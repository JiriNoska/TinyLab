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2637B3F7" w:rsidR="00D27C92" w:rsidRPr="00D27C92" w:rsidRDefault="00737DCE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Morseova abeceda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2637B3F7" w:rsidR="00D27C92" w:rsidRPr="00D27C92" w:rsidRDefault="00737DCE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Morseova abeceda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68342B04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380C8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="00737DC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68342B04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380C8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="00737DC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00B8363B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  <w:r w:rsidR="00380C82">
        <w:rPr>
          <w:rFonts w:asciiTheme="minorHAnsi" w:hAnsiTheme="minorHAnsi"/>
          <w:color w:val="000000" w:themeColor="text1"/>
          <w:szCs w:val="16"/>
        </w:rPr>
        <w:t>2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vyučovací hodin</w:t>
      </w:r>
      <w:r w:rsidR="00380C82">
        <w:rPr>
          <w:rFonts w:asciiTheme="minorHAnsi" w:hAnsiTheme="minorHAnsi"/>
          <w:color w:val="000000" w:themeColor="text1"/>
          <w:szCs w:val="16"/>
        </w:rPr>
        <w:t>y</w:t>
      </w:r>
    </w:p>
    <w:p w14:paraId="5B8BFB00" w14:textId="067DB9C5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</w:t>
      </w:r>
      <w:r w:rsidR="00737DCE">
        <w:rPr>
          <w:rFonts w:asciiTheme="minorHAnsi" w:hAnsiTheme="minorHAnsi"/>
          <w:color w:val="000000" w:themeColor="text1"/>
          <w:szCs w:val="16"/>
        </w:rPr>
        <w:t>em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6E3F59E" w14:textId="54D7A0B5" w:rsidR="0032347A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</w:t>
      </w:r>
      <w:r w:rsidR="00737DCE">
        <w:rPr>
          <w:rFonts w:asciiTheme="minorHAnsi" w:hAnsiTheme="minorHAnsi"/>
          <w:color w:val="000000" w:themeColor="text1"/>
          <w:szCs w:val="16"/>
        </w:rPr>
        <w:t>u</w:t>
      </w:r>
      <w:r>
        <w:rPr>
          <w:rFonts w:asciiTheme="minorHAnsi" w:hAnsiTheme="minorHAnsi"/>
          <w:color w:val="000000" w:themeColor="text1"/>
          <w:szCs w:val="16"/>
        </w:rPr>
        <w:t xml:space="preserve"> na displej</w:t>
      </w:r>
      <w:r w:rsidR="00380C82">
        <w:rPr>
          <w:rFonts w:asciiTheme="minorHAnsi" w:hAnsiTheme="minorHAnsi"/>
          <w:color w:val="000000" w:themeColor="text1"/>
          <w:szCs w:val="16"/>
        </w:rPr>
        <w:t>ích</w:t>
      </w:r>
      <w:r w:rsidR="00737DCE">
        <w:rPr>
          <w:rFonts w:asciiTheme="minorHAnsi" w:hAnsiTheme="minorHAnsi"/>
          <w:color w:val="000000" w:themeColor="text1"/>
          <w:szCs w:val="16"/>
        </w:rPr>
        <w:t>,</w:t>
      </w:r>
    </w:p>
    <w:p w14:paraId="15E8030D" w14:textId="1BD947CA" w:rsidR="00C665BA" w:rsidRPr="00737DCE" w:rsidRDefault="00737DCE" w:rsidP="00737DCE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převádět proměnnou na zvukový signál, </w:t>
      </w:r>
    </w:p>
    <w:p w14:paraId="58897ADD" w14:textId="1428E18C" w:rsidR="0032347A" w:rsidRDefault="0032347A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169FF702">
                <wp:simplePos x="0" y="0"/>
                <wp:positionH relativeFrom="margin">
                  <wp:posOffset>31115</wp:posOffset>
                </wp:positionH>
                <wp:positionV relativeFrom="paragraph">
                  <wp:posOffset>456565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2.45pt;margin-top:35.95pt;width:439.35pt;height:39.1pt;z-index:251663872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 xml:space="preserve">pracovat s cykly, funkcemi. </w:t>
      </w:r>
    </w:p>
    <w:p w14:paraId="0A90F5C6" w14:textId="5D39B5E7" w:rsidR="00D27C92" w:rsidRPr="00794B17" w:rsidRDefault="00380C82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žák </w:t>
      </w:r>
      <w:proofErr w:type="gramStart"/>
      <w:r>
        <w:rPr>
          <w:rFonts w:asciiTheme="minorHAnsi" w:hAnsiTheme="minorHAnsi"/>
          <w:color w:val="000000" w:themeColor="text1"/>
          <w:szCs w:val="16"/>
        </w:rPr>
        <w:t>vytvoří</w:t>
      </w:r>
      <w:proofErr w:type="gramEnd"/>
      <w:r>
        <w:rPr>
          <w:rFonts w:asciiTheme="minorHAnsi" w:hAnsiTheme="minorHAnsi"/>
          <w:color w:val="000000" w:themeColor="text1"/>
          <w:szCs w:val="16"/>
        </w:rPr>
        <w:t xml:space="preserve"> komplexní úlohu a aplikuje předchozí znalosti. 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8C6CB1C" w14:textId="7746A3AB" w:rsidR="0032347A" w:rsidRPr="00380C82" w:rsidRDefault="00C665BA" w:rsidP="00A852C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380C82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380C82" w:rsidRPr="00380C82">
        <w:rPr>
          <w:rFonts w:asciiTheme="minorHAnsi" w:hAnsiTheme="minorHAnsi"/>
          <w:color w:val="000000" w:themeColor="text1"/>
          <w:szCs w:val="16"/>
        </w:rPr>
        <w:t>1</w:t>
      </w:r>
      <w:r w:rsidR="00737DCE">
        <w:rPr>
          <w:rFonts w:asciiTheme="minorHAnsi" w:hAnsiTheme="minorHAnsi"/>
          <w:color w:val="000000" w:themeColor="text1"/>
          <w:szCs w:val="16"/>
        </w:rPr>
        <w:t>1</w:t>
      </w:r>
      <w:r w:rsidRPr="00380C82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37DCE">
        <w:rPr>
          <w:rFonts w:asciiTheme="minorHAnsi" w:hAnsiTheme="minorHAnsi"/>
          <w:color w:val="000000" w:themeColor="text1"/>
          <w:szCs w:val="16"/>
        </w:rPr>
        <w:t>Morseova abeceda</w:t>
      </w:r>
      <w:r w:rsidR="0032347A" w:rsidRPr="00380C82"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62EFC64C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380C82">
        <w:rPr>
          <w:rFonts w:asciiTheme="minorHAnsi" w:hAnsiTheme="minorHAnsi"/>
          <w:b/>
          <w:color w:val="000000" w:themeColor="text1"/>
          <w:szCs w:val="16"/>
        </w:rPr>
        <w:t>1</w:t>
      </w:r>
      <w:r w:rsidR="00737DCE">
        <w:rPr>
          <w:rFonts w:asciiTheme="minorHAnsi" w:hAnsiTheme="minorHAnsi"/>
          <w:b/>
          <w:color w:val="000000" w:themeColor="text1"/>
          <w:szCs w:val="16"/>
        </w:rPr>
        <w:t>1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6CEE1073" w:rsidR="00A33516" w:rsidRDefault="00B63FAE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7B4BAE8C">
                <wp:simplePos x="0" y="0"/>
                <wp:positionH relativeFrom="margin">
                  <wp:posOffset>9525</wp:posOffset>
                </wp:positionH>
                <wp:positionV relativeFrom="paragraph">
                  <wp:posOffset>152400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.75pt;margin-top:12pt;width:439.35pt;height:39.1pt;z-index:251667968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6"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8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5BA08BD" w:rsidR="00F634D5" w:rsidRDefault="00F634D5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p w14:paraId="237261A2" w14:textId="1D668036" w:rsidR="00FA3CB4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380C82">
        <w:rPr>
          <w:rFonts w:asciiTheme="minorHAnsi" w:hAnsiTheme="minorHAnsi"/>
          <w:b/>
          <w:color w:val="000000" w:themeColor="text1"/>
          <w:szCs w:val="16"/>
        </w:rPr>
        <w:t>1</w:t>
      </w:r>
      <w:r w:rsidR="00737DCE">
        <w:rPr>
          <w:rFonts w:asciiTheme="minorHAnsi" w:hAnsiTheme="minorHAnsi"/>
          <w:b/>
          <w:color w:val="000000" w:themeColor="text1"/>
          <w:szCs w:val="16"/>
        </w:rPr>
        <w:t>1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17A8E010" w14:textId="44A8716C" w:rsidR="00FA3CB4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380C82">
        <w:t>85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EE87499" w14:textId="21848943" w:rsidR="005E3373" w:rsidRDefault="00380C82" w:rsidP="00240337">
      <w:pPr>
        <w:pStyle w:val="D-normln"/>
      </w:pPr>
      <w:r>
        <w:t>Tato aktivita je shrnutím předchozí</w:t>
      </w:r>
      <w:r w:rsidR="00FA3CB4">
        <w:t>ch</w:t>
      </w:r>
      <w:r>
        <w:t xml:space="preserve"> znalostí a jedná se o komplexní aktivity,</w:t>
      </w:r>
      <w:r w:rsidR="0005211E">
        <w:t xml:space="preserve"> </w:t>
      </w:r>
      <w:r w:rsidR="00FA3CB4">
        <w:t xml:space="preserve">kde prověříte získané znalosti. </w:t>
      </w:r>
    </w:p>
    <w:p w14:paraId="49F426CE" w14:textId="34FD7956" w:rsidR="00737DCE" w:rsidRDefault="00737DCE" w:rsidP="00240337">
      <w:pPr>
        <w:pStyle w:val="D-normln"/>
      </w:pPr>
      <w:r>
        <w:t xml:space="preserve">Ověření splnění zadání je, když po zadání slova na displeji dojde k jeho převodu na zvukový signál. </w:t>
      </w:r>
    </w:p>
    <w:p w14:paraId="30EAB092" w14:textId="3988D186" w:rsidR="001E1E7C" w:rsidRDefault="00FA3CB4" w:rsidP="001E1E7C">
      <w:pPr>
        <w:pStyle w:val="D-normln"/>
      </w:pPr>
      <w:r>
        <w:t xml:space="preserve">V případě, že by žáci nevěděli, jak postupovat program, lze jim napovědět těmito kroky: </w:t>
      </w:r>
    </w:p>
    <w:p w14:paraId="2F0C6293" w14:textId="0A6D85F3" w:rsidR="001E1E7C" w:rsidRDefault="001E1E7C" w:rsidP="001E1E7C">
      <w:pPr>
        <w:pStyle w:val="D-normln"/>
        <w:numPr>
          <w:ilvl w:val="0"/>
          <w:numId w:val="44"/>
        </w:numPr>
      </w:pPr>
      <w:r>
        <w:t xml:space="preserve">vytvořte pole pro Morseovu abecedu, velikost pole je 26x4, </w:t>
      </w:r>
    </w:p>
    <w:p w14:paraId="26B869E2" w14:textId="6A16EADA" w:rsidR="001E1E7C" w:rsidRDefault="001E1E7C" w:rsidP="001E1E7C">
      <w:pPr>
        <w:pStyle w:val="D-normln"/>
        <w:numPr>
          <w:ilvl w:val="0"/>
          <w:numId w:val="44"/>
        </w:numPr>
      </w:pPr>
      <w:r>
        <w:t xml:space="preserve">vytvořte funkci pro čtení z enkodéru, pracovat bude s hodnotou proměnné mezi 97 až 122 (písmena </w:t>
      </w:r>
      <w:proofErr w:type="gramStart"/>
      <w:r w:rsidRPr="001E1E7C">
        <w:rPr>
          <w:i/>
          <w:iCs/>
        </w:rPr>
        <w:t>a</w:t>
      </w:r>
      <w:r>
        <w:t xml:space="preserve"> – z</w:t>
      </w:r>
      <w:proofErr w:type="gramEnd"/>
      <w:r w:rsidRPr="001E1E7C">
        <w:t>)</w:t>
      </w:r>
    </w:p>
    <w:p w14:paraId="7A19CD25" w14:textId="576B4D26" w:rsidR="001E1E7C" w:rsidRDefault="00B63FAE" w:rsidP="001E1E7C">
      <w:pPr>
        <w:pStyle w:val="D-normln"/>
        <w:numPr>
          <w:ilvl w:val="0"/>
          <w:numId w:val="44"/>
        </w:numPr>
      </w:pPr>
      <w:r>
        <w:t>proměnnou zapisujte do pole o velikosti 16</w:t>
      </w:r>
      <w:r w:rsidR="001E1E7C">
        <w:t xml:space="preserve">, </w:t>
      </w:r>
    </w:p>
    <w:p w14:paraId="0C42FD53" w14:textId="07AB95AB" w:rsidR="001E1E7C" w:rsidRDefault="00B63FAE" w:rsidP="001E1E7C">
      <w:pPr>
        <w:pStyle w:val="D-normln"/>
        <w:numPr>
          <w:ilvl w:val="0"/>
          <w:numId w:val="44"/>
        </w:numPr>
      </w:pPr>
      <w:r>
        <w:t>vypisujte proměnnou jako písmeno,</w:t>
      </w:r>
    </w:p>
    <w:p w14:paraId="5C996935" w14:textId="7B06FEF7" w:rsidR="00B63FAE" w:rsidRPr="00240337" w:rsidRDefault="00B63FAE" w:rsidP="001E1E7C">
      <w:pPr>
        <w:pStyle w:val="D-normln"/>
        <w:numPr>
          <w:ilvl w:val="0"/>
          <w:numId w:val="44"/>
        </w:numPr>
      </w:pPr>
      <w:r>
        <w:t>stiskem tlačítka spusť převod zvukového signálu.</w:t>
      </w:r>
    </w:p>
    <w:sectPr w:rsidR="00B63FAE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737B"/>
    <w:multiLevelType w:val="hybridMultilevel"/>
    <w:tmpl w:val="2D22FE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52C84"/>
    <w:multiLevelType w:val="hybridMultilevel"/>
    <w:tmpl w:val="1C704430"/>
    <w:lvl w:ilvl="0" w:tplc="FDC03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265E1"/>
    <w:multiLevelType w:val="multilevel"/>
    <w:tmpl w:val="ACDACDB6"/>
    <w:numStyleLink w:val="slovnkapitolzvrenprce"/>
  </w:abstractNum>
  <w:abstractNum w:abstractNumId="21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 w15:restartNumberingAfterBreak="0">
    <w:nsid w:val="449F50B1"/>
    <w:multiLevelType w:val="hybridMultilevel"/>
    <w:tmpl w:val="AD784D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4E375AEA"/>
    <w:multiLevelType w:val="multilevel"/>
    <w:tmpl w:val="0A48D9CC"/>
    <w:numStyleLink w:val="slovnzvrenprce"/>
  </w:abstractNum>
  <w:abstractNum w:abstractNumId="25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51A5B72"/>
    <w:multiLevelType w:val="multilevel"/>
    <w:tmpl w:val="0A48D9CC"/>
    <w:numStyleLink w:val="slovnzvrenprce"/>
  </w:abstractNum>
  <w:abstractNum w:abstractNumId="28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9" w15:restartNumberingAfterBreak="0">
    <w:nsid w:val="69965AD5"/>
    <w:multiLevelType w:val="multilevel"/>
    <w:tmpl w:val="0A48D9CC"/>
    <w:numStyleLink w:val="slovnzvrenprce"/>
  </w:abstractNum>
  <w:abstractNum w:abstractNumId="30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70F706F0"/>
    <w:multiLevelType w:val="multilevel"/>
    <w:tmpl w:val="ACDACDB6"/>
    <w:numStyleLink w:val="slovnkapitolzvrenprce"/>
  </w:abstractNum>
  <w:abstractNum w:abstractNumId="32" w15:restartNumberingAfterBreak="0">
    <w:nsid w:val="772474BC"/>
    <w:multiLevelType w:val="multilevel"/>
    <w:tmpl w:val="ACDACDB6"/>
    <w:numStyleLink w:val="slovnkapitolzvrenprce"/>
  </w:abstractNum>
  <w:abstractNum w:abstractNumId="33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 w15:restartNumberingAfterBreak="0">
    <w:nsid w:val="7DDC278D"/>
    <w:multiLevelType w:val="multilevel"/>
    <w:tmpl w:val="0A48D9CC"/>
    <w:numStyleLink w:val="slovnzvrenprce"/>
  </w:abstractNum>
  <w:abstractNum w:abstractNumId="35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8"/>
  </w:num>
  <w:num w:numId="4" w16cid:durableId="1409689319">
    <w:abstractNumId w:val="0"/>
  </w:num>
  <w:num w:numId="5" w16cid:durableId="1281188183">
    <w:abstractNumId w:val="13"/>
  </w:num>
  <w:num w:numId="6" w16cid:durableId="12484923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5"/>
  </w:num>
  <w:num w:numId="9" w16cid:durableId="20279027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6"/>
  </w:num>
  <w:num w:numId="11" w16cid:durableId="17555857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4"/>
  </w:num>
  <w:num w:numId="16" w16cid:durableId="485243722">
    <w:abstractNumId w:val="12"/>
  </w:num>
  <w:num w:numId="17" w16cid:durableId="8597852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7"/>
  </w:num>
  <w:num w:numId="20" w16cid:durableId="1442412275">
    <w:abstractNumId w:val="24"/>
  </w:num>
  <w:num w:numId="21" w16cid:durableId="1809978893">
    <w:abstractNumId w:val="34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32"/>
  </w:num>
  <w:num w:numId="26" w16cid:durableId="1474445476">
    <w:abstractNumId w:val="31"/>
  </w:num>
  <w:num w:numId="27" w16cid:durableId="137889359">
    <w:abstractNumId w:val="3"/>
  </w:num>
  <w:num w:numId="28" w16cid:durableId="1091437379">
    <w:abstractNumId w:val="20"/>
  </w:num>
  <w:num w:numId="29" w16cid:durableId="1492525389">
    <w:abstractNumId w:val="30"/>
  </w:num>
  <w:num w:numId="30" w16cid:durableId="113865411">
    <w:abstractNumId w:val="15"/>
  </w:num>
  <w:num w:numId="31" w16cid:durableId="2086368866">
    <w:abstractNumId w:val="28"/>
  </w:num>
  <w:num w:numId="32" w16cid:durableId="943728334">
    <w:abstractNumId w:val="33"/>
  </w:num>
  <w:num w:numId="33" w16cid:durableId="1772625692">
    <w:abstractNumId w:val="23"/>
  </w:num>
  <w:num w:numId="34" w16cid:durableId="507253749">
    <w:abstractNumId w:val="16"/>
  </w:num>
  <w:num w:numId="35" w16cid:durableId="224797398">
    <w:abstractNumId w:val="19"/>
  </w:num>
  <w:num w:numId="36" w16cid:durableId="888222882">
    <w:abstractNumId w:val="21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5"/>
  </w:num>
  <w:num w:numId="40" w16cid:durableId="948050831">
    <w:abstractNumId w:val="9"/>
  </w:num>
  <w:num w:numId="41" w16cid:durableId="489054025">
    <w:abstractNumId w:val="17"/>
  </w:num>
  <w:num w:numId="42" w16cid:durableId="1387879071">
    <w:abstractNumId w:val="22"/>
  </w:num>
  <w:num w:numId="43" w16cid:durableId="1489439323">
    <w:abstractNumId w:val="11"/>
  </w:num>
  <w:num w:numId="44" w16cid:durableId="1167283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3072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5211E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1E1E7C"/>
    <w:rsid w:val="00203CA2"/>
    <w:rsid w:val="002048B1"/>
    <w:rsid w:val="00213AEE"/>
    <w:rsid w:val="00222253"/>
    <w:rsid w:val="00240337"/>
    <w:rsid w:val="0026328A"/>
    <w:rsid w:val="00284CD5"/>
    <w:rsid w:val="002D0841"/>
    <w:rsid w:val="0032347A"/>
    <w:rsid w:val="00380C82"/>
    <w:rsid w:val="00390CD6"/>
    <w:rsid w:val="00407F61"/>
    <w:rsid w:val="0045622F"/>
    <w:rsid w:val="004949BB"/>
    <w:rsid w:val="00532697"/>
    <w:rsid w:val="0058269E"/>
    <w:rsid w:val="005975D9"/>
    <w:rsid w:val="005E3373"/>
    <w:rsid w:val="00630050"/>
    <w:rsid w:val="006830D6"/>
    <w:rsid w:val="00694E97"/>
    <w:rsid w:val="0070299B"/>
    <w:rsid w:val="00713310"/>
    <w:rsid w:val="00737DCE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D4036"/>
    <w:rsid w:val="009F5870"/>
    <w:rsid w:val="00A24D06"/>
    <w:rsid w:val="00A33516"/>
    <w:rsid w:val="00AC2F8B"/>
    <w:rsid w:val="00AD3C4D"/>
    <w:rsid w:val="00AF123A"/>
    <w:rsid w:val="00AF1420"/>
    <w:rsid w:val="00B63FAE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46C41"/>
    <w:rsid w:val="00F54707"/>
    <w:rsid w:val="00F634D5"/>
    <w:rsid w:val="00FA3CB4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467</TotalTime>
  <Pages>3</Pages>
  <Words>148</Words>
  <Characters>948</Characters>
  <Application>Microsoft Office Word</Application>
  <DocSecurity>0</DocSecurity>
  <Lines>59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30</cp:revision>
  <cp:lastPrinted>2022-05-04T08:11:00Z</cp:lastPrinted>
  <dcterms:created xsi:type="dcterms:W3CDTF">2022-04-22T12:40:00Z</dcterms:created>
  <dcterms:modified xsi:type="dcterms:W3CDTF">2022-05-21T13:37:00Z</dcterms:modified>
</cp:coreProperties>
</file>