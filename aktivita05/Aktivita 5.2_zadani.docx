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3D59C27" wp14:editId="2B1CE62C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61F50" id="Skupina 40" o:spid="_x0000_s1026" style="position:absolute;margin-left:-158.75pt;margin-top:-109.15pt;width:421.1pt;height:352.65pt;z-index:25165414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2FBFAD5" wp14:editId="0EB6F5DC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F79D0A6" wp14:editId="1C02C487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5A805E7A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4301B1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5168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5A805E7A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4301B1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3A8E58BA" w14:textId="00041D4D" w:rsidR="00C40BEF" w:rsidRDefault="002A432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2336" behindDoc="1" locked="0" layoutInCell="1" allowOverlap="1" wp14:anchorId="6B735B06" wp14:editId="313A2D16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495300" cy="495300"/>
            <wp:effectExtent l="0" t="0" r="0" b="0"/>
            <wp:wrapTight wrapText="bothSides">
              <wp:wrapPolygon edited="0">
                <wp:start x="7477" y="0"/>
                <wp:lineTo x="0" y="5815"/>
                <wp:lineTo x="0" y="16615"/>
                <wp:lineTo x="831" y="19108"/>
                <wp:lineTo x="19938" y="19108"/>
                <wp:lineTo x="20769" y="16615"/>
                <wp:lineTo x="20769" y="5815"/>
                <wp:lineTo x="13292" y="0"/>
                <wp:lineTo x="7477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1B1" w:rsidRPr="004301B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Stiskem tlačítka zapni bzučák, stiskem druhého tlačítka ho vypni. </w:t>
      </w:r>
      <w:r w:rsidR="00BF13B0" w:rsidRPr="00BF13B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5863DE" w:rsidRPr="005863D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AD23DE0" wp14:editId="1FE067C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0A1144E8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9E5BC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4301B1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56192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0A1144E8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9E5BC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4301B1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631E6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71AFAA45" w14:textId="654E84E8" w:rsidR="009E5BC4" w:rsidRDefault="002A432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63360" behindDoc="1" locked="0" layoutInCell="1" allowOverlap="1" wp14:anchorId="1A26988F" wp14:editId="5991669B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451324" cy="451324"/>
            <wp:effectExtent l="0" t="0" r="6350" b="6350"/>
            <wp:wrapTight wrapText="bothSides">
              <wp:wrapPolygon edited="0">
                <wp:start x="4563" y="0"/>
                <wp:lineTo x="0" y="4563"/>
                <wp:lineTo x="0" y="16428"/>
                <wp:lineTo x="4563" y="20992"/>
                <wp:lineTo x="16428" y="20992"/>
                <wp:lineTo x="20992" y="16428"/>
                <wp:lineTo x="20992" y="4563"/>
                <wp:lineTo x="16428" y="0"/>
                <wp:lineTo x="4563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4" cy="4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51A95F" w14:textId="104DB57D" w:rsidR="009E5BC4" w:rsidRDefault="002A4326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bookmarkStart w:id="0" w:name="_GoBack"/>
      <w:bookmarkEnd w:id="0"/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8F17C1" wp14:editId="103843E5">
                <wp:simplePos x="0" y="0"/>
                <wp:positionH relativeFrom="margin">
                  <wp:align>center</wp:align>
                </wp:positionH>
                <wp:positionV relativeFrom="paragraph">
                  <wp:posOffset>288884</wp:posOffset>
                </wp:positionV>
                <wp:extent cx="4848858" cy="2118838"/>
                <wp:effectExtent l="0" t="38100" r="28575" b="15240"/>
                <wp:wrapNone/>
                <wp:docPr id="5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8858" cy="2118838"/>
                          <a:chOff x="0" y="0"/>
                          <a:chExt cx="4848858" cy="2118838"/>
                        </a:xfrm>
                      </wpg:grpSpPr>
                      <wpg:grpSp>
                        <wpg:cNvPr id="194" name="Skupina 194"/>
                        <wpg:cNvGrpSpPr/>
                        <wpg:grpSpPr>
                          <a:xfrm>
                            <a:off x="0" y="0"/>
                            <a:ext cx="2270894" cy="2118838"/>
                            <a:chOff x="0" y="0"/>
                            <a:chExt cx="2270894" cy="2118838"/>
                          </a:xfrm>
                        </wpg:grpSpPr>
                        <wps:wsp>
                          <wps:cNvPr id="13" name="Přímá spojnice se šipkou 13"/>
                          <wps:cNvCnPr/>
                          <wps:spPr>
                            <a:xfrm flipV="1">
                              <a:off x="416256" y="1269242"/>
                              <a:ext cx="0" cy="285257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" name="Skupina 33"/>
                          <wpg:cNvGrpSpPr/>
                          <wpg:grpSpPr>
                            <a:xfrm>
                              <a:off x="136477" y="1617260"/>
                              <a:ext cx="2134417" cy="501578"/>
                              <a:chOff x="0" y="0"/>
                              <a:chExt cx="1198880" cy="281940"/>
                            </a:xfrm>
                          </wpg:grpSpPr>
                          <wps:wsp>
                            <wps:cNvPr id="4" name="Obdélník 4"/>
                            <wps:cNvSpPr/>
                            <wps:spPr>
                              <a:xfrm>
                                <a:off x="0" y="0"/>
                                <a:ext cx="119888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" name="Skupina 16"/>
                            <wpg:cNvGrpSpPr/>
                            <wpg:grpSpPr>
                              <a:xfrm>
                                <a:off x="76200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14" name="Obdélník 14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Ovál 15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" name="Skupina 20"/>
                            <wpg:cNvGrpSpPr/>
                            <wpg:grpSpPr>
                              <a:xfrm>
                                <a:off x="371475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23" name="Obdélník 23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ál 24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5" name="Skupina 25"/>
                            <wpg:cNvGrpSpPr/>
                            <wpg:grpSpPr>
                              <a:xfrm>
                                <a:off x="680085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26" name="Obdélník 26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ál 28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0" name="Skupina 30"/>
                            <wpg:cNvGrpSpPr/>
                            <wpg:grpSpPr>
                              <a:xfrm>
                                <a:off x="990600" y="72390"/>
                                <a:ext cx="144000" cy="144000"/>
                                <a:chOff x="0" y="0"/>
                                <a:chExt cx="144000" cy="144000"/>
                              </a:xfrm>
                            </wpg:grpSpPr>
                            <wps:wsp>
                              <wps:cNvPr id="31" name="Obdélník 31"/>
                              <wps:cNvSpPr/>
                              <wps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ál 32"/>
                              <wps:cNvSpPr/>
                              <wps:spPr>
                                <a:xfrm>
                                  <a:off x="45720" y="45720"/>
                                  <a:ext cx="54170" cy="541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1" name="Ovál 61"/>
                          <wps:cNvSpPr/>
                          <wps:spPr>
                            <a:xfrm>
                              <a:off x="218364" y="607325"/>
                              <a:ext cx="416257" cy="41625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079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blouk 63"/>
                          <wps:cNvSpPr/>
                          <wps:spPr>
                            <a:xfrm>
                              <a:off x="0" y="348018"/>
                              <a:ext cx="880280" cy="880280"/>
                            </a:xfrm>
                            <a:prstGeom prst="arc">
                              <a:avLst/>
                            </a:prstGeom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Oblouk 192"/>
                          <wps:cNvSpPr/>
                          <wps:spPr>
                            <a:xfrm>
                              <a:off x="0" y="177421"/>
                              <a:ext cx="1054121" cy="1054121"/>
                            </a:xfrm>
                            <a:prstGeom prst="arc">
                              <a:avLst/>
                            </a:prstGeom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Oblouk 193"/>
                          <wps:cNvSpPr/>
                          <wps:spPr>
                            <a:xfrm>
                              <a:off x="6824" y="0"/>
                              <a:ext cx="1228298" cy="1228298"/>
                            </a:xfrm>
                            <a:prstGeom prst="arc">
                              <a:avLst/>
                            </a:prstGeom>
                            <a:ln w="762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Přímá spojnice se šipkou 10"/>
                        <wps:cNvCnPr/>
                        <wps:spPr>
                          <a:xfrm flipV="1">
                            <a:off x="3543300" y="1276350"/>
                            <a:ext cx="0" cy="27621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bg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ál 62"/>
                        <wps:cNvSpPr/>
                        <wps:spPr>
                          <a:xfrm>
                            <a:off x="3359150" y="660400"/>
                            <a:ext cx="415925" cy="4159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079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Skupina 11"/>
                        <wpg:cNvGrpSpPr/>
                        <wpg:grpSpPr>
                          <a:xfrm>
                            <a:off x="2781300" y="1631950"/>
                            <a:ext cx="2067558" cy="485678"/>
                            <a:chOff x="0" y="0"/>
                            <a:chExt cx="1198880" cy="281940"/>
                          </a:xfrm>
                        </wpg:grpSpPr>
                        <wps:wsp>
                          <wps:cNvPr id="12" name="Obdélník 12"/>
                          <wps:cNvSpPr/>
                          <wps:spPr>
                            <a:xfrm>
                              <a:off x="0" y="0"/>
                              <a:ext cx="119888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Skupina 17"/>
                          <wpg:cNvGrpSpPr/>
                          <wpg:grpSpPr>
                            <a:xfrm>
                              <a:off x="76200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18" name="Obdélník 18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Ovál 19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4" name="Skupina 44"/>
                          <wpg:cNvGrpSpPr/>
                          <wpg:grpSpPr>
                            <a:xfrm>
                              <a:off x="371475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46" name="Obdélník 46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Ovál 47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8" name="Skupina 48"/>
                          <wpg:cNvGrpSpPr/>
                          <wpg:grpSpPr>
                            <a:xfrm>
                              <a:off x="680085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49" name="Obdélník 49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Ovál 50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" name="Skupina 51"/>
                          <wpg:cNvGrpSpPr/>
                          <wpg:grpSpPr>
                            <a:xfrm>
                              <a:off x="990600" y="72390"/>
                              <a:ext cx="144000" cy="144000"/>
                              <a:chOff x="0" y="0"/>
                              <a:chExt cx="144000" cy="144000"/>
                            </a:xfrm>
                          </wpg:grpSpPr>
                          <wps:wsp>
                            <wps:cNvPr id="52" name="Obdélník 52"/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Ovál 59"/>
                            <wps:cNvSpPr/>
                            <wps:spPr>
                              <a:xfrm>
                                <a:off x="45720" y="45720"/>
                                <a:ext cx="54170" cy="541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50E162" id="Skupina 5" o:spid="_x0000_s1026" style="position:absolute;margin-left:0;margin-top:22.75pt;width:381.8pt;height:166.85pt;z-index:251661312;mso-position-horizontal:center;mso-position-horizontal-relative:margin" coordsize="48488,2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">
                <v:group id="Skupina 194" o:spid="_x0000_s1027" style="position:absolute;width:22708;height:21188" coordsize="22708,21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Přímá spojnice se šipkou 13" o:spid="_x0000_s1028" type="#_x0000_t32" style="position:absolute;left:4162;top:12692;width:0;height:28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" strokecolor="#aeaaaa [2414]" strokeweight="3pt">
                    <v:stroke endarrow="block" joinstyle="miter"/>
                  </v:shape>
                  <v:group id="Skupina 33" o:spid="_x0000_s1029" style="position:absolute;left:1364;top:16172;width:21344;height:5016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Obdélník 4" o:spid="_x0000_s1030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" fillcolor="#f2f2f2 [3052]" strokecolor="black [3213]" strokeweight="1pt"/>
                    <v:group id="Skupina 16" o:spid="_x0000_s1031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Obdélník 14" o:spid="_x0000_s1032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/>
                      <v:oval id="Ovál 15" o:spid="_x0000_s1033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" fillcolor="#ffc000" strokecolor="#ffc000" strokeweight="1pt">
                        <v:stroke joinstyle="miter"/>
                      </v:oval>
                    </v:group>
                    <v:group id="Skupina 20" o:spid="_x0000_s1034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ect id="Obdélník 23" o:spid="_x0000_s1035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1f4d78 [1604]" strokeweight="1pt"/>
                      <v:oval id="Ovál 24" o:spid="_x0000_s1036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" fillcolor="#ffc000" strokecolor="#ffc000" strokeweight="1pt">
                        <v:stroke joinstyle="miter"/>
                      </v:oval>
                    </v:group>
                    <v:group id="Skupina 25" o:spid="_x0000_s1037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ect id="Obdélník 26" o:spid="_x0000_s1038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1f4d78 [1604]" strokeweight="1pt"/>
                      <v:oval id="Ovál 28" o:spid="_x0000_s1039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" fillcolor="#ffc000" strokecolor="#ffc000" strokeweight="1pt">
                        <v:stroke joinstyle="miter"/>
                      </v:oval>
                    </v:group>
                    <v:group id="Skupina 30" o:spid="_x0000_s1040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Obdélník 31" o:spid="_x0000_s1041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4d78 [1604]" strokeweight="1pt"/>
                      <v:oval id="Ovál 32" o:spid="_x0000_s1042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" fillcolor="#ffc000" strokecolor="#ffc000" strokeweight="1pt">
                        <v:stroke joinstyle="miter"/>
                      </v:oval>
                    </v:group>
                  </v:group>
                  <v:oval id="Ovál 61" o:spid="_x0000_s1043" style="position:absolute;left:2183;top:6073;width:4163;height:4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" fillcolor="white [3212]" strokecolor="black [3213]" strokeweight="24.25pt">
                    <v:stroke joinstyle="miter"/>
                  </v:oval>
                  <v:shape id="Oblouk 63" o:spid="_x0000_s1044" style="position:absolute;top:3480;width:8802;height:8802;visibility:visible;mso-wrap-style:square;v-text-anchor:middle" coordsize="880280,880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" path="m440140,nsc683223,,880280,197057,880280,440140r-440140,l440140,xem440140,nfc683223,,880280,197057,880280,440140e" filled="f" strokecolor="black [3213]" strokeweight="6pt">
                    <v:stroke joinstyle="miter"/>
                    <v:path arrowok="t" o:connecttype="custom" o:connectlocs="440140,0;880280,440140" o:connectangles="0,0"/>
                  </v:shape>
                  <v:shape id="Oblouk 192" o:spid="_x0000_s1045" style="position:absolute;top:1774;width:10541;height:10541;visibility:visible;mso-wrap-style:square;v-text-anchor:middle" coordsize="1054121,105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" path="m527060,nsc818148,,1054121,235973,1054121,527061r-527060,c527061,351374,527060,175687,527060,xem527060,nfc818148,,1054121,235973,1054121,527061e" filled="f" strokecolor="black [3213]" strokeweight="6pt">
                    <v:stroke joinstyle="miter"/>
                    <v:path arrowok="t" o:connecttype="custom" o:connectlocs="527060,0;1054121,527061" o:connectangles="0,0"/>
                  </v:shape>
                  <v:shape id="Oblouk 193" o:spid="_x0000_s1046" style="position:absolute;left:68;width:12283;height:12282;visibility:visible;mso-wrap-style:square;v-text-anchor:middle" coordsize="1228298,1228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" path="m614149,nsc953334,,1228298,274964,1228298,614149r-614149,l614149,xem614149,nfc953334,,1228298,274964,1228298,614149e" filled="f" strokecolor="black [3213]" strokeweight="6pt">
                    <v:stroke joinstyle="miter"/>
                    <v:path arrowok="t" o:connecttype="custom" o:connectlocs="614149,0;1228298,614149" o:connectangles="0,0"/>
                  </v:shape>
                </v:group>
                <v:shape id="Přímá spojnice se šipkou 10" o:spid="_x0000_s1047" type="#_x0000_t32" style="position:absolute;left:35433;top:12763;width:0;height:2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" strokecolor="#aeaaaa [2414]" strokeweight="3pt">
                  <v:stroke endarrow="block" joinstyle="miter"/>
                </v:shape>
                <v:oval id="Ovál 62" o:spid="_x0000_s1048" style="position:absolute;left:33591;top:6604;width:4159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" fillcolor="white [3212]" strokecolor="black [3213]" strokeweight="24.25pt">
                  <v:stroke joinstyle="miter"/>
                </v:oval>
                <v:group id="Skupina 11" o:spid="_x0000_s1049" style="position:absolute;left:27813;top:16319;width:20675;height:4857" coordsize="11988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Obdélník 12" o:spid="_x0000_s1050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" fillcolor="#f2f2f2 [3052]" strokecolor="black [3213]" strokeweight="1pt"/>
                  <v:group id="Skupina 17" o:spid="_x0000_s1051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Obdélník 18" o:spid="_x0000_s1052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1f4d78 [1604]" strokeweight="1pt"/>
                    <v:oval id="Ovál 19" o:spid="_x0000_s1053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" fillcolor="#ffc000" strokecolor="#ffc000" strokeweight="1pt">
                      <v:stroke joinstyle="miter"/>
                    </v:oval>
                  </v:group>
                  <v:group id="Skupina 44" o:spid="_x0000_s1054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Obdélník 46" o:spid="_x0000_s1055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" fillcolor="white [3212]" strokecolor="#1f4d78 [1604]" strokeweight="1pt"/>
                    <v:oval id="Ovál 47" o:spid="_x0000_s1056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" fillcolor="#ffc000" strokecolor="#ffc000" strokeweight="1pt">
                      <v:stroke joinstyle="miter"/>
                    </v:oval>
                  </v:group>
                  <v:group id="Skupina 48" o:spid="_x0000_s1057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rect id="Obdélník 49" o:spid="_x0000_s1058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" fillcolor="white [3212]" strokecolor="#1f4d78 [1604]" strokeweight="1pt"/>
                    <v:oval id="Ovál 50" o:spid="_x0000_s1059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" fillcolor="#ffc000" strokecolor="#ffc000" strokeweight="1pt">
                      <v:stroke joinstyle="miter"/>
                    </v:oval>
                  </v:group>
                  <v:group id="Skupina 51" o:spid="_x0000_s1060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rect id="Obdélník 52" o:spid="_x0000_s1061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" fillcolor="white [3212]" strokecolor="#1f4d78 [1604]" strokeweight="1pt"/>
                    <v:oval id="Ovál 59" o:spid="_x0000_s1062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" fillcolor="#ffc000" strokecolor="#ffc000" strokeweight="1pt">
                      <v:stroke joinstyle="miter"/>
                    </v:oval>
                  </v:group>
                </v:group>
                <w10:wrap anchorx="margin"/>
              </v:group>
            </w:pict>
          </mc:Fallback>
        </mc:AlternateContent>
      </w:r>
    </w:p>
    <w:p w14:paraId="6CA0DDAB" w14:textId="6B535F1E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2D0F87D" w14:textId="75E4C727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9965068" w14:textId="29A9A639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D248725" w14:textId="6E65643B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7DF13BC" w14:textId="131B400A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A667C45" w14:textId="0C0A1352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9DC77AD" w14:textId="2A6F901C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A890A23" w14:textId="46221F3A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13639001" w14:textId="2429CC5C" w:rsidR="004301B1" w:rsidRDefault="004301B1" w:rsidP="005863DE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sectPr w:rsidR="00430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51A5B72"/>
    <w:multiLevelType w:val="multilevel"/>
    <w:tmpl w:val="0A48D9CC"/>
    <w:numStyleLink w:val="slovnzvrenprce"/>
  </w:abstractNum>
  <w:abstractNum w:abstractNumId="23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4" w15:restartNumberingAfterBreak="0">
    <w:nsid w:val="69965AD5"/>
    <w:multiLevelType w:val="multilevel"/>
    <w:tmpl w:val="0A48D9CC"/>
    <w:numStyleLink w:val="slovnzvrenprce"/>
  </w:abstractNum>
  <w:abstractNum w:abstractNumId="25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6" w15:restartNumberingAfterBreak="0">
    <w:nsid w:val="70F706F0"/>
    <w:multiLevelType w:val="multilevel"/>
    <w:tmpl w:val="ACDACDB6"/>
    <w:numStyleLink w:val="slovnkapitolzvrenprce"/>
  </w:abstractNum>
  <w:abstractNum w:abstractNumId="27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2"/>
  </w:num>
  <w:num w:numId="20">
    <w:abstractNumId w:val="18"/>
  </w:num>
  <w:num w:numId="21">
    <w:abstractNumId w:val="30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6"/>
  </w:num>
  <w:num w:numId="27">
    <w:abstractNumId w:val="3"/>
  </w:num>
  <w:num w:numId="28">
    <w:abstractNumId w:val="15"/>
  </w:num>
  <w:num w:numId="29">
    <w:abstractNumId w:val="25"/>
  </w:num>
  <w:num w:numId="30">
    <w:abstractNumId w:val="11"/>
  </w:num>
  <w:num w:numId="31">
    <w:abstractNumId w:val="23"/>
  </w:num>
  <w:num w:numId="32">
    <w:abstractNumId w:val="29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2A4326"/>
    <w:rsid w:val="003B3C42"/>
    <w:rsid w:val="004301B1"/>
    <w:rsid w:val="0052064A"/>
    <w:rsid w:val="00532697"/>
    <w:rsid w:val="005863DE"/>
    <w:rsid w:val="005A6992"/>
    <w:rsid w:val="00631E62"/>
    <w:rsid w:val="006830D6"/>
    <w:rsid w:val="008F4981"/>
    <w:rsid w:val="009A2098"/>
    <w:rsid w:val="009E5BC4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DE1A65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DE1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DE1A65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DE1A65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DE1A65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DE1A65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DE1A65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DE1A65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DE1A65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E1A65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E1A65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DE1A65"/>
    <w:pPr>
      <w:ind w:left="720"/>
      <w:contextualSpacing/>
    </w:pPr>
  </w:style>
  <w:style w:type="table" w:styleId="Mkatabulky">
    <w:name w:val="Table Grid"/>
    <w:basedOn w:val="Normlntabulka"/>
    <w:uiPriority w:val="59"/>
    <w:rsid w:val="00DE1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E1A6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E1A65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DE1A65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DE1A65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DE1A65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DE1A65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DE1A65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DE1A6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E1A6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E1A6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E1A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DE1A65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DE1A65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DE1A65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DE1A65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DE1A65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DE1A65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E1A65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DE1A65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DE1A65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DE1A65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DE1A65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DE1A65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DE1A65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DE1A65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DE1A65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DE1A65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DE1A65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DE1A65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DE1A65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DE1A65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DE1A65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DE1A65"/>
  </w:style>
  <w:style w:type="paragraph" w:styleId="Titulek">
    <w:name w:val="caption"/>
    <w:basedOn w:val="Normln"/>
    <w:next w:val="D-normln"/>
    <w:uiPriority w:val="35"/>
    <w:unhideWhenUsed/>
    <w:qFormat/>
    <w:rsid w:val="00DE1A65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E1A6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E1A65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DE1A65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DE1A65"/>
    <w:pPr>
      <w:spacing w:after="20"/>
    </w:pPr>
  </w:style>
  <w:style w:type="numbering" w:customStyle="1" w:styleId="Styl1">
    <w:name w:val="Styl1"/>
    <w:uiPriority w:val="99"/>
    <w:rsid w:val="00DE1A65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DE1A65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DE1A65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DE1A65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DE1A65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DE1A65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DE1A65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DE1A65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DE1A65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DE1A65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DE1A65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DE1A65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133</TotalTime>
  <Pages>2</Pages>
  <Words>13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18</cp:revision>
  <cp:lastPrinted>2022-05-06T12:58:00Z</cp:lastPrinted>
  <dcterms:created xsi:type="dcterms:W3CDTF">2022-04-22T12:40:00Z</dcterms:created>
  <dcterms:modified xsi:type="dcterms:W3CDTF">2022-05-18T12:57:00Z</dcterms:modified>
</cp:coreProperties>
</file>