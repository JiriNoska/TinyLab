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43D59C27" wp14:editId="2EC4B317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7B30E3" id="Skupina 40" o:spid="_x0000_s1026" style="position:absolute;margin-left:-158.75pt;margin-top:-109.15pt;width:421.1pt;height:352.65pt;z-index:251630592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 wp14:anchorId="12FBFAD5" wp14:editId="4B174615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29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0F79D0A6" wp14:editId="56E86D78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1DCCFA0C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9E5BC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9539AE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1616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1DCCFA0C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9E5BC4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9539AE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A8E58BA" w14:textId="5EF93D2B" w:rsidR="00C40BEF" w:rsidRDefault="009539AE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9539A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Je 15. dubna 1912. Jsi radistou na palubě Titaniku. Právě jsi se srazil s ledovou krou a potřebuješ zavolat pomoc. Vyšli nouzový signál SOS </w:t>
      </w:r>
      <w:r w:rsidR="00033DD7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stiskem</w:t>
      </w:r>
      <w:r w:rsidRPr="009539A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tlačítka. </w:t>
      </w:r>
      <w:r w:rsidR="004301B1" w:rsidRPr="004301B1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BF13B0" w:rsidRPr="00BF13B0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5863DE" w:rsidRPr="005863D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6AD23DE0" wp14:editId="2DBC664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599ECFF4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9E5BC4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9539AE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33664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599ECFF4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9E5BC4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9539AE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31E6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71AFAA45" w14:textId="3718FCD2" w:rsidR="009E5BC4" w:rsidRDefault="009E5BC4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337FAD8" w14:textId="77777777" w:rsidR="00B227AC" w:rsidRDefault="00B227AC" w:rsidP="00B227AC">
      <w:pPr>
        <w:keepNext/>
        <w:jc w:val="center"/>
      </w:pPr>
      <w:r>
        <w:rPr>
          <w:noProof/>
        </w:rPr>
        <w:drawing>
          <wp:inline distT="0" distB="0" distL="0" distR="0" wp14:anchorId="17C6A6D3" wp14:editId="2FAC1818">
            <wp:extent cx="3200400" cy="2357201"/>
            <wp:effectExtent l="0" t="0" r="0" b="5080"/>
            <wp:docPr id="5" name="Obrázek 5" descr="RMS Titanic[1] opouští Southampton 10. dubna 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MS Titanic[1] opouští Southampton 10. dubna 19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946" cy="236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A95F" w14:textId="6690CB76" w:rsidR="009E5BC4" w:rsidRDefault="00B227AC" w:rsidP="00B227AC">
      <w:pPr>
        <w:pStyle w:val="Titulek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t xml:space="preserve">Obrázek </w:t>
      </w:r>
      <w:r w:rsidR="00B86A09">
        <w:fldChar w:fldCharType="begin"/>
      </w:r>
      <w:r w:rsidR="00B86A09">
        <w:instrText xml:space="preserve"> SEQ Obrázek \* ARABIC </w:instrText>
      </w:r>
      <w:r w:rsidR="00B86A09">
        <w:fldChar w:fldCharType="separate"/>
      </w:r>
      <w:r w:rsidR="00B86A09">
        <w:rPr>
          <w:noProof/>
        </w:rPr>
        <w:t>1</w:t>
      </w:r>
      <w:r w:rsidR="00B86A09">
        <w:rPr>
          <w:noProof/>
        </w:rPr>
        <w:fldChar w:fldCharType="end"/>
      </w:r>
      <w:r>
        <w:t xml:space="preserve"> </w:t>
      </w:r>
      <w:r w:rsidRPr="00971229">
        <w:t>- Titanik, zdroj: https://cs.wikipedia.org/wiki/Titanic</w:t>
      </w:r>
    </w:p>
    <w:p w14:paraId="75D545F2" w14:textId="11E95798" w:rsidR="00B227AC" w:rsidRDefault="00B227A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FD218D8" w14:textId="77777777" w:rsidR="00B227AC" w:rsidRDefault="00B227A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CA0DDAB" w14:textId="54A7D0B7" w:rsidR="004301B1" w:rsidRDefault="00B227A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D6658B" wp14:editId="78251EF1">
                <wp:simplePos x="0" y="0"/>
                <wp:positionH relativeFrom="margin">
                  <wp:align>center</wp:align>
                </wp:positionH>
                <wp:positionV relativeFrom="paragraph">
                  <wp:posOffset>211841</wp:posOffset>
                </wp:positionV>
                <wp:extent cx="4191440" cy="2117855"/>
                <wp:effectExtent l="0" t="38100" r="0" b="15875"/>
                <wp:wrapNone/>
                <wp:docPr id="2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440" cy="2117855"/>
                          <a:chOff x="0" y="0"/>
                          <a:chExt cx="4191440" cy="2117855"/>
                        </a:xfrm>
                      </wpg:grpSpPr>
                      <wps:wsp>
                        <wps:cNvPr id="13" name="Přímá spojnice se šipkou 13"/>
                        <wps:cNvCnPr/>
                        <wps:spPr>
                          <a:xfrm flipV="1">
                            <a:off x="416567" y="1268532"/>
                            <a:ext cx="0" cy="28525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Oblouk 63"/>
                        <wps:cNvSpPr/>
                        <wps:spPr>
                          <a:xfrm>
                            <a:off x="0" y="343561"/>
                            <a:ext cx="880280" cy="880280"/>
                          </a:xfrm>
                          <a:prstGeom prst="arc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ál 61"/>
                        <wps:cNvSpPr/>
                        <wps:spPr>
                          <a:xfrm>
                            <a:off x="221112" y="605856"/>
                            <a:ext cx="416257" cy="416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079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blouk 192"/>
                        <wps:cNvSpPr/>
                        <wps:spPr>
                          <a:xfrm>
                            <a:off x="0" y="174423"/>
                            <a:ext cx="1054121" cy="1054121"/>
                          </a:xfrm>
                          <a:prstGeom prst="arc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blouk 193"/>
                        <wps:cNvSpPr/>
                        <wps:spPr>
                          <a:xfrm>
                            <a:off x="10571" y="0"/>
                            <a:ext cx="1228298" cy="1228298"/>
                          </a:xfrm>
                          <a:prstGeom prst="arc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Skupina 33"/>
                        <wpg:cNvGrpSpPr/>
                        <wpg:grpSpPr>
                          <a:xfrm>
                            <a:off x="137424" y="1616277"/>
                            <a:ext cx="2134417" cy="501578"/>
                            <a:chOff x="0" y="0"/>
                            <a:chExt cx="1198880" cy="281940"/>
                          </a:xfrm>
                        </wpg:grpSpPr>
                        <wps:wsp>
                          <wps:cNvPr id="4" name="Obdélník 4"/>
                          <wps:cNvSpPr/>
                          <wps:spPr>
                            <a:xfrm>
                              <a:off x="0" y="0"/>
                              <a:ext cx="119888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Skupina 16"/>
                          <wpg:cNvGrpSpPr/>
                          <wpg:grpSpPr>
                            <a:xfrm>
                              <a:off x="76200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14" name="Obdélník 14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ál 15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" name="Skupina 20"/>
                          <wpg:cNvGrpSpPr/>
                          <wpg:grpSpPr>
                            <a:xfrm>
                              <a:off x="371475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23" name="Obdélník 23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ál 24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" name="Skupina 25"/>
                          <wpg:cNvGrpSpPr/>
                          <wpg:grpSpPr>
                            <a:xfrm>
                              <a:off x="680085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26" name="Obdélník 26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ál 28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" name="Skupina 30"/>
                          <wpg:cNvGrpSpPr/>
                          <wpg:grpSpPr>
                            <a:xfrm>
                              <a:off x="990600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31" name="Obdélník 31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Ovál 32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8240" y="62326"/>
                            <a:ext cx="2743200" cy="480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C8E53" w14:textId="12CB1736" w:rsidR="009539AE" w:rsidRPr="009539AE" w:rsidRDefault="009539AE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 w:rsidRPr="009539AE">
                                <w:rPr>
                                  <w:sz w:val="52"/>
                                  <w:szCs w:val="52"/>
                                </w:rPr>
                                <w:t>●●● ▬ ▬ ▬ ●●●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6658B" id="Skupina 2" o:spid="_x0000_s1033" style="position:absolute;left:0;text-align:left;margin-left:0;margin-top:16.7pt;width:330.05pt;height:166.75pt;z-index:251667456;mso-position-horizontal:center;mso-position-horizontal-relative:margin" coordsize="41914,2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13" o:spid="_x0000_s1034" type="#_x0000_t32" style="position:absolute;left:4165;top:12685;width:0;height:28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" strokecolor="#aeaaaa [2414]" strokeweight="3pt">
                  <v:stroke endarrow="block" joinstyle="miter"/>
                </v:shape>
                <v:shape id="Oblouk 63" o:spid="_x0000_s1035" style="position:absolute;top:3435;width:8802;height:8803;visibility:visible;mso-wrap-style:square;v-text-anchor:middle" coordsize="880280,880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" path="m440140,nsc683223,,880280,197057,880280,440140r-440140,l440140,xem440140,nfc683223,,880280,197057,880280,440140e" filled="f" strokecolor="black [3213]" strokeweight="6pt">
                  <v:stroke joinstyle="miter"/>
                  <v:path arrowok="t" o:connecttype="custom" o:connectlocs="440140,0;880280,440140" o:connectangles="0,0"/>
                </v:shape>
                <v:oval id="Ovál 61" o:spid="_x0000_s1036" style="position:absolute;left:2211;top:6058;width:4162;height:4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" fillcolor="white [3212]" strokecolor="black [3213]" strokeweight="24.25pt">
                  <v:stroke joinstyle="miter"/>
                </v:oval>
                <v:shape id="Oblouk 192" o:spid="_x0000_s1037" style="position:absolute;top:1744;width:10541;height:10541;visibility:visible;mso-wrap-style:square;v-text-anchor:middle" coordsize="1054121,105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" path="m527060,nsc818148,,1054121,235973,1054121,527061r-527060,c527061,351374,527060,175687,527060,xem527060,nfc818148,,1054121,235973,1054121,527061e" filled="f" strokecolor="black [3213]" strokeweight="6pt">
                  <v:stroke joinstyle="miter"/>
                  <v:path arrowok="t" o:connecttype="custom" o:connectlocs="527060,0;1054121,527061" o:connectangles="0,0"/>
                </v:shape>
                <v:shape id="Oblouk 193" o:spid="_x0000_s1038" style="position:absolute;left:105;width:12283;height:12282;visibility:visible;mso-wrap-style:square;v-text-anchor:middle" coordsize="1228298,122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" path="m614149,nsc953334,,1228298,274964,1228298,614149r-614149,l614149,xem614149,nfc953334,,1228298,274964,1228298,614149e" filled="f" strokecolor="black [3213]" strokeweight="6pt">
                  <v:stroke joinstyle="miter"/>
                  <v:path arrowok="t" o:connecttype="custom" o:connectlocs="614149,0;1228298,614149" o:connectangles="0,0"/>
                </v:shape>
                <v:group id="Skupina 33" o:spid="_x0000_s1039" style="position:absolute;left:1374;top:16162;width:21344;height:5016" coordsize="1198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Obdélník 4" o:spid="_x0000_s1040" style="position:absolute;width:11988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" fillcolor="#f2f2f2 [3052]" strokecolor="black [3213]" strokeweight="1pt"/>
                  <v:group id="Skupina 16" o:spid="_x0000_s1041" style="position:absolute;left:762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Obdélník 14" o:spid="_x0000_s1042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4d78 [1604]" strokeweight="1pt"/>
                    <v:oval id="Ovál 15" o:spid="_x0000_s1043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" fillcolor="#ffc000" strokecolor="#ffc000" strokeweight="1pt">
                      <v:stroke joinstyle="miter"/>
                    </v:oval>
                  </v:group>
                  <v:group id="Skupina 20" o:spid="_x0000_s1044" style="position:absolute;left:3714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Obdélník 23" o:spid="_x0000_s1045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icxAAAANs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kC/g90v6AXL7AwAA//8DAFBLAQItABQABgAIAAAAIQDb4fbL7gAAAIUBAAATAAAAAAAAAAAA&#10;AAAAAAAAAABbQ29udGVudF9UeXBlc10ueG1sUEsBAi0AFAAGAAgAAAAhAFr0LFu/AAAAFQEAAAsA&#10;AAAAAAAAAAAAAAAAHwEAAF9yZWxzLy5yZWxzUEsBAi0AFAAGAAgAAAAhAPGqiJzEAAAA2wAAAA8A&#10;AAAAAAAAAAAAAAAABwIAAGRycy9kb3ducmV2LnhtbFBLBQYAAAAAAwADALcAAAD4AgAAAAA=&#10;" fillcolor="white [3212]" strokecolor="#1f4d78 [1604]" strokeweight="1pt"/>
                    <v:oval id="Ovál 24" o:spid="_x0000_s1046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" fillcolor="#ffc000" strokecolor="#ffc000" strokeweight="1pt">
                      <v:stroke joinstyle="miter"/>
                    </v:oval>
                  </v:group>
                  <v:group id="Skupina 25" o:spid="_x0000_s1047" style="position:absolute;left:6800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Obdélník 26" o:spid="_x0000_s1048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SsExAAAANs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IJ/D9Uv6AXL1DwAA//8DAFBLAQItABQABgAIAAAAIQDb4fbL7gAAAIUBAAATAAAAAAAAAAAA&#10;AAAAAAAAAABbQ29udGVudF9UeXBlc10ueG1sUEsBAi0AFAAGAAgAAAAhAFr0LFu/AAAAFQEAAAsA&#10;AAAAAAAAAAAAAAAAHwEAAF9yZWxzLy5yZWxzUEsBAi0AFAAGAAgAAAAhAOHdKwTEAAAA2wAAAA8A&#10;AAAAAAAAAAAAAAAABwIAAGRycy9kb3ducmV2LnhtbFBLBQYAAAAAAwADALcAAAD4AgAAAAA=&#10;" fillcolor="white [3212]" strokecolor="#1f4d78 [1604]" strokeweight="1pt"/>
                    <v:oval id="Ovál 28" o:spid="_x0000_s1049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" fillcolor="#ffc000" strokecolor="#ffc000" strokeweight="1pt">
                      <v:stroke joinstyle="miter"/>
                    </v:oval>
                  </v:group>
                  <v:group id="Skupina 30" o:spid="_x0000_s1050" style="position:absolute;left:9906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Obdélník 31" o:spid="_x0000_s1051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" fillcolor="white [3212]" strokecolor="#1f4d78 [1604]" strokeweight="1pt"/>
                    <v:oval id="Ovál 32" o:spid="_x0000_s1052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" fillcolor="#ffc000" strokecolor="#ffc000" strokeweight="1pt">
                      <v:stroke joinstyle="miter"/>
                    </v:oval>
                  </v:group>
                </v:group>
                <v:shape id="_x0000_s1053" type="#_x0000_t202" style="position:absolute;left:14482;top:623;width:27432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  <v:textbox style="mso-fit-shape-to-text:t">
                    <w:txbxContent>
                      <w:p w14:paraId="1F6C8E53" w14:textId="12CB1736" w:rsidR="009539AE" w:rsidRPr="009539AE" w:rsidRDefault="009539AE">
                        <w:pPr>
                          <w:rPr>
                            <w:sz w:val="52"/>
                            <w:szCs w:val="52"/>
                          </w:rPr>
                        </w:pPr>
                        <w:r w:rsidRPr="009539AE">
                          <w:rPr>
                            <w:sz w:val="52"/>
                            <w:szCs w:val="52"/>
                          </w:rPr>
                          <w:t>●●● ▬ ▬ ▬ ●●●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D0F87D" w14:textId="0ECA2EB1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49965068" w14:textId="6D38D048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D248725" w14:textId="76B3CF8D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7DF13BC" w14:textId="2AA1001D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4A667C45" w14:textId="0C0A1352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9DC77AD" w14:textId="2A6F901C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A890A23" w14:textId="46221F3A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3639001" w14:textId="0DFA52F0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0889063" w14:textId="3217EE7F" w:rsidR="00847711" w:rsidRDefault="00847711" w:rsidP="005863DE">
      <w:pPr>
        <w:jc w:val="both"/>
        <w:rPr>
          <w:noProof/>
        </w:rPr>
      </w:pPr>
    </w:p>
    <w:p w14:paraId="162E1C61" w14:textId="064E2FCF" w:rsidR="00847711" w:rsidRDefault="00847711" w:rsidP="005863DE">
      <w:pPr>
        <w:jc w:val="both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24274E" wp14:editId="341E0124">
                <wp:simplePos x="0" y="0"/>
                <wp:positionH relativeFrom="column">
                  <wp:posOffset>-4445</wp:posOffset>
                </wp:positionH>
                <wp:positionV relativeFrom="paragraph">
                  <wp:posOffset>-4445</wp:posOffset>
                </wp:positionV>
                <wp:extent cx="5581015" cy="878205"/>
                <wp:effectExtent l="0" t="0" r="19685" b="17145"/>
                <wp:wrapNone/>
                <wp:docPr id="8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87820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CC995" w14:textId="7298454F" w:rsidR="00847711" w:rsidRPr="00847711" w:rsidRDefault="00847711" w:rsidP="0084771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</w:pPr>
                            <w:r w:rsidRPr="00847711"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>Morseova abeceda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4274E" id="Obdélník se zakulacenými rohy na opačné straně 27" o:spid="_x0000_s1054" style="position:absolute;left:0;text-align:left;margin-left:-.35pt;margin-top:-.35pt;width:439.45pt;height:6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015,8782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" adj="-11796480,,5400" path="m439103,l5581015,r,l5581015,439103v,242510,-196593,439103,-439103,439103l,878205r,l,439103c,196593,196593,,439103,xe" fillcolor="#7f7f7f [1612]" strokecolor="#1f4d78 [1604]" strokeweight="1pt">
                <v:stroke joinstyle="miter"/>
                <v:formulas/>
                <v:path arrowok="t" o:connecttype="custom" o:connectlocs="439103,0;5581015,0;5581015,0;5581015,439103;5141912,878206;0,878205;0,878205;0,439103;439103,0" o:connectangles="0,0,0,0,0,0,0,0,0" textboxrect="0,0,5581015,878205"/>
                <v:textbox>
                  <w:txbxContent>
                    <w:p w14:paraId="008CC995" w14:textId="7298454F" w:rsidR="00847711" w:rsidRPr="00847711" w:rsidRDefault="00847711" w:rsidP="00847711">
                      <w:pPr>
                        <w:jc w:val="center"/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</w:pPr>
                      <w:r w:rsidRPr="00847711"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>Morseova abeceda</w:t>
                      </w:r>
                    </w:p>
                  </w:txbxContent>
                </v:textbox>
              </v:shape>
            </w:pict>
          </mc:Fallback>
        </mc:AlternateContent>
      </w:r>
    </w:p>
    <w:p w14:paraId="5B55DDCD" w14:textId="77777777" w:rsidR="00847711" w:rsidRDefault="00847711" w:rsidP="005863DE">
      <w:pPr>
        <w:jc w:val="both"/>
        <w:rPr>
          <w:noProof/>
        </w:rPr>
      </w:pPr>
    </w:p>
    <w:p w14:paraId="71E41570" w14:textId="77777777" w:rsidR="00847711" w:rsidRDefault="00847711" w:rsidP="005863DE">
      <w:pPr>
        <w:jc w:val="both"/>
        <w:rPr>
          <w:noProof/>
        </w:rPr>
      </w:pPr>
    </w:p>
    <w:p w14:paraId="59DED1D0" w14:textId="77777777" w:rsidR="00847711" w:rsidRDefault="00847711" w:rsidP="005863DE">
      <w:pPr>
        <w:jc w:val="both"/>
        <w:rPr>
          <w:noProof/>
        </w:rPr>
      </w:pPr>
    </w:p>
    <w:p w14:paraId="0692177E" w14:textId="77777777" w:rsidR="00847711" w:rsidRDefault="00847711" w:rsidP="005863DE">
      <w:pPr>
        <w:jc w:val="both"/>
        <w:rPr>
          <w:noProof/>
        </w:rPr>
      </w:pPr>
    </w:p>
    <w:p w14:paraId="53177084" w14:textId="77777777" w:rsidR="00847711" w:rsidRDefault="00847711" w:rsidP="005863DE">
      <w:pPr>
        <w:jc w:val="both"/>
        <w:rPr>
          <w:noProof/>
        </w:rPr>
      </w:pPr>
    </w:p>
    <w:p w14:paraId="690B4A07" w14:textId="77777777" w:rsidR="00847711" w:rsidRDefault="00847711" w:rsidP="005863DE">
      <w:pPr>
        <w:jc w:val="both"/>
        <w:rPr>
          <w:noProof/>
        </w:rPr>
      </w:pPr>
    </w:p>
    <w:p w14:paraId="5B255161" w14:textId="25DC6A88" w:rsidR="00847711" w:rsidRDefault="00847711" w:rsidP="005863DE">
      <w:pPr>
        <w:jc w:val="both"/>
        <w:rPr>
          <w:noProof/>
        </w:rPr>
      </w:pPr>
    </w:p>
    <w:p w14:paraId="574C6813" w14:textId="1F0BBE19" w:rsidR="00847711" w:rsidRDefault="00847711" w:rsidP="00847711">
      <w:pPr>
        <w:jc w:val="center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noProof/>
        </w:rPr>
        <w:drawing>
          <wp:inline distT="0" distB="0" distL="0" distR="0" wp14:anchorId="7FB2C54D" wp14:editId="141642EE">
            <wp:extent cx="4333875" cy="21907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51A5B72"/>
    <w:multiLevelType w:val="multilevel"/>
    <w:tmpl w:val="0A48D9CC"/>
    <w:numStyleLink w:val="slovnzvrenprce"/>
  </w:abstractNum>
  <w:abstractNum w:abstractNumId="23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4" w15:restartNumberingAfterBreak="0">
    <w:nsid w:val="69965AD5"/>
    <w:multiLevelType w:val="multilevel"/>
    <w:tmpl w:val="0A48D9CC"/>
    <w:numStyleLink w:val="slovnzvrenprce"/>
  </w:abstractNum>
  <w:abstractNum w:abstractNumId="25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6" w15:restartNumberingAfterBreak="0">
    <w:nsid w:val="70F706F0"/>
    <w:multiLevelType w:val="multilevel"/>
    <w:tmpl w:val="ACDACDB6"/>
    <w:numStyleLink w:val="slovnkapitolzvrenprce"/>
  </w:abstractNum>
  <w:abstractNum w:abstractNumId="27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num w:numId="1" w16cid:durableId="827094470">
    <w:abstractNumId w:val="7"/>
  </w:num>
  <w:num w:numId="2" w16cid:durableId="556282724">
    <w:abstractNumId w:val="6"/>
  </w:num>
  <w:num w:numId="3" w16cid:durableId="1366364462">
    <w:abstractNumId w:val="13"/>
  </w:num>
  <w:num w:numId="4" w16cid:durableId="1773893829">
    <w:abstractNumId w:val="0"/>
  </w:num>
  <w:num w:numId="5" w16cid:durableId="837883729">
    <w:abstractNumId w:val="9"/>
  </w:num>
  <w:num w:numId="6" w16cid:durableId="8738827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143547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15970927">
    <w:abstractNumId w:val="20"/>
  </w:num>
  <w:num w:numId="9" w16cid:durableId="15766229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76625521">
    <w:abstractNumId w:val="21"/>
  </w:num>
  <w:num w:numId="11" w16cid:durableId="12535836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891234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78804887">
    <w:abstractNumId w:val="2"/>
  </w:num>
  <w:num w:numId="14" w16cid:durableId="19840023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77533311">
    <w:abstractNumId w:val="10"/>
  </w:num>
  <w:num w:numId="16" w16cid:durableId="333921494">
    <w:abstractNumId w:val="8"/>
  </w:num>
  <w:num w:numId="17" w16cid:durableId="1335689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85303061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361052305">
    <w:abstractNumId w:val="22"/>
  </w:num>
  <w:num w:numId="20" w16cid:durableId="1638491826">
    <w:abstractNumId w:val="18"/>
  </w:num>
  <w:num w:numId="21" w16cid:durableId="626005068">
    <w:abstractNumId w:val="30"/>
  </w:num>
  <w:num w:numId="22" w16cid:durableId="99223594">
    <w:abstractNumId w:val="5"/>
  </w:num>
  <w:num w:numId="23" w16cid:durableId="1628119792">
    <w:abstractNumId w:val="4"/>
  </w:num>
  <w:num w:numId="24" w16cid:durableId="13404230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8923217">
    <w:abstractNumId w:val="28"/>
  </w:num>
  <w:num w:numId="26" w16cid:durableId="1159616889">
    <w:abstractNumId w:val="26"/>
  </w:num>
  <w:num w:numId="27" w16cid:durableId="779493548">
    <w:abstractNumId w:val="3"/>
  </w:num>
  <w:num w:numId="28" w16cid:durableId="817579231">
    <w:abstractNumId w:val="15"/>
  </w:num>
  <w:num w:numId="29" w16cid:durableId="21790146">
    <w:abstractNumId w:val="25"/>
  </w:num>
  <w:num w:numId="30" w16cid:durableId="733894918">
    <w:abstractNumId w:val="11"/>
  </w:num>
  <w:num w:numId="31" w16cid:durableId="421612085">
    <w:abstractNumId w:val="23"/>
  </w:num>
  <w:num w:numId="32" w16cid:durableId="33501482">
    <w:abstractNumId w:val="29"/>
  </w:num>
  <w:num w:numId="33" w16cid:durableId="1587491918">
    <w:abstractNumId w:val="17"/>
  </w:num>
  <w:num w:numId="34" w16cid:durableId="556623549">
    <w:abstractNumId w:val="12"/>
  </w:num>
  <w:num w:numId="35" w16cid:durableId="598568652">
    <w:abstractNumId w:val="14"/>
  </w:num>
  <w:num w:numId="36" w16cid:durableId="2030401957">
    <w:abstractNumId w:val="16"/>
  </w:num>
  <w:num w:numId="37" w16cid:durableId="1767651805">
    <w:abstractNumId w:val="1"/>
  </w:num>
  <w:num w:numId="38" w16cid:durableId="2003268915">
    <w:abstractNumId w:val="27"/>
  </w:num>
  <w:num w:numId="39" w16cid:durableId="8475967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33DD7"/>
    <w:rsid w:val="000B3ACD"/>
    <w:rsid w:val="00123E2E"/>
    <w:rsid w:val="001B2957"/>
    <w:rsid w:val="003B3C42"/>
    <w:rsid w:val="00427708"/>
    <w:rsid w:val="004301B1"/>
    <w:rsid w:val="0052064A"/>
    <w:rsid w:val="00532697"/>
    <w:rsid w:val="005863DE"/>
    <w:rsid w:val="005A6992"/>
    <w:rsid w:val="00631E62"/>
    <w:rsid w:val="006830D6"/>
    <w:rsid w:val="00847711"/>
    <w:rsid w:val="008F4981"/>
    <w:rsid w:val="009539AE"/>
    <w:rsid w:val="009A2098"/>
    <w:rsid w:val="009E5BC4"/>
    <w:rsid w:val="009F543F"/>
    <w:rsid w:val="00A555F7"/>
    <w:rsid w:val="00B227AC"/>
    <w:rsid w:val="00B83884"/>
    <w:rsid w:val="00B838E7"/>
    <w:rsid w:val="00B86A09"/>
    <w:rsid w:val="00BA7969"/>
    <w:rsid w:val="00BF13B0"/>
    <w:rsid w:val="00C26417"/>
    <w:rsid w:val="00C27867"/>
    <w:rsid w:val="00C40BEF"/>
    <w:rsid w:val="00D01B0C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033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033DD7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033DD7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033DD7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033DD7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033DD7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033DD7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033DD7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33DD7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33DD7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033DD7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033DD7"/>
  </w:style>
  <w:style w:type="paragraph" w:styleId="Odstavecseseznamem">
    <w:name w:val="List Paragraph"/>
    <w:basedOn w:val="Normln"/>
    <w:uiPriority w:val="34"/>
    <w:rsid w:val="00033DD7"/>
    <w:pPr>
      <w:ind w:left="720"/>
      <w:contextualSpacing/>
    </w:pPr>
  </w:style>
  <w:style w:type="table" w:styleId="Mkatabulky">
    <w:name w:val="Table Grid"/>
    <w:basedOn w:val="Normlntabulka"/>
    <w:uiPriority w:val="59"/>
    <w:rsid w:val="00033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33DD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33DD7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033DD7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033DD7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033DD7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033DD7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033DD7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033DD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33DD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33DD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33D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033DD7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033DD7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033DD7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033DD7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033DD7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033DD7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033DD7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033DD7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033DD7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033DD7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033DD7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033DD7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033DD7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033DD7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033DD7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033DD7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033DD7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033DD7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033DD7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033DD7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033DD7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033DD7"/>
  </w:style>
  <w:style w:type="paragraph" w:styleId="Titulek">
    <w:name w:val="caption"/>
    <w:basedOn w:val="Normln"/>
    <w:next w:val="D-normln"/>
    <w:uiPriority w:val="35"/>
    <w:unhideWhenUsed/>
    <w:qFormat/>
    <w:rsid w:val="00033DD7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33DD7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33DD7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033DD7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033DD7"/>
    <w:pPr>
      <w:spacing w:after="20"/>
    </w:pPr>
  </w:style>
  <w:style w:type="numbering" w:customStyle="1" w:styleId="Styl1">
    <w:name w:val="Styl1"/>
    <w:uiPriority w:val="99"/>
    <w:rsid w:val="00033DD7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033DD7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033DD7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033DD7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033DD7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033DD7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033DD7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033DD7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033DD7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033DD7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033DD7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033DD7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4F8C18A9-2710-43A8-82C1-B3BAB0B27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140</TotalTime>
  <Pages>3</Pages>
  <Words>42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22</cp:revision>
  <cp:lastPrinted>2022-05-07T09:29:00Z</cp:lastPrinted>
  <dcterms:created xsi:type="dcterms:W3CDTF">2022-04-22T12:40:00Z</dcterms:created>
  <dcterms:modified xsi:type="dcterms:W3CDTF">2022-05-07T09:29:00Z</dcterms:modified>
</cp:coreProperties>
</file>