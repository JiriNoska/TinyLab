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43D59C27" wp14:editId="164F02DE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F57F546" id="Skupina 40" o:spid="_x0000_s1026" style="position:absolute;margin-left:-158.75pt;margin-top:-109.15pt;width:421.1pt;height:352.65pt;z-index:251631616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12FBFAD5" wp14:editId="702DBFFC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30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0F79D0A6" wp14:editId="262B0F60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7F86B436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9E5BC4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5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22620C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32640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7F86B436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9E5BC4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5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22620C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73B098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EE8A8D3" w14:textId="355EBE1B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08B688AB" w14:textId="31C8DBED" w:rsidR="0022620C" w:rsidRDefault="00D13503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66432" behindDoc="1" locked="0" layoutInCell="1" allowOverlap="1" wp14:anchorId="07DFB9CC" wp14:editId="6F8BDE01">
            <wp:simplePos x="0" y="0"/>
            <wp:positionH relativeFrom="column">
              <wp:posOffset>1905</wp:posOffset>
            </wp:positionH>
            <wp:positionV relativeFrom="paragraph">
              <wp:posOffset>83820</wp:posOffset>
            </wp:positionV>
            <wp:extent cx="360000" cy="360000"/>
            <wp:effectExtent l="0" t="0" r="2540" b="2540"/>
            <wp:wrapTight wrapText="bothSides">
              <wp:wrapPolygon edited="0">
                <wp:start x="3435" y="0"/>
                <wp:lineTo x="0" y="3435"/>
                <wp:lineTo x="0" y="16028"/>
                <wp:lineTo x="2290" y="20608"/>
                <wp:lineTo x="3435" y="20608"/>
                <wp:lineTo x="17173" y="20608"/>
                <wp:lineTo x="18318" y="20608"/>
                <wp:lineTo x="20608" y="16028"/>
                <wp:lineTo x="20608" y="3435"/>
                <wp:lineTo x="17173" y="0"/>
                <wp:lineTo x="3435" y="0"/>
              </wp:wrapPolygon>
            </wp:wrapTight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620C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Digitální piny, kam jsou připojena tlačítka, používají logiku: </w:t>
      </w:r>
    </w:p>
    <w:p w14:paraId="1E40D06E" w14:textId="0EEB9F42" w:rsidR="0022620C" w:rsidRDefault="0022620C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a)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ab/>
        <w:t>pozitivní</w:t>
      </w:r>
    </w:p>
    <w:p w14:paraId="15C83CE2" w14:textId="533556EB" w:rsidR="0022620C" w:rsidRDefault="0022620C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b)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ab/>
        <w:t xml:space="preserve">negativní </w:t>
      </w:r>
    </w:p>
    <w:p w14:paraId="3A8E58BA" w14:textId="53606B0B" w:rsidR="00C40BEF" w:rsidRDefault="0022620C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c)</w:t>
      </w:r>
      <w:r w:rsidR="00BF13B0" w:rsidRPr="00BF13B0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  <w:r w:rsidR="005863DE" w:rsidRPr="005863DE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 </w:t>
      </w:r>
      <w:r w:rsidR="00B838E7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6AD23DE0" wp14:editId="5CF98DD8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72C75A61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9E5BC4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5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22620C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3DE0" id="Skupina 3" o:spid="_x0000_s1030" style="position:absolute;left:0;text-align:left;margin-left:0;margin-top:0;width:439.45pt;height:69.3pt;z-index:251634688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">
                <v:shape 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72C75A61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9E5BC4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5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22620C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4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631E62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žádnou</w:t>
      </w:r>
      <w:bookmarkStart w:id="0" w:name="_GoBack"/>
      <w:bookmarkEnd w:id="0"/>
    </w:p>
    <w:p w14:paraId="632B0D21" w14:textId="0EAFD27A" w:rsidR="0022620C" w:rsidRDefault="00D13503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68480" behindDoc="1" locked="0" layoutInCell="1" allowOverlap="1" wp14:anchorId="5EDE4FBB" wp14:editId="0A2A3C6F">
            <wp:simplePos x="0" y="0"/>
            <wp:positionH relativeFrom="margin">
              <wp:align>left</wp:align>
            </wp:positionH>
            <wp:positionV relativeFrom="paragraph">
              <wp:posOffset>216535</wp:posOffset>
            </wp:positionV>
            <wp:extent cx="360000" cy="360000"/>
            <wp:effectExtent l="0" t="0" r="2540" b="2540"/>
            <wp:wrapTight wrapText="bothSides">
              <wp:wrapPolygon edited="0">
                <wp:start x="3435" y="0"/>
                <wp:lineTo x="0" y="3435"/>
                <wp:lineTo x="0" y="16028"/>
                <wp:lineTo x="2290" y="20608"/>
                <wp:lineTo x="3435" y="20608"/>
                <wp:lineTo x="17173" y="20608"/>
                <wp:lineTo x="18318" y="20608"/>
                <wp:lineTo x="20608" y="16028"/>
                <wp:lineTo x="20608" y="3435"/>
                <wp:lineTo x="17173" y="0"/>
                <wp:lineTo x="3435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AFAA45" w14:textId="21287BDA" w:rsidR="009E5BC4" w:rsidRDefault="0022620C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Relé mohu sepnout pomocí:</w:t>
      </w:r>
    </w:p>
    <w:p w14:paraId="0031D5EA" w14:textId="2818BC9C" w:rsidR="0022620C" w:rsidRDefault="0022620C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a)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ab/>
      </w:r>
      <w:r w:rsidR="00F04C76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digitální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hodnoty 1, analogové hodnoty 128 a vyšší</w:t>
      </w:r>
    </w:p>
    <w:p w14:paraId="75058972" w14:textId="5AF2A383" w:rsidR="0022620C" w:rsidRDefault="0022620C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b)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ab/>
        <w:t>digitální hodnoty 1, analogové hodnoty 0</w:t>
      </w:r>
    </w:p>
    <w:p w14:paraId="0D356857" w14:textId="7ECC6F49" w:rsidR="00F04C76" w:rsidRDefault="0022620C" w:rsidP="00F0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c)</w:t>
      </w: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ab/>
        <w:t xml:space="preserve">pouze digitální hodnoty </w:t>
      </w:r>
      <w:r w:rsidR="00F04C76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1</w:t>
      </w:r>
    </w:p>
    <w:p w14:paraId="35674FA9" w14:textId="14075997" w:rsidR="00F04C76" w:rsidRDefault="00D13503" w:rsidP="00F0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63360" behindDoc="1" locked="0" layoutInCell="1" allowOverlap="1" wp14:anchorId="09B983A2" wp14:editId="3868318A">
            <wp:simplePos x="0" y="0"/>
            <wp:positionH relativeFrom="margin">
              <wp:align>left</wp:align>
            </wp:positionH>
            <wp:positionV relativeFrom="paragraph">
              <wp:posOffset>310515</wp:posOffset>
            </wp:positionV>
            <wp:extent cx="360000" cy="360000"/>
            <wp:effectExtent l="0" t="0" r="2540" b="2540"/>
            <wp:wrapTight wrapText="bothSides">
              <wp:wrapPolygon edited="0">
                <wp:start x="0" y="0"/>
                <wp:lineTo x="0" y="20608"/>
                <wp:lineTo x="19463" y="20608"/>
                <wp:lineTo x="20608" y="18318"/>
                <wp:lineTo x="20608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02B88F" w14:textId="49F1B70F" w:rsidR="008A4C1E" w:rsidRDefault="008A4C1E" w:rsidP="00F0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Popiš, c</w:t>
      </w:r>
      <w:r w:rsidR="00D13503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o tento program dělá.</w:t>
      </w:r>
    </w:p>
    <w:p w14:paraId="487C5F2C" w14:textId="2AFD0DAF" w:rsidR="00F04C76" w:rsidRDefault="00F04C76" w:rsidP="00F0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</w:p>
    <w:p w14:paraId="70E3E497" w14:textId="70CF05D4" w:rsidR="008A4C1E" w:rsidRDefault="008A4C1E" w:rsidP="00F0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BA05B" wp14:editId="61E41B3D">
                <wp:simplePos x="0" y="0"/>
                <wp:positionH relativeFrom="margin">
                  <wp:align>left</wp:align>
                </wp:positionH>
                <wp:positionV relativeFrom="paragraph">
                  <wp:posOffset>4853</wp:posOffset>
                </wp:positionV>
                <wp:extent cx="2975610" cy="3562350"/>
                <wp:effectExtent l="0" t="0" r="15240" b="19050"/>
                <wp:wrapNone/>
                <wp:docPr id="7" name="Obdélník se zakulacenými rohy na opačné straně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7147" y="6245525"/>
                          <a:ext cx="2975610" cy="3562350"/>
                        </a:xfrm>
                        <a:prstGeom prst="round2DiagRect">
                          <a:avLst>
                            <a:gd name="adj1" fmla="val 1956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27D1E" w14:textId="77777777" w:rsidR="008A4C1E" w:rsidRDefault="008A4C1E" w:rsidP="008A4C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BA05B" id="Obdélník se zakulacenými rohy na opačné straně 27" o:spid="_x0000_s1033" style="position:absolute;left:0;text-align:left;margin-left:0;margin-top:.4pt;width:234.3pt;height:280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975610,3562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" adj="-11796480,,5400" path="m582029,l2975610,r,l2975610,2980321v,321446,-260583,582029,-582029,582029l,3562350r,l,582029c,260583,260583,,582029,xe" filled="f" strokecolor="#1f4d78 [1604]" strokeweight="1pt">
                <v:stroke joinstyle="miter"/>
                <v:formulas/>
                <v:path arrowok="t" o:connecttype="custom" o:connectlocs="582029,0;2975610,0;2975610,0;2975610,2980321;2393581,3562350;0,3562350;0,3562350;0,582029;582029,0" o:connectangles="0,0,0,0,0,0,0,0,0" textboxrect="0,0,2975610,3562350"/>
                <v:textbox>
                  <w:txbxContent>
                    <w:p w14:paraId="4D127D1E" w14:textId="77777777" w:rsidR="008A4C1E" w:rsidRDefault="008A4C1E" w:rsidP="008A4C1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FBF9F61" wp14:editId="250D76D5">
            <wp:simplePos x="0" y="0"/>
            <wp:positionH relativeFrom="column">
              <wp:posOffset>3171981</wp:posOffset>
            </wp:positionH>
            <wp:positionV relativeFrom="paragraph">
              <wp:posOffset>6087</wp:posOffset>
            </wp:positionV>
            <wp:extent cx="2837815" cy="3665761"/>
            <wp:effectExtent l="0" t="0" r="635" b="0"/>
            <wp:wrapNone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18" r="50422" b="25645"/>
                    <a:stretch/>
                  </pic:blipFill>
                  <pic:spPr bwMode="auto">
                    <a:xfrm>
                      <a:off x="0" y="0"/>
                      <a:ext cx="2837815" cy="3665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317B28E" w14:textId="6AF68760" w:rsidR="008A4C1E" w:rsidRDefault="008A4C1E" w:rsidP="00F0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0BF252A7" w14:textId="6A599261" w:rsidR="008A4C1E" w:rsidRDefault="008A4C1E" w:rsidP="00F0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09518F8A" w14:textId="2816DFBE" w:rsidR="008A4C1E" w:rsidRDefault="008A4C1E" w:rsidP="00F0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10924349" w14:textId="562BF107" w:rsidR="008A4C1E" w:rsidRDefault="008A4C1E" w:rsidP="00F0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6ECA8B82" w14:textId="6B56DEA1" w:rsidR="008A4C1E" w:rsidRDefault="008A4C1E" w:rsidP="00F0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7EA7AF9C" w14:textId="0208EDE2" w:rsidR="008A4C1E" w:rsidRDefault="008A4C1E" w:rsidP="00F0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2B9AB478" w14:textId="690A305E" w:rsidR="008A4C1E" w:rsidRDefault="008A4C1E" w:rsidP="00F0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46EE6FA6" w14:textId="443E038E" w:rsidR="008A4C1E" w:rsidRDefault="008A4C1E" w:rsidP="00F0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1A1B26AB" w14:textId="1EA73DEC" w:rsidR="008A4C1E" w:rsidRDefault="008A4C1E" w:rsidP="00F0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10FF4B5F" w14:textId="2CFB3DAD" w:rsidR="008A4C1E" w:rsidRDefault="008A4C1E" w:rsidP="00F0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3D79D83C" w14:textId="0AD61BF2" w:rsidR="008A4C1E" w:rsidRDefault="00D13503" w:rsidP="00F0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lastRenderedPageBreak/>
        <w:drawing>
          <wp:anchor distT="0" distB="0" distL="114300" distR="114300" simplePos="0" relativeHeight="251665408" behindDoc="1" locked="0" layoutInCell="1" allowOverlap="1" wp14:anchorId="52FACB8F" wp14:editId="1FF6A980">
            <wp:simplePos x="0" y="0"/>
            <wp:positionH relativeFrom="margin">
              <wp:posOffset>-38100</wp:posOffset>
            </wp:positionH>
            <wp:positionV relativeFrom="paragraph">
              <wp:posOffset>139700</wp:posOffset>
            </wp:positionV>
            <wp:extent cx="360000" cy="360000"/>
            <wp:effectExtent l="0" t="0" r="2540" b="2540"/>
            <wp:wrapTight wrapText="bothSides">
              <wp:wrapPolygon edited="0">
                <wp:start x="0" y="0"/>
                <wp:lineTo x="0" y="20608"/>
                <wp:lineTo x="19463" y="20608"/>
                <wp:lineTo x="20608" y="18318"/>
                <wp:lineTo x="20608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47EE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Optimalizuj tento program. Do rámečku uveď změny. </w:t>
      </w:r>
    </w:p>
    <w:p w14:paraId="7F5E3F10" w14:textId="4E189096" w:rsidR="00C947EE" w:rsidRDefault="00C947EE" w:rsidP="00F0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58B96B" wp14:editId="71B405A7">
                <wp:simplePos x="0" y="0"/>
                <wp:positionH relativeFrom="margin">
                  <wp:posOffset>3051103</wp:posOffset>
                </wp:positionH>
                <wp:positionV relativeFrom="paragraph">
                  <wp:posOffset>144672</wp:posOffset>
                </wp:positionV>
                <wp:extent cx="3190875" cy="3139440"/>
                <wp:effectExtent l="0" t="0" r="28575" b="22860"/>
                <wp:wrapNone/>
                <wp:docPr id="10" name="Obdélník se zakulacenými rohy na opačné straně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3139440"/>
                        </a:xfrm>
                        <a:prstGeom prst="round2DiagRect">
                          <a:avLst>
                            <a:gd name="adj1" fmla="val 18126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A70BC" w14:textId="77777777" w:rsidR="00C947EE" w:rsidRDefault="00C947EE" w:rsidP="00C947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8B96B" id="_x0000_s1034" style="position:absolute;left:0;text-align:left;margin-left:240.25pt;margin-top:11.4pt;width:251.25pt;height:247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90875,3139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" adj="-11796480,,5400" path="m569055,l3190875,r,l3190875,2570385v,314280,-254775,569055,-569055,569055l,3139440r,l,569055c,254775,254775,,569055,xe" filled="f" strokecolor="#1f4d78 [1604]" strokeweight="1pt">
                <v:stroke joinstyle="miter"/>
                <v:formulas/>
                <v:path arrowok="t" o:connecttype="custom" o:connectlocs="569055,0;3190875,0;3190875,0;3190875,2570385;2621820,3139440;0,3139440;0,3139440;0,569055;569055,0" o:connectangles="0,0,0,0,0,0,0,0,0" textboxrect="0,0,3190875,3139440"/>
                <v:textbox>
                  <w:txbxContent>
                    <w:p w14:paraId="10FA70BC" w14:textId="77777777" w:rsidR="00C947EE" w:rsidRDefault="00C947EE" w:rsidP="00C947E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64080B" w14:textId="55FFB6E7" w:rsidR="00C947EE" w:rsidRDefault="00C947EE" w:rsidP="00F04C7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noProof/>
        </w:rPr>
        <w:drawing>
          <wp:inline distT="0" distB="0" distL="0" distR="0" wp14:anchorId="59A54531" wp14:editId="085AAE38">
            <wp:extent cx="3216264" cy="3019245"/>
            <wp:effectExtent l="0" t="0" r="3810" b="0"/>
            <wp:docPr id="9" name="Obrázek 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 descr="Obsah obrázku text&#10;&#10;Popis byl vytvořen automaticky"/>
                    <pic:cNvPicPr/>
                  </pic:nvPicPr>
                  <pic:blipFill rotWithShape="1">
                    <a:blip r:embed="rId9"/>
                    <a:srcRect t="17819" r="35948" b="28725"/>
                    <a:stretch/>
                  </pic:blipFill>
                  <pic:spPr bwMode="auto">
                    <a:xfrm>
                      <a:off x="0" y="0"/>
                      <a:ext cx="3241777" cy="3043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47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12FBFAD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Obrázek 2" o:spid="_x0000_i1037" type="#_x0000_t75" style="width:28.45pt;height:28.45pt;visibility:visible;mso-wrap-style:square" o:bullet="t">
        <v:imagedata r:id="rId1" o:title=""/>
      </v:shape>
    </w:pict>
  </w:numPicBullet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265E1"/>
    <w:multiLevelType w:val="multilevel"/>
    <w:tmpl w:val="ACDACDB6"/>
    <w:numStyleLink w:val="slovnkapitolzvrenprce"/>
  </w:abstractNum>
  <w:abstractNum w:abstractNumId="16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4E375AEA"/>
    <w:multiLevelType w:val="multilevel"/>
    <w:tmpl w:val="0A48D9CC"/>
    <w:numStyleLink w:val="slovnzvrenprce"/>
  </w:abstractNum>
  <w:abstractNum w:abstractNumId="19" w15:restartNumberingAfterBreak="0">
    <w:nsid w:val="4FA950A3"/>
    <w:multiLevelType w:val="hybridMultilevel"/>
    <w:tmpl w:val="BC22060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51A5B72"/>
    <w:multiLevelType w:val="multilevel"/>
    <w:tmpl w:val="0A48D9CC"/>
    <w:numStyleLink w:val="slovnzvrenprce"/>
  </w:abstractNum>
  <w:abstractNum w:abstractNumId="23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4" w15:restartNumberingAfterBreak="0">
    <w:nsid w:val="69965AD5"/>
    <w:multiLevelType w:val="multilevel"/>
    <w:tmpl w:val="0A48D9CC"/>
    <w:numStyleLink w:val="slovnzvrenprce"/>
  </w:abstractNum>
  <w:abstractNum w:abstractNumId="25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6" w15:restartNumberingAfterBreak="0">
    <w:nsid w:val="70F706F0"/>
    <w:multiLevelType w:val="multilevel"/>
    <w:tmpl w:val="ACDACDB6"/>
    <w:numStyleLink w:val="slovnkapitolzvrenprce"/>
  </w:abstractNum>
  <w:abstractNum w:abstractNumId="27" w15:restartNumberingAfterBreak="0">
    <w:nsid w:val="722545F0"/>
    <w:multiLevelType w:val="hybridMultilevel"/>
    <w:tmpl w:val="9886D326"/>
    <w:lvl w:ilvl="0" w:tplc="F6F0E8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i/>
        <w:color w:val="767171" w:themeColor="background2" w:themeShade="80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2474BC"/>
    <w:multiLevelType w:val="multilevel"/>
    <w:tmpl w:val="ACDACDB6"/>
    <w:numStyleLink w:val="slovnkapitolzvrenprce"/>
  </w:abstractNum>
  <w:abstractNum w:abstractNumId="29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0" w15:restartNumberingAfterBreak="0">
    <w:nsid w:val="7DDC278D"/>
    <w:multiLevelType w:val="multilevel"/>
    <w:tmpl w:val="0A48D9CC"/>
    <w:numStyleLink w:val="slovnzvrenprce"/>
  </w:abstractNum>
  <w:num w:numId="1">
    <w:abstractNumId w:val="7"/>
  </w:num>
  <w:num w:numId="2">
    <w:abstractNumId w:val="6"/>
  </w:num>
  <w:num w:numId="3">
    <w:abstractNumId w:val="13"/>
  </w:num>
  <w:num w:numId="4">
    <w:abstractNumId w:val="0"/>
  </w:num>
  <w:num w:numId="5">
    <w:abstractNumId w:val="9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>
    <w:abstractNumId w:val="22"/>
  </w:num>
  <w:num w:numId="20">
    <w:abstractNumId w:val="18"/>
  </w:num>
  <w:num w:numId="21">
    <w:abstractNumId w:val="30"/>
  </w:num>
  <w:num w:numId="22">
    <w:abstractNumId w:val="5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</w:num>
  <w:num w:numId="26">
    <w:abstractNumId w:val="26"/>
  </w:num>
  <w:num w:numId="27">
    <w:abstractNumId w:val="3"/>
  </w:num>
  <w:num w:numId="28">
    <w:abstractNumId w:val="15"/>
  </w:num>
  <w:num w:numId="29">
    <w:abstractNumId w:val="25"/>
  </w:num>
  <w:num w:numId="30">
    <w:abstractNumId w:val="11"/>
  </w:num>
  <w:num w:numId="31">
    <w:abstractNumId w:val="23"/>
  </w:num>
  <w:num w:numId="32">
    <w:abstractNumId w:val="29"/>
  </w:num>
  <w:num w:numId="33">
    <w:abstractNumId w:val="17"/>
  </w:num>
  <w:num w:numId="34">
    <w:abstractNumId w:val="12"/>
  </w:num>
  <w:num w:numId="35">
    <w:abstractNumId w:val="14"/>
  </w:num>
  <w:num w:numId="36">
    <w:abstractNumId w:val="16"/>
  </w:num>
  <w:num w:numId="37">
    <w:abstractNumId w:val="1"/>
  </w:num>
  <w:num w:numId="38">
    <w:abstractNumId w:val="27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81"/>
    <w:rsid w:val="00007AF5"/>
    <w:rsid w:val="0001031B"/>
    <w:rsid w:val="000B3ACD"/>
    <w:rsid w:val="00123E2E"/>
    <w:rsid w:val="001B2957"/>
    <w:rsid w:val="0022620C"/>
    <w:rsid w:val="003B3C42"/>
    <w:rsid w:val="00427708"/>
    <w:rsid w:val="004301B1"/>
    <w:rsid w:val="00487459"/>
    <w:rsid w:val="0052064A"/>
    <w:rsid w:val="00532697"/>
    <w:rsid w:val="005863DE"/>
    <w:rsid w:val="005A6992"/>
    <w:rsid w:val="00631E62"/>
    <w:rsid w:val="006830D6"/>
    <w:rsid w:val="008A4C1E"/>
    <w:rsid w:val="008F4981"/>
    <w:rsid w:val="009539AE"/>
    <w:rsid w:val="009A2098"/>
    <w:rsid w:val="009E5BC4"/>
    <w:rsid w:val="009F543F"/>
    <w:rsid w:val="00A555F7"/>
    <w:rsid w:val="00B227AC"/>
    <w:rsid w:val="00B83884"/>
    <w:rsid w:val="00B838E7"/>
    <w:rsid w:val="00BA7969"/>
    <w:rsid w:val="00BF13B0"/>
    <w:rsid w:val="00C26417"/>
    <w:rsid w:val="00C27867"/>
    <w:rsid w:val="00C40BEF"/>
    <w:rsid w:val="00C947EE"/>
    <w:rsid w:val="00D01B0C"/>
    <w:rsid w:val="00D13503"/>
    <w:rsid w:val="00E57A3C"/>
    <w:rsid w:val="00EA5ADD"/>
    <w:rsid w:val="00F04C76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4874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487459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487459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487459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487459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487459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487459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487459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7459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7459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487459"/>
    <w:pPr>
      <w:ind w:left="720"/>
      <w:contextualSpacing/>
    </w:pPr>
  </w:style>
  <w:style w:type="table" w:styleId="Mkatabulky">
    <w:name w:val="Table Grid"/>
    <w:basedOn w:val="Normlntabulka"/>
    <w:uiPriority w:val="59"/>
    <w:rsid w:val="00487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48745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87459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487459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487459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487459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487459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487459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48745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745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74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74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487459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487459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487459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487459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487459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487459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487459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487459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487459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487459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487459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487459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487459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487459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487459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487459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487459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487459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487459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487459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487459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487459"/>
  </w:style>
  <w:style w:type="paragraph" w:styleId="Titulek">
    <w:name w:val="caption"/>
    <w:basedOn w:val="Normln"/>
    <w:next w:val="D-normln"/>
    <w:uiPriority w:val="35"/>
    <w:unhideWhenUsed/>
    <w:qFormat/>
    <w:rsid w:val="00487459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87459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87459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487459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487459"/>
    <w:pPr>
      <w:spacing w:after="20"/>
    </w:pPr>
  </w:style>
  <w:style w:type="numbering" w:customStyle="1" w:styleId="Styl1">
    <w:name w:val="Styl1"/>
    <w:uiPriority w:val="99"/>
    <w:rsid w:val="00487459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487459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487459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487459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487459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487459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87459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487459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487459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487459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487459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487459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2CB51240-B26F-48C2-B0C9-E0D49BFFB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161</TotalTime>
  <Pages>3</Pages>
  <Words>54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NOSKA Jiří</cp:lastModifiedBy>
  <cp:revision>22</cp:revision>
  <cp:lastPrinted>2022-05-06T18:16:00Z</cp:lastPrinted>
  <dcterms:created xsi:type="dcterms:W3CDTF">2022-04-22T12:40:00Z</dcterms:created>
  <dcterms:modified xsi:type="dcterms:W3CDTF">2022-05-18T13:05:00Z</dcterms:modified>
</cp:coreProperties>
</file>