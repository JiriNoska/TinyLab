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7A8CDE45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7A8CDE45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C8A12D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952D4CB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54DC1C27" w:rsidR="00C40BEF" w:rsidRDefault="00E02213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72902C3D" wp14:editId="2F20560E">
            <wp:simplePos x="0" y="0"/>
            <wp:positionH relativeFrom="column">
              <wp:posOffset>81280</wp:posOffset>
            </wp:positionH>
            <wp:positionV relativeFrom="paragraph">
              <wp:posOffset>172720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0" y="5400"/>
                <wp:lineTo x="0" y="16200"/>
                <wp:lineTo x="675" y="18900"/>
                <wp:lineTo x="20250" y="18900"/>
                <wp:lineTo x="20925" y="16200"/>
                <wp:lineTo x="20925" y="6075"/>
                <wp:lineTo x="12825" y="0"/>
                <wp:lineTo x="81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40CE9656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40CE9656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E02213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>Doplň program. Nastav, aby se vypsalo na horní řádek tvé jméno a pohybovalo se doprava. Na spodním řádku bude tvé příjmení.</w:t>
      </w:r>
    </w:p>
    <w:p w14:paraId="502CBA46" w14:textId="5EF2EDFD" w:rsidR="00E02213" w:rsidRDefault="00E02213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</w:p>
    <w:p w14:paraId="28A0E598" w14:textId="483C6CD9" w:rsidR="00E02213" w:rsidRPr="00E02213" w:rsidRDefault="00E02213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C01E" wp14:editId="30926138">
                <wp:simplePos x="0" y="0"/>
                <wp:positionH relativeFrom="column">
                  <wp:posOffset>-4445</wp:posOffset>
                </wp:positionH>
                <wp:positionV relativeFrom="paragraph">
                  <wp:posOffset>313689</wp:posOffset>
                </wp:positionV>
                <wp:extent cx="5581015" cy="4657725"/>
                <wp:effectExtent l="0" t="0" r="19685" b="28575"/>
                <wp:wrapNone/>
                <wp:docPr id="2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4657725"/>
                        </a:xfrm>
                        <a:prstGeom prst="round2DiagRect">
                          <a:avLst>
                            <a:gd name="adj1" fmla="val 8848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425CD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#include &lt;</w:t>
                            </w:r>
                            <w:proofErr w:type="spell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Wire.h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&gt; </w:t>
                            </w:r>
                          </w:p>
                          <w:p w14:paraId="031B263B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#include &lt;LiquidTWI2.h&gt;</w:t>
                            </w:r>
                          </w:p>
                          <w:p w14:paraId="4396698B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14:paraId="6A6B4B8B" w14:textId="6923D7BE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LiquidTWI2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●);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/</w:t>
                            </w: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/tady má být adresa</w:t>
                            </w:r>
                          </w:p>
                          <w:p w14:paraId="313E059D" w14:textId="55EC66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String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text1 = "TinyLab";</w:t>
                            </w:r>
                          </w:p>
                          <w:p w14:paraId="336A2403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14:paraId="09F467FA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void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setup(</w:t>
                            </w:r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) {</w:t>
                            </w:r>
                          </w:p>
                          <w:p w14:paraId="00458FFB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lcd.setMCPType</w:t>
                            </w:r>
                            <w:proofErr w:type="spellEnd"/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(LTI_TYPE_MCP23008); </w:t>
                            </w:r>
                          </w:p>
                          <w:p w14:paraId="07B13F78" w14:textId="2C265735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lcd.begin</w:t>
                            </w:r>
                            <w:proofErr w:type="spellEnd"/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(●); </w:t>
                            </w: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ab/>
                              <w:t>//tady má být velikost displeje</w:t>
                            </w:r>
                          </w:p>
                          <w:p w14:paraId="35DC8350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lcd.setBacklight</w:t>
                            </w:r>
                            <w:proofErr w:type="spellEnd"/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(LOW);     </w:t>
                            </w:r>
                          </w:p>
                          <w:p w14:paraId="67A65610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} </w:t>
                            </w:r>
                          </w:p>
                          <w:p w14:paraId="734095B3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14:paraId="0FBBF7D4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void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loop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) {</w:t>
                            </w:r>
                          </w:p>
                          <w:p w14:paraId="391F46F9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lcd.setCursor</w:t>
                            </w:r>
                            <w:proofErr w:type="spellEnd"/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(0, 0);</w:t>
                            </w:r>
                          </w:p>
                          <w:p w14:paraId="7FF298D1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lcd.print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(text1);</w:t>
                            </w:r>
                          </w:p>
                          <w:p w14:paraId="18DD8C61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lcd.scrollDisplayLeft</w:t>
                            </w:r>
                            <w:proofErr w:type="spellEnd"/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();</w:t>
                            </w:r>
                          </w:p>
                          <w:p w14:paraId="065F21DC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delay</w:t>
                            </w:r>
                            <w:proofErr w:type="spell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300);</w:t>
                            </w:r>
                          </w:p>
                          <w:p w14:paraId="0AA2A661" w14:textId="77777777" w:rsidR="00E02213" w:rsidRPr="00E02213" w:rsidRDefault="00E02213" w:rsidP="00E02213">
                            <w:pPr>
                              <w:pStyle w:val="kody-podbarv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E02213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C01E" id="Obdélník se zakulacenými rohy na opačné straně 27" o:spid="_x0000_s1033" style="position:absolute;left:0;text-align:left;margin-left:-.35pt;margin-top:24.7pt;width:439.45pt;height:36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465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" adj="-11796480,,5400" path="m412116,l5581015,r,l5581015,4245609v,227605,-184511,412116,-412116,412116l,4657725r,l,412116c,184511,184511,,412116,xe" filled="f" strokecolor="#1f4d78 [1604]" strokeweight="1pt">
                <v:stroke joinstyle="miter"/>
                <v:formulas/>
                <v:path arrowok="t" o:connecttype="custom" o:connectlocs="412116,0;5581015,0;5581015,0;5581015,4245609;5168899,4657725;0,4657725;0,4657725;0,412116;412116,0" o:connectangles="0,0,0,0,0,0,0,0,0" textboxrect="0,0,5581015,4657725"/>
                <v:textbox>
                  <w:txbxContent>
                    <w:p w14:paraId="7DB425CD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#include &lt;</w:t>
                      </w:r>
                      <w:proofErr w:type="spell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Wire.h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&gt; </w:t>
                      </w:r>
                    </w:p>
                    <w:p w14:paraId="031B263B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#include &lt;LiquidTWI2.h&gt;</w:t>
                      </w:r>
                    </w:p>
                    <w:p w14:paraId="4396698B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14:paraId="6A6B4B8B" w14:textId="6923D7BE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LiquidTWI2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●); </w:t>
                      </w:r>
                      <w:r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 /</w:t>
                      </w: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/tady má být adresa</w:t>
                      </w:r>
                    </w:p>
                    <w:p w14:paraId="313E059D" w14:textId="55EC66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proofErr w:type="spell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String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text1 = "TinyLab";</w:t>
                      </w:r>
                    </w:p>
                    <w:p w14:paraId="336A2403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14:paraId="09F467FA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proofErr w:type="spell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void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</w:t>
                      </w:r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setup(</w:t>
                      </w:r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) {</w:t>
                      </w:r>
                    </w:p>
                    <w:p w14:paraId="00458FFB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lcd.setMCPType</w:t>
                      </w:r>
                      <w:proofErr w:type="spellEnd"/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(LTI_TYPE_MCP23008); </w:t>
                      </w:r>
                    </w:p>
                    <w:p w14:paraId="07B13F78" w14:textId="2C265735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lcd.begin</w:t>
                      </w:r>
                      <w:proofErr w:type="spellEnd"/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(●); </w:t>
                      </w: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ab/>
                        <w:t>//tady má být velikost displeje</w:t>
                      </w:r>
                    </w:p>
                    <w:p w14:paraId="35DC8350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lcd.setBacklight</w:t>
                      </w:r>
                      <w:proofErr w:type="spellEnd"/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(LOW);     </w:t>
                      </w:r>
                    </w:p>
                    <w:p w14:paraId="67A65610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} </w:t>
                      </w:r>
                    </w:p>
                    <w:p w14:paraId="734095B3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14:paraId="0FBBF7D4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proofErr w:type="spell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void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loop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) {</w:t>
                      </w:r>
                    </w:p>
                    <w:p w14:paraId="391F46F9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lcd.setCursor</w:t>
                      </w:r>
                      <w:proofErr w:type="spellEnd"/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(0, 0);</w:t>
                      </w:r>
                    </w:p>
                    <w:p w14:paraId="7FF298D1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lcd.print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(text1);</w:t>
                      </w:r>
                    </w:p>
                    <w:p w14:paraId="18DD8C61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lcd.scrollDisplayLeft</w:t>
                      </w:r>
                      <w:proofErr w:type="spellEnd"/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();</w:t>
                      </w:r>
                    </w:p>
                    <w:p w14:paraId="065F21DC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delay</w:t>
                      </w:r>
                      <w:proofErr w:type="spell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300);</w:t>
                      </w:r>
                    </w:p>
                    <w:p w14:paraId="0AA2A661" w14:textId="77777777" w:rsidR="00E02213" w:rsidRPr="00E02213" w:rsidRDefault="00E02213" w:rsidP="00E02213">
                      <w:pPr>
                        <w:pStyle w:val="kody-podbarv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  <w:r w:rsidRPr="00E02213">
                        <w:rPr>
                          <w:color w:val="000000" w:themeColor="text1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FC1FA14" w14:textId="743C4BFF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44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622616504">
    <w:abstractNumId w:val="7"/>
  </w:num>
  <w:num w:numId="2" w16cid:durableId="1866677995">
    <w:abstractNumId w:val="6"/>
  </w:num>
  <w:num w:numId="3" w16cid:durableId="637034477">
    <w:abstractNumId w:val="14"/>
  </w:num>
  <w:num w:numId="4" w16cid:durableId="1667512124">
    <w:abstractNumId w:val="0"/>
  </w:num>
  <w:num w:numId="5" w16cid:durableId="161705069">
    <w:abstractNumId w:val="9"/>
  </w:num>
  <w:num w:numId="6" w16cid:durableId="2093627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214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066954">
    <w:abstractNumId w:val="22"/>
  </w:num>
  <w:num w:numId="9" w16cid:durableId="1734548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741119">
    <w:abstractNumId w:val="23"/>
  </w:num>
  <w:num w:numId="11" w16cid:durableId="17600577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7618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5356931">
    <w:abstractNumId w:val="2"/>
  </w:num>
  <w:num w:numId="14" w16cid:durableId="199826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469920">
    <w:abstractNumId w:val="10"/>
  </w:num>
  <w:num w:numId="16" w16cid:durableId="482619673">
    <w:abstractNumId w:val="8"/>
  </w:num>
  <w:num w:numId="17" w16cid:durableId="1285766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020392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6948909">
    <w:abstractNumId w:val="24"/>
  </w:num>
  <w:num w:numId="20" w16cid:durableId="718668281">
    <w:abstractNumId w:val="19"/>
  </w:num>
  <w:num w:numId="21" w16cid:durableId="834149617">
    <w:abstractNumId w:val="32"/>
  </w:num>
  <w:num w:numId="22" w16cid:durableId="1323310021">
    <w:abstractNumId w:val="5"/>
  </w:num>
  <w:num w:numId="23" w16cid:durableId="21976755">
    <w:abstractNumId w:val="4"/>
  </w:num>
  <w:num w:numId="24" w16cid:durableId="2013289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716574">
    <w:abstractNumId w:val="30"/>
  </w:num>
  <w:num w:numId="26" w16cid:durableId="1373461977">
    <w:abstractNumId w:val="28"/>
  </w:num>
  <w:num w:numId="27" w16cid:durableId="666132681">
    <w:abstractNumId w:val="3"/>
  </w:num>
  <w:num w:numId="28" w16cid:durableId="686904948">
    <w:abstractNumId w:val="16"/>
  </w:num>
  <w:num w:numId="29" w16cid:durableId="938173725">
    <w:abstractNumId w:val="27"/>
  </w:num>
  <w:num w:numId="30" w16cid:durableId="706301648">
    <w:abstractNumId w:val="11"/>
  </w:num>
  <w:num w:numId="31" w16cid:durableId="2128429845">
    <w:abstractNumId w:val="25"/>
  </w:num>
  <w:num w:numId="32" w16cid:durableId="1888642268">
    <w:abstractNumId w:val="31"/>
  </w:num>
  <w:num w:numId="33" w16cid:durableId="1874535129">
    <w:abstractNumId w:val="18"/>
  </w:num>
  <w:num w:numId="34" w16cid:durableId="793716500">
    <w:abstractNumId w:val="13"/>
  </w:num>
  <w:num w:numId="35" w16cid:durableId="708184890">
    <w:abstractNumId w:val="15"/>
  </w:num>
  <w:num w:numId="36" w16cid:durableId="578247247">
    <w:abstractNumId w:val="17"/>
  </w:num>
  <w:num w:numId="37" w16cid:durableId="1448965922">
    <w:abstractNumId w:val="1"/>
  </w:num>
  <w:num w:numId="38" w16cid:durableId="1473406921">
    <w:abstractNumId w:val="29"/>
  </w:num>
  <w:num w:numId="39" w16cid:durableId="904140578">
    <w:abstractNumId w:val="20"/>
  </w:num>
  <w:num w:numId="40" w16cid:durableId="1133446290">
    <w:abstractNumId w:val="12"/>
  </w:num>
  <w:num w:numId="41" w16cid:durableId="1868135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76D23"/>
    <w:rsid w:val="001B2957"/>
    <w:rsid w:val="00247B72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D01B0C"/>
    <w:rsid w:val="00E02213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E02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E02213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E02213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E02213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E02213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E02213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E02213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E02213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2213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2213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E02213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E02213"/>
  </w:style>
  <w:style w:type="paragraph" w:styleId="Odstavecseseznamem">
    <w:name w:val="List Paragraph"/>
    <w:basedOn w:val="Normln"/>
    <w:uiPriority w:val="34"/>
    <w:rsid w:val="00E02213"/>
    <w:pPr>
      <w:ind w:left="720"/>
      <w:contextualSpacing/>
    </w:pPr>
  </w:style>
  <w:style w:type="table" w:styleId="Mkatabulky">
    <w:name w:val="Table Grid"/>
    <w:basedOn w:val="Normlntabulka"/>
    <w:uiPriority w:val="59"/>
    <w:rsid w:val="00E0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0221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02213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E02213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E02213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E02213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E02213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E02213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E0221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2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221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2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E02213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E02213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E02213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E0221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02213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E02213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02213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E02213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E02213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E02213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E02213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E02213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E02213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E02213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E02213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E02213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E02213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E02213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E02213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E02213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E02213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E02213"/>
  </w:style>
  <w:style w:type="paragraph" w:styleId="Titulek">
    <w:name w:val="caption"/>
    <w:basedOn w:val="Normln"/>
    <w:next w:val="D-normln"/>
    <w:uiPriority w:val="35"/>
    <w:unhideWhenUsed/>
    <w:qFormat/>
    <w:rsid w:val="00E02213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E0221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E0221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E02213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E02213"/>
    <w:pPr>
      <w:spacing w:after="20"/>
    </w:pPr>
  </w:style>
  <w:style w:type="numbering" w:customStyle="1" w:styleId="Styl1">
    <w:name w:val="Styl1"/>
    <w:uiPriority w:val="99"/>
    <w:rsid w:val="00E02213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E02213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E02213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E02213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E02213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E02213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2213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E02213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E02213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E02213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E02213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E02213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225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24</cp:revision>
  <cp:lastPrinted>2022-05-09T09:38:00Z</cp:lastPrinted>
  <dcterms:created xsi:type="dcterms:W3CDTF">2022-04-22T12:40:00Z</dcterms:created>
  <dcterms:modified xsi:type="dcterms:W3CDTF">2022-05-21T09:55:00Z</dcterms:modified>
</cp:coreProperties>
</file>