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0C95E1B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7315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0C95E1B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7315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C8A12D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3BC2195" w:rsidR="00B838E7" w:rsidRDefault="0097315E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72902C3D" wp14:editId="19CE6B00">
            <wp:simplePos x="0" y="0"/>
            <wp:positionH relativeFrom="column">
              <wp:posOffset>80010</wp:posOffset>
            </wp:positionH>
            <wp:positionV relativeFrom="paragraph">
              <wp:posOffset>437515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0" y="5400"/>
                <wp:lineTo x="0" y="16200"/>
                <wp:lineTo x="675" y="18900"/>
                <wp:lineTo x="20250" y="18900"/>
                <wp:lineTo x="20925" y="16200"/>
                <wp:lineTo x="20925" y="6075"/>
                <wp:lineTo x="12825" y="0"/>
                <wp:lineTo x="81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58BA" w14:textId="3ED10511" w:rsidR="00C40BEF" w:rsidRDefault="0097315E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  <w:r w:rsidRPr="0097315E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 xml:space="preserve">Vytvoř program pro výpočet faktoriálu čísla od 1 do 12. Výsledek zobraz na displeji.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9359A1B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14C7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97315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9359A1B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14C7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97315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02CBA46" w14:textId="056220C6" w:rsidR="00E02213" w:rsidRDefault="00E02213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</w:p>
    <w:p w14:paraId="20900EC5" w14:textId="77777777" w:rsidR="001534D1" w:rsidRDefault="001534D1" w:rsidP="005863DE">
      <w:pPr>
        <w:jc w:val="both"/>
        <w:rPr>
          <w:rFonts w:asciiTheme="minorHAnsi" w:hAnsiTheme="minorHAnsi"/>
          <w:i/>
          <w:iCs/>
          <w:noProof/>
          <w:color w:val="7F7F7F" w:themeColor="text1" w:themeTint="80"/>
          <w:sz w:val="40"/>
        </w:rPr>
      </w:pPr>
    </w:p>
    <w:p w14:paraId="28A0E598" w14:textId="084A6E4A" w:rsidR="00E02213" w:rsidRPr="00E02213" w:rsidRDefault="00E02213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7FC1FA14" w14:textId="0477DCE6" w:rsidR="004474DF" w:rsidRDefault="001534D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inline distT="0" distB="0" distL="0" distR="0" wp14:anchorId="04C86448" wp14:editId="5282F182">
            <wp:extent cx="5753100" cy="13811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622616504">
    <w:abstractNumId w:val="7"/>
  </w:num>
  <w:num w:numId="2" w16cid:durableId="1866677995">
    <w:abstractNumId w:val="6"/>
  </w:num>
  <w:num w:numId="3" w16cid:durableId="637034477">
    <w:abstractNumId w:val="14"/>
  </w:num>
  <w:num w:numId="4" w16cid:durableId="1667512124">
    <w:abstractNumId w:val="0"/>
  </w:num>
  <w:num w:numId="5" w16cid:durableId="161705069">
    <w:abstractNumId w:val="9"/>
  </w:num>
  <w:num w:numId="6" w16cid:durableId="2093627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214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066954">
    <w:abstractNumId w:val="22"/>
  </w:num>
  <w:num w:numId="9" w16cid:durableId="1734548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741119">
    <w:abstractNumId w:val="23"/>
  </w:num>
  <w:num w:numId="11" w16cid:durableId="17600577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7618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5356931">
    <w:abstractNumId w:val="2"/>
  </w:num>
  <w:num w:numId="14" w16cid:durableId="199826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469920">
    <w:abstractNumId w:val="10"/>
  </w:num>
  <w:num w:numId="16" w16cid:durableId="482619673">
    <w:abstractNumId w:val="8"/>
  </w:num>
  <w:num w:numId="17" w16cid:durableId="1285766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020392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6948909">
    <w:abstractNumId w:val="24"/>
  </w:num>
  <w:num w:numId="20" w16cid:durableId="718668281">
    <w:abstractNumId w:val="19"/>
  </w:num>
  <w:num w:numId="21" w16cid:durableId="834149617">
    <w:abstractNumId w:val="32"/>
  </w:num>
  <w:num w:numId="22" w16cid:durableId="1323310021">
    <w:abstractNumId w:val="5"/>
  </w:num>
  <w:num w:numId="23" w16cid:durableId="21976755">
    <w:abstractNumId w:val="4"/>
  </w:num>
  <w:num w:numId="24" w16cid:durableId="2013289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716574">
    <w:abstractNumId w:val="30"/>
  </w:num>
  <w:num w:numId="26" w16cid:durableId="1373461977">
    <w:abstractNumId w:val="28"/>
  </w:num>
  <w:num w:numId="27" w16cid:durableId="666132681">
    <w:abstractNumId w:val="3"/>
  </w:num>
  <w:num w:numId="28" w16cid:durableId="686904948">
    <w:abstractNumId w:val="16"/>
  </w:num>
  <w:num w:numId="29" w16cid:durableId="938173725">
    <w:abstractNumId w:val="27"/>
  </w:num>
  <w:num w:numId="30" w16cid:durableId="706301648">
    <w:abstractNumId w:val="11"/>
  </w:num>
  <w:num w:numId="31" w16cid:durableId="2128429845">
    <w:abstractNumId w:val="25"/>
  </w:num>
  <w:num w:numId="32" w16cid:durableId="1888642268">
    <w:abstractNumId w:val="31"/>
  </w:num>
  <w:num w:numId="33" w16cid:durableId="1874535129">
    <w:abstractNumId w:val="18"/>
  </w:num>
  <w:num w:numId="34" w16cid:durableId="793716500">
    <w:abstractNumId w:val="13"/>
  </w:num>
  <w:num w:numId="35" w16cid:durableId="708184890">
    <w:abstractNumId w:val="15"/>
  </w:num>
  <w:num w:numId="36" w16cid:durableId="578247247">
    <w:abstractNumId w:val="17"/>
  </w:num>
  <w:num w:numId="37" w16cid:durableId="1448965922">
    <w:abstractNumId w:val="1"/>
  </w:num>
  <w:num w:numId="38" w16cid:durableId="1473406921">
    <w:abstractNumId w:val="29"/>
  </w:num>
  <w:num w:numId="39" w16cid:durableId="904140578">
    <w:abstractNumId w:val="20"/>
  </w:num>
  <w:num w:numId="40" w16cid:durableId="1133446290">
    <w:abstractNumId w:val="12"/>
  </w:num>
  <w:num w:numId="41" w16cid:durableId="1868135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534D1"/>
    <w:rsid w:val="00176D23"/>
    <w:rsid w:val="001B2957"/>
    <w:rsid w:val="00247B72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7315E"/>
    <w:rsid w:val="009A2098"/>
    <w:rsid w:val="009E5BC4"/>
    <w:rsid w:val="00A129B5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D01B0C"/>
    <w:rsid w:val="00E02213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73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7315E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7315E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7315E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7315E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7315E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7315E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7315E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7315E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7315E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97315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7315E"/>
  </w:style>
  <w:style w:type="paragraph" w:styleId="Odstavecseseznamem">
    <w:name w:val="List Paragraph"/>
    <w:basedOn w:val="Normln"/>
    <w:uiPriority w:val="34"/>
    <w:rsid w:val="0097315E"/>
    <w:pPr>
      <w:ind w:left="720"/>
      <w:contextualSpacing/>
    </w:pPr>
  </w:style>
  <w:style w:type="table" w:styleId="Mkatabulky">
    <w:name w:val="Table Grid"/>
    <w:basedOn w:val="Normlntabulka"/>
    <w:uiPriority w:val="59"/>
    <w:rsid w:val="0097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7315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315E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7315E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7315E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7315E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7315E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7315E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7315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7315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731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731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7315E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7315E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7315E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7315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7315E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7315E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7315E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7315E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7315E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7315E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7315E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7315E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7315E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7315E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7315E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7315E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7315E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7315E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7315E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7315E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7315E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7315E"/>
  </w:style>
  <w:style w:type="paragraph" w:styleId="Titulek">
    <w:name w:val="caption"/>
    <w:basedOn w:val="Normln"/>
    <w:next w:val="D-normln"/>
    <w:uiPriority w:val="35"/>
    <w:unhideWhenUsed/>
    <w:qFormat/>
    <w:rsid w:val="0097315E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7315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7315E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7315E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7315E"/>
    <w:pPr>
      <w:spacing w:after="20"/>
    </w:pPr>
  </w:style>
  <w:style w:type="numbering" w:customStyle="1" w:styleId="Styl1">
    <w:name w:val="Styl1"/>
    <w:uiPriority w:val="99"/>
    <w:rsid w:val="0097315E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97315E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97315E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97315E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7315E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7315E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7315E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97315E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97315E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97315E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97315E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97315E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230</TotalTime>
  <Pages>2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26</cp:revision>
  <cp:lastPrinted>2022-05-21T10:17:00Z</cp:lastPrinted>
  <dcterms:created xsi:type="dcterms:W3CDTF">2022-04-22T12:40:00Z</dcterms:created>
  <dcterms:modified xsi:type="dcterms:W3CDTF">2022-05-21T10:17:00Z</dcterms:modified>
</cp:coreProperties>
</file>