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B4C6" w14:textId="77777777" w:rsidR="00B838E7" w:rsidRPr="00E902BD" w:rsidRDefault="00B838E7" w:rsidP="00B838E7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43D59C27" wp14:editId="1551DC49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9502BBD" id="Skupina 40" o:spid="_x0000_s1026" style="position:absolute;margin-left:-158.75pt;margin-top:-109.15pt;width:421.1pt;height:352.65pt;z-index:251633664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4B43EC9E" w14:textId="77777777" w:rsidR="00B838E7" w:rsidRPr="00E902BD" w:rsidRDefault="00B838E7" w:rsidP="00B838E7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32640" behindDoc="0" locked="0" layoutInCell="1" allowOverlap="1" wp14:anchorId="12FBFAD5" wp14:editId="007CAC3F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157E81" w14:textId="77777777" w:rsidR="00B838E7" w:rsidRPr="00E902BD" w:rsidRDefault="00B838E7" w:rsidP="00B838E7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BFA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32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" stroked="f">
                <v:textbox style="mso-fit-shape-to-text:t">
                  <w:txbxContent>
                    <w:p w14:paraId="0B157E81" w14:textId="77777777" w:rsidR="00B838E7" w:rsidRPr="00E902BD" w:rsidRDefault="00B838E7" w:rsidP="00B838E7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0F79D0A6" wp14:editId="49E8AA8D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8B089D9" w14:textId="1A5B26A2" w:rsidR="00B838E7" w:rsidRPr="001957BB" w:rsidRDefault="00B838E7" w:rsidP="00B838E7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C14C76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9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321419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9D0A6" id="Skupina 43" o:spid="_x0000_s1027" style="position:absolute;margin-left:6.75pt;margin-top:261.5pt;width:439.45pt;height:69.15pt;z-index:251634688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8B089D9" w14:textId="1A5B26A2" w:rsidR="00B838E7" w:rsidRPr="001957BB" w:rsidRDefault="00B838E7" w:rsidP="00B838E7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C14C76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9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321419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07D93754" w14:textId="77777777" w:rsidR="00B838E7" w:rsidRDefault="00B838E7" w:rsidP="00B838E7">
      <w:pPr>
        <w:rPr>
          <w:color w:val="5B9BD5" w:themeColor="accent1"/>
          <w:sz w:val="40"/>
          <w:szCs w:val="40"/>
        </w:rPr>
        <w:sectPr w:rsidR="00B838E7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C73B4F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173B0983" w14:textId="3D7E71B4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EE8A8D3" w14:textId="71243740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3A8E58BA" w14:textId="36DCCB7A" w:rsidR="00C40BEF" w:rsidRPr="00C14C76" w:rsidRDefault="00DE299C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74624" behindDoc="1" locked="0" layoutInCell="1" allowOverlap="1" wp14:anchorId="49B78FF8" wp14:editId="0D29FD6C">
            <wp:simplePos x="0" y="0"/>
            <wp:positionH relativeFrom="column">
              <wp:posOffset>-4445</wp:posOffset>
            </wp:positionH>
            <wp:positionV relativeFrom="paragraph">
              <wp:posOffset>115570</wp:posOffset>
            </wp:positionV>
            <wp:extent cx="552450" cy="552450"/>
            <wp:effectExtent l="0" t="0" r="0" b="0"/>
            <wp:wrapTight wrapText="bothSides">
              <wp:wrapPolygon edited="0">
                <wp:start x="8193" y="0"/>
                <wp:lineTo x="0" y="5959"/>
                <wp:lineTo x="0" y="16386"/>
                <wp:lineTo x="1490" y="19366"/>
                <wp:lineTo x="19366" y="19366"/>
                <wp:lineTo x="20855" y="16386"/>
                <wp:lineTo x="20855" y="5959"/>
                <wp:lineTo x="12662" y="0"/>
                <wp:lineTo x="8193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8E7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6AD23DE0" wp14:editId="7DE3CFDE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4BAF744" w14:textId="4C2BFCB7" w:rsidR="00B838E7" w:rsidRPr="001957BB" w:rsidRDefault="00B838E7" w:rsidP="00B838E7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C14C76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9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321419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23DE0" id="Skupina 3" o:spid="_x0000_s1030" style="position:absolute;left:0;text-align:left;margin-left:0;margin-top:0;width:439.45pt;height:69.3pt;z-index:251636736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">
                <v:shape id="Obdélník se zakulacenými rohy na opačné straně 27" o:sp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34BAF744" w14:textId="4C2BFCB7" w:rsidR="00B838E7" w:rsidRPr="001957BB" w:rsidRDefault="00B838E7" w:rsidP="00B838E7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C14C76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9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321419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C14C76" w:rsidRPr="00C14C76">
        <w:rPr>
          <w:rFonts w:asciiTheme="minorHAnsi" w:hAnsiTheme="minorHAnsi"/>
          <w:i/>
          <w:noProof/>
          <w:color w:val="808080" w:themeColor="background1" w:themeShade="80"/>
          <w:sz w:val="40"/>
        </w:rPr>
        <w:t>Uprav program využívající funkce tak, aby fungoval.</w:t>
      </w:r>
    </w:p>
    <w:p w14:paraId="7ADB8F0B" w14:textId="28323989" w:rsidR="00B76287" w:rsidRDefault="00B76287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68454C23" w14:textId="29D6138A" w:rsidR="00B76287" w:rsidRPr="00B76287" w:rsidRDefault="00DE299C" w:rsidP="005863DE">
      <w:pPr>
        <w:jc w:val="both"/>
        <w:rPr>
          <w:rFonts w:asciiTheme="minorHAnsi" w:eastAsiaTheme="minorHAnsi" w:hAnsiTheme="minorHAnsi" w:cstheme="minorBidi"/>
          <w:b/>
          <w:i/>
          <w:iCs/>
          <w:color w:val="767171" w:themeColor="background2" w:themeShade="80"/>
          <w:sz w:val="40"/>
          <w:szCs w:val="22"/>
          <w:u w:val="single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75648" behindDoc="1" locked="0" layoutInCell="1" allowOverlap="1" wp14:anchorId="24B4DBC6" wp14:editId="642BD78A">
            <wp:simplePos x="0" y="0"/>
            <wp:positionH relativeFrom="column">
              <wp:posOffset>5080</wp:posOffset>
            </wp:positionH>
            <wp:positionV relativeFrom="paragraph">
              <wp:posOffset>194945</wp:posOffset>
            </wp:positionV>
            <wp:extent cx="552450" cy="552450"/>
            <wp:effectExtent l="0" t="0" r="0" b="0"/>
            <wp:wrapTight wrapText="bothSides">
              <wp:wrapPolygon edited="0">
                <wp:start x="5214" y="0"/>
                <wp:lineTo x="0" y="3724"/>
                <wp:lineTo x="0" y="17131"/>
                <wp:lineTo x="5214" y="20855"/>
                <wp:lineTo x="15641" y="20855"/>
                <wp:lineTo x="20855" y="17131"/>
                <wp:lineTo x="20855" y="3724"/>
                <wp:lineTo x="15641" y="0"/>
                <wp:lineTo x="5214" y="0"/>
              </wp:wrapPolygon>
            </wp:wrapTight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D257C" w14:textId="1814D078" w:rsidR="007A37AA" w:rsidRDefault="00C14C76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V jakých řádcích si nalezl chybu? </w:t>
      </w:r>
    </w:p>
    <w:p w14:paraId="718E3733" w14:textId="0F580B6C" w:rsidR="00C14C76" w:rsidRDefault="00C14C76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BAD62C" wp14:editId="27AA6B7D">
                <wp:simplePos x="0" y="0"/>
                <wp:positionH relativeFrom="column">
                  <wp:posOffset>957</wp:posOffset>
                </wp:positionH>
                <wp:positionV relativeFrom="paragraph">
                  <wp:posOffset>127028</wp:posOffset>
                </wp:positionV>
                <wp:extent cx="5581015" cy="989463"/>
                <wp:effectExtent l="0" t="0" r="19685" b="20320"/>
                <wp:wrapNone/>
                <wp:docPr id="2" name="Obdélník se zakulacenými rohy na opačné straně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015" cy="989463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835A6" id="Obdélník se zakulacenými rohy na opačné straně 2" o:spid="_x0000_s1026" style="position:absolute;margin-left:.1pt;margin-top:10pt;width:439.45pt;height:77.9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581015,989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" path="m494732,l5581015,r,l5581015,494732v,273233,-221499,494732,-494732,494732l,989463r,l,494732c,221499,221499,,494732,xe" filled="f" strokecolor="#1f4d78 [1604]" strokeweight="1pt">
                <v:stroke joinstyle="miter"/>
                <v:path arrowok="t" o:connecttype="custom" o:connectlocs="494732,0;5581015,0;5581015,0;5581015,494732;5086283,989464;0,989463;0,989463;0,494732;494732,0" o:connectangles="0,0,0,0,0,0,0,0,0"/>
              </v:shape>
            </w:pict>
          </mc:Fallback>
        </mc:AlternateContent>
      </w:r>
    </w:p>
    <w:p w14:paraId="30A0ED90" w14:textId="7F33178F" w:rsidR="00C14C76" w:rsidRDefault="00C14C76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6B78843D" w14:textId="73445706" w:rsidR="007A37AA" w:rsidRDefault="007A37AA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12DF161E" w14:textId="4DCA95E3" w:rsidR="007A37AA" w:rsidRDefault="007A37AA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6EC4A6AC" w14:textId="2EC583DA" w:rsidR="007A37AA" w:rsidRDefault="00DE299C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77696" behindDoc="1" locked="0" layoutInCell="1" allowOverlap="1" wp14:anchorId="1043086E" wp14:editId="42362800">
            <wp:simplePos x="0" y="0"/>
            <wp:positionH relativeFrom="column">
              <wp:posOffset>-57150</wp:posOffset>
            </wp:positionH>
            <wp:positionV relativeFrom="paragraph">
              <wp:posOffset>186055</wp:posOffset>
            </wp:positionV>
            <wp:extent cx="552450" cy="552450"/>
            <wp:effectExtent l="0" t="0" r="0" b="0"/>
            <wp:wrapTight wrapText="bothSides">
              <wp:wrapPolygon edited="0">
                <wp:start x="5214" y="0"/>
                <wp:lineTo x="0" y="3724"/>
                <wp:lineTo x="0" y="17131"/>
                <wp:lineTo x="5214" y="20855"/>
                <wp:lineTo x="15641" y="20855"/>
                <wp:lineTo x="20855" y="17131"/>
                <wp:lineTo x="20855" y="3724"/>
                <wp:lineTo x="15641" y="0"/>
                <wp:lineTo x="5214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19DDC" w14:textId="05EB4BBF" w:rsidR="00C14C76" w:rsidRDefault="00C14C76" w:rsidP="00C1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Jakým příkazem navrátíš hodnotu z funkce? </w:t>
      </w:r>
    </w:p>
    <w:p w14:paraId="6141CE05" w14:textId="50043509" w:rsidR="00C14C76" w:rsidRDefault="00C14C76" w:rsidP="00DE299C">
      <w:pPr>
        <w:ind w:left="1416"/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a)</w:t>
      </w: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ab/>
        <w:t>hodnota se vrací automaticky</w:t>
      </w:r>
    </w:p>
    <w:p w14:paraId="62AC13AD" w14:textId="4B3FD9BA" w:rsidR="00C14C76" w:rsidRDefault="00C14C76" w:rsidP="00DE299C">
      <w:pPr>
        <w:ind w:left="1416"/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b)</w:t>
      </w: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ab/>
        <w:t>return</w:t>
      </w:r>
    </w:p>
    <w:p w14:paraId="7A5B4287" w14:textId="763F77B4" w:rsidR="00C14C76" w:rsidRDefault="00C14C76" w:rsidP="00DE299C">
      <w:pPr>
        <w:ind w:left="1416"/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c)</w:t>
      </w: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ab/>
      </w:r>
      <w:proofErr w:type="spellStart"/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int</w:t>
      </w:r>
      <w:proofErr w:type="spellEnd"/>
    </w:p>
    <w:p w14:paraId="34899280" w14:textId="3B9D9723" w:rsidR="00C14C76" w:rsidRDefault="00DE299C" w:rsidP="00C1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79744" behindDoc="1" locked="0" layoutInCell="1" allowOverlap="1" wp14:anchorId="2834FA1B" wp14:editId="13E65990">
            <wp:simplePos x="0" y="0"/>
            <wp:positionH relativeFrom="column">
              <wp:posOffset>-39747</wp:posOffset>
            </wp:positionH>
            <wp:positionV relativeFrom="paragraph">
              <wp:posOffset>119380</wp:posOffset>
            </wp:positionV>
            <wp:extent cx="552450" cy="552450"/>
            <wp:effectExtent l="0" t="0" r="0" b="0"/>
            <wp:wrapTight wrapText="bothSides">
              <wp:wrapPolygon edited="0">
                <wp:start x="5214" y="0"/>
                <wp:lineTo x="0" y="3724"/>
                <wp:lineTo x="0" y="17131"/>
                <wp:lineTo x="5214" y="20855"/>
                <wp:lineTo x="15641" y="20855"/>
                <wp:lineTo x="20855" y="17131"/>
                <wp:lineTo x="20855" y="3724"/>
                <wp:lineTo x="15641" y="0"/>
                <wp:lineTo x="5214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D42C0" w14:textId="0B50F397" w:rsidR="00C14C76" w:rsidRDefault="00C14C76" w:rsidP="00C1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Musí mít funkce </w:t>
      </w:r>
      <w:proofErr w:type="spellStart"/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void</w:t>
      </w:r>
      <w:proofErr w:type="spellEnd"/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návratovou hodnotu? </w:t>
      </w:r>
    </w:p>
    <w:p w14:paraId="3E568EF3" w14:textId="61314AEA" w:rsidR="00C14C76" w:rsidRDefault="00C14C76" w:rsidP="00DE299C">
      <w:pPr>
        <w:ind w:left="1416"/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a)</w:t>
      </w:r>
      <w:r w:rsidR="00247B72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ab/>
        <w:t>ano</w:t>
      </w:r>
      <w:r w:rsidR="00247B72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ab/>
      </w:r>
    </w:p>
    <w:p w14:paraId="51384E7B" w14:textId="38B805BD" w:rsidR="00C14C76" w:rsidRDefault="00C14C76" w:rsidP="00DE299C">
      <w:pPr>
        <w:ind w:left="1416"/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b)</w:t>
      </w:r>
      <w:r w:rsidR="00247B72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ab/>
        <w:t>ne</w:t>
      </w:r>
    </w:p>
    <w:p w14:paraId="6E36F120" w14:textId="77777777" w:rsidR="00DE299C" w:rsidRDefault="00DE299C" w:rsidP="00C1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780A25E8" w14:textId="77777777" w:rsidR="00DE299C" w:rsidRDefault="00DE299C" w:rsidP="00C1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6A07D14F" w14:textId="77777777" w:rsidR="00DE299C" w:rsidRDefault="00DE299C" w:rsidP="00C1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12C61C01" w14:textId="77777777" w:rsidR="00DE299C" w:rsidRDefault="00DE299C" w:rsidP="00C1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03683B8B" w14:textId="10A42D4B" w:rsidR="00C14C76" w:rsidRDefault="00C14C76" w:rsidP="00C1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75E34A8C" w14:textId="3BD0F3DA" w:rsidR="0046518B" w:rsidRDefault="0046518B" w:rsidP="00C1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122E3E41" w14:textId="21797B4E" w:rsidR="0046518B" w:rsidRDefault="0046518B" w:rsidP="00C1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04CF14" wp14:editId="3F92A299">
                <wp:simplePos x="0" y="0"/>
                <wp:positionH relativeFrom="column">
                  <wp:posOffset>-61595</wp:posOffset>
                </wp:positionH>
                <wp:positionV relativeFrom="paragraph">
                  <wp:posOffset>-364490</wp:posOffset>
                </wp:positionV>
                <wp:extent cx="5581015" cy="1914525"/>
                <wp:effectExtent l="0" t="0" r="19685" b="28575"/>
                <wp:wrapNone/>
                <wp:docPr id="8" name="Obdélník se zakulacenými rohy na opačné straně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015" cy="191452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FFFE0" w14:textId="0C091550" w:rsidR="00DE299C" w:rsidRPr="00B76287" w:rsidRDefault="00DE299C" w:rsidP="00DE299C">
                            <w:pPr>
                              <w:pStyle w:val="Odstavecseseznamem"/>
                              <w:numPr>
                                <w:ilvl w:val="0"/>
                                <w:numId w:val="41"/>
                              </w:numPr>
                              <w:jc w:val="both"/>
                              <w:rPr>
                                <w:rFonts w:asciiTheme="minorHAnsi" w:eastAsiaTheme="minorHAnsi" w:hAnsiTheme="minorHAnsi" w:cstheme="minorBidi"/>
                                <w:i/>
                                <w:iCs/>
                                <w:color w:val="767171" w:themeColor="background2" w:themeShade="80"/>
                                <w:sz w:val="40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i/>
                                <w:iCs/>
                                <w:color w:val="767171" w:themeColor="background2" w:themeShade="80"/>
                                <w:sz w:val="40"/>
                                <w:szCs w:val="22"/>
                                <w:lang w:eastAsia="en-US"/>
                              </w:rPr>
                              <w:t xml:space="preserve">   návratová hodnota</w:t>
                            </w:r>
                          </w:p>
                          <w:p w14:paraId="3FB7EDD8" w14:textId="261A5D4D" w:rsidR="00DE299C" w:rsidRDefault="00DE299C" w:rsidP="00DE299C">
                            <w:pPr>
                              <w:pStyle w:val="Odstavecseseznamem"/>
                              <w:numPr>
                                <w:ilvl w:val="0"/>
                                <w:numId w:val="41"/>
                              </w:numPr>
                              <w:jc w:val="both"/>
                              <w:rPr>
                                <w:rFonts w:asciiTheme="minorHAnsi" w:eastAsiaTheme="minorHAnsi" w:hAnsiTheme="minorHAnsi" w:cstheme="minorBidi"/>
                                <w:i/>
                                <w:iCs/>
                                <w:color w:val="767171" w:themeColor="background2" w:themeShade="80"/>
                                <w:sz w:val="40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i/>
                                <w:iCs/>
                                <w:color w:val="767171" w:themeColor="background2" w:themeShade="80"/>
                                <w:sz w:val="40"/>
                                <w:szCs w:val="22"/>
                                <w:lang w:eastAsia="en-US"/>
                              </w:rPr>
                              <w:t xml:space="preserve">   název funkce</w:t>
                            </w:r>
                          </w:p>
                          <w:p w14:paraId="0E2C5D86" w14:textId="0108D413" w:rsidR="00DE299C" w:rsidRDefault="00DE299C" w:rsidP="00DE299C">
                            <w:pPr>
                              <w:pStyle w:val="Odstavecseseznamem"/>
                              <w:numPr>
                                <w:ilvl w:val="0"/>
                                <w:numId w:val="41"/>
                              </w:numPr>
                              <w:jc w:val="both"/>
                              <w:rPr>
                                <w:rFonts w:asciiTheme="minorHAnsi" w:eastAsiaTheme="minorHAnsi" w:hAnsiTheme="minorHAnsi" w:cstheme="minorBidi"/>
                                <w:i/>
                                <w:iCs/>
                                <w:color w:val="767171" w:themeColor="background2" w:themeShade="80"/>
                                <w:sz w:val="40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i/>
                                <w:iCs/>
                                <w:color w:val="767171" w:themeColor="background2" w:themeShade="80"/>
                                <w:sz w:val="40"/>
                                <w:szCs w:val="22"/>
                                <w:lang w:eastAsia="en-US"/>
                              </w:rPr>
                              <w:t xml:space="preserve">   datový typ návratové hodnoty</w:t>
                            </w:r>
                          </w:p>
                          <w:p w14:paraId="570CA04A" w14:textId="78F8EF7F" w:rsidR="00DE299C" w:rsidRDefault="00DE299C" w:rsidP="00DE299C">
                            <w:pPr>
                              <w:pStyle w:val="Odstavecseseznamem"/>
                              <w:numPr>
                                <w:ilvl w:val="0"/>
                                <w:numId w:val="41"/>
                              </w:numPr>
                              <w:jc w:val="both"/>
                              <w:rPr>
                                <w:rFonts w:asciiTheme="minorHAnsi" w:eastAsiaTheme="minorHAnsi" w:hAnsiTheme="minorHAnsi" w:cstheme="minorBidi"/>
                                <w:i/>
                                <w:iCs/>
                                <w:color w:val="767171" w:themeColor="background2" w:themeShade="80"/>
                                <w:sz w:val="40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i/>
                                <w:iCs/>
                                <w:color w:val="767171" w:themeColor="background2" w:themeShade="80"/>
                                <w:sz w:val="40"/>
                                <w:szCs w:val="22"/>
                                <w:lang w:eastAsia="en-US"/>
                              </w:rPr>
                              <w:t xml:space="preserve">   parametr s proměnnou hodnotou </w:t>
                            </w:r>
                            <w:proofErr w:type="spellStart"/>
                            <w:r>
                              <w:rPr>
                                <w:rFonts w:asciiTheme="minorHAnsi" w:eastAsiaTheme="minorHAnsi" w:hAnsiTheme="minorHAnsi" w:cstheme="minorBidi"/>
                                <w:i/>
                                <w:iCs/>
                                <w:color w:val="767171" w:themeColor="background2" w:themeShade="80"/>
                                <w:sz w:val="40"/>
                                <w:szCs w:val="22"/>
                                <w:lang w:eastAsia="en-US"/>
                              </w:rPr>
                              <w:t>integer</w:t>
                            </w:r>
                            <w:proofErr w:type="spellEnd"/>
                          </w:p>
                          <w:p w14:paraId="67C54A10" w14:textId="77777777" w:rsidR="00DE299C" w:rsidRDefault="00DE299C" w:rsidP="00DE29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4CF14" id="Obdélník se zakulacenými rohy na opačné straně 2" o:spid="_x0000_s1033" style="position:absolute;left:0;text-align:left;margin-left:-4.85pt;margin-top:-28.7pt;width:439.45pt;height:150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581015,1914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" adj="-11796480,,5400" path="m957263,l5581015,r,l5581015,957263v,528682,-428581,957263,-957263,957263l,1914525r,l,957263c,428581,428581,,957263,xe" filled="f" strokecolor="#1f4d78 [1604]" strokeweight="1pt">
                <v:stroke joinstyle="miter"/>
                <v:formulas/>
                <v:path arrowok="t" o:connecttype="custom" o:connectlocs="957263,0;5581015,0;5581015,0;5581015,957263;4623752,1914526;0,1914525;0,1914525;0,957263;957263,0" o:connectangles="0,0,0,0,0,0,0,0,0" textboxrect="0,0,5581015,1914525"/>
                <v:textbox>
                  <w:txbxContent>
                    <w:p w14:paraId="0C6FFFE0" w14:textId="0C091550" w:rsidR="00DE299C" w:rsidRPr="00B76287" w:rsidRDefault="00DE299C" w:rsidP="00DE299C">
                      <w:pPr>
                        <w:pStyle w:val="Odstavecseseznamem"/>
                        <w:numPr>
                          <w:ilvl w:val="0"/>
                          <w:numId w:val="41"/>
                        </w:numPr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iCs/>
                          <w:color w:val="767171" w:themeColor="background2" w:themeShade="80"/>
                          <w:sz w:val="40"/>
                          <w:szCs w:val="22"/>
                          <w:lang w:eastAsia="en-US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i/>
                          <w:iCs/>
                          <w:color w:val="767171" w:themeColor="background2" w:themeShade="80"/>
                          <w:sz w:val="40"/>
                          <w:szCs w:val="22"/>
                          <w:lang w:eastAsia="en-US"/>
                        </w:rPr>
                        <w:t xml:space="preserve">   návratová hodnota</w:t>
                      </w:r>
                    </w:p>
                    <w:p w14:paraId="3FB7EDD8" w14:textId="261A5D4D" w:rsidR="00DE299C" w:rsidRDefault="00DE299C" w:rsidP="00DE299C">
                      <w:pPr>
                        <w:pStyle w:val="Odstavecseseznamem"/>
                        <w:numPr>
                          <w:ilvl w:val="0"/>
                          <w:numId w:val="41"/>
                        </w:numPr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iCs/>
                          <w:color w:val="767171" w:themeColor="background2" w:themeShade="80"/>
                          <w:sz w:val="40"/>
                          <w:szCs w:val="22"/>
                          <w:lang w:eastAsia="en-US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i/>
                          <w:iCs/>
                          <w:color w:val="767171" w:themeColor="background2" w:themeShade="80"/>
                          <w:sz w:val="40"/>
                          <w:szCs w:val="22"/>
                          <w:lang w:eastAsia="en-US"/>
                        </w:rPr>
                        <w:t xml:space="preserve">   název funkce</w:t>
                      </w:r>
                    </w:p>
                    <w:p w14:paraId="0E2C5D86" w14:textId="0108D413" w:rsidR="00DE299C" w:rsidRDefault="00DE299C" w:rsidP="00DE299C">
                      <w:pPr>
                        <w:pStyle w:val="Odstavecseseznamem"/>
                        <w:numPr>
                          <w:ilvl w:val="0"/>
                          <w:numId w:val="41"/>
                        </w:numPr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iCs/>
                          <w:color w:val="767171" w:themeColor="background2" w:themeShade="80"/>
                          <w:sz w:val="40"/>
                          <w:szCs w:val="22"/>
                          <w:lang w:eastAsia="en-US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i/>
                          <w:iCs/>
                          <w:color w:val="767171" w:themeColor="background2" w:themeShade="80"/>
                          <w:sz w:val="40"/>
                          <w:szCs w:val="22"/>
                          <w:lang w:eastAsia="en-US"/>
                        </w:rPr>
                        <w:t xml:space="preserve">   datový typ návratové hodnoty</w:t>
                      </w:r>
                    </w:p>
                    <w:p w14:paraId="570CA04A" w14:textId="78F8EF7F" w:rsidR="00DE299C" w:rsidRDefault="00DE299C" w:rsidP="00DE299C">
                      <w:pPr>
                        <w:pStyle w:val="Odstavecseseznamem"/>
                        <w:numPr>
                          <w:ilvl w:val="0"/>
                          <w:numId w:val="41"/>
                        </w:numPr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iCs/>
                          <w:color w:val="767171" w:themeColor="background2" w:themeShade="80"/>
                          <w:sz w:val="40"/>
                          <w:szCs w:val="22"/>
                          <w:lang w:eastAsia="en-US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i/>
                          <w:iCs/>
                          <w:color w:val="767171" w:themeColor="background2" w:themeShade="80"/>
                          <w:sz w:val="40"/>
                          <w:szCs w:val="22"/>
                          <w:lang w:eastAsia="en-US"/>
                        </w:rPr>
                        <w:t xml:space="preserve">   parametr s proměnnou hodnotou </w:t>
                      </w:r>
                      <w:proofErr w:type="spellStart"/>
                      <w:r>
                        <w:rPr>
                          <w:rFonts w:asciiTheme="minorHAnsi" w:eastAsiaTheme="minorHAnsi" w:hAnsiTheme="minorHAnsi" w:cstheme="minorBidi"/>
                          <w:i/>
                          <w:iCs/>
                          <w:color w:val="767171" w:themeColor="background2" w:themeShade="80"/>
                          <w:sz w:val="40"/>
                          <w:szCs w:val="22"/>
                          <w:lang w:eastAsia="en-US"/>
                        </w:rPr>
                        <w:t>integer</w:t>
                      </w:r>
                      <w:proofErr w:type="spellEnd"/>
                    </w:p>
                    <w:p w14:paraId="67C54A10" w14:textId="77777777" w:rsidR="00DE299C" w:rsidRDefault="00DE299C" w:rsidP="00DE299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2CA2242" w14:textId="13CB369C" w:rsidR="0046518B" w:rsidRDefault="0046518B" w:rsidP="00C1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102B31FC" w14:textId="0F7557AF" w:rsidR="0046518B" w:rsidRDefault="0046518B" w:rsidP="00C1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1DB910A4" w14:textId="038C45B8" w:rsidR="0046518B" w:rsidRDefault="0046518B" w:rsidP="00C1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670AA837" w14:textId="026DF898" w:rsidR="0046518B" w:rsidRDefault="0046518B" w:rsidP="00C1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39C8C254" w14:textId="4FE68F19" w:rsidR="0046518B" w:rsidRDefault="0046518B" w:rsidP="00C1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80768" behindDoc="1" locked="0" layoutInCell="1" allowOverlap="1" wp14:anchorId="5A776897" wp14:editId="121FC280">
            <wp:simplePos x="0" y="0"/>
            <wp:positionH relativeFrom="column">
              <wp:posOffset>-203835</wp:posOffset>
            </wp:positionH>
            <wp:positionV relativeFrom="paragraph">
              <wp:posOffset>199390</wp:posOffset>
            </wp:positionV>
            <wp:extent cx="465455" cy="465455"/>
            <wp:effectExtent l="0" t="0" r="0" b="0"/>
            <wp:wrapTight wrapText="bothSides">
              <wp:wrapPolygon edited="0">
                <wp:start x="0" y="0"/>
                <wp:lineTo x="0" y="20333"/>
                <wp:lineTo x="18565" y="20333"/>
                <wp:lineTo x="20333" y="17681"/>
                <wp:lineTo x="20333" y="0"/>
                <wp:lineTo x="0" y="0"/>
              </wp:wrapPolygon>
            </wp:wrapTight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30E4B7" w14:textId="7BC3CC17" w:rsidR="00C14C76" w:rsidRDefault="00B76287" w:rsidP="00DE299C">
      <w:pPr>
        <w:ind w:left="360"/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 w:rsidRPr="00DE299C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Přiřaď správně názvy. </w:t>
      </w:r>
    </w:p>
    <w:p w14:paraId="07896AC5" w14:textId="4D51B79F" w:rsidR="00B76287" w:rsidRDefault="00123CA8" w:rsidP="00C1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C0E2F3C" wp14:editId="33CEF2C1">
                <wp:simplePos x="0" y="0"/>
                <wp:positionH relativeFrom="column">
                  <wp:posOffset>-64678</wp:posOffset>
                </wp:positionH>
                <wp:positionV relativeFrom="paragraph">
                  <wp:posOffset>275564</wp:posOffset>
                </wp:positionV>
                <wp:extent cx="3009430" cy="1680816"/>
                <wp:effectExtent l="0" t="0" r="19685" b="15240"/>
                <wp:wrapNone/>
                <wp:docPr id="23" name="Skupina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430" cy="1680816"/>
                          <a:chOff x="0" y="0"/>
                          <a:chExt cx="3009430" cy="1680816"/>
                        </a:xfrm>
                      </wpg:grpSpPr>
                      <wps:wsp>
                        <wps:cNvPr id="13" name="Obdélník se zakulacenými rohy na opačné straně 13"/>
                        <wps:cNvSpPr/>
                        <wps:spPr>
                          <a:xfrm>
                            <a:off x="0" y="36999"/>
                            <a:ext cx="408940" cy="375285"/>
                          </a:xfrm>
                          <a:prstGeom prst="round2DiagRect">
                            <a:avLst>
                              <a:gd name="adj1" fmla="val 29999"/>
                              <a:gd name="adj2" fmla="val 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bdélník se zakulacenými rohy na opačné straně 14"/>
                        <wps:cNvSpPr/>
                        <wps:spPr>
                          <a:xfrm>
                            <a:off x="803403" y="36999"/>
                            <a:ext cx="408940" cy="375285"/>
                          </a:xfrm>
                          <a:prstGeom prst="round2DiagRect">
                            <a:avLst>
                              <a:gd name="adj1" fmla="val 29999"/>
                              <a:gd name="adj2" fmla="val 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bdélník se zakulacenými rohy na opačné straně 15"/>
                        <wps:cNvSpPr/>
                        <wps:spPr>
                          <a:xfrm>
                            <a:off x="1775944" y="0"/>
                            <a:ext cx="408940" cy="375285"/>
                          </a:xfrm>
                          <a:prstGeom prst="round2DiagRect">
                            <a:avLst>
                              <a:gd name="adj1" fmla="val 29999"/>
                              <a:gd name="adj2" fmla="val 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bdélník se zakulacenými rohy na opačné straně 16"/>
                        <wps:cNvSpPr/>
                        <wps:spPr>
                          <a:xfrm>
                            <a:off x="2600490" y="1305531"/>
                            <a:ext cx="408940" cy="375285"/>
                          </a:xfrm>
                          <a:prstGeom prst="round2DiagRect">
                            <a:avLst>
                              <a:gd name="adj1" fmla="val 29999"/>
                              <a:gd name="adj2" fmla="val 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Přímá spojnice 17"/>
                        <wps:cNvCnPr/>
                        <wps:spPr>
                          <a:xfrm>
                            <a:off x="179708" y="412273"/>
                            <a:ext cx="0" cy="25251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Přímá spojnice 18"/>
                        <wps:cNvCnPr/>
                        <wps:spPr>
                          <a:xfrm>
                            <a:off x="977826" y="412273"/>
                            <a:ext cx="0" cy="25251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Přímá spojnice 19"/>
                        <wps:cNvCnPr/>
                        <wps:spPr>
                          <a:xfrm>
                            <a:off x="1971510" y="375274"/>
                            <a:ext cx="0" cy="25251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Přímá spojnice 20"/>
                        <wps:cNvCnPr/>
                        <wps:spPr>
                          <a:xfrm flipH="1" flipV="1">
                            <a:off x="1744231" y="1479954"/>
                            <a:ext cx="856259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0D6BB4" id="Skupina 23" o:spid="_x0000_s1026" style="position:absolute;margin-left:-5.1pt;margin-top:21.7pt;width:236.95pt;height:132.35pt;z-index:251673600" coordsize="30094,16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">
                <v:shape id="Obdélník se zakulacenými rohy na opačné straně 13" o:spid="_x0000_s1027" style="position:absolute;top:369;width:4089;height:3753;visibility:visible;mso-wrap-style:square;v-text-anchor:middle" coordsize="408940,375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" path="m112582,l408940,r,l408940,262703v,62177,-50405,112582,-112582,112582l,375285r,l,112582c,50405,50405,,112582,xe" filled="f" strokecolor="#1f4d78 [1604]" strokeweight="1pt">
                  <v:stroke joinstyle="miter"/>
                  <v:path arrowok="t" o:connecttype="custom" o:connectlocs="112582,0;408940,0;408940,0;408940,262703;296358,375285;0,375285;0,375285;0,112582;112582,0" o:connectangles="0,0,0,0,0,0,0,0,0"/>
                </v:shape>
                <v:shape id="Obdélník se zakulacenými rohy na opačné straně 14" o:spid="_x0000_s1028" style="position:absolute;left:8034;top:369;width:4089;height:3753;visibility:visible;mso-wrap-style:square;v-text-anchor:middle" coordsize="408940,375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" path="m112582,l408940,r,l408940,262703v,62177,-50405,112582,-112582,112582l,375285r,l,112582c,50405,50405,,112582,xe" filled="f" strokecolor="#1f4d78 [1604]" strokeweight="1pt">
                  <v:stroke joinstyle="miter"/>
                  <v:path arrowok="t" o:connecttype="custom" o:connectlocs="112582,0;408940,0;408940,0;408940,262703;296358,375285;0,375285;0,375285;0,112582;112582,0" o:connectangles="0,0,0,0,0,0,0,0,0"/>
                </v:shape>
                <v:shape id="Obdélník se zakulacenými rohy na opačné straně 15" o:spid="_x0000_s1029" style="position:absolute;left:17759;width:4089;height:3752;visibility:visible;mso-wrap-style:square;v-text-anchor:middle" coordsize="408940,375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" path="m112582,l408940,r,l408940,262703v,62177,-50405,112582,-112582,112582l,375285r,l,112582c,50405,50405,,112582,xe" filled="f" strokecolor="#1f4d78 [1604]" strokeweight="1pt">
                  <v:stroke joinstyle="miter"/>
                  <v:path arrowok="t" o:connecttype="custom" o:connectlocs="112582,0;408940,0;408940,0;408940,262703;296358,375285;0,375285;0,375285;0,112582;112582,0" o:connectangles="0,0,0,0,0,0,0,0,0"/>
                </v:shape>
                <v:shape id="Obdélník se zakulacenými rohy na opačné straně 16" o:spid="_x0000_s1030" style="position:absolute;left:26004;top:13055;width:4090;height:3753;visibility:visible;mso-wrap-style:square;v-text-anchor:middle" coordsize="408940,375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" path="m112582,l408940,r,l408940,262703v,62177,-50405,112582,-112582,112582l,375285r,l,112582c,50405,50405,,112582,xe" filled="f" strokecolor="#1f4d78 [1604]" strokeweight="1pt">
                  <v:stroke joinstyle="miter"/>
                  <v:path arrowok="t" o:connecttype="custom" o:connectlocs="112582,0;408940,0;408940,0;408940,262703;296358,375285;0,375285;0,375285;0,112582;112582,0" o:connectangles="0,0,0,0,0,0,0,0,0"/>
                </v:shape>
                <v:line id="Přímá spojnice 17" o:spid="_x0000_s1031" style="position:absolute;visibility:visible;mso-wrap-style:square" from="1797,4122" to="1797,6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" strokecolor="#5b9bd5 [3204]" strokeweight="1pt">
                  <v:stroke joinstyle="miter"/>
                </v:line>
                <v:line id="Přímá spojnice 18" o:spid="_x0000_s1032" style="position:absolute;visibility:visible;mso-wrap-style:square" from="9778,4122" to="9778,6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" strokecolor="#5b9bd5 [3204]" strokeweight="1pt">
                  <v:stroke joinstyle="miter"/>
                </v:line>
                <v:line id="Přímá spojnice 19" o:spid="_x0000_s1033" style="position:absolute;visibility:visible;mso-wrap-style:square" from="19715,3752" to="19715,6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" strokecolor="#5b9bd5 [3204]" strokeweight="1pt">
                  <v:stroke joinstyle="miter"/>
                </v:line>
                <v:line id="Přímá spojnice 20" o:spid="_x0000_s1034" style="position:absolute;flip:x y;visibility:visible;mso-wrap-style:square" from="17442,14799" to="26004,14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" strokecolor="#5b9bd5 [3204]" strokeweight="1pt">
                  <v:stroke joinstyle="miter"/>
                </v:line>
              </v:group>
            </w:pict>
          </mc:Fallback>
        </mc:AlternateContent>
      </w:r>
    </w:p>
    <w:p w14:paraId="3FBAF44C" w14:textId="02CD6728" w:rsidR="00123CA8" w:rsidRDefault="00123CA8" w:rsidP="00C1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2521CA65" w14:textId="3CEC58AB" w:rsidR="00123CA8" w:rsidRDefault="00123CA8" w:rsidP="00C1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42BF1301" w14:textId="357A29C8" w:rsidR="00B76287" w:rsidRDefault="00B76287" w:rsidP="00C1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int</w:t>
      </w:r>
      <w:proofErr w:type="spellEnd"/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mojeFunkce</w:t>
      </w:r>
      <w:proofErr w:type="spellEnd"/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(</w:t>
      </w:r>
      <w:proofErr w:type="spellStart"/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int</w:t>
      </w:r>
      <w:proofErr w:type="spellEnd"/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x, </w:t>
      </w:r>
      <w:proofErr w:type="spellStart"/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int</w:t>
      </w:r>
      <w:proofErr w:type="spellEnd"/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y)</w:t>
      </w: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val="en-US" w:eastAsia="en-US"/>
        </w:rPr>
        <w:t>{</w:t>
      </w:r>
      <w:proofErr w:type="gramEnd"/>
    </w:p>
    <w:p w14:paraId="02BAE8FD" w14:textId="5CE9E41B" w:rsidR="00B76287" w:rsidRPr="00B76287" w:rsidRDefault="00B76287" w:rsidP="00B76287">
      <w:pPr>
        <w:ind w:firstLine="708"/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val="en-US" w:eastAsia="en-US"/>
        </w:rPr>
        <w:t>int sum</w:t>
      </w: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= x + </w:t>
      </w:r>
      <w:proofErr w:type="gramStart"/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y;</w:t>
      </w:r>
      <w:proofErr w:type="gramEnd"/>
    </w:p>
    <w:p w14:paraId="3ACEED63" w14:textId="58FBD88C" w:rsidR="00B76287" w:rsidRDefault="00B76287" w:rsidP="00B76287">
      <w:pPr>
        <w:ind w:firstLine="708"/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val="en-US" w:eastAsia="en-US"/>
        </w:rPr>
        <w:t xml:space="preserve">return </w:t>
      </w:r>
      <w:proofErr w:type="gramStart"/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val="en-US" w:eastAsia="en-US"/>
        </w:rPr>
        <w:t>sum;</w:t>
      </w:r>
      <w:proofErr w:type="gramEnd"/>
      <w:r w:rsidR="00123CA8" w:rsidRPr="00123CA8"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  <w:t xml:space="preserve"> </w:t>
      </w:r>
    </w:p>
    <w:p w14:paraId="1DFCA355" w14:textId="6ADBC38B" w:rsidR="00B76287" w:rsidRDefault="00B76287" w:rsidP="00C1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val="en-US" w:eastAsia="en-US"/>
        </w:rPr>
        <w:t>}</w:t>
      </w:r>
    </w:p>
    <w:p w14:paraId="5EB0FC42" w14:textId="6A3E265D" w:rsidR="00B76287" w:rsidRDefault="00B76287" w:rsidP="00C1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val="en-US" w:eastAsia="en-US"/>
        </w:rPr>
      </w:pPr>
    </w:p>
    <w:p w14:paraId="0BB82CB5" w14:textId="48D9E639" w:rsidR="00DE299C" w:rsidRDefault="00DE299C" w:rsidP="00C1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val="en-US" w:eastAsia="en-US"/>
        </w:rPr>
      </w:pPr>
    </w:p>
    <w:p w14:paraId="64BEBC08" w14:textId="671C5669" w:rsidR="00DE299C" w:rsidRDefault="00DE299C" w:rsidP="00C1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val="en-US" w:eastAsia="en-US"/>
        </w:rPr>
      </w:pPr>
    </w:p>
    <w:p w14:paraId="16D1E2F6" w14:textId="77777777" w:rsidR="00C14C76" w:rsidRDefault="00C14C76" w:rsidP="00C1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0CFCB6C3" w14:textId="77777777" w:rsidR="00C14C76" w:rsidRDefault="00C14C76" w:rsidP="00C1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30EEB101" w14:textId="46B9993B" w:rsidR="004408A4" w:rsidRPr="00625A04" w:rsidRDefault="004408A4" w:rsidP="00625A04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sectPr w:rsidR="004408A4" w:rsidRPr="00625A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2FBFAD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Obrázek 1" o:spid="_x0000_i1293" type="#_x0000_t75" style="width:28.45pt;height:28.45pt;visibility:visible;mso-wrap-style:square" o:bullet="t">
        <v:imagedata r:id="rId1" o:title=""/>
      </v:shape>
    </w:pict>
  </w:numPicBullet>
  <w:numPicBullet w:numPicBulletId="1">
    <w:pict>
      <v:shape w14:anchorId="0F79D0A6" id="_x0000_i1294" type="#_x0000_t75" style="width:28.45pt;height:28.45pt;visibility:visible;mso-wrap-style:square" o:bullet="t">
        <v:imagedata r:id="rId2" o:title=""/>
      </v:shape>
    </w:pict>
  </w:numPicBullet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0381267"/>
    <w:multiLevelType w:val="hybridMultilevel"/>
    <w:tmpl w:val="5F4EC1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265E1"/>
    <w:multiLevelType w:val="multilevel"/>
    <w:tmpl w:val="ACDACDB6"/>
    <w:numStyleLink w:val="slovnkapitolzvrenprce"/>
  </w:abstractNum>
  <w:abstractNum w:abstractNumId="17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8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9" w15:restartNumberingAfterBreak="0">
    <w:nsid w:val="4E375AEA"/>
    <w:multiLevelType w:val="multilevel"/>
    <w:tmpl w:val="0A48D9CC"/>
    <w:numStyleLink w:val="slovnzvrenprce"/>
  </w:abstractNum>
  <w:abstractNum w:abstractNumId="20" w15:restartNumberingAfterBreak="0">
    <w:nsid w:val="4FA950A3"/>
    <w:multiLevelType w:val="hybridMultilevel"/>
    <w:tmpl w:val="BC22060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CD1648"/>
    <w:multiLevelType w:val="hybridMultilevel"/>
    <w:tmpl w:val="FEF8FD10"/>
    <w:lvl w:ilvl="0" w:tplc="05B08D5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02EE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8E54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7002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36B2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68DF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5018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7EC9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E6AEA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5B5B08D4"/>
    <w:multiLevelType w:val="hybridMultilevel"/>
    <w:tmpl w:val="94E0E47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651A5B72"/>
    <w:multiLevelType w:val="multilevel"/>
    <w:tmpl w:val="0A48D9CC"/>
    <w:numStyleLink w:val="slovnzvrenprce"/>
  </w:abstractNum>
  <w:abstractNum w:abstractNumId="26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7" w15:restartNumberingAfterBreak="0">
    <w:nsid w:val="69965AD5"/>
    <w:multiLevelType w:val="multilevel"/>
    <w:tmpl w:val="0A48D9CC"/>
    <w:numStyleLink w:val="slovnzvrenprce"/>
  </w:abstractNum>
  <w:abstractNum w:abstractNumId="28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9" w15:restartNumberingAfterBreak="0">
    <w:nsid w:val="70F706F0"/>
    <w:multiLevelType w:val="multilevel"/>
    <w:tmpl w:val="ACDACDB6"/>
    <w:numStyleLink w:val="slovnkapitolzvrenprce"/>
  </w:abstractNum>
  <w:abstractNum w:abstractNumId="30" w15:restartNumberingAfterBreak="0">
    <w:nsid w:val="722545F0"/>
    <w:multiLevelType w:val="hybridMultilevel"/>
    <w:tmpl w:val="9886D326"/>
    <w:lvl w:ilvl="0" w:tplc="F6F0E8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i/>
        <w:color w:val="767171" w:themeColor="background2" w:themeShade="80"/>
        <w:sz w:val="4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2474BC"/>
    <w:multiLevelType w:val="multilevel"/>
    <w:tmpl w:val="ACDACDB6"/>
    <w:numStyleLink w:val="slovnkapitolzvrenprce"/>
  </w:abstractNum>
  <w:abstractNum w:abstractNumId="32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3" w15:restartNumberingAfterBreak="0">
    <w:nsid w:val="7DDC278D"/>
    <w:multiLevelType w:val="multilevel"/>
    <w:tmpl w:val="0A48D9CC"/>
    <w:numStyleLink w:val="slovnzvrenprce"/>
  </w:abstractNum>
  <w:num w:numId="1" w16cid:durableId="5715685">
    <w:abstractNumId w:val="7"/>
  </w:num>
  <w:num w:numId="2" w16cid:durableId="1067611182">
    <w:abstractNumId w:val="6"/>
  </w:num>
  <w:num w:numId="3" w16cid:durableId="12809005">
    <w:abstractNumId w:val="14"/>
  </w:num>
  <w:num w:numId="4" w16cid:durableId="36928837">
    <w:abstractNumId w:val="0"/>
  </w:num>
  <w:num w:numId="5" w16cid:durableId="48264384">
    <w:abstractNumId w:val="9"/>
  </w:num>
  <w:num w:numId="6" w16cid:durableId="1995142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9616088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09554071">
    <w:abstractNumId w:val="23"/>
  </w:num>
  <w:num w:numId="9" w16cid:durableId="94315080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27956991">
    <w:abstractNumId w:val="24"/>
  </w:num>
  <w:num w:numId="11" w16cid:durableId="44369176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7584230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98692008">
    <w:abstractNumId w:val="2"/>
  </w:num>
  <w:num w:numId="14" w16cid:durableId="13036541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12892736">
    <w:abstractNumId w:val="10"/>
  </w:num>
  <w:num w:numId="16" w16cid:durableId="1459378550">
    <w:abstractNumId w:val="8"/>
  </w:num>
  <w:num w:numId="17" w16cid:durableId="11757510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9688682">
    <w:abstractNumId w:val="27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 w16cid:durableId="403845423">
    <w:abstractNumId w:val="25"/>
  </w:num>
  <w:num w:numId="20" w16cid:durableId="1832791403">
    <w:abstractNumId w:val="19"/>
  </w:num>
  <w:num w:numId="21" w16cid:durableId="1954702002">
    <w:abstractNumId w:val="33"/>
  </w:num>
  <w:num w:numId="22" w16cid:durableId="1451584732">
    <w:abstractNumId w:val="5"/>
  </w:num>
  <w:num w:numId="23" w16cid:durableId="722215840">
    <w:abstractNumId w:val="4"/>
  </w:num>
  <w:num w:numId="24" w16cid:durableId="15599773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1492755">
    <w:abstractNumId w:val="31"/>
  </w:num>
  <w:num w:numId="26" w16cid:durableId="70932677">
    <w:abstractNumId w:val="29"/>
  </w:num>
  <w:num w:numId="27" w16cid:durableId="1138914982">
    <w:abstractNumId w:val="3"/>
  </w:num>
  <w:num w:numId="28" w16cid:durableId="2009287833">
    <w:abstractNumId w:val="16"/>
  </w:num>
  <w:num w:numId="29" w16cid:durableId="1475682646">
    <w:abstractNumId w:val="28"/>
  </w:num>
  <w:num w:numId="30" w16cid:durableId="284233882">
    <w:abstractNumId w:val="11"/>
  </w:num>
  <w:num w:numId="31" w16cid:durableId="1965302869">
    <w:abstractNumId w:val="26"/>
  </w:num>
  <w:num w:numId="32" w16cid:durableId="1810900099">
    <w:abstractNumId w:val="32"/>
  </w:num>
  <w:num w:numId="33" w16cid:durableId="1796944633">
    <w:abstractNumId w:val="18"/>
  </w:num>
  <w:num w:numId="34" w16cid:durableId="1487359144">
    <w:abstractNumId w:val="13"/>
  </w:num>
  <w:num w:numId="35" w16cid:durableId="2029982435">
    <w:abstractNumId w:val="15"/>
  </w:num>
  <w:num w:numId="36" w16cid:durableId="668606141">
    <w:abstractNumId w:val="17"/>
  </w:num>
  <w:num w:numId="37" w16cid:durableId="318046537">
    <w:abstractNumId w:val="1"/>
  </w:num>
  <w:num w:numId="38" w16cid:durableId="1748527771">
    <w:abstractNumId w:val="30"/>
  </w:num>
  <w:num w:numId="39" w16cid:durableId="1512448668">
    <w:abstractNumId w:val="20"/>
  </w:num>
  <w:num w:numId="40" w16cid:durableId="974720298">
    <w:abstractNumId w:val="12"/>
  </w:num>
  <w:num w:numId="41" w16cid:durableId="431096565">
    <w:abstractNumId w:val="22"/>
  </w:num>
  <w:num w:numId="42" w16cid:durableId="126315245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81"/>
    <w:rsid w:val="00007AF5"/>
    <w:rsid w:val="0001031B"/>
    <w:rsid w:val="000B3ACD"/>
    <w:rsid w:val="00123CA8"/>
    <w:rsid w:val="00123E2E"/>
    <w:rsid w:val="00176D23"/>
    <w:rsid w:val="001B2957"/>
    <w:rsid w:val="00247B72"/>
    <w:rsid w:val="00321419"/>
    <w:rsid w:val="00371470"/>
    <w:rsid w:val="003B3C42"/>
    <w:rsid w:val="004408A4"/>
    <w:rsid w:val="004474DF"/>
    <w:rsid w:val="0046518B"/>
    <w:rsid w:val="004B4366"/>
    <w:rsid w:val="0052064A"/>
    <w:rsid w:val="00532697"/>
    <w:rsid w:val="005863DE"/>
    <w:rsid w:val="005A6992"/>
    <w:rsid w:val="005D1B3C"/>
    <w:rsid w:val="005E770F"/>
    <w:rsid w:val="00625A04"/>
    <w:rsid w:val="00631E62"/>
    <w:rsid w:val="006830D6"/>
    <w:rsid w:val="007A37AA"/>
    <w:rsid w:val="008F4981"/>
    <w:rsid w:val="009A2098"/>
    <w:rsid w:val="009E5BC4"/>
    <w:rsid w:val="00A129B5"/>
    <w:rsid w:val="00A555F7"/>
    <w:rsid w:val="00B76287"/>
    <w:rsid w:val="00B83884"/>
    <w:rsid w:val="00B838E7"/>
    <w:rsid w:val="00BA7969"/>
    <w:rsid w:val="00BF13B0"/>
    <w:rsid w:val="00C14C76"/>
    <w:rsid w:val="00C26417"/>
    <w:rsid w:val="00C27867"/>
    <w:rsid w:val="00C40BEF"/>
    <w:rsid w:val="00D01B0C"/>
    <w:rsid w:val="00DE299C"/>
    <w:rsid w:val="00E46B99"/>
    <w:rsid w:val="00E57A3C"/>
    <w:rsid w:val="00EA5ADD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3214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321419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321419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321419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321419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321419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321419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321419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21419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21419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  <w:rsid w:val="00321419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321419"/>
  </w:style>
  <w:style w:type="paragraph" w:styleId="Odstavecseseznamem">
    <w:name w:val="List Paragraph"/>
    <w:basedOn w:val="Normln"/>
    <w:uiPriority w:val="34"/>
    <w:rsid w:val="00321419"/>
    <w:pPr>
      <w:ind w:left="720"/>
      <w:contextualSpacing/>
    </w:pPr>
  </w:style>
  <w:style w:type="table" w:styleId="Mkatabulky">
    <w:name w:val="Table Grid"/>
    <w:basedOn w:val="Normlntabulka"/>
    <w:uiPriority w:val="59"/>
    <w:rsid w:val="00321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32141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21419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321419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321419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321419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321419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321419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321419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2141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2141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214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321419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321419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321419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321419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321419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321419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321419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321419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321419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321419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321419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321419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321419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321419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321419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321419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321419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321419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321419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321419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321419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321419"/>
  </w:style>
  <w:style w:type="paragraph" w:styleId="Titulek">
    <w:name w:val="caption"/>
    <w:basedOn w:val="Normln"/>
    <w:next w:val="D-normln"/>
    <w:uiPriority w:val="35"/>
    <w:unhideWhenUsed/>
    <w:qFormat/>
    <w:rsid w:val="00321419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321419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321419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321419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321419"/>
    <w:pPr>
      <w:spacing w:after="20"/>
    </w:pPr>
  </w:style>
  <w:style w:type="numbering" w:customStyle="1" w:styleId="Styl1">
    <w:name w:val="Styl1"/>
    <w:uiPriority w:val="99"/>
    <w:rsid w:val="00321419"/>
    <w:pPr>
      <w:numPr>
        <w:numId w:val="14"/>
      </w:numPr>
    </w:pPr>
  </w:style>
  <w:style w:type="numbering" w:customStyle="1" w:styleId="slovnzvrenprce">
    <w:name w:val="Číslování závěrečné práce"/>
    <w:uiPriority w:val="99"/>
    <w:rsid w:val="00321419"/>
    <w:pPr>
      <w:numPr>
        <w:numId w:val="17"/>
      </w:numPr>
    </w:pPr>
  </w:style>
  <w:style w:type="numbering" w:customStyle="1" w:styleId="slovnkapitolzvrenprce">
    <w:name w:val="Číslování kapitol závěrečné práce"/>
    <w:uiPriority w:val="99"/>
    <w:rsid w:val="00321419"/>
    <w:pPr>
      <w:numPr>
        <w:numId w:val="24"/>
      </w:numPr>
    </w:pPr>
  </w:style>
  <w:style w:type="paragraph" w:customStyle="1" w:styleId="D-odrkovseznam">
    <w:name w:val="D-odrážkový seznam"/>
    <w:basedOn w:val="D-normln"/>
    <w:uiPriority w:val="10"/>
    <w:qFormat/>
    <w:rsid w:val="00321419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321419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321419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321419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321419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321419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321419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321419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321419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228</TotalTime>
  <Pages>3</Pages>
  <Words>53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Jiří Noska</cp:lastModifiedBy>
  <cp:revision>26</cp:revision>
  <cp:lastPrinted>2022-05-09T09:38:00Z</cp:lastPrinted>
  <dcterms:created xsi:type="dcterms:W3CDTF">2022-04-22T12:40:00Z</dcterms:created>
  <dcterms:modified xsi:type="dcterms:W3CDTF">2022-05-21T10:11:00Z</dcterms:modified>
</cp:coreProperties>
</file>