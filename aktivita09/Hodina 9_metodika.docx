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736145E4" w:rsidR="00D27C92" w:rsidRPr="00D27C92" w:rsidRDefault="009D4036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LCD d</w:t>
                              </w:r>
                              <w:r w:rsidR="007908FF"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isplej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, funkce, cykly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736145E4" w:rsidR="00D27C92" w:rsidRPr="00D27C92" w:rsidRDefault="009D4036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LCD d</w:t>
                        </w:r>
                        <w:r w:rsidR="007908FF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isplej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, funkce, cykly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3E4F4C9D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9D4036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3E4F4C9D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9D4036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BLJO96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5B8BFB00" w14:textId="28534F85" w:rsidR="00794B17" w:rsidRDefault="00794B17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pracovat s </w:t>
      </w:r>
      <w:r w:rsidR="007908FF">
        <w:rPr>
          <w:rFonts w:asciiTheme="minorHAnsi" w:hAnsiTheme="minorHAnsi"/>
          <w:color w:val="000000" w:themeColor="text1"/>
          <w:szCs w:val="16"/>
        </w:rPr>
        <w:t>displej</w:t>
      </w:r>
      <w:r w:rsidR="0032347A">
        <w:rPr>
          <w:rFonts w:asciiTheme="minorHAnsi" w:hAnsiTheme="minorHAnsi"/>
          <w:color w:val="000000" w:themeColor="text1"/>
          <w:szCs w:val="16"/>
        </w:rPr>
        <w:t>em</w:t>
      </w:r>
      <w:r w:rsidR="00DD780F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06E3F59E" w14:textId="77777777" w:rsidR="0032347A" w:rsidRDefault="007908FF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vypisovat hodnoty na displej</w:t>
      </w:r>
    </w:p>
    <w:p w14:paraId="15E8030D" w14:textId="0A5B1308" w:rsidR="00C665BA" w:rsidRDefault="0032347A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upravovat program, </w:t>
      </w:r>
    </w:p>
    <w:p w14:paraId="58897ADD" w14:textId="1428E18C" w:rsidR="0032347A" w:rsidRDefault="0032347A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169FF702">
                <wp:simplePos x="0" y="0"/>
                <wp:positionH relativeFrom="margin">
                  <wp:posOffset>31115</wp:posOffset>
                </wp:positionH>
                <wp:positionV relativeFrom="paragraph">
                  <wp:posOffset>456565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se žák naučí: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2.45pt;margin-top:35.95pt;width:439.35pt;height:39.1pt;z-index:251663872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se žák naučí: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HAnsi" w:hAnsiTheme="minorHAnsi"/>
          <w:color w:val="000000" w:themeColor="text1"/>
          <w:szCs w:val="16"/>
        </w:rPr>
        <w:t xml:space="preserve">pracovat s cykly, funkcemi. </w:t>
      </w:r>
    </w:p>
    <w:p w14:paraId="15F00CFD" w14:textId="4F111C0A" w:rsidR="007908FF" w:rsidRDefault="0032347A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používat cykly, funkce,</w:t>
      </w:r>
      <w:r w:rsidR="007908FF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0A90F5C6" w14:textId="4E02B198" w:rsidR="00D27C92" w:rsidRPr="00794B17" w:rsidRDefault="0032347A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používat LCD displej</w:t>
      </w:r>
      <w:r w:rsidR="00630050" w:rsidRPr="00794B17">
        <w:rPr>
          <w:rFonts w:asciiTheme="minorHAnsi" w:hAnsiTheme="minorHAnsi"/>
          <w:color w:val="000000" w:themeColor="text1"/>
          <w:szCs w:val="16"/>
        </w:rPr>
        <w:t>.</w:t>
      </w:r>
      <w:r w:rsidR="00D27C92" w:rsidRPr="00794B17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02AA09C4" w:rsidR="00092B8A" w:rsidRDefault="007908FF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567807C1">
                <wp:simplePos x="0" y="0"/>
                <wp:positionH relativeFrom="margin">
                  <wp:posOffset>33939</wp:posOffset>
                </wp:positionH>
                <wp:positionV relativeFrom="paragraph">
                  <wp:posOffset>40005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margin-left:2.65pt;margin-top:3.15pt;width:439.35pt;height:39.1pt;z-index:251665920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0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5BA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134C70C9" w14:textId="0D5C4D81" w:rsidR="00C665BA" w:rsidRPr="008E16FE" w:rsidRDefault="00C665BA" w:rsidP="007908FF">
      <w:pPr>
        <w:pStyle w:val="Odstavecseseznamem"/>
        <w:numPr>
          <w:ilvl w:val="0"/>
          <w:numId w:val="38"/>
        </w:numPr>
        <w:spacing w:line="360" w:lineRule="auto"/>
        <w:rPr>
          <w:rFonts w:asciiTheme="minorHAnsi" w:hAnsiTheme="minorHAnsi"/>
          <w:color w:val="000000" w:themeColor="text1"/>
          <w:szCs w:val="16"/>
        </w:rPr>
      </w:pPr>
      <w:r w:rsidRPr="008E16FE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32347A">
        <w:rPr>
          <w:rFonts w:asciiTheme="minorHAnsi" w:hAnsiTheme="minorHAnsi"/>
          <w:color w:val="000000" w:themeColor="text1"/>
          <w:szCs w:val="16"/>
        </w:rPr>
        <w:t>9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32347A">
        <w:rPr>
          <w:rFonts w:asciiTheme="minorHAnsi" w:hAnsiTheme="minorHAnsi"/>
          <w:color w:val="000000" w:themeColor="text1"/>
          <w:szCs w:val="16"/>
        </w:rPr>
        <w:t>LCD displej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212A08F" w14:textId="0742EDBB" w:rsidR="00630050" w:rsidRDefault="00630050" w:rsidP="007908FF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32347A">
        <w:rPr>
          <w:rFonts w:asciiTheme="minorHAnsi" w:hAnsiTheme="minorHAnsi"/>
          <w:color w:val="000000" w:themeColor="text1"/>
          <w:szCs w:val="16"/>
        </w:rPr>
        <w:t>9</w:t>
      </w:r>
      <w:r>
        <w:rPr>
          <w:rFonts w:asciiTheme="minorHAnsi" w:hAnsiTheme="minorHAnsi"/>
          <w:color w:val="000000" w:themeColor="text1"/>
          <w:szCs w:val="16"/>
        </w:rPr>
        <w:t>.2 –</w:t>
      </w:r>
      <w:r w:rsidR="007908FF">
        <w:rPr>
          <w:rFonts w:asciiTheme="minorHAnsi" w:hAnsiTheme="minorHAnsi"/>
          <w:color w:val="000000" w:themeColor="text1"/>
          <w:szCs w:val="16"/>
        </w:rPr>
        <w:t xml:space="preserve"> </w:t>
      </w:r>
      <w:r w:rsidR="0032347A">
        <w:rPr>
          <w:rFonts w:asciiTheme="minorHAnsi" w:hAnsiTheme="minorHAnsi"/>
          <w:color w:val="000000" w:themeColor="text1"/>
          <w:szCs w:val="16"/>
        </w:rPr>
        <w:t>Nefunkční program</w:t>
      </w:r>
      <w:r w:rsidR="007908FF">
        <w:rPr>
          <w:rFonts w:asciiTheme="minorHAnsi" w:hAnsiTheme="minorHAnsi"/>
          <w:color w:val="000000" w:themeColor="text1"/>
          <w:szCs w:val="16"/>
        </w:rPr>
        <w:t>,</w:t>
      </w:r>
    </w:p>
    <w:p w14:paraId="6BED511B" w14:textId="1E636B2B" w:rsidR="007908FF" w:rsidRDefault="007908FF" w:rsidP="007908FF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32347A">
        <w:rPr>
          <w:rFonts w:asciiTheme="minorHAnsi" w:hAnsiTheme="minorHAnsi"/>
          <w:color w:val="000000" w:themeColor="text1"/>
          <w:szCs w:val="16"/>
        </w:rPr>
        <w:t>9</w:t>
      </w:r>
      <w:r>
        <w:rPr>
          <w:rFonts w:asciiTheme="minorHAnsi" w:hAnsiTheme="minorHAnsi"/>
          <w:color w:val="000000" w:themeColor="text1"/>
          <w:szCs w:val="16"/>
        </w:rPr>
        <w:t xml:space="preserve">.3 – </w:t>
      </w:r>
      <w:r w:rsidR="0032347A">
        <w:rPr>
          <w:rFonts w:asciiTheme="minorHAnsi" w:hAnsiTheme="minorHAnsi"/>
          <w:color w:val="000000" w:themeColor="text1"/>
          <w:szCs w:val="16"/>
        </w:rPr>
        <w:t xml:space="preserve">Malá násobilka, </w:t>
      </w:r>
    </w:p>
    <w:p w14:paraId="48C6CB1C" w14:textId="3711F528" w:rsidR="0032347A" w:rsidRDefault="0032347A" w:rsidP="0032347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aktivita 9.</w:t>
      </w:r>
      <w:r>
        <w:rPr>
          <w:rFonts w:asciiTheme="minorHAnsi" w:hAnsiTheme="minorHAnsi"/>
          <w:color w:val="000000" w:themeColor="text1"/>
          <w:szCs w:val="16"/>
        </w:rPr>
        <w:t>4</w:t>
      </w:r>
      <w:r>
        <w:rPr>
          <w:rFonts w:asciiTheme="minorHAnsi" w:hAnsiTheme="minorHAnsi"/>
          <w:color w:val="000000" w:themeColor="text1"/>
          <w:szCs w:val="16"/>
        </w:rPr>
        <w:t xml:space="preserve"> – </w:t>
      </w:r>
      <w:r>
        <w:rPr>
          <w:rFonts w:asciiTheme="minorHAnsi" w:hAnsiTheme="minorHAnsi"/>
          <w:color w:val="000000" w:themeColor="text1"/>
          <w:szCs w:val="16"/>
        </w:rPr>
        <w:t>Faktoriál</w:t>
      </w:r>
      <w:r>
        <w:rPr>
          <w:rFonts w:asciiTheme="minorHAnsi" w:hAnsiTheme="minorHAnsi"/>
          <w:color w:val="000000" w:themeColor="text1"/>
          <w:szCs w:val="16"/>
        </w:rPr>
        <w:t xml:space="preserve">. 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RX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0515392C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</w:t>
      </w:r>
      <w:r w:rsidR="0032347A">
        <w:rPr>
          <w:rFonts w:asciiTheme="minorHAnsi" w:hAnsiTheme="minorHAnsi"/>
          <w:b/>
          <w:color w:val="000000" w:themeColor="text1"/>
          <w:szCs w:val="16"/>
        </w:rPr>
        <w:t>9</w:t>
      </w:r>
    </w:p>
    <w:p w14:paraId="396886F5" w14:textId="01E7341B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040"/>
      </w:tblGrid>
      <w:tr w:rsidR="00A33516" w14:paraId="78DF7FBC" w14:textId="77777777" w:rsidTr="008D2779">
        <w:tc>
          <w:tcPr>
            <w:tcW w:w="1696" w:type="dxa"/>
            <w:vAlign w:val="center"/>
          </w:tcPr>
          <w:p w14:paraId="1E0178CC" w14:textId="77777777" w:rsidR="001D2748" w:rsidRDefault="001D2748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</w:p>
          <w:p w14:paraId="65D82958" w14:textId="384A85F2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1149314E" wp14:editId="3FF52DAA">
                  <wp:extent cx="360000" cy="360000"/>
                  <wp:effectExtent l="0" t="0" r="2540" b="254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13936CC3" w14:textId="77777777" w:rsidR="001D2748" w:rsidRDefault="001D2748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</w:p>
          <w:p w14:paraId="30B708F6" w14:textId="3983E275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informace pro žáky</w:t>
            </w:r>
          </w:p>
        </w:tc>
      </w:tr>
      <w:tr w:rsidR="00A33516" w14:paraId="326DEA37" w14:textId="77777777" w:rsidTr="008D2779">
        <w:tc>
          <w:tcPr>
            <w:tcW w:w="1696" w:type="dxa"/>
            <w:vAlign w:val="center"/>
          </w:tcPr>
          <w:p w14:paraId="31343C3E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BE5B2AB" wp14:editId="760410C7">
                  <wp:extent cx="360000" cy="360000"/>
                  <wp:effectExtent l="0" t="0" r="2540" b="254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3BF7F48F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zapamatuj si</w:t>
            </w:r>
          </w:p>
        </w:tc>
      </w:tr>
      <w:tr w:rsidR="00A33516" w14:paraId="3CC4124A" w14:textId="77777777" w:rsidTr="008D2779">
        <w:tc>
          <w:tcPr>
            <w:tcW w:w="1696" w:type="dxa"/>
            <w:vAlign w:val="center"/>
          </w:tcPr>
          <w:p w14:paraId="3DBF18C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15048726" wp14:editId="69C18329">
                  <wp:extent cx="360000" cy="360000"/>
                  <wp:effectExtent l="0" t="0" r="2540" b="254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672620C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vypracuj úlohu</w:t>
            </w:r>
          </w:p>
        </w:tc>
      </w:tr>
      <w:tr w:rsidR="00A33516" w14:paraId="47616BBA" w14:textId="77777777" w:rsidTr="008D2779">
        <w:tc>
          <w:tcPr>
            <w:tcW w:w="1696" w:type="dxa"/>
            <w:vAlign w:val="center"/>
          </w:tcPr>
          <w:p w14:paraId="48FE69DD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FD1AB3D" wp14:editId="69A319DA">
                  <wp:extent cx="360000" cy="360000"/>
                  <wp:effectExtent l="0" t="0" r="2540" b="2540"/>
                  <wp:docPr id="13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633019FA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naprogramuj</w:t>
            </w:r>
          </w:p>
        </w:tc>
      </w:tr>
      <w:tr w:rsidR="00A33516" w14:paraId="13F0A07A" w14:textId="77777777" w:rsidTr="008D2779">
        <w:tc>
          <w:tcPr>
            <w:tcW w:w="1696" w:type="dxa"/>
            <w:vAlign w:val="center"/>
          </w:tcPr>
          <w:p w14:paraId="7F6EAB96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123A01B" wp14:editId="3EC1F277">
                  <wp:extent cx="360000" cy="360000"/>
                  <wp:effectExtent l="0" t="0" r="2540" b="254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53B9A4B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odpověz na otázku</w:t>
            </w:r>
          </w:p>
        </w:tc>
      </w:tr>
    </w:tbl>
    <w:p w14:paraId="1438D14D" w14:textId="4EBC6EEE" w:rsidR="00A33516" w:rsidRDefault="00A33516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2064" behindDoc="0" locked="0" layoutInCell="1" allowOverlap="1" wp14:anchorId="5E5D4AD3" wp14:editId="3BBEC7C9">
                <wp:simplePos x="0" y="0"/>
                <wp:positionH relativeFrom="margin">
                  <wp:posOffset>9525</wp:posOffset>
                </wp:positionH>
                <wp:positionV relativeFrom="margin">
                  <wp:posOffset>0</wp:posOffset>
                </wp:positionV>
                <wp:extent cx="5579745" cy="496570"/>
                <wp:effectExtent l="0" t="0" r="20955" b="17780"/>
                <wp:wrapTopAndBottom/>
                <wp:docPr id="1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631D0" w14:textId="77777777" w:rsidR="00A33516" w:rsidRDefault="00A33516" w:rsidP="00A33516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Legenda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4AD3" id="_x0000_s1037" style="position:absolute;margin-left:.75pt;margin-top:0;width:439.35pt;height:39.1pt;z-index:251672064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margin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378631D0" w14:textId="77777777" w:rsidR="00A33516" w:rsidRDefault="00A33516" w:rsidP="00A33516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Legenda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45C9A5CD" w14:textId="2D5A8889" w:rsidR="00F634D5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2497F57C">
                <wp:simplePos x="0" y="0"/>
                <wp:positionH relativeFrom="margin">
                  <wp:align>left</wp:align>
                </wp:positionH>
                <wp:positionV relativeFrom="paragraph">
                  <wp:posOffset>325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738B63CA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</w:t>
                            </w:r>
                            <w:r w:rsidR="00A24D06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0;margin-top:.0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738B63CA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</w:t>
                      </w:r>
                      <w:r w:rsidR="00A24D06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a: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FC345" w14:textId="2A09F67B" w:rsidR="00C665BA" w:rsidRPr="00F634D5" w:rsidRDefault="00C665BA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5ECCC54E" w14:textId="7F716FFB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32347A">
        <w:rPr>
          <w:rFonts w:asciiTheme="minorHAnsi" w:hAnsiTheme="minorHAnsi"/>
          <w:b/>
          <w:color w:val="000000" w:themeColor="text1"/>
          <w:szCs w:val="16"/>
        </w:rPr>
        <w:t>9</w:t>
      </w:r>
      <w:r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7472A641" w14:textId="14D31979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8E16FE">
        <w:t>1</w:t>
      </w:r>
      <w:r w:rsidR="00A24D06">
        <w:t>0</w:t>
      </w:r>
      <w:r>
        <w:t xml:space="preserve"> minut.</w:t>
      </w:r>
    </w:p>
    <w:p w14:paraId="7B24A1D8" w14:textId="25EA3F99" w:rsidR="00D90058" w:rsidRDefault="00D90058" w:rsidP="00092B8A">
      <w:pPr>
        <w:pStyle w:val="D-normln"/>
      </w:pPr>
      <w:r>
        <w:t xml:space="preserve">Rozdejte </w:t>
      </w:r>
      <w:r w:rsidR="00A24D06">
        <w:t>zadání</w:t>
      </w:r>
      <w:r>
        <w:t xml:space="preserve">. </w:t>
      </w:r>
    </w:p>
    <w:p w14:paraId="7CDB9F1A" w14:textId="61266685" w:rsidR="0032347A" w:rsidRDefault="007908FF" w:rsidP="00A24D06">
      <w:pPr>
        <w:pStyle w:val="D-normln"/>
      </w:pPr>
      <w:r>
        <w:t xml:space="preserve">Žáci mají </w:t>
      </w:r>
      <w:r w:rsidR="0032347A">
        <w:t xml:space="preserve">připraven program, ve kterém budou muset udělat drobné změny. Nejdříve by měli doplnit chybějící části pro nastavení displeje. Poté upravit a doplnit text, který budou vypisovat. V případě, že </w:t>
      </w:r>
      <w:r w:rsidR="00F46C41">
        <w:t xml:space="preserve">špatně analyzovali program, po kompilaci a nahrání nebude text na displeji viditelný. Žáci budou muset změnit hodnotu podsvícení displeje. </w:t>
      </w:r>
    </w:p>
    <w:p w14:paraId="5016FB04" w14:textId="0DC95216" w:rsidR="0045622F" w:rsidRDefault="0045622F" w:rsidP="005975D9">
      <w:pPr>
        <w:pStyle w:val="D-normln"/>
        <w:rPr>
          <w:b/>
          <w:color w:val="000000" w:themeColor="text1"/>
          <w:szCs w:val="16"/>
        </w:rPr>
      </w:pPr>
      <w:r>
        <w:rPr>
          <w:b/>
          <w:color w:val="000000" w:themeColor="text1"/>
          <w:szCs w:val="16"/>
        </w:rPr>
        <w:t xml:space="preserve">Aktivita </w:t>
      </w:r>
      <w:r w:rsidR="00F46C41">
        <w:rPr>
          <w:b/>
          <w:color w:val="000000" w:themeColor="text1"/>
          <w:szCs w:val="16"/>
        </w:rPr>
        <w:t>9</w:t>
      </w:r>
      <w:r w:rsidR="00D544C5">
        <w:rPr>
          <w:b/>
          <w:color w:val="000000" w:themeColor="text1"/>
          <w:szCs w:val="16"/>
        </w:rPr>
        <w:t>.2</w:t>
      </w:r>
    </w:p>
    <w:p w14:paraId="74FE4F81" w14:textId="7B2F04E5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F46C41">
        <w:t>1</w:t>
      </w:r>
      <w:r w:rsidR="005E3373">
        <w:t>5</w:t>
      </w:r>
      <w:r w:rsidR="000A1C1A">
        <w:t xml:space="preserve"> </w:t>
      </w:r>
      <w:r>
        <w:t>minut.</w:t>
      </w:r>
    </w:p>
    <w:p w14:paraId="10FC6840" w14:textId="047E2F2F" w:rsidR="00D04474" w:rsidRDefault="00A24D06" w:rsidP="0045622F">
      <w:pPr>
        <w:spacing w:after="160" w:line="360" w:lineRule="auto"/>
      </w:pPr>
      <w:r>
        <w:t>Rozdejte pracovní list</w:t>
      </w:r>
      <w:r w:rsidR="00F46C41">
        <w:t xml:space="preserve">, dejte k dispozici program </w:t>
      </w:r>
      <w:r w:rsidR="00F46C41" w:rsidRPr="00F46C41">
        <w:rPr>
          <w:i/>
          <w:iCs/>
        </w:rPr>
        <w:t>aktivita_9.2.ino</w:t>
      </w:r>
      <w:r w:rsidR="00F46C41">
        <w:t>.</w:t>
      </w:r>
    </w:p>
    <w:p w14:paraId="24EA5E97" w14:textId="7988AFD3" w:rsidR="00213AEE" w:rsidRDefault="00AF1420" w:rsidP="005E3373">
      <w:pPr>
        <w:pStyle w:val="D-normln"/>
      </w:pPr>
      <w:r>
        <w:lastRenderedPageBreak/>
        <w:t xml:space="preserve">Nejdříve budou žáci hledat chybu v programu, který je zadaný. Při analýze žáci získají </w:t>
      </w:r>
      <w:r w:rsidR="005E3373">
        <w:t xml:space="preserve">poznatky o funkcích, které jsou tam použité. Otázkami v pracovním listu prověříte informace, které získali v rámci analýzy programu. </w:t>
      </w:r>
    </w:p>
    <w:p w14:paraId="29517FFB" w14:textId="7F055F9E" w:rsidR="00390CD6" w:rsidRDefault="00390CD6" w:rsidP="00390CD6">
      <w:pPr>
        <w:pStyle w:val="D-normln"/>
        <w:rPr>
          <w:b/>
          <w:color w:val="000000" w:themeColor="text1"/>
          <w:szCs w:val="16"/>
        </w:rPr>
      </w:pPr>
      <w:r>
        <w:rPr>
          <w:b/>
          <w:color w:val="000000" w:themeColor="text1"/>
          <w:szCs w:val="16"/>
        </w:rPr>
        <w:t xml:space="preserve">Aktivita </w:t>
      </w:r>
      <w:r w:rsidR="005E3373">
        <w:rPr>
          <w:b/>
          <w:color w:val="000000" w:themeColor="text1"/>
          <w:szCs w:val="16"/>
        </w:rPr>
        <w:t>9</w:t>
      </w:r>
      <w:r>
        <w:rPr>
          <w:b/>
          <w:color w:val="000000" w:themeColor="text1"/>
          <w:szCs w:val="16"/>
        </w:rPr>
        <w:t>.3</w:t>
      </w:r>
    </w:p>
    <w:p w14:paraId="36A78F02" w14:textId="1173553F" w:rsidR="00390CD6" w:rsidRDefault="00390CD6" w:rsidP="00390CD6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10 minut.</w:t>
      </w:r>
    </w:p>
    <w:p w14:paraId="109A1301" w14:textId="4CEEF90C" w:rsidR="00203CA2" w:rsidRPr="00240337" w:rsidRDefault="00203CA2" w:rsidP="00240337">
      <w:pPr>
        <w:pStyle w:val="D-normln"/>
      </w:pPr>
      <w:r w:rsidRPr="00240337">
        <w:t xml:space="preserve">Ukažte zadání. </w:t>
      </w:r>
    </w:p>
    <w:p w14:paraId="49129CC4" w14:textId="55E23D8B" w:rsidR="00E32D45" w:rsidRDefault="005E3373" w:rsidP="00240337">
      <w:pPr>
        <w:pStyle w:val="D-normln"/>
      </w:pPr>
      <w:r>
        <w:t xml:space="preserve">Žáci využijí znalosti cyklů a provedou výpis malé násobilky v sériovém monitoru. Jestliže při výpisu malé násobilky z funkce </w:t>
      </w:r>
      <w:r w:rsidRPr="005E3373">
        <w:rPr>
          <w:i/>
          <w:iCs/>
        </w:rPr>
        <w:t>setup</w:t>
      </w:r>
      <w:r>
        <w:t xml:space="preserve"> není viditelná celá násobilka, musí aplikovat zpoždění na výpis. Toto zpoždění vytvoří nejlépe díky příkazu </w:t>
      </w:r>
      <w:proofErr w:type="spellStart"/>
      <w:r w:rsidRPr="005E3373">
        <w:rPr>
          <w:i/>
          <w:iCs/>
        </w:rPr>
        <w:t>while</w:t>
      </w:r>
      <w:proofErr w:type="spellEnd"/>
      <w:r>
        <w:t xml:space="preserve">, to znamená, dokud se nezahájí sériová komunikace, program nebude pokračovat. </w:t>
      </w:r>
    </w:p>
    <w:p w14:paraId="7D4D96C4" w14:textId="26D13B81" w:rsidR="005E3373" w:rsidRDefault="005E3373" w:rsidP="005E3373">
      <w:pPr>
        <w:pStyle w:val="D-normln"/>
        <w:rPr>
          <w:b/>
          <w:color w:val="000000" w:themeColor="text1"/>
          <w:szCs w:val="16"/>
        </w:rPr>
      </w:pPr>
      <w:r>
        <w:rPr>
          <w:b/>
          <w:color w:val="000000" w:themeColor="text1"/>
          <w:szCs w:val="16"/>
        </w:rPr>
        <w:t>Aktivita 9.</w:t>
      </w:r>
      <w:r>
        <w:rPr>
          <w:b/>
          <w:color w:val="000000" w:themeColor="text1"/>
          <w:szCs w:val="16"/>
        </w:rPr>
        <w:t>4</w:t>
      </w:r>
    </w:p>
    <w:p w14:paraId="249DD4F1" w14:textId="68DFC8FE" w:rsidR="005E3373" w:rsidRDefault="005E3373" w:rsidP="005E3373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>
        <w:t>5</w:t>
      </w:r>
      <w:r>
        <w:t xml:space="preserve"> minut.</w:t>
      </w:r>
    </w:p>
    <w:p w14:paraId="55FEDF37" w14:textId="77777777" w:rsidR="005E3373" w:rsidRPr="00240337" w:rsidRDefault="005E3373" w:rsidP="005E3373">
      <w:pPr>
        <w:pStyle w:val="D-normln"/>
      </w:pPr>
      <w:r w:rsidRPr="00240337">
        <w:t xml:space="preserve">Ukažte zadání. </w:t>
      </w:r>
    </w:p>
    <w:p w14:paraId="2EE87499" w14:textId="15040C5A" w:rsidR="005E3373" w:rsidRPr="00240337" w:rsidRDefault="005E3373" w:rsidP="00240337">
      <w:pPr>
        <w:pStyle w:val="D-normln"/>
      </w:pPr>
      <w:r>
        <w:t xml:space="preserve">Poslední aktivitou je výpis faktoriálu </w:t>
      </w:r>
      <w:r w:rsidR="0005211E">
        <w:t xml:space="preserve">čísel na displeji. Není stanoveno, jakým způsobem zadávat čísla, popřípadě jestli budou hodnoty napevno přiřazené. Důležité však je použít správné datové typy, jejichž znalost se v této aktivitě posoudí. </w:t>
      </w:r>
    </w:p>
    <w:sectPr w:rsidR="005E3373" w:rsidRPr="00240337" w:rsidSect="00222253">
      <w:footerReference w:type="even" r:id="rId13"/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A74BEB8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8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">
              <v:shape id="Slza 55" o:spid="_x0000_s1039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A74BEB8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3BF8AB53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1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">
              <v:shape id="Slza 51" o:spid="_x0000_s1042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3BF8AB53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92781"/>
    <w:multiLevelType w:val="hybridMultilevel"/>
    <w:tmpl w:val="4E4AE8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265E1"/>
    <w:multiLevelType w:val="multilevel"/>
    <w:tmpl w:val="ACDACDB6"/>
    <w:numStyleLink w:val="slovnkapitolzvrenprce"/>
  </w:abstractNum>
  <w:abstractNum w:abstractNumId="19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0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4E375AEA"/>
    <w:multiLevelType w:val="multilevel"/>
    <w:tmpl w:val="0A48D9CC"/>
    <w:numStyleLink w:val="slovnzvrenprce"/>
  </w:abstractNum>
  <w:abstractNum w:abstractNumId="22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51A5B72"/>
    <w:multiLevelType w:val="multilevel"/>
    <w:tmpl w:val="0A48D9CC"/>
    <w:numStyleLink w:val="slovnzvrenprce"/>
  </w:abstractNum>
  <w:abstractNum w:abstractNumId="25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6" w15:restartNumberingAfterBreak="0">
    <w:nsid w:val="69965AD5"/>
    <w:multiLevelType w:val="multilevel"/>
    <w:tmpl w:val="0A48D9CC"/>
    <w:numStyleLink w:val="slovnzvrenprce"/>
  </w:abstractNum>
  <w:abstractNum w:abstractNumId="27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8" w15:restartNumberingAfterBreak="0">
    <w:nsid w:val="70F706F0"/>
    <w:multiLevelType w:val="multilevel"/>
    <w:tmpl w:val="ACDACDB6"/>
    <w:numStyleLink w:val="slovnkapitolzvrenprce"/>
  </w:abstractNum>
  <w:abstractNum w:abstractNumId="29" w15:restartNumberingAfterBreak="0">
    <w:nsid w:val="772474BC"/>
    <w:multiLevelType w:val="multilevel"/>
    <w:tmpl w:val="ACDACDB6"/>
    <w:numStyleLink w:val="slovnkapitolzvrenprce"/>
  </w:abstractNum>
  <w:abstractNum w:abstractNumId="30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7DDC278D"/>
    <w:multiLevelType w:val="multilevel"/>
    <w:tmpl w:val="0A48D9CC"/>
    <w:numStyleLink w:val="slovnzvrenprce"/>
  </w:abstractNum>
  <w:abstractNum w:abstractNumId="32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94288">
    <w:abstractNumId w:val="8"/>
  </w:num>
  <w:num w:numId="2" w16cid:durableId="1626041276">
    <w:abstractNumId w:val="7"/>
  </w:num>
  <w:num w:numId="3" w16cid:durableId="1110317446">
    <w:abstractNumId w:val="16"/>
  </w:num>
  <w:num w:numId="4" w16cid:durableId="1409689319">
    <w:abstractNumId w:val="0"/>
  </w:num>
  <w:num w:numId="5" w16cid:durableId="1281188183">
    <w:abstractNumId w:val="11"/>
  </w:num>
  <w:num w:numId="6" w16cid:durableId="12484923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58846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7946549">
    <w:abstractNumId w:val="22"/>
  </w:num>
  <w:num w:numId="9" w16cid:durableId="20279027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67617">
    <w:abstractNumId w:val="23"/>
  </w:num>
  <w:num w:numId="11" w16cid:durableId="17555857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65208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1355013">
    <w:abstractNumId w:val="2"/>
  </w:num>
  <w:num w:numId="14" w16cid:durableId="227613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6569848">
    <w:abstractNumId w:val="12"/>
  </w:num>
  <w:num w:numId="16" w16cid:durableId="485243722">
    <w:abstractNumId w:val="10"/>
  </w:num>
  <w:num w:numId="17" w16cid:durableId="8597852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9123917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768842485">
    <w:abstractNumId w:val="24"/>
  </w:num>
  <w:num w:numId="20" w16cid:durableId="1442412275">
    <w:abstractNumId w:val="21"/>
  </w:num>
  <w:num w:numId="21" w16cid:durableId="1809978893">
    <w:abstractNumId w:val="31"/>
  </w:num>
  <w:num w:numId="22" w16cid:durableId="143354356">
    <w:abstractNumId w:val="6"/>
  </w:num>
  <w:num w:numId="23" w16cid:durableId="1768890126">
    <w:abstractNumId w:val="4"/>
  </w:num>
  <w:num w:numId="24" w16cid:durableId="18752650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93956665">
    <w:abstractNumId w:val="29"/>
  </w:num>
  <w:num w:numId="26" w16cid:durableId="1474445476">
    <w:abstractNumId w:val="28"/>
  </w:num>
  <w:num w:numId="27" w16cid:durableId="137889359">
    <w:abstractNumId w:val="3"/>
  </w:num>
  <w:num w:numId="28" w16cid:durableId="1091437379">
    <w:abstractNumId w:val="18"/>
  </w:num>
  <w:num w:numId="29" w16cid:durableId="1492525389">
    <w:abstractNumId w:val="27"/>
  </w:num>
  <w:num w:numId="30" w16cid:durableId="113865411">
    <w:abstractNumId w:val="13"/>
  </w:num>
  <w:num w:numId="31" w16cid:durableId="2086368866">
    <w:abstractNumId w:val="25"/>
  </w:num>
  <w:num w:numId="32" w16cid:durableId="943728334">
    <w:abstractNumId w:val="30"/>
  </w:num>
  <w:num w:numId="33" w16cid:durableId="1772625692">
    <w:abstractNumId w:val="20"/>
  </w:num>
  <w:num w:numId="34" w16cid:durableId="507253749">
    <w:abstractNumId w:val="14"/>
  </w:num>
  <w:num w:numId="35" w16cid:durableId="224797398">
    <w:abstractNumId w:val="17"/>
  </w:num>
  <w:num w:numId="36" w16cid:durableId="888222882">
    <w:abstractNumId w:val="19"/>
  </w:num>
  <w:num w:numId="37" w16cid:durableId="1314018082">
    <w:abstractNumId w:val="1"/>
  </w:num>
  <w:num w:numId="38" w16cid:durableId="1348405120">
    <w:abstractNumId w:val="5"/>
  </w:num>
  <w:num w:numId="39" w16cid:durableId="1238519351">
    <w:abstractNumId w:val="32"/>
  </w:num>
  <w:num w:numId="40" w16cid:durableId="948050831">
    <w:abstractNumId w:val="9"/>
  </w:num>
  <w:num w:numId="41" w16cid:durableId="4890540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linkStyles/>
  <w:defaultTabStop w:val="708"/>
  <w:hyphenationZone w:val="425"/>
  <w:evenAndOddHeaders/>
  <w:characterSpacingControl w:val="doNotCompress"/>
  <w:hdrShapeDefaults>
    <o:shapedefaults v:ext="edit" spidmax="26625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13489"/>
    <w:rsid w:val="0005211E"/>
    <w:rsid w:val="00092B8A"/>
    <w:rsid w:val="000A1C1A"/>
    <w:rsid w:val="000B3ACD"/>
    <w:rsid w:val="00111F9F"/>
    <w:rsid w:val="00123E2E"/>
    <w:rsid w:val="0017345C"/>
    <w:rsid w:val="001957BB"/>
    <w:rsid w:val="001C1120"/>
    <w:rsid w:val="001D2748"/>
    <w:rsid w:val="00203CA2"/>
    <w:rsid w:val="002048B1"/>
    <w:rsid w:val="00213AEE"/>
    <w:rsid w:val="00222253"/>
    <w:rsid w:val="00240337"/>
    <w:rsid w:val="0026328A"/>
    <w:rsid w:val="00284CD5"/>
    <w:rsid w:val="002D0841"/>
    <w:rsid w:val="0032347A"/>
    <w:rsid w:val="00390CD6"/>
    <w:rsid w:val="00407F61"/>
    <w:rsid w:val="0045622F"/>
    <w:rsid w:val="004949BB"/>
    <w:rsid w:val="00532697"/>
    <w:rsid w:val="0058269E"/>
    <w:rsid w:val="005975D9"/>
    <w:rsid w:val="005E3373"/>
    <w:rsid w:val="00630050"/>
    <w:rsid w:val="006830D6"/>
    <w:rsid w:val="00694E97"/>
    <w:rsid w:val="00713310"/>
    <w:rsid w:val="007908FF"/>
    <w:rsid w:val="00794B17"/>
    <w:rsid w:val="007F1AC2"/>
    <w:rsid w:val="008E16FE"/>
    <w:rsid w:val="008F4981"/>
    <w:rsid w:val="009168A7"/>
    <w:rsid w:val="00937163"/>
    <w:rsid w:val="00960EC5"/>
    <w:rsid w:val="00987BBD"/>
    <w:rsid w:val="009A2098"/>
    <w:rsid w:val="009C72CA"/>
    <w:rsid w:val="009D4036"/>
    <w:rsid w:val="009F5870"/>
    <w:rsid w:val="00A24D06"/>
    <w:rsid w:val="00A33516"/>
    <w:rsid w:val="00AC2F8B"/>
    <w:rsid w:val="00AD3C4D"/>
    <w:rsid w:val="00AF123A"/>
    <w:rsid w:val="00AF1420"/>
    <w:rsid w:val="00BF4A82"/>
    <w:rsid w:val="00C26417"/>
    <w:rsid w:val="00C5651B"/>
    <w:rsid w:val="00C65166"/>
    <w:rsid w:val="00C665BA"/>
    <w:rsid w:val="00CE7FDB"/>
    <w:rsid w:val="00D01B0C"/>
    <w:rsid w:val="00D04474"/>
    <w:rsid w:val="00D27C92"/>
    <w:rsid w:val="00D544C5"/>
    <w:rsid w:val="00D54966"/>
    <w:rsid w:val="00D84950"/>
    <w:rsid w:val="00D90058"/>
    <w:rsid w:val="00DB62CB"/>
    <w:rsid w:val="00DC59F6"/>
    <w:rsid w:val="00DD780F"/>
    <w:rsid w:val="00E32D45"/>
    <w:rsid w:val="00E77DF8"/>
    <w:rsid w:val="00E902BD"/>
    <w:rsid w:val="00EC4EA3"/>
    <w:rsid w:val="00F136A1"/>
    <w:rsid w:val="00F277CC"/>
    <w:rsid w:val="00F46C41"/>
    <w:rsid w:val="00F54707"/>
    <w:rsid w:val="00F634D5"/>
    <w:rsid w:val="00FD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87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87BB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87BB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87BB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87BB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87BB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87BB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87BB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BB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BB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987BB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7B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7BB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87BB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87BB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87BB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87BB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87BB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87B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BB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87BB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87BB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87BB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87BB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87BB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87BB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87BB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87BB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87BB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87BB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87BB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87BB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87BB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87BB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87BB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87BB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87BB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87BB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87BB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87BBD"/>
  </w:style>
  <w:style w:type="paragraph" w:styleId="Titulek">
    <w:name w:val="caption"/>
    <w:basedOn w:val="Normln"/>
    <w:next w:val="D-normln"/>
    <w:uiPriority w:val="35"/>
    <w:unhideWhenUsed/>
    <w:qFormat/>
    <w:rsid w:val="00987BB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87BB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87BB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87BB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87BBD"/>
    <w:pPr>
      <w:spacing w:after="20"/>
    </w:pPr>
  </w:style>
  <w:style w:type="numbering" w:customStyle="1" w:styleId="Styl1">
    <w:name w:val="Styl1"/>
    <w:uiPriority w:val="99"/>
    <w:rsid w:val="00987BBD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87BBD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87BBD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87BB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87BB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87BBD"/>
    <w:pPr>
      <w:numPr>
        <w:numId w:val="0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D648A17E-F6B4-4446-B743-AE6F8BEA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445</TotalTime>
  <Pages>4</Pages>
  <Words>279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28</cp:revision>
  <cp:lastPrinted>2022-05-04T08:11:00Z</cp:lastPrinted>
  <dcterms:created xsi:type="dcterms:W3CDTF">2022-04-22T12:40:00Z</dcterms:created>
  <dcterms:modified xsi:type="dcterms:W3CDTF">2022-05-21T11:03:00Z</dcterms:modified>
</cp:coreProperties>
</file>