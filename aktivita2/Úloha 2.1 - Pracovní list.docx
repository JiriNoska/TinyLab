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8F4C" w14:textId="77777777" w:rsidR="009A2098" w:rsidRPr="006830D6" w:rsidRDefault="008F4981" w:rsidP="006830D6">
      <w:pPr>
        <w:jc w:val="center"/>
        <w:rPr>
          <w:b/>
          <w:smallCaps/>
          <w:color w:val="2E74B5" w:themeColor="accent1" w:themeShade="BF"/>
          <w:sz w:val="40"/>
        </w:rPr>
      </w:pPr>
      <w:r w:rsidRPr="006830D6">
        <w:rPr>
          <w:b/>
          <w:smallCaps/>
          <w:color w:val="2E74B5" w:themeColor="accent1" w:themeShade="BF"/>
          <w:sz w:val="40"/>
        </w:rPr>
        <w:t>Pracovní list</w:t>
      </w:r>
    </w:p>
    <w:p w14:paraId="21F115DE" w14:textId="77777777" w:rsidR="00B83884" w:rsidRDefault="00B83884" w:rsidP="00B83884">
      <w:pPr>
        <w:spacing w:line="360" w:lineRule="auto"/>
        <w:rPr>
          <w:i/>
        </w:rPr>
      </w:pPr>
    </w:p>
    <w:p w14:paraId="1E22527C" w14:textId="14F3137E" w:rsidR="00B83884" w:rsidRPr="00B83884" w:rsidRDefault="00B83884" w:rsidP="00B83884">
      <w:pPr>
        <w:pStyle w:val="D-Zdrojovkd"/>
      </w:pPr>
      <w:r w:rsidRPr="00B83884">
        <w:t xml:space="preserve">Příkaz </w:t>
      </w:r>
      <w:proofErr w:type="spellStart"/>
      <w:proofErr w:type="gramStart"/>
      <w:r w:rsidRPr="00B83884">
        <w:t>delay</w:t>
      </w:r>
      <w:proofErr w:type="spellEnd"/>
      <w:r w:rsidRPr="00B83884">
        <w:t>(</w:t>
      </w:r>
      <w:proofErr w:type="gramEnd"/>
      <w:r w:rsidRPr="00B83884">
        <w:t>200)</w:t>
      </w:r>
    </w:p>
    <w:p w14:paraId="4AE64B1B" w14:textId="6EE78436" w:rsidR="00B83884" w:rsidRDefault="00B83884" w:rsidP="00B83884">
      <w:pPr>
        <w:spacing w:line="360" w:lineRule="auto"/>
        <w:rPr>
          <w:i/>
        </w:rPr>
      </w:pPr>
      <w:r>
        <w:rPr>
          <w:i/>
        </w:rPr>
        <w:t xml:space="preserve">tento příkaz pozastaví celý program na dobu 200 milisekund. </w:t>
      </w:r>
    </w:p>
    <w:p w14:paraId="3BC1829D" w14:textId="77777777" w:rsidR="00B83884" w:rsidRDefault="00B83884" w:rsidP="006830D6">
      <w:pPr>
        <w:rPr>
          <w:i/>
        </w:rPr>
      </w:pPr>
    </w:p>
    <w:p w14:paraId="24ADC81E" w14:textId="77777777" w:rsidR="00B83884" w:rsidRDefault="00B83884" w:rsidP="006830D6">
      <w:pPr>
        <w:rPr>
          <w:i/>
        </w:rPr>
      </w:pPr>
    </w:p>
    <w:p w14:paraId="215C23CD" w14:textId="09BCA25F" w:rsidR="00EA5ADD" w:rsidRDefault="005A6992" w:rsidP="006830D6">
      <w:pPr>
        <w:rPr>
          <w:i/>
        </w:rPr>
      </w:pPr>
      <w:r>
        <w:rPr>
          <w:i/>
        </w:rPr>
        <w:t xml:space="preserve">Jsou dány 3 programy. </w:t>
      </w:r>
    </w:p>
    <w:p w14:paraId="24CCB70E" w14:textId="77777777" w:rsidR="0052064A" w:rsidRDefault="0052064A" w:rsidP="006830D6">
      <w:pPr>
        <w:rPr>
          <w:b/>
          <w:bCs/>
          <w:iCs/>
        </w:rPr>
      </w:pPr>
    </w:p>
    <w:tbl>
      <w:tblPr>
        <w:tblStyle w:val="Mkatabulky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376"/>
      </w:tblGrid>
      <w:tr w:rsidR="005A6992" w14:paraId="490FFF32" w14:textId="77777777" w:rsidTr="005A6992">
        <w:tc>
          <w:tcPr>
            <w:tcW w:w="1686" w:type="dxa"/>
            <w:vAlign w:val="center"/>
          </w:tcPr>
          <w:p w14:paraId="346B9326" w14:textId="693DB988" w:rsidR="00EA5ADD" w:rsidRPr="00A555F7" w:rsidRDefault="005A6992" w:rsidP="005A6992">
            <w:pPr>
              <w:pStyle w:val="kody-podbarv"/>
              <w:ind w:left="0" w:firstLine="0"/>
              <w:rPr>
                <w:color w:val="0070C0"/>
                <w:sz w:val="40"/>
                <w:szCs w:val="48"/>
              </w:rPr>
            </w:pPr>
            <w:r>
              <w:rPr>
                <w:noProof/>
                <w:color w:val="0070C0"/>
                <w:sz w:val="40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29A6D35" wp14:editId="55E05E8E">
                      <wp:simplePos x="0" y="0"/>
                      <wp:positionH relativeFrom="column">
                        <wp:posOffset>-1057275</wp:posOffset>
                      </wp:positionH>
                      <wp:positionV relativeFrom="paragraph">
                        <wp:posOffset>-4943475</wp:posOffset>
                      </wp:positionV>
                      <wp:extent cx="885825" cy="819150"/>
                      <wp:effectExtent l="19050" t="19050" r="28575" b="19050"/>
                      <wp:wrapTopAndBottom/>
                      <wp:docPr id="1" name="Ová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B3608C" w14:textId="1079BCFA" w:rsidR="005A6992" w:rsidRPr="005A6992" w:rsidRDefault="005A6992" w:rsidP="005A699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 w:rsidRPr="005A6992"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9A6D35" id="Ovál 1" o:spid="_x0000_s1026" style="position:absolute;margin-left:-83.25pt;margin-top:-389.25pt;width:69.75pt;height:6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" filled="f" strokecolor="#0070c0" strokeweight="2.25pt">
                      <v:stroke joinstyle="miter"/>
                      <v:textbox inset="0,0,0,0">
                        <w:txbxContent>
                          <w:p w14:paraId="15B3608C" w14:textId="1079BCFA" w:rsidR="005A6992" w:rsidRPr="005A6992" w:rsidRDefault="005A6992" w:rsidP="005A699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5A6992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376" w:type="dxa"/>
          </w:tcPr>
          <w:p w14:paraId="3C71ACD7" w14:textId="77777777" w:rsidR="005A6992" w:rsidRDefault="005A6992" w:rsidP="005A6992">
            <w:pPr>
              <w:pStyle w:val="kody-podbarv"/>
            </w:pPr>
          </w:p>
          <w:p w14:paraId="0FA0A7C9" w14:textId="1B984A93" w:rsidR="00EA5ADD" w:rsidRPr="00EA5ADD" w:rsidRDefault="00EA5ADD" w:rsidP="005A6992">
            <w:pPr>
              <w:pStyle w:val="kody-podbarv"/>
            </w:pPr>
            <w:proofErr w:type="spellStart"/>
            <w:r w:rsidRPr="00EA5ADD">
              <w:t>void</w:t>
            </w:r>
            <w:proofErr w:type="spellEnd"/>
            <w:r w:rsidRPr="00EA5ADD">
              <w:t xml:space="preserve"> </w:t>
            </w:r>
            <w:proofErr w:type="spellStart"/>
            <w:proofErr w:type="gramStart"/>
            <w:r w:rsidRPr="00EA5ADD">
              <w:t>loop</w:t>
            </w:r>
            <w:proofErr w:type="spellEnd"/>
            <w:r w:rsidRPr="00EA5ADD">
              <w:t>(</w:t>
            </w:r>
            <w:proofErr w:type="gramEnd"/>
            <w:r w:rsidRPr="00EA5ADD">
              <w:t>) {</w:t>
            </w:r>
          </w:p>
          <w:p w14:paraId="215179FA" w14:textId="5EDD7E28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HIGH);    </w:t>
            </w:r>
          </w:p>
          <w:p w14:paraId="4DC128E3" w14:textId="6D2CFEAD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proofErr w:type="gramStart"/>
            <w:r w:rsidRPr="00EA5ADD">
              <w:t>delay</w:t>
            </w:r>
            <w:proofErr w:type="spellEnd"/>
            <w:r w:rsidRPr="00EA5ADD">
              <w:t>(</w:t>
            </w:r>
            <w:proofErr w:type="gramEnd"/>
            <w:r w:rsidR="005A6992">
              <w:t>200</w:t>
            </w:r>
            <w:r w:rsidRPr="00EA5ADD">
              <w:t>);</w:t>
            </w:r>
          </w:p>
          <w:p w14:paraId="064A67BB" w14:textId="42B1E002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LOW);    </w:t>
            </w:r>
          </w:p>
          <w:p w14:paraId="7CA414DC" w14:textId="6F7A2D8C" w:rsidR="00EA5ADD" w:rsidRDefault="00EA5ADD" w:rsidP="005A6992">
            <w:pPr>
              <w:pStyle w:val="kody-podbarv"/>
            </w:pPr>
            <w:r w:rsidRPr="00EA5ADD">
              <w:t>}</w:t>
            </w:r>
          </w:p>
        </w:tc>
      </w:tr>
      <w:tr w:rsidR="005A6992" w14:paraId="3BA74B09" w14:textId="77777777" w:rsidTr="005A6992">
        <w:tc>
          <w:tcPr>
            <w:tcW w:w="1686" w:type="dxa"/>
            <w:vAlign w:val="center"/>
          </w:tcPr>
          <w:p w14:paraId="70ACEAB1" w14:textId="5ABECB28" w:rsidR="00EA5ADD" w:rsidRPr="00A555F7" w:rsidRDefault="005A6992" w:rsidP="00EA5ADD">
            <w:pPr>
              <w:pStyle w:val="kody-podbarv"/>
              <w:jc w:val="center"/>
              <w:rPr>
                <w:color w:val="0070C0"/>
                <w:sz w:val="40"/>
                <w:szCs w:val="48"/>
              </w:rPr>
            </w:pPr>
            <w:r>
              <w:rPr>
                <w:noProof/>
                <w:color w:val="0070C0"/>
                <w:sz w:val="40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484B15E" wp14:editId="61576F1C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-887095</wp:posOffset>
                      </wp:positionV>
                      <wp:extent cx="885825" cy="819150"/>
                      <wp:effectExtent l="19050" t="19050" r="28575" b="19050"/>
                      <wp:wrapTopAndBottom/>
                      <wp:docPr id="4" name="Ová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5D474C" w14:textId="6A194C8A" w:rsidR="005A6992" w:rsidRPr="005A6992" w:rsidRDefault="005A6992" w:rsidP="005A699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4B15E" id="Ovál 4" o:spid="_x0000_s1027" style="position:absolute;left:0;text-align:left;margin-left:-15pt;margin-top:-69.85pt;width:69.75pt;height:6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" filled="f" strokecolor="#0070c0" strokeweight="2.25pt">
                      <v:stroke joinstyle="miter"/>
                      <v:textbox inset="0,0,0,0">
                        <w:txbxContent>
                          <w:p w14:paraId="375D474C" w14:textId="6A194C8A" w:rsidR="005A6992" w:rsidRPr="005A6992" w:rsidRDefault="005A6992" w:rsidP="005A699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376" w:type="dxa"/>
          </w:tcPr>
          <w:p w14:paraId="5D4FF13E" w14:textId="77777777" w:rsidR="005A6992" w:rsidRDefault="005A6992" w:rsidP="005A6992">
            <w:pPr>
              <w:pStyle w:val="kody-podbarv"/>
            </w:pPr>
          </w:p>
          <w:p w14:paraId="3D32520A" w14:textId="700079DC" w:rsidR="00EA5ADD" w:rsidRPr="00EA5ADD" w:rsidRDefault="00EA5ADD" w:rsidP="005A6992">
            <w:pPr>
              <w:pStyle w:val="kody-podbarv"/>
            </w:pPr>
            <w:proofErr w:type="spellStart"/>
            <w:r w:rsidRPr="00EA5ADD">
              <w:t>void</w:t>
            </w:r>
            <w:proofErr w:type="spellEnd"/>
            <w:r w:rsidRPr="00EA5ADD">
              <w:t xml:space="preserve"> </w:t>
            </w:r>
            <w:proofErr w:type="spellStart"/>
            <w:proofErr w:type="gramStart"/>
            <w:r w:rsidRPr="00EA5ADD">
              <w:t>loop</w:t>
            </w:r>
            <w:proofErr w:type="spellEnd"/>
            <w:r w:rsidRPr="00EA5ADD">
              <w:t>(</w:t>
            </w:r>
            <w:proofErr w:type="gramEnd"/>
            <w:r w:rsidRPr="00EA5ADD">
              <w:t>) {</w:t>
            </w:r>
          </w:p>
          <w:p w14:paraId="4E821EFA" w14:textId="33EF2AD4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HIGH);    </w:t>
            </w:r>
          </w:p>
          <w:p w14:paraId="70EB3263" w14:textId="4930BCC4" w:rsid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LOW);    </w:t>
            </w:r>
          </w:p>
          <w:p w14:paraId="09F8EA71" w14:textId="4D89EF03" w:rsidR="00EA5ADD" w:rsidRPr="00EA5ADD" w:rsidRDefault="00EA5ADD" w:rsidP="005A6992">
            <w:pPr>
              <w:pStyle w:val="kody-podbarv"/>
            </w:pPr>
            <w:r>
              <w:t xml:space="preserve">   </w:t>
            </w:r>
            <w:proofErr w:type="spellStart"/>
            <w:proofErr w:type="gramStart"/>
            <w:r w:rsidRPr="00EA5ADD">
              <w:t>delay</w:t>
            </w:r>
            <w:proofErr w:type="spellEnd"/>
            <w:r w:rsidRPr="00EA5ADD">
              <w:t>(</w:t>
            </w:r>
            <w:proofErr w:type="gramEnd"/>
            <w:r w:rsidR="005A6992">
              <w:t>200</w:t>
            </w:r>
            <w:r w:rsidRPr="00EA5ADD">
              <w:t>);</w:t>
            </w:r>
          </w:p>
          <w:p w14:paraId="3B26529C" w14:textId="2D46A8E0" w:rsidR="00EA5ADD" w:rsidRDefault="00EA5ADD" w:rsidP="005A6992">
            <w:pPr>
              <w:pStyle w:val="kody-podbarv"/>
            </w:pPr>
            <w:r w:rsidRPr="00EA5ADD">
              <w:t>}</w:t>
            </w:r>
          </w:p>
        </w:tc>
      </w:tr>
      <w:tr w:rsidR="005A6992" w14:paraId="57D656AF" w14:textId="77777777" w:rsidTr="005A6992">
        <w:tc>
          <w:tcPr>
            <w:tcW w:w="1686" w:type="dxa"/>
            <w:vAlign w:val="center"/>
          </w:tcPr>
          <w:p w14:paraId="0A02CFED" w14:textId="0A50E016" w:rsidR="00EA5ADD" w:rsidRPr="00A555F7" w:rsidRDefault="005A6992" w:rsidP="005A6992">
            <w:pPr>
              <w:pStyle w:val="kody-podbarv"/>
              <w:ind w:left="0" w:firstLine="0"/>
              <w:rPr>
                <w:color w:val="0070C0"/>
                <w:sz w:val="40"/>
                <w:szCs w:val="48"/>
              </w:rPr>
            </w:pPr>
            <w:r>
              <w:rPr>
                <w:noProof/>
                <w:color w:val="0070C0"/>
                <w:sz w:val="40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BB167EF" wp14:editId="4D71C271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-818515</wp:posOffset>
                      </wp:positionV>
                      <wp:extent cx="885825" cy="819150"/>
                      <wp:effectExtent l="19050" t="19050" r="28575" b="19050"/>
                      <wp:wrapTopAndBottom/>
                      <wp:docPr id="5" name="Ová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247D5" w14:textId="2381C9AB" w:rsidR="005A6992" w:rsidRPr="005A6992" w:rsidRDefault="005A6992" w:rsidP="005A699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B167EF" id="Ovál 5" o:spid="_x0000_s1028" style="position:absolute;margin-left:-17.25pt;margin-top:-64.45pt;width:69.75pt;height:6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" filled="f" strokecolor="#0070c0" strokeweight="2.25pt">
                      <v:stroke joinstyle="miter"/>
                      <v:textbox inset="0,0,0,0">
                        <w:txbxContent>
                          <w:p w14:paraId="1A1247D5" w14:textId="2381C9AB" w:rsidR="005A6992" w:rsidRPr="005A6992" w:rsidRDefault="005A6992" w:rsidP="005A699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376" w:type="dxa"/>
          </w:tcPr>
          <w:p w14:paraId="57ACDABA" w14:textId="77777777" w:rsidR="005A6992" w:rsidRDefault="005A6992" w:rsidP="005A6992">
            <w:pPr>
              <w:pStyle w:val="kody-podbarv"/>
            </w:pPr>
          </w:p>
          <w:p w14:paraId="0AC95938" w14:textId="5EE6CF55" w:rsidR="00EA5ADD" w:rsidRPr="00EA5ADD" w:rsidRDefault="00EA5ADD" w:rsidP="005A6992">
            <w:pPr>
              <w:pStyle w:val="kody-podbarv"/>
            </w:pPr>
            <w:proofErr w:type="spellStart"/>
            <w:r w:rsidRPr="00EA5ADD">
              <w:t>void</w:t>
            </w:r>
            <w:proofErr w:type="spellEnd"/>
            <w:r w:rsidRPr="00EA5ADD">
              <w:t xml:space="preserve"> </w:t>
            </w:r>
            <w:proofErr w:type="spellStart"/>
            <w:proofErr w:type="gramStart"/>
            <w:r w:rsidRPr="00EA5ADD">
              <w:t>loop</w:t>
            </w:r>
            <w:proofErr w:type="spellEnd"/>
            <w:r w:rsidRPr="00EA5ADD">
              <w:t>(</w:t>
            </w:r>
            <w:proofErr w:type="gramEnd"/>
            <w:r w:rsidRPr="00EA5ADD">
              <w:t>) {</w:t>
            </w:r>
          </w:p>
          <w:p w14:paraId="69706387" w14:textId="71B76203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HIGH);    </w:t>
            </w:r>
          </w:p>
          <w:p w14:paraId="17A71600" w14:textId="3375AFBC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proofErr w:type="gramStart"/>
            <w:r w:rsidRPr="00EA5ADD">
              <w:t>delay</w:t>
            </w:r>
            <w:proofErr w:type="spellEnd"/>
            <w:r w:rsidRPr="00EA5ADD">
              <w:t>(</w:t>
            </w:r>
            <w:proofErr w:type="gramEnd"/>
            <w:r w:rsidR="005A6992">
              <w:t>200</w:t>
            </w:r>
            <w:r w:rsidRPr="00EA5ADD">
              <w:t>);</w:t>
            </w:r>
          </w:p>
          <w:p w14:paraId="0003BD52" w14:textId="38A7C4E4" w:rsid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LOW);   </w:t>
            </w:r>
          </w:p>
          <w:p w14:paraId="2A82928F" w14:textId="27021624" w:rsidR="00EA5ADD" w:rsidRPr="00EA5ADD" w:rsidRDefault="00EA5ADD" w:rsidP="005A6992">
            <w:pPr>
              <w:pStyle w:val="kody-podbarv"/>
            </w:pPr>
            <w:r>
              <w:t xml:space="preserve">   </w:t>
            </w:r>
            <w:proofErr w:type="spellStart"/>
            <w:proofErr w:type="gramStart"/>
            <w:r w:rsidRPr="00EA5ADD">
              <w:t>delay</w:t>
            </w:r>
            <w:proofErr w:type="spellEnd"/>
            <w:r w:rsidRPr="00EA5ADD">
              <w:t>(</w:t>
            </w:r>
            <w:proofErr w:type="gramEnd"/>
            <w:r w:rsidR="005A6992">
              <w:t>200</w:t>
            </w:r>
            <w:r w:rsidRPr="00EA5ADD">
              <w:t>);</w:t>
            </w:r>
          </w:p>
          <w:p w14:paraId="4309F5CE" w14:textId="6E3D5263" w:rsidR="00EA5ADD" w:rsidRDefault="00EA5ADD" w:rsidP="005A6992">
            <w:pPr>
              <w:pStyle w:val="kody-podbarv"/>
            </w:pPr>
            <w:r w:rsidRPr="00EA5ADD">
              <w:t>}</w:t>
            </w:r>
          </w:p>
        </w:tc>
      </w:tr>
    </w:tbl>
    <w:p w14:paraId="19921B20" w14:textId="645E8B72" w:rsidR="00EA5ADD" w:rsidRPr="006830D6" w:rsidRDefault="00EA5ADD" w:rsidP="006830D6">
      <w:pPr>
        <w:rPr>
          <w:i/>
        </w:rPr>
      </w:pPr>
    </w:p>
    <w:p w14:paraId="1E17881F" w14:textId="106891CA" w:rsidR="0052064A" w:rsidRPr="00A555F7" w:rsidRDefault="00A555F7" w:rsidP="00EA5ADD">
      <w:pPr>
        <w:rPr>
          <w:i/>
          <w:iCs/>
        </w:rPr>
      </w:pPr>
      <w:r w:rsidRPr="00A555F7">
        <w:rPr>
          <w:i/>
          <w:iCs/>
        </w:rPr>
        <w:t xml:space="preserve">1. </w:t>
      </w:r>
      <w:r w:rsidR="00B83884">
        <w:rPr>
          <w:i/>
          <w:iCs/>
        </w:rPr>
        <w:t>Zakroužkuj správnou odpověď.</w:t>
      </w:r>
      <w:r w:rsidRPr="00A555F7">
        <w:rPr>
          <w:i/>
          <w:iCs/>
        </w:rPr>
        <w:t xml:space="preserve"> </w:t>
      </w:r>
    </w:p>
    <w:p w14:paraId="6897BEDD" w14:textId="20820F49" w:rsidR="00A555F7" w:rsidRDefault="00A555F7" w:rsidP="00EA5ADD"/>
    <w:p w14:paraId="389125AF" w14:textId="06E704D3" w:rsidR="00A555F7" w:rsidRDefault="00A555F7" w:rsidP="00EA5ADD">
      <w:r>
        <w:t xml:space="preserve">V případě </w:t>
      </w:r>
      <w:r w:rsidRPr="00A555F7">
        <w:rPr>
          <w:color w:val="0070C0"/>
        </w:rPr>
        <w:t>1</w:t>
      </w:r>
      <w:r>
        <w:t xml:space="preserve"> </w:t>
      </w:r>
      <w:r w:rsidR="005A6992">
        <w:t>LED</w:t>
      </w:r>
      <w:r>
        <w:t xml:space="preserve"> dioda: </w:t>
      </w:r>
    </w:p>
    <w:p w14:paraId="69183461" w14:textId="0333CB37" w:rsidR="00A555F7" w:rsidRDefault="00A555F7" w:rsidP="00EA5ADD">
      <w:r>
        <w:t>a)</w:t>
      </w:r>
      <w:r>
        <w:tab/>
        <w:t>bliká</w:t>
      </w:r>
    </w:p>
    <w:p w14:paraId="35B98A70" w14:textId="55F930B6" w:rsidR="00A555F7" w:rsidRDefault="00A555F7" w:rsidP="00EA5ADD">
      <w:r>
        <w:t>b)</w:t>
      </w:r>
      <w:r>
        <w:tab/>
        <w:t>svítí</w:t>
      </w:r>
      <w:r>
        <w:tab/>
      </w:r>
    </w:p>
    <w:p w14:paraId="52B023DA" w14:textId="2E184520" w:rsidR="00A555F7" w:rsidRDefault="00A555F7" w:rsidP="00EA5ADD">
      <w:r>
        <w:t>c)</w:t>
      </w:r>
      <w:r>
        <w:tab/>
        <w:t>nesvítí</w:t>
      </w:r>
    </w:p>
    <w:p w14:paraId="2EC43C7D" w14:textId="77FF943C" w:rsidR="00A555F7" w:rsidRDefault="00A555F7" w:rsidP="00EA5ADD"/>
    <w:p w14:paraId="06F88AFE" w14:textId="06347491" w:rsidR="00A555F7" w:rsidRDefault="00A555F7" w:rsidP="00A555F7">
      <w:r>
        <w:t xml:space="preserve">V případě </w:t>
      </w:r>
      <w:r w:rsidRPr="00A555F7">
        <w:rPr>
          <w:color w:val="0070C0"/>
        </w:rPr>
        <w:t>2</w:t>
      </w:r>
      <w:r>
        <w:t xml:space="preserve"> </w:t>
      </w:r>
      <w:r w:rsidR="005A6992">
        <w:t>LED</w:t>
      </w:r>
      <w:r>
        <w:t xml:space="preserve"> dioda: </w:t>
      </w:r>
    </w:p>
    <w:p w14:paraId="07F8EEF8" w14:textId="77777777" w:rsidR="00A555F7" w:rsidRDefault="00A555F7" w:rsidP="00A555F7">
      <w:r>
        <w:t>a)</w:t>
      </w:r>
      <w:r>
        <w:tab/>
        <w:t>bliká</w:t>
      </w:r>
    </w:p>
    <w:p w14:paraId="73F45883" w14:textId="77777777" w:rsidR="00A555F7" w:rsidRDefault="00A555F7" w:rsidP="00A555F7">
      <w:r>
        <w:t>b)</w:t>
      </w:r>
      <w:r>
        <w:tab/>
        <w:t>svítí</w:t>
      </w:r>
      <w:r>
        <w:tab/>
      </w:r>
    </w:p>
    <w:p w14:paraId="7FF4912C" w14:textId="77777777" w:rsidR="00A555F7" w:rsidRDefault="00A555F7" w:rsidP="00A555F7">
      <w:r>
        <w:t>c)</w:t>
      </w:r>
      <w:r>
        <w:tab/>
        <w:t>nesvítí</w:t>
      </w:r>
    </w:p>
    <w:p w14:paraId="22E6AFF2" w14:textId="6472414A" w:rsidR="00A555F7" w:rsidRDefault="00A555F7" w:rsidP="00EA5ADD"/>
    <w:p w14:paraId="3926AD1E" w14:textId="36B05FDE" w:rsidR="00A555F7" w:rsidRDefault="00A555F7" w:rsidP="00A555F7">
      <w:r>
        <w:t xml:space="preserve">V případě </w:t>
      </w:r>
      <w:r w:rsidRPr="00A555F7">
        <w:rPr>
          <w:color w:val="0070C0"/>
        </w:rPr>
        <w:t>3</w:t>
      </w:r>
      <w:r>
        <w:t xml:space="preserve"> </w:t>
      </w:r>
      <w:r w:rsidR="005A6992">
        <w:t>LED</w:t>
      </w:r>
      <w:r>
        <w:t xml:space="preserve"> dioda: </w:t>
      </w:r>
    </w:p>
    <w:p w14:paraId="1BCC34E3" w14:textId="77777777" w:rsidR="00A555F7" w:rsidRDefault="00A555F7" w:rsidP="00A555F7">
      <w:r>
        <w:t>a)</w:t>
      </w:r>
      <w:r>
        <w:tab/>
        <w:t>bliká</w:t>
      </w:r>
    </w:p>
    <w:p w14:paraId="0415ABE7" w14:textId="77777777" w:rsidR="00A555F7" w:rsidRDefault="00A555F7" w:rsidP="00A555F7">
      <w:r>
        <w:t>b)</w:t>
      </w:r>
      <w:r>
        <w:tab/>
        <w:t>svítí</w:t>
      </w:r>
      <w:r>
        <w:tab/>
      </w:r>
    </w:p>
    <w:p w14:paraId="4E7082AD" w14:textId="77777777" w:rsidR="00A555F7" w:rsidRDefault="00A555F7" w:rsidP="00A555F7">
      <w:r>
        <w:t>c)</w:t>
      </w:r>
      <w:r>
        <w:tab/>
        <w:t>nesvítí</w:t>
      </w:r>
    </w:p>
    <w:p w14:paraId="0E3F9AEA" w14:textId="6933805A" w:rsidR="00A555F7" w:rsidRDefault="00A555F7" w:rsidP="00EA5ADD"/>
    <w:p w14:paraId="640EA451" w14:textId="7CE4663D" w:rsidR="00A555F7" w:rsidRPr="0052064A" w:rsidRDefault="00A555F7" w:rsidP="00EA5ADD">
      <w:pPr>
        <w:rPr>
          <w:i/>
          <w:iCs/>
        </w:rPr>
      </w:pPr>
    </w:p>
    <w:sectPr w:rsidR="00A555F7" w:rsidRPr="00520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 w16cid:durableId="590554306">
    <w:abstractNumId w:val="7"/>
  </w:num>
  <w:num w:numId="2" w16cid:durableId="893197645">
    <w:abstractNumId w:val="6"/>
  </w:num>
  <w:num w:numId="3" w16cid:durableId="1260143497">
    <w:abstractNumId w:val="13"/>
  </w:num>
  <w:num w:numId="4" w16cid:durableId="612637782">
    <w:abstractNumId w:val="0"/>
  </w:num>
  <w:num w:numId="5" w16cid:durableId="905455544">
    <w:abstractNumId w:val="9"/>
  </w:num>
  <w:num w:numId="6" w16cid:durableId="20756153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1633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5546800">
    <w:abstractNumId w:val="19"/>
  </w:num>
  <w:num w:numId="9" w16cid:durableId="11534451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15905209">
    <w:abstractNumId w:val="20"/>
  </w:num>
  <w:num w:numId="11" w16cid:durableId="147995685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16280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2858852">
    <w:abstractNumId w:val="2"/>
  </w:num>
  <w:num w:numId="14" w16cid:durableId="79525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9915424">
    <w:abstractNumId w:val="10"/>
  </w:num>
  <w:num w:numId="16" w16cid:durableId="1307275581">
    <w:abstractNumId w:val="8"/>
  </w:num>
  <w:num w:numId="17" w16cid:durableId="20144550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192663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803767595">
    <w:abstractNumId w:val="21"/>
  </w:num>
  <w:num w:numId="20" w16cid:durableId="2106226987">
    <w:abstractNumId w:val="18"/>
  </w:num>
  <w:num w:numId="21" w16cid:durableId="1061100607">
    <w:abstractNumId w:val="28"/>
  </w:num>
  <w:num w:numId="22" w16cid:durableId="1395661932">
    <w:abstractNumId w:val="5"/>
  </w:num>
  <w:num w:numId="23" w16cid:durableId="64110437">
    <w:abstractNumId w:val="4"/>
  </w:num>
  <w:num w:numId="24" w16cid:durableId="361707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78042882">
    <w:abstractNumId w:val="26"/>
  </w:num>
  <w:num w:numId="26" w16cid:durableId="1784954125">
    <w:abstractNumId w:val="25"/>
  </w:num>
  <w:num w:numId="27" w16cid:durableId="1632517753">
    <w:abstractNumId w:val="3"/>
  </w:num>
  <w:num w:numId="28" w16cid:durableId="1553694198">
    <w:abstractNumId w:val="15"/>
  </w:num>
  <w:num w:numId="29" w16cid:durableId="332530708">
    <w:abstractNumId w:val="24"/>
  </w:num>
  <w:num w:numId="30" w16cid:durableId="422146178">
    <w:abstractNumId w:val="11"/>
  </w:num>
  <w:num w:numId="31" w16cid:durableId="1909264816">
    <w:abstractNumId w:val="22"/>
  </w:num>
  <w:num w:numId="32" w16cid:durableId="822816213">
    <w:abstractNumId w:val="27"/>
  </w:num>
  <w:num w:numId="33" w16cid:durableId="2132287293">
    <w:abstractNumId w:val="17"/>
  </w:num>
  <w:num w:numId="34" w16cid:durableId="477499016">
    <w:abstractNumId w:val="12"/>
  </w:num>
  <w:num w:numId="35" w16cid:durableId="835346563">
    <w:abstractNumId w:val="14"/>
  </w:num>
  <w:num w:numId="36" w16cid:durableId="1031540383">
    <w:abstractNumId w:val="16"/>
  </w:num>
  <w:num w:numId="37" w16cid:durableId="42580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52064A"/>
    <w:rsid w:val="00532697"/>
    <w:rsid w:val="005A6992"/>
    <w:rsid w:val="006830D6"/>
    <w:rsid w:val="008F4981"/>
    <w:rsid w:val="009A2098"/>
    <w:rsid w:val="00A555F7"/>
    <w:rsid w:val="00B83884"/>
    <w:rsid w:val="00C26417"/>
    <w:rsid w:val="00D01B0C"/>
    <w:rsid w:val="00E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5A6992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5A6992"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65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8</cp:revision>
  <cp:lastPrinted>2022-04-23T07:32:00Z</cp:lastPrinted>
  <dcterms:created xsi:type="dcterms:W3CDTF">2022-04-22T12:40:00Z</dcterms:created>
  <dcterms:modified xsi:type="dcterms:W3CDTF">2022-04-29T18:11:00Z</dcterms:modified>
</cp:coreProperties>
</file>