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26E5" w14:textId="32D630E6" w:rsidR="00BC011B" w:rsidRDefault="00BC011B" w:rsidP="00BC011B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Pracovní list</w:t>
      </w:r>
    </w:p>
    <w:p w14:paraId="3AB6417C" w14:textId="77777777" w:rsidR="001D528D" w:rsidRDefault="001D528D" w:rsidP="002C2C11">
      <w:pPr>
        <w:pStyle w:val="D-normln"/>
        <w:rPr>
          <w:b/>
          <w:bCs/>
        </w:rPr>
      </w:pPr>
    </w:p>
    <w:p w14:paraId="7334AD7F" w14:textId="7365C3CD" w:rsidR="00BC011B" w:rsidRPr="000220BF" w:rsidRDefault="006B14BE">
      <w:pPr>
        <w:rPr>
          <w:i/>
          <w:iCs/>
        </w:rPr>
      </w:pPr>
      <w:r w:rsidRPr="000220BF">
        <w:rPr>
          <w:i/>
          <w:iCs/>
        </w:rPr>
        <w:t xml:space="preserve">Použij vhodné možnosti. </w:t>
      </w:r>
    </w:p>
    <w:p w14:paraId="221592F9" w14:textId="099235BF" w:rsidR="006B14BE" w:rsidRDefault="006B14BE"/>
    <w:tbl>
      <w:tblPr>
        <w:tblStyle w:val="Mkatabulky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678"/>
      </w:tblGrid>
      <w:tr w:rsidR="000220BF" w14:paraId="7852DD44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11E857FB" w14:textId="3B00ABDD" w:rsidR="000220BF" w:rsidRDefault="000220BF" w:rsidP="00DA5ECE">
            <w:pPr>
              <w:pStyle w:val="kody-podbarv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C03260" wp14:editId="6B6B391A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3810</wp:posOffset>
                      </wp:positionV>
                      <wp:extent cx="198755" cy="137160"/>
                      <wp:effectExtent l="0" t="0" r="10795" b="15240"/>
                      <wp:wrapSquare wrapText="bothSides"/>
                      <wp:docPr id="1" name="Obdélní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55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BEA47C" id="Obdélník 1" o:spid="_x0000_s1026" style="position:absolute;margin-left:97.3pt;margin-top:.3pt;width:15.6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" filled="f" strokecolor="black [3213]" strokeweight="1pt">
                      <w10:wrap type="square"/>
                    </v:rect>
                  </w:pict>
                </mc:Fallback>
              </mc:AlternateConten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924B54">
              <w:t>RELE</w:t>
            </w:r>
            <w:r>
              <w:t xml:space="preserve"> </w:t>
            </w:r>
            <w:proofErr w:type="gramStart"/>
            <w:r>
              <w:t>= ;</w:t>
            </w:r>
            <w:proofErr w:type="gramEnd"/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19840224" w14:textId="17C5E550" w:rsidR="000220BF" w:rsidRDefault="00DA5ECE">
            <w:proofErr w:type="gramStart"/>
            <w:r w:rsidRPr="00DA5ECE">
              <w:rPr>
                <w:i/>
                <w:iCs/>
              </w:rPr>
              <w:t>Patří</w:t>
            </w:r>
            <w:proofErr w:type="gramEnd"/>
            <w:r w:rsidRPr="00DA5ECE">
              <w:rPr>
                <w:i/>
                <w:iCs/>
              </w:rPr>
              <w:t xml:space="preserve"> tam </w:t>
            </w:r>
            <w:r w:rsidR="000220BF" w:rsidRPr="00DA5ECE">
              <w:rPr>
                <w:b/>
                <w:bCs/>
              </w:rPr>
              <w:t>A4</w:t>
            </w:r>
            <w:r w:rsidR="000220BF">
              <w:t xml:space="preserve"> </w:t>
            </w:r>
            <w:r w:rsidR="000220BF" w:rsidRPr="000220BF">
              <w:rPr>
                <w:i/>
                <w:iCs/>
              </w:rPr>
              <w:t>nebo</w:t>
            </w:r>
            <w:r w:rsidR="000220BF">
              <w:t xml:space="preserve"> </w:t>
            </w:r>
            <w:r w:rsidR="000220BF" w:rsidRPr="00DA5ECE">
              <w:rPr>
                <w:b/>
                <w:bCs/>
              </w:rPr>
              <w:t>4</w:t>
            </w:r>
            <w:r>
              <w:t>?</w:t>
            </w:r>
          </w:p>
        </w:tc>
      </w:tr>
      <w:tr w:rsidR="00DA5ECE" w14:paraId="6EF7F53D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1DFF70C4" w14:textId="497149F9" w:rsidR="00DA5ECE" w:rsidRDefault="00DA5ECE" w:rsidP="00DA5ECE">
            <w:pPr>
              <w:pStyle w:val="kody-podbarv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924B54">
              <w:t>POT</w:t>
            </w:r>
            <w:r>
              <w:t xml:space="preserve"> = 0;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6B95DACE" w14:textId="77777777" w:rsidR="00DA5ECE" w:rsidRDefault="00DA5ECE" w:rsidP="00DA5ECE"/>
        </w:tc>
      </w:tr>
      <w:tr w:rsidR="00DA5ECE" w14:paraId="09FE0572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39880E49" w14:textId="32C746C9" w:rsidR="00DA5ECE" w:rsidRDefault="00DA5ECE" w:rsidP="00DA5ECE">
            <w:pPr>
              <w:pStyle w:val="kody-podbarv"/>
            </w:pPr>
            <w:proofErr w:type="spellStart"/>
            <w:r>
              <w:t>int</w:t>
            </w:r>
            <w:proofErr w:type="spellEnd"/>
            <w:r>
              <w:t xml:space="preserve"> potenciometr;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3398DA5E" w14:textId="77777777" w:rsidR="00DA5ECE" w:rsidRDefault="00DA5ECE" w:rsidP="00DA5ECE"/>
        </w:tc>
      </w:tr>
      <w:tr w:rsidR="00DA5ECE" w14:paraId="261758FF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213A51BD" w14:textId="77777777" w:rsidR="00DA5ECE" w:rsidRDefault="00DA5ECE" w:rsidP="00DA5ECE">
            <w:pPr>
              <w:pStyle w:val="kody-podbarv"/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555E84BE" w14:textId="77777777" w:rsidR="00DA5ECE" w:rsidRDefault="00DA5ECE" w:rsidP="00DA5ECE"/>
        </w:tc>
      </w:tr>
      <w:tr w:rsidR="00DA5ECE" w14:paraId="264916FD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68BDFEA8" w14:textId="30BD6AC1" w:rsidR="00DA5ECE" w:rsidRDefault="00DA5ECE" w:rsidP="00DA5ECE">
            <w:pPr>
              <w:pStyle w:val="kody-podbarv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gramStart"/>
            <w:r>
              <w:t>setup(</w:t>
            </w:r>
            <w:proofErr w:type="gramEnd"/>
            <w:r>
              <w:t>) {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5BDF72EF" w14:textId="77777777" w:rsidR="00DA5ECE" w:rsidRDefault="00DA5ECE" w:rsidP="00DA5ECE"/>
        </w:tc>
      </w:tr>
      <w:tr w:rsidR="00DA5ECE" w14:paraId="141B2936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5D03AB6B" w14:textId="6DB52F39" w:rsidR="00DA5ECE" w:rsidRDefault="00DA5ECE" w:rsidP="00DA5ECE">
            <w:pPr>
              <w:pStyle w:val="kody-podbarv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3A43A1C" wp14:editId="36931932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1905</wp:posOffset>
                      </wp:positionV>
                      <wp:extent cx="443230" cy="127635"/>
                      <wp:effectExtent l="0" t="0" r="13970" b="24765"/>
                      <wp:wrapTight wrapText="bothSides">
                        <wp:wrapPolygon edited="0">
                          <wp:start x="0" y="0"/>
                          <wp:lineTo x="0" y="22567"/>
                          <wp:lineTo x="21352" y="22567"/>
                          <wp:lineTo x="21352" y="0"/>
                          <wp:lineTo x="0" y="0"/>
                        </wp:wrapPolygon>
                      </wp:wrapTight>
                      <wp:docPr id="3" name="Obdélní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" cy="127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019A6" id="Obdélník 3" o:spid="_x0000_s1026" style="position:absolute;margin-left:75.15pt;margin-top:.15pt;width:34.9pt;height:1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" filled="f" strokecolor="black [3213]" strokeweight="1pt">
                      <w10:wrap type="tight"/>
                    </v:rect>
                  </w:pict>
                </mc:Fallback>
              </mc:AlternateContent>
            </w:r>
            <w:proofErr w:type="spellStart"/>
            <w:r>
              <w:t>pinMode</w:t>
            </w:r>
            <w:proofErr w:type="spellEnd"/>
            <w:r>
              <w:t xml:space="preserve"> (A4,</w:t>
            </w:r>
            <w:r>
              <w:rPr>
                <w:noProof/>
              </w:rPr>
              <w:t xml:space="preserve"> </w:t>
            </w:r>
            <w:r>
              <w:t>);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70D41AF5" w14:textId="5FBE99A7" w:rsidR="00DA5ECE" w:rsidRDefault="00DA5ECE" w:rsidP="00DA5ECE">
            <w:r w:rsidRPr="00DA5ECE">
              <w:rPr>
                <w:i/>
                <w:iCs/>
              </w:rPr>
              <w:t xml:space="preserve">Bude zde </w:t>
            </w:r>
            <w:r w:rsidRPr="00DA5ECE">
              <w:rPr>
                <w:b/>
                <w:bCs/>
              </w:rPr>
              <w:t>INPUT</w:t>
            </w:r>
            <w:r>
              <w:t xml:space="preserve"> </w:t>
            </w:r>
            <w:r w:rsidRPr="00DA5ECE">
              <w:rPr>
                <w:i/>
                <w:iCs/>
              </w:rPr>
              <w:t>nebo</w:t>
            </w:r>
            <w:r>
              <w:t xml:space="preserve"> </w:t>
            </w:r>
            <w:r w:rsidRPr="00DA5ECE">
              <w:rPr>
                <w:b/>
                <w:bCs/>
              </w:rPr>
              <w:t>OUTPUT</w:t>
            </w:r>
            <w:r w:rsidRPr="00DA5ECE">
              <w:rPr>
                <w:i/>
                <w:iCs/>
              </w:rPr>
              <w:t>?</w:t>
            </w:r>
          </w:p>
        </w:tc>
      </w:tr>
      <w:tr w:rsidR="00DA5ECE" w14:paraId="240D1D6B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31C628F9" w14:textId="498854DE" w:rsidR="00DA5ECE" w:rsidRDefault="00DA5ECE" w:rsidP="00DA5ECE">
            <w:pPr>
              <w:pStyle w:val="kody-podbarv"/>
            </w:pPr>
            <w:proofErr w:type="spellStart"/>
            <w:r>
              <w:t>pinMode</w:t>
            </w:r>
            <w:proofErr w:type="spellEnd"/>
            <w:r>
              <w:t xml:space="preserve"> (0, INPUT);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1A1EA0D7" w14:textId="77777777" w:rsidR="00DA5ECE" w:rsidRDefault="00DA5ECE" w:rsidP="00DA5ECE"/>
        </w:tc>
      </w:tr>
      <w:tr w:rsidR="00DA5ECE" w14:paraId="252C1AEB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4699DB54" w14:textId="37D83A67" w:rsidR="00DA5ECE" w:rsidRDefault="00DA5ECE" w:rsidP="00DA5ECE">
            <w:pPr>
              <w:pStyle w:val="kody-podbarv"/>
            </w:pPr>
            <w:r>
              <w:t>}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17800427" w14:textId="77777777" w:rsidR="00DA5ECE" w:rsidRDefault="00DA5ECE" w:rsidP="00DA5ECE"/>
        </w:tc>
      </w:tr>
      <w:tr w:rsidR="00DA5ECE" w14:paraId="2BF42F9F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1B708F17" w14:textId="058F8313" w:rsidR="00DA5ECE" w:rsidRDefault="00DA5ECE" w:rsidP="00DA5ECE">
            <w:pPr>
              <w:pStyle w:val="kody-podbarv"/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482E1BFA" w14:textId="77777777" w:rsidR="00DA5ECE" w:rsidRDefault="00DA5ECE" w:rsidP="00DA5ECE"/>
        </w:tc>
      </w:tr>
      <w:tr w:rsidR="00DA5ECE" w14:paraId="7EE9EA0E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597F58D2" w14:textId="77777777" w:rsidR="00DA5ECE" w:rsidRDefault="00DA5ECE" w:rsidP="00DA5ECE">
            <w:pPr>
              <w:pStyle w:val="kody-podbarv"/>
            </w:pP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057F4796" w14:textId="77777777" w:rsidR="00DA5ECE" w:rsidRDefault="00DA5ECE" w:rsidP="00DA5ECE"/>
        </w:tc>
      </w:tr>
      <w:tr w:rsidR="00DA5ECE" w14:paraId="09724A50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5F59600A" w14:textId="2E1994AE" w:rsidR="00DA5ECE" w:rsidRDefault="00DA5ECE" w:rsidP="00DA5ECE">
            <w:pPr>
              <w:pStyle w:val="kody-podbarv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loop</w:t>
            </w:r>
            <w:proofErr w:type="spellEnd"/>
            <w:r>
              <w:t>(</w:t>
            </w:r>
            <w:proofErr w:type="gramEnd"/>
            <w:r>
              <w:t>) {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02C63880" w14:textId="77777777" w:rsidR="00DA5ECE" w:rsidRDefault="00DA5ECE" w:rsidP="00DA5ECE"/>
        </w:tc>
      </w:tr>
      <w:tr w:rsidR="00DA5ECE" w14:paraId="6ACE4549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103161E1" w14:textId="5A084BAF" w:rsidR="00DA5ECE" w:rsidRDefault="00DA5ECE" w:rsidP="00DA5ECE">
            <w:pPr>
              <w:pStyle w:val="kody-podbarv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A26B7D" wp14:editId="0975A485">
                      <wp:simplePos x="0" y="0"/>
                      <wp:positionH relativeFrom="column">
                        <wp:posOffset>1915795</wp:posOffset>
                      </wp:positionH>
                      <wp:positionV relativeFrom="paragraph">
                        <wp:posOffset>12700</wp:posOffset>
                      </wp:positionV>
                      <wp:extent cx="398145" cy="137160"/>
                      <wp:effectExtent l="0" t="0" r="20955" b="15240"/>
                      <wp:wrapSquare wrapText="bothSides"/>
                      <wp:docPr id="4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145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6F05B" id="Obdélník 4" o:spid="_x0000_s1026" style="position:absolute;margin-left:150.85pt;margin-top:1pt;width:31.35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" filled="f" strokecolor="black [3213]" strokeweight="1pt">
                      <w10:wrap type="square"/>
                    </v:rect>
                  </w:pict>
                </mc:Fallback>
              </mc:AlternateContent>
            </w:r>
            <w:r>
              <w:t xml:space="preserve">potenciometr = </w:t>
            </w:r>
            <w:proofErr w:type="spellStart"/>
            <w:proofErr w:type="gramStart"/>
            <w:r>
              <w:t>analogRead</w:t>
            </w:r>
            <w:proofErr w:type="spellEnd"/>
            <w:r>
              <w:t xml:space="preserve">(  </w:t>
            </w:r>
            <w:proofErr w:type="gramEnd"/>
            <w:r>
              <w:t xml:space="preserve">  );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5184B2DA" w14:textId="1F27470B" w:rsidR="00DA5ECE" w:rsidRPr="00DC1803" w:rsidRDefault="00DC1803" w:rsidP="00DA5ECE">
            <w:pPr>
              <w:rPr>
                <w:i/>
                <w:iCs/>
              </w:rPr>
            </w:pPr>
            <w:r w:rsidRPr="00DC1803">
              <w:rPr>
                <w:i/>
                <w:iCs/>
              </w:rPr>
              <w:t xml:space="preserve">Mezi závorky vložíš konstantu </w:t>
            </w:r>
            <w:r w:rsidR="00924B54">
              <w:rPr>
                <w:b/>
                <w:bCs/>
                <w:i/>
                <w:iCs/>
              </w:rPr>
              <w:t>RELE</w:t>
            </w:r>
            <w:r w:rsidRPr="00DC1803">
              <w:rPr>
                <w:i/>
                <w:iCs/>
              </w:rPr>
              <w:t xml:space="preserve"> nebo </w:t>
            </w:r>
            <w:r w:rsidR="00924B54">
              <w:rPr>
                <w:b/>
                <w:bCs/>
                <w:i/>
                <w:iCs/>
              </w:rPr>
              <w:t>POT</w:t>
            </w:r>
            <w:r w:rsidRPr="00DC1803">
              <w:rPr>
                <w:i/>
                <w:iCs/>
              </w:rPr>
              <w:t>?</w:t>
            </w:r>
          </w:p>
        </w:tc>
      </w:tr>
      <w:tr w:rsidR="00DA5ECE" w14:paraId="7B1C6DC7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708B22BA" w14:textId="0511191E" w:rsidR="00DA5ECE" w:rsidRDefault="00DA5ECE" w:rsidP="00DA5ECE">
            <w:pPr>
              <w:pStyle w:val="kody-podbarv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gramStart"/>
            <w:r>
              <w:t>potenciometr &gt;</w:t>
            </w:r>
            <w:proofErr w:type="gramEnd"/>
            <w:r>
              <w:t xml:space="preserve"> 700){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24C02A1D" w14:textId="77777777" w:rsidR="00DA5ECE" w:rsidRDefault="00DA5ECE" w:rsidP="00DA5ECE"/>
        </w:tc>
      </w:tr>
      <w:tr w:rsidR="00DA5ECE" w14:paraId="6C040CCC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03AD8A06" w14:textId="4B85E2D5" w:rsidR="00DA5ECE" w:rsidRDefault="00DC1803" w:rsidP="00DA5ECE">
            <w:pPr>
              <w:pStyle w:val="kody-podbarv"/>
            </w:pPr>
            <w:r>
              <w:t xml:space="preserve">       </w:t>
            </w:r>
            <w:proofErr w:type="spellStart"/>
            <w:proofErr w:type="gramStart"/>
            <w:r w:rsidR="00DA5ECE">
              <w:t>digitalWrite</w:t>
            </w:r>
            <w:proofErr w:type="spellEnd"/>
            <w:r w:rsidR="00DA5ECE">
              <w:t>(</w:t>
            </w:r>
            <w:proofErr w:type="gramEnd"/>
            <w:r w:rsidR="00924B54">
              <w:t>RELE</w:t>
            </w:r>
            <w:r w:rsidR="00DA5ECE">
              <w:t>, HIGH);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3394BC2E" w14:textId="77777777" w:rsidR="00DA5ECE" w:rsidRDefault="00DA5ECE" w:rsidP="00DA5ECE"/>
        </w:tc>
      </w:tr>
      <w:tr w:rsidR="00DA5ECE" w14:paraId="2F2532F5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6C948A41" w14:textId="1D9FA958" w:rsidR="00DA5ECE" w:rsidRDefault="00DA5ECE" w:rsidP="00DC1803">
            <w:pPr>
              <w:pStyle w:val="kody-podbarv"/>
            </w:pPr>
            <w:r>
              <w:t xml:space="preserve">         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1988C61E" w14:textId="77777777" w:rsidR="00DA5ECE" w:rsidRDefault="00DA5ECE" w:rsidP="00DA5ECE"/>
        </w:tc>
      </w:tr>
      <w:tr w:rsidR="00DA5ECE" w14:paraId="2B2D0CC3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328F67C5" w14:textId="0DD8F55B" w:rsidR="00DA5ECE" w:rsidRDefault="00DC1803" w:rsidP="00DC1803">
            <w:pPr>
              <w:pStyle w:val="kody-podbarv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D9D1D2" wp14:editId="0AE608E7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14605</wp:posOffset>
                      </wp:positionV>
                      <wp:extent cx="963930" cy="137160"/>
                      <wp:effectExtent l="0" t="0" r="26670" b="15240"/>
                      <wp:wrapSquare wrapText="bothSides"/>
                      <wp:docPr id="8" name="Obdélní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93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03E24" id="Obdélník 8" o:spid="_x0000_s1026" style="position:absolute;margin-left:12.95pt;margin-top:1.15pt;width:75.9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" filled="f" strokecolor="black [3213]" strokeweight="1pt">
                      <w10:wrap type="square"/>
                    </v:rect>
                  </w:pict>
                </mc:Fallback>
              </mc:AlternateContent>
            </w:r>
            <w:r w:rsidR="00DA5ECE">
              <w:t>(</w:t>
            </w:r>
            <w:r w:rsidR="00924B54">
              <w:t>RELE</w:t>
            </w:r>
            <w:r w:rsidR="00DA5ECE">
              <w:t>, LOW);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428CB5F3" w14:textId="1427AEEF" w:rsidR="00DA5ECE" w:rsidRPr="00DC1803" w:rsidRDefault="00DC1803" w:rsidP="00DA5ECE">
            <w:pPr>
              <w:rPr>
                <w:i/>
                <w:iCs/>
              </w:rPr>
            </w:pPr>
            <w:r w:rsidRPr="00DC1803">
              <w:rPr>
                <w:i/>
                <w:iCs/>
              </w:rPr>
              <w:t xml:space="preserve">Jaký příkaz zde použiješ? </w:t>
            </w:r>
          </w:p>
        </w:tc>
      </w:tr>
      <w:tr w:rsidR="00DA5ECE" w14:paraId="61F28E40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313FE3D8" w14:textId="172D0695" w:rsidR="00DA5ECE" w:rsidRDefault="00DC1803" w:rsidP="00DA5ECE">
            <w:pPr>
              <w:pStyle w:val="kody-podbarv"/>
            </w:pPr>
            <w:r>
              <w:t xml:space="preserve">               </w:t>
            </w:r>
            <w:r w:rsidR="00DA5ECE">
              <w:t>}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7B14A45D" w14:textId="77777777" w:rsidR="00DA5ECE" w:rsidRDefault="00DA5ECE" w:rsidP="00DA5ECE"/>
        </w:tc>
      </w:tr>
      <w:tr w:rsidR="00DA5ECE" w14:paraId="1B00665C" w14:textId="77777777" w:rsidTr="00DC1803">
        <w:tc>
          <w:tcPr>
            <w:tcW w:w="4531" w:type="dxa"/>
            <w:tcBorders>
              <w:right w:val="single" w:sz="4" w:space="0" w:color="auto"/>
            </w:tcBorders>
          </w:tcPr>
          <w:p w14:paraId="6C6E72B3" w14:textId="2E0F79DF" w:rsidR="00DA5ECE" w:rsidRDefault="00DA5ECE" w:rsidP="00DC1803">
            <w:pPr>
              <w:pStyle w:val="kody-podbarv"/>
            </w:pPr>
            <w:r>
              <w:t>}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14:paraId="6433318A" w14:textId="77777777" w:rsidR="00DA5ECE" w:rsidRDefault="00DA5ECE" w:rsidP="00DA5ECE"/>
        </w:tc>
      </w:tr>
    </w:tbl>
    <w:p w14:paraId="49249E0D" w14:textId="11B9F9F9" w:rsidR="000220BF" w:rsidRDefault="000220BF"/>
    <w:p w14:paraId="71CE11EA" w14:textId="41B739B5" w:rsidR="000220BF" w:rsidRDefault="00DC1803" w:rsidP="00DC1803">
      <w:pPr>
        <w:pStyle w:val="D-normln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24A6B" wp14:editId="2D2D9EEF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5839460" cy="1059180"/>
                <wp:effectExtent l="0" t="0" r="27940" b="26670"/>
                <wp:wrapSquare wrapText="bothSides"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1059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26FF7" id="Obdélník 9" o:spid="_x0000_s1026" style="position:absolute;margin-left:0;margin-top:30.8pt;width:459.8pt;height:83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" filled="f" strokecolor="black [3213]" strokeweight="1pt">
                <w10:wrap type="square" anchorx="margin"/>
              </v:rect>
            </w:pict>
          </mc:Fallback>
        </mc:AlternateContent>
      </w:r>
      <w:r w:rsidRPr="00DC1803">
        <w:rPr>
          <w:i/>
          <w:iCs/>
        </w:rPr>
        <w:t xml:space="preserve">Popiš fungování programu: </w:t>
      </w:r>
    </w:p>
    <w:p w14:paraId="7149E67C" w14:textId="158C481D" w:rsidR="00DC1803" w:rsidRPr="00DC1803" w:rsidRDefault="00DC1803" w:rsidP="00DC1803">
      <w:pPr>
        <w:pStyle w:val="D-normln"/>
        <w:rPr>
          <w:i/>
          <w:iCs/>
        </w:rPr>
      </w:pPr>
    </w:p>
    <w:p w14:paraId="43942845" w14:textId="34B2CFDC" w:rsidR="006B14BE" w:rsidRDefault="006B14BE" w:rsidP="000220BF">
      <w:pPr>
        <w:pStyle w:val="kody-podbarv"/>
        <w:ind w:left="0" w:firstLine="0"/>
      </w:pPr>
    </w:p>
    <w:p w14:paraId="25D9A859" w14:textId="59949DC9" w:rsidR="006B14BE" w:rsidRDefault="006B14BE" w:rsidP="006B14BE">
      <w:pPr>
        <w:pStyle w:val="kody-podbarv"/>
      </w:pPr>
      <w:r>
        <w:t xml:space="preserve">  </w:t>
      </w:r>
    </w:p>
    <w:p w14:paraId="2A1C2A89" w14:textId="24AFF8CE" w:rsidR="006B14BE" w:rsidRDefault="006B14BE" w:rsidP="006B14BE">
      <w:pPr>
        <w:pStyle w:val="kody-podbarv"/>
      </w:pPr>
      <w:r>
        <w:t xml:space="preserve">  </w:t>
      </w:r>
    </w:p>
    <w:p w14:paraId="7963881F" w14:textId="77777777" w:rsidR="00DA5ECE" w:rsidRDefault="00DA5ECE">
      <w:pPr>
        <w:pStyle w:val="kody-podbarv"/>
      </w:pPr>
    </w:p>
    <w:sectPr w:rsidR="00DA5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5E1"/>
    <w:multiLevelType w:val="multilevel"/>
    <w:tmpl w:val="ACDACDB6"/>
    <w:numStyleLink w:val="slovnkapitolzvrenprce"/>
  </w:abstractNum>
  <w:abstractNum w:abstractNumId="15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E375AEA"/>
    <w:multiLevelType w:val="multilevel"/>
    <w:tmpl w:val="0A48D9CC"/>
    <w:numStyleLink w:val="slovnzvrenprce"/>
  </w:abstractNum>
  <w:abstractNum w:abstractNumId="18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1A5B72"/>
    <w:multiLevelType w:val="multilevel"/>
    <w:tmpl w:val="0A48D9CC"/>
    <w:numStyleLink w:val="slovnzvrenprce"/>
  </w:abstractNum>
  <w:abstractNum w:abstractNumId="21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2" w15:restartNumberingAfterBreak="0">
    <w:nsid w:val="69965AD5"/>
    <w:multiLevelType w:val="multilevel"/>
    <w:tmpl w:val="0A48D9CC"/>
    <w:numStyleLink w:val="slovnzvrenprce"/>
  </w:abstractNum>
  <w:abstractNum w:abstractNumId="23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 w15:restartNumberingAfterBreak="0">
    <w:nsid w:val="70F706F0"/>
    <w:multiLevelType w:val="multilevel"/>
    <w:tmpl w:val="ACDACDB6"/>
    <w:numStyleLink w:val="slovnkapitolzvrenprce"/>
  </w:abstractNum>
  <w:abstractNum w:abstractNumId="25" w15:restartNumberingAfterBreak="0">
    <w:nsid w:val="772474BC"/>
    <w:multiLevelType w:val="multilevel"/>
    <w:tmpl w:val="ACDACDB6"/>
    <w:numStyleLink w:val="slovnkapitolzvrenprce"/>
  </w:abstractNum>
  <w:abstractNum w:abstractNumId="26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DDC278D"/>
    <w:multiLevelType w:val="multilevel"/>
    <w:tmpl w:val="0A48D9CC"/>
    <w:numStyleLink w:val="slovnzvrenprce"/>
  </w:abstractNum>
  <w:num w:numId="1" w16cid:durableId="853543385">
    <w:abstractNumId w:val="6"/>
  </w:num>
  <w:num w:numId="2" w16cid:durableId="1829009522">
    <w:abstractNumId w:val="12"/>
  </w:num>
  <w:num w:numId="3" w16cid:durableId="1961300382">
    <w:abstractNumId w:val="0"/>
  </w:num>
  <w:num w:numId="4" w16cid:durableId="351801849">
    <w:abstractNumId w:val="8"/>
  </w:num>
  <w:num w:numId="5" w16cid:durableId="20756153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633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40123222">
    <w:abstractNumId w:val="18"/>
  </w:num>
  <w:num w:numId="8" w16cid:durableId="1153445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24747503">
    <w:abstractNumId w:val="19"/>
  </w:num>
  <w:num w:numId="10" w16cid:durableId="14799568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16280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8296107">
    <w:abstractNumId w:val="2"/>
  </w:num>
  <w:num w:numId="13" w16cid:durableId="79525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9878425">
    <w:abstractNumId w:val="9"/>
  </w:num>
  <w:num w:numId="15" w16cid:durableId="2114978496">
    <w:abstractNumId w:val="7"/>
  </w:num>
  <w:num w:numId="16" w16cid:durableId="20144550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1926638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8" w16cid:durableId="417100482">
    <w:abstractNumId w:val="20"/>
  </w:num>
  <w:num w:numId="19" w16cid:durableId="1320771251">
    <w:abstractNumId w:val="17"/>
  </w:num>
  <w:num w:numId="20" w16cid:durableId="1022323011">
    <w:abstractNumId w:val="27"/>
  </w:num>
  <w:num w:numId="21" w16cid:durableId="1782722026">
    <w:abstractNumId w:val="5"/>
  </w:num>
  <w:num w:numId="22" w16cid:durableId="920522581">
    <w:abstractNumId w:val="4"/>
  </w:num>
  <w:num w:numId="23" w16cid:durableId="361707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5272354">
    <w:abstractNumId w:val="25"/>
  </w:num>
  <w:num w:numId="25" w16cid:durableId="1903443915">
    <w:abstractNumId w:val="24"/>
  </w:num>
  <w:num w:numId="26" w16cid:durableId="2135244027">
    <w:abstractNumId w:val="3"/>
  </w:num>
  <w:num w:numId="27" w16cid:durableId="729423069">
    <w:abstractNumId w:val="14"/>
  </w:num>
  <w:num w:numId="28" w16cid:durableId="2068213702">
    <w:abstractNumId w:val="23"/>
  </w:num>
  <w:num w:numId="29" w16cid:durableId="1632981934">
    <w:abstractNumId w:val="10"/>
  </w:num>
  <w:num w:numId="30" w16cid:durableId="1919170457">
    <w:abstractNumId w:val="21"/>
  </w:num>
  <w:num w:numId="31" w16cid:durableId="415790533">
    <w:abstractNumId w:val="26"/>
  </w:num>
  <w:num w:numId="32" w16cid:durableId="1163620399">
    <w:abstractNumId w:val="16"/>
  </w:num>
  <w:num w:numId="33" w16cid:durableId="258804544">
    <w:abstractNumId w:val="11"/>
  </w:num>
  <w:num w:numId="34" w16cid:durableId="1362130039">
    <w:abstractNumId w:val="13"/>
  </w:num>
  <w:num w:numId="35" w16cid:durableId="1488738923">
    <w:abstractNumId w:val="15"/>
  </w:num>
  <w:num w:numId="36" w16cid:durableId="203865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1B"/>
    <w:rsid w:val="000220BF"/>
    <w:rsid w:val="001D528D"/>
    <w:rsid w:val="002C2C11"/>
    <w:rsid w:val="006473DE"/>
    <w:rsid w:val="006B14BE"/>
    <w:rsid w:val="00924B54"/>
    <w:rsid w:val="00BC011B"/>
    <w:rsid w:val="00DA5ECE"/>
    <w:rsid w:val="00DC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AE03"/>
  <w15:chartTrackingRefBased/>
  <w15:docId w15:val="{5432235B-C449-4AED-80A9-7654FA12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24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24B54"/>
    <w:pPr>
      <w:keepNext/>
      <w:pageBreakBefore/>
      <w:numPr>
        <w:numId w:val="29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24B54"/>
    <w:pPr>
      <w:keepNext/>
      <w:numPr>
        <w:ilvl w:val="1"/>
        <w:numId w:val="29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24B54"/>
    <w:pPr>
      <w:keepNext/>
      <w:numPr>
        <w:ilvl w:val="2"/>
        <w:numId w:val="29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24B54"/>
    <w:pPr>
      <w:keepNext/>
      <w:numPr>
        <w:ilvl w:val="3"/>
        <w:numId w:val="29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24B54"/>
    <w:pPr>
      <w:keepNext/>
      <w:numPr>
        <w:ilvl w:val="4"/>
        <w:numId w:val="29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24B54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24B54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4B54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4B54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924B54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924B54"/>
  </w:style>
  <w:style w:type="character" w:customStyle="1" w:styleId="Nadpis1Char">
    <w:name w:val="Nadpis 1 Char"/>
    <w:aliases w:val="D-nadpis 1 Char"/>
    <w:basedOn w:val="Standardnpsmoodstavce"/>
    <w:link w:val="Nadpis1"/>
    <w:rsid w:val="00924B54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24B54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24B54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24B54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24B54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24B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4B5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4B5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4B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24B54"/>
    <w:pPr>
      <w:spacing w:after="120" w:line="360" w:lineRule="auto"/>
      <w:jc w:val="both"/>
    </w:pPr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24B5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24B54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D-normlnChar">
    <w:name w:val="D-normální Char"/>
    <w:basedOn w:val="Standardnpsmoodstavce"/>
    <w:link w:val="D-normln"/>
    <w:uiPriority w:val="9"/>
    <w:rsid w:val="00924B54"/>
    <w:rPr>
      <w:sz w:val="24"/>
    </w:rPr>
  </w:style>
  <w:style w:type="paragraph" w:styleId="Odstavecseseznamem">
    <w:name w:val="List Paragraph"/>
    <w:basedOn w:val="Normln"/>
    <w:uiPriority w:val="34"/>
    <w:rsid w:val="00924B54"/>
    <w:pPr>
      <w:ind w:left="720"/>
      <w:contextualSpacing/>
    </w:pPr>
  </w:style>
  <w:style w:type="paragraph" w:styleId="Obsah1">
    <w:name w:val="toc 1"/>
    <w:basedOn w:val="Normln"/>
    <w:next w:val="Normln"/>
    <w:uiPriority w:val="39"/>
    <w:unhideWhenUsed/>
    <w:rsid w:val="00924B54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24B5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24B54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24B54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24B54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24B54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24B54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24B54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24B54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24B54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24B54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24B54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24B54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24B54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24B54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24B54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24B54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24B54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24B54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24B54"/>
  </w:style>
  <w:style w:type="paragraph" w:styleId="Titulek">
    <w:name w:val="caption"/>
    <w:basedOn w:val="Normln"/>
    <w:next w:val="D-normln"/>
    <w:uiPriority w:val="35"/>
    <w:unhideWhenUsed/>
    <w:qFormat/>
    <w:rsid w:val="00924B54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24B54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24B54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24B54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24B54"/>
    <w:pPr>
      <w:spacing w:after="20"/>
    </w:pPr>
  </w:style>
  <w:style w:type="numbering" w:customStyle="1" w:styleId="Styl1">
    <w:name w:val="Styl1"/>
    <w:uiPriority w:val="99"/>
    <w:rsid w:val="00924B54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24B54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24B54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24B54"/>
    <w:pPr>
      <w:numPr>
        <w:numId w:val="33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24B54"/>
    <w:pPr>
      <w:numPr>
        <w:numId w:val="36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24B54"/>
    <w:pPr>
      <w:numPr>
        <w:numId w:val="0"/>
      </w:numPr>
    </w:pPr>
  </w:style>
  <w:style w:type="table" w:styleId="Mkatabulky">
    <w:name w:val="Table Grid"/>
    <w:basedOn w:val="Normlntabulka"/>
    <w:uiPriority w:val="59"/>
    <w:rsid w:val="0092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24B54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924B54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924B54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924B54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924B54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924B54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36</TotalTime>
  <Pages>1</Pages>
  <Words>72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3</cp:revision>
  <dcterms:created xsi:type="dcterms:W3CDTF">2022-04-24T16:08:00Z</dcterms:created>
  <dcterms:modified xsi:type="dcterms:W3CDTF">2022-04-30T09:36:00Z</dcterms:modified>
</cp:coreProperties>
</file>