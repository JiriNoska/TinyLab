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D59C27" wp14:editId="5E7FB5DC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BAF28A" id="Skupina 40" o:spid="_x0000_s1026" style="position:absolute;margin-left:-158.75pt;margin-top:-109.15pt;width:421.1pt;height:352.65pt;z-index:251660288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FBFAD5" wp14:editId="64709E39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Vývojový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kit</w:t>
                            </w:r>
                            <w:proofErr w:type="spellEnd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 xml:space="preserve"> </w:t>
                            </w:r>
                            <w:proofErr w:type="spellStart"/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TinyLab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Vývojový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kit</w:t>
                      </w:r>
                      <w:proofErr w:type="spellEnd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 xml:space="preserve"> </w:t>
                      </w:r>
                      <w:proofErr w:type="spellStart"/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TinyLab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F79D0A6" wp14:editId="4F72E0B9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1E649358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E3406E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61312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1E649358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E3406E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EE8A8D3" w14:textId="7FEA480A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4AE64B1B" w14:textId="03A0D6B6" w:rsidR="00B83884" w:rsidRDefault="00424BD8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98176" behindDoc="1" locked="0" layoutInCell="1" allowOverlap="1" wp14:anchorId="25E638F0" wp14:editId="3AD56C67">
            <wp:simplePos x="0" y="0"/>
            <wp:positionH relativeFrom="margin">
              <wp:align>left</wp:align>
            </wp:positionH>
            <wp:positionV relativeFrom="paragraph">
              <wp:posOffset>147320</wp:posOffset>
            </wp:positionV>
            <wp:extent cx="487680" cy="487680"/>
            <wp:effectExtent l="0" t="0" r="7620" b="0"/>
            <wp:wrapTight wrapText="bothSides">
              <wp:wrapPolygon edited="0">
                <wp:start x="7594" y="0"/>
                <wp:lineTo x="0" y="5906"/>
                <wp:lineTo x="0" y="16875"/>
                <wp:lineTo x="844" y="19406"/>
                <wp:lineTo x="20250" y="19406"/>
                <wp:lineTo x="21094" y="16875"/>
                <wp:lineTo x="21094" y="5906"/>
                <wp:lineTo x="13500" y="0"/>
                <wp:lineTo x="7594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06E" w:rsidRPr="00E3406E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Vypiš do sériového monitoru hodnotu na jezdci potenciometru. </w:t>
      </w:r>
      <w:r w:rsidR="00B838E7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D23DE0" wp14:editId="0524084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1A5613CE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3B3C42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E3406E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margin-left:0;margin-top:0;width:439.45pt;height:69.3pt;z-index:251663360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">
                <v:shape id="Obdélník se zakulacenými rohy na opačné straně 27" o:sp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1A5613CE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3B3C42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E3406E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2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40F8B9E5" w14:textId="42D3BE47" w:rsidR="003B3C42" w:rsidRDefault="00E3406E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6601A38" wp14:editId="6F754108">
                <wp:simplePos x="0" y="0"/>
                <wp:positionH relativeFrom="column">
                  <wp:posOffset>107950</wp:posOffset>
                </wp:positionH>
                <wp:positionV relativeFrom="paragraph">
                  <wp:posOffset>200025</wp:posOffset>
                </wp:positionV>
                <wp:extent cx="3611245" cy="636905"/>
                <wp:effectExtent l="0" t="400050" r="0" b="410845"/>
                <wp:wrapTight wrapText="bothSides">
                  <wp:wrapPolygon edited="0">
                    <wp:start x="21207" y="-1144"/>
                    <wp:lineTo x="21096" y="-1283"/>
                    <wp:lineTo x="12692" y="-1202"/>
                    <wp:lineTo x="4288" y="-1121"/>
                    <wp:lineTo x="505" y="-5850"/>
                    <wp:lineTo x="-280" y="14339"/>
                    <wp:lineTo x="-327" y="21558"/>
                    <wp:lineTo x="229" y="22253"/>
                    <wp:lineTo x="340" y="22392"/>
                    <wp:lineTo x="6062" y="22267"/>
                    <wp:lineTo x="14466" y="22186"/>
                    <wp:lineTo x="14578" y="22325"/>
                    <wp:lineTo x="21090" y="19880"/>
                    <wp:lineTo x="21681" y="10694"/>
                    <wp:lineTo x="21875" y="-310"/>
                    <wp:lineTo x="21207" y="-1144"/>
                  </wp:wrapPolygon>
                </wp:wrapTight>
                <wp:docPr id="6" name="Obdélník se zakulacenými rohy na opačné straně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54113">
                          <a:off x="0" y="0"/>
                          <a:ext cx="3611245" cy="6369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D7CFF" w14:textId="2648339C" w:rsidR="003B3C42" w:rsidRPr="00424BD8" w:rsidRDefault="00424BD8" w:rsidP="00424BD8">
                            <w:pPr>
                              <w:pStyle w:val="Odstavecseseznamem"/>
                              <w:numPr>
                                <w:ilvl w:val="0"/>
                                <w:numId w:val="39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3406E" w:rsidRPr="00424BD8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Kde </w:t>
                            </w:r>
                            <w:r w:rsidR="00B17B4E" w:rsidRPr="00424BD8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n</w:t>
                            </w:r>
                            <w:r w:rsidR="00E3406E" w:rsidRPr="00424BD8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ajdu</w:t>
                            </w:r>
                            <w:r w:rsidR="00B17B4E" w:rsidRPr="00424BD8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 potenciometr</w:t>
                            </w:r>
                            <w:r w:rsidR="00E3406E" w:rsidRPr="00424BD8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01A38" id="Obdélník se zakulacenými rohy na opačné straně 6" o:spid="_x0000_s1033" style="position:absolute;margin-left:8.5pt;margin-top:15.75pt;width:284.35pt;height:50.15pt;rotation:-814708fd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611245,6369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" adj="-11796480,,5400" path="m318453,l3611245,r,l3611245,318453v,175877,-142576,318453,-318453,318453l,636905r,l,318453c,142576,142576,,318453,xe" filled="f" strokecolor="#1f4d78 [1604]" strokeweight="1pt">
                <v:stroke joinstyle="miter"/>
                <v:formulas/>
                <v:path arrowok="t" o:connecttype="custom" o:connectlocs="318453,0;3611245,0;3611245,0;3611245,318453;3292792,636906;0,636905;0,636905;0,318453;318453,0" o:connectangles="0,0,0,0,0,0,0,0,0" textboxrect="0,0,3611245,636905"/>
                <v:textbox>
                  <w:txbxContent>
                    <w:p w14:paraId="2F2D7CFF" w14:textId="2648339C" w:rsidR="003B3C42" w:rsidRPr="00424BD8" w:rsidRDefault="00424BD8" w:rsidP="00424BD8">
                      <w:pPr>
                        <w:pStyle w:val="Odstavecseseznamem"/>
                        <w:numPr>
                          <w:ilvl w:val="0"/>
                          <w:numId w:val="39"/>
                        </w:numPr>
                        <w:autoSpaceDE w:val="0"/>
                        <w:autoSpaceDN w:val="0"/>
                        <w:adjustRightInd w:val="0"/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  <w:t xml:space="preserve"> </w:t>
                      </w:r>
                      <w:r w:rsidR="00E3406E" w:rsidRPr="00424BD8"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  <w:t xml:space="preserve">Kde </w:t>
                      </w:r>
                      <w:r w:rsidR="00B17B4E" w:rsidRPr="00424BD8"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  <w:t>n</w:t>
                      </w:r>
                      <w:r w:rsidR="00E3406E" w:rsidRPr="00424BD8"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  <w:t>ajdu</w:t>
                      </w:r>
                      <w:r w:rsidR="00B17B4E" w:rsidRPr="00424BD8"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  <w:t xml:space="preserve"> potenciometr</w:t>
                      </w:r>
                      <w:r w:rsidR="00E3406E" w:rsidRPr="00424BD8"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  <w:t xml:space="preserve">?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09EFB50" w14:textId="70D4147E" w:rsidR="003B3C42" w:rsidRDefault="003B3C42" w:rsidP="00B838E7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3E83C0FF" w14:textId="27F9834E" w:rsidR="003B3C42" w:rsidRPr="00B838E7" w:rsidRDefault="003B3C42" w:rsidP="00B838E7">
      <w:pPr>
        <w:rPr>
          <w:rFonts w:asciiTheme="minorHAnsi" w:hAnsiTheme="minorHAnsi" w:cstheme="minorHAnsi"/>
          <w:i/>
        </w:rPr>
      </w:pPr>
    </w:p>
    <w:p w14:paraId="35F1D3AD" w14:textId="13230A8E" w:rsidR="003B3C42" w:rsidRDefault="00424BD8" w:rsidP="006830D6">
      <w:pPr>
        <w:rPr>
          <w:b/>
          <w:bCs/>
          <w:iCs/>
        </w:rPr>
      </w:pP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4851A" wp14:editId="64BC319D">
                <wp:simplePos x="0" y="0"/>
                <wp:positionH relativeFrom="column">
                  <wp:posOffset>3394075</wp:posOffset>
                </wp:positionH>
                <wp:positionV relativeFrom="paragraph">
                  <wp:posOffset>93345</wp:posOffset>
                </wp:positionV>
                <wp:extent cx="2361781" cy="637200"/>
                <wp:effectExtent l="57150" t="228600" r="57785" b="239395"/>
                <wp:wrapNone/>
                <wp:docPr id="1" name="Obdélník se zakulacenými rohy na opačné straně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9709">
                          <a:off x="0" y="0"/>
                          <a:ext cx="2361781" cy="6372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A5CEB" w14:textId="741FD528" w:rsidR="00E3406E" w:rsidRPr="00424BD8" w:rsidRDefault="00424BD8" w:rsidP="00424BD8">
                            <w:pPr>
                              <w:pStyle w:val="Odstavecseseznamem"/>
                              <w:numPr>
                                <w:ilvl w:val="0"/>
                                <w:numId w:val="40"/>
                              </w:num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3406E" w:rsidRPr="00424BD8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Jaký je to pin?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4851A" id="Obdélník se zakulacenými rohy na opačné straně 1" o:spid="_x0000_s1034" style="position:absolute;margin-left:267.25pt;margin-top:7.35pt;width:185.95pt;height:50.15pt;rotation:928109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61781,63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" adj="-11796480,,5400" path="m318600,l2361781,r,l2361781,318600v,175958,-142642,318600,-318600,318600l,637200r,l,318600c,142642,142642,,318600,xe" filled="f" strokecolor="#1f4d78 [1604]" strokeweight="1pt">
                <v:stroke joinstyle="miter"/>
                <v:formulas/>
                <v:path arrowok="t" o:connecttype="custom" o:connectlocs="318600,0;2361781,0;2361781,0;2361781,318600;2043181,637200;0,637200;0,637200;0,318600;318600,0" o:connectangles="0,0,0,0,0,0,0,0,0" textboxrect="0,0,2361781,637200"/>
                <v:textbox>
                  <w:txbxContent>
                    <w:p w14:paraId="45FA5CEB" w14:textId="741FD528" w:rsidR="00E3406E" w:rsidRPr="00424BD8" w:rsidRDefault="00424BD8" w:rsidP="00424BD8">
                      <w:pPr>
                        <w:pStyle w:val="Odstavecseseznamem"/>
                        <w:numPr>
                          <w:ilvl w:val="0"/>
                          <w:numId w:val="40"/>
                        </w:num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  <w:t xml:space="preserve"> </w:t>
                      </w:r>
                      <w:r w:rsidR="00E3406E" w:rsidRPr="00424BD8"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  <w:t xml:space="preserve">Jaký je to pin? </w:t>
                      </w:r>
                    </w:p>
                  </w:txbxContent>
                </v:textbox>
              </v:shape>
            </w:pict>
          </mc:Fallback>
        </mc:AlternateContent>
      </w:r>
    </w:p>
    <w:p w14:paraId="085580FD" w14:textId="7F701EE0" w:rsidR="003B3C42" w:rsidRDefault="003B3C42" w:rsidP="006830D6">
      <w:pPr>
        <w:rPr>
          <w:b/>
          <w:bCs/>
          <w:iCs/>
        </w:rPr>
      </w:pPr>
    </w:p>
    <w:p w14:paraId="27F8ACF6" w14:textId="3CECF7C7" w:rsidR="003B3C42" w:rsidRDefault="003B3C42" w:rsidP="006830D6">
      <w:pPr>
        <w:rPr>
          <w:b/>
          <w:bCs/>
          <w:iCs/>
        </w:rPr>
      </w:pPr>
    </w:p>
    <w:p w14:paraId="27BD8A21" w14:textId="3B083883" w:rsidR="003B3C42" w:rsidRDefault="003B3C42" w:rsidP="006830D6">
      <w:pPr>
        <w:rPr>
          <w:b/>
          <w:bCs/>
          <w:iCs/>
        </w:rPr>
      </w:pPr>
    </w:p>
    <w:p w14:paraId="2BF4A126" w14:textId="13105956" w:rsidR="003B3C42" w:rsidRDefault="00E3406E" w:rsidP="006830D6">
      <w:pPr>
        <w:rPr>
          <w:b/>
          <w:bCs/>
          <w:iCs/>
        </w:rPr>
      </w:pPr>
      <w:r>
        <w:rPr>
          <w:b/>
          <w:bCs/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4A6D16" wp14:editId="1B56B8DD">
                <wp:simplePos x="0" y="0"/>
                <wp:positionH relativeFrom="column">
                  <wp:posOffset>474980</wp:posOffset>
                </wp:positionH>
                <wp:positionV relativeFrom="paragraph">
                  <wp:posOffset>105410</wp:posOffset>
                </wp:positionV>
                <wp:extent cx="4820483" cy="636905"/>
                <wp:effectExtent l="38100" t="361950" r="37465" b="372745"/>
                <wp:wrapNone/>
                <wp:docPr id="4" name="Obdélník se zakulacenými rohy na opačné straně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2775">
                          <a:off x="0" y="0"/>
                          <a:ext cx="4820483" cy="63690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F92F9" w14:textId="4DB1B0BF" w:rsidR="00E3406E" w:rsidRPr="00424BD8" w:rsidRDefault="00424BD8" w:rsidP="00424BD8">
                            <w:pPr>
                              <w:pStyle w:val="Odstavecseseznamem"/>
                              <w:numPr>
                                <w:ilvl w:val="0"/>
                                <w:numId w:val="41"/>
                              </w:num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3406E" w:rsidRPr="00424BD8">
                              <w:rPr>
                                <w:rFonts w:asciiTheme="minorHAnsi" w:hAnsiTheme="minorHAnsi" w:cstheme="minorHAnsi"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Je to vstupní nebo výstupní zařízení?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4A6D16" id="Obdélník se zakulacenými rohy na opačné straně 4" o:spid="_x0000_s1035" style="position:absolute;margin-left:37.4pt;margin-top:8.3pt;width:379.55pt;height:50.15pt;rotation:625623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820483,6369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" adj="-11796480,,5400" path="m318453,l4820483,r,l4820483,318453v,175877,-142576,318453,-318453,318453l,636905r,l,318453c,142576,142576,,318453,xe" filled="f" strokecolor="#1f4d78 [1604]" strokeweight="1pt">
                <v:stroke joinstyle="miter"/>
                <v:formulas/>
                <v:path arrowok="t" o:connecttype="custom" o:connectlocs="318453,0;4820483,0;4820483,0;4820483,318453;4502030,636906;0,636905;0,636905;0,318453;318453,0" o:connectangles="0,0,0,0,0,0,0,0,0" textboxrect="0,0,4820483,636905"/>
                <v:textbox>
                  <w:txbxContent>
                    <w:p w14:paraId="0F0F92F9" w14:textId="4DB1B0BF" w:rsidR="00E3406E" w:rsidRPr="00424BD8" w:rsidRDefault="00424BD8" w:rsidP="00424BD8">
                      <w:pPr>
                        <w:pStyle w:val="Odstavecseseznamem"/>
                        <w:numPr>
                          <w:ilvl w:val="0"/>
                          <w:numId w:val="41"/>
                        </w:num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  <w:t xml:space="preserve"> </w:t>
                      </w:r>
                      <w:r w:rsidR="00E3406E" w:rsidRPr="00424BD8">
                        <w:rPr>
                          <w:rFonts w:asciiTheme="minorHAnsi" w:hAnsiTheme="minorHAnsi" w:cstheme="minorHAnsi"/>
                          <w:color w:val="767171" w:themeColor="background2" w:themeShade="80"/>
                          <w:sz w:val="40"/>
                          <w:szCs w:val="40"/>
                        </w:rPr>
                        <w:t xml:space="preserve">Je to vstupní nebo výstupní zařízení? </w:t>
                      </w:r>
                    </w:p>
                  </w:txbxContent>
                </v:textbox>
              </v:shape>
            </w:pict>
          </mc:Fallback>
        </mc:AlternateContent>
      </w:r>
    </w:p>
    <w:p w14:paraId="6B85355D" w14:textId="0B30DB0E" w:rsidR="003B3C42" w:rsidRDefault="003B3C42" w:rsidP="006830D6">
      <w:pPr>
        <w:rPr>
          <w:b/>
          <w:bCs/>
          <w:iCs/>
        </w:rPr>
      </w:pPr>
    </w:p>
    <w:p w14:paraId="425289E7" w14:textId="5A1A6E7E" w:rsidR="003B3C42" w:rsidRDefault="003B3C42" w:rsidP="006830D6">
      <w:pPr>
        <w:rPr>
          <w:b/>
          <w:bCs/>
          <w:iCs/>
        </w:rPr>
      </w:pPr>
    </w:p>
    <w:p w14:paraId="3DAECB0C" w14:textId="24DC2F6F" w:rsidR="003B3C42" w:rsidRDefault="003B3C42" w:rsidP="006830D6">
      <w:pPr>
        <w:rPr>
          <w:b/>
          <w:bCs/>
          <w:iCs/>
        </w:rPr>
      </w:pPr>
    </w:p>
    <w:p w14:paraId="0D1590F5" w14:textId="4DFBA897" w:rsidR="003B3C42" w:rsidRDefault="003B3C42" w:rsidP="006830D6">
      <w:pPr>
        <w:rPr>
          <w:b/>
          <w:bCs/>
          <w:iCs/>
        </w:rPr>
      </w:pPr>
    </w:p>
    <w:p w14:paraId="7603B036" w14:textId="196350E7" w:rsidR="003B3C42" w:rsidRDefault="003B3C42" w:rsidP="006830D6">
      <w:pPr>
        <w:rPr>
          <w:b/>
          <w:bCs/>
          <w:iCs/>
        </w:rPr>
      </w:pPr>
    </w:p>
    <w:p w14:paraId="42F2AD9C" w14:textId="37459639" w:rsidR="003B3C42" w:rsidRDefault="003B3C42" w:rsidP="006830D6">
      <w:pPr>
        <w:rPr>
          <w:b/>
          <w:bCs/>
          <w:iCs/>
        </w:rPr>
      </w:pPr>
    </w:p>
    <w:p w14:paraId="70563A81" w14:textId="1A277795" w:rsidR="003B3C42" w:rsidRDefault="00424BD8" w:rsidP="006830D6">
      <w:pPr>
        <w:rPr>
          <w:b/>
          <w:bCs/>
          <w:iCs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699200" behindDoc="1" locked="0" layoutInCell="1" allowOverlap="1" wp14:anchorId="0F59B992" wp14:editId="772346CC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F39477" w14:textId="3E4030E6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Pro čtení hodnoty z pinu použiji jaký příkaz?  </w:t>
      </w:r>
    </w:p>
    <w:p w14:paraId="0641ADCE" w14:textId="6C76870A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69086312" w14:textId="3FC47372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FABDED0" wp14:editId="550D8E2D">
                <wp:simplePos x="0" y="0"/>
                <wp:positionH relativeFrom="margin">
                  <wp:posOffset>610175</wp:posOffset>
                </wp:positionH>
                <wp:positionV relativeFrom="paragraph">
                  <wp:posOffset>15072</wp:posOffset>
                </wp:positionV>
                <wp:extent cx="4402868" cy="1301138"/>
                <wp:effectExtent l="0" t="0" r="17145" b="13335"/>
                <wp:wrapNone/>
                <wp:docPr id="11" name="Skupina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2868" cy="1301138"/>
                          <a:chOff x="0" y="0"/>
                          <a:chExt cx="4402868" cy="1301138"/>
                        </a:xfrm>
                      </wpg:grpSpPr>
                      <wps:wsp>
                        <wps:cNvPr id="5" name="Obdélník se zakulacenými rohy na opačné straně 5"/>
                        <wps:cNvSpPr/>
                        <wps:spPr>
                          <a:xfrm>
                            <a:off x="2242868" y="0"/>
                            <a:ext cx="2160000" cy="6369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06426" w14:textId="7A884055" w:rsidR="00E3406E" w:rsidRPr="003B3C42" w:rsidRDefault="00E3406E" w:rsidP="00E340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analogRead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bdélník se zakulacenými rohy na opačné straně 9"/>
                        <wps:cNvSpPr/>
                        <wps:spPr>
                          <a:xfrm>
                            <a:off x="0" y="664233"/>
                            <a:ext cx="2160000" cy="6369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68BBE" w14:textId="71A007F9" w:rsidR="00E3406E" w:rsidRPr="003B3C42" w:rsidRDefault="00E3406E" w:rsidP="00E3406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digitalRead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40"/>
                                  <w:szCs w:val="40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BDED0" id="Skupina 11" o:spid="_x0000_s1036" style="position:absolute;margin-left:48.05pt;margin-top:1.2pt;width:346.7pt;height:102.45pt;z-index:251689984;mso-position-horizontal-relative:margin" coordsize="44028,13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">
                <v:shape id="Obdélník se zakulacenými rohy na opačné straně 5" o:spid="_x0000_s1037" style="position:absolute;left:22428;width:21600;height:6369;visibility:visible;mso-wrap-style:square;v-text-anchor:middle" coordsize="2160000,636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" adj="-11796480,,5400" path="m318453,l2160000,r,l2160000,318453v,175877,-142576,318453,-318453,318453l,636905r,l,318453c,142576,142576,,318453,xe" filled="f" strokecolor="#1f4d78 [1604]" strokeweight="1pt">
                  <v:stroke joinstyle="miter"/>
                  <v:formulas/>
                  <v:path arrowok="t" o:connecttype="custom" o:connectlocs="318453,0;2160000,0;2160000,0;2160000,318453;1841547,636906;0,636905;0,636905;0,318453;318453,0" o:connectangles="0,0,0,0,0,0,0,0,0" textboxrect="0,0,2160000,636905"/>
                  <v:textbox>
                    <w:txbxContent>
                      <w:p w14:paraId="41906426" w14:textId="7A884055" w:rsidR="00E3406E" w:rsidRPr="003B3C42" w:rsidRDefault="00E3406E" w:rsidP="00E340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analogRead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()</w:t>
                        </w:r>
                      </w:p>
                    </w:txbxContent>
                  </v:textbox>
                </v:shape>
                <v:shape id="Obdélník se zakulacenými rohy na opačné straně 9" o:spid="_x0000_s1038" style="position:absolute;top:6642;width:21600;height:6369;visibility:visible;mso-wrap-style:square;v-text-anchor:middle" coordsize="2160000,6369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" adj="-11796480,,5400" path="m318453,l2160000,r,l2160000,318453v,175877,-142576,318453,-318453,318453l,636905r,l,318453c,142576,142576,,318453,xe" filled="f" strokecolor="#1f4d78 [1604]" strokeweight="1pt">
                  <v:stroke joinstyle="miter"/>
                  <v:formulas/>
                  <v:path arrowok="t" o:connecttype="custom" o:connectlocs="318453,0;2160000,0;2160000,0;2160000,318453;1841547,636906;0,636905;0,636905;0,318453;318453,0" o:connectangles="0,0,0,0,0,0,0,0,0" textboxrect="0,0,2160000,636905"/>
                  <v:textbox>
                    <w:txbxContent>
                      <w:p w14:paraId="2A868BBE" w14:textId="71A007F9" w:rsidR="00E3406E" w:rsidRPr="003B3C42" w:rsidRDefault="00E3406E" w:rsidP="00E3406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digital</w:t>
                        </w:r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Read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40"/>
                            <w:szCs w:val="40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84F22B5" w14:textId="5360B31E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76960581" w14:textId="114409CB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5A46332A" w14:textId="7A1965CE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0B5C0058" w14:textId="77777777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096338E" w14:textId="77777777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266E04B6" w14:textId="5291963C" w:rsidR="003B3C42" w:rsidRPr="00424BD8" w:rsidRDefault="00424BD8" w:rsidP="00424BD8">
      <w:pPr>
        <w:ind w:left="360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drawing>
          <wp:anchor distT="0" distB="0" distL="114300" distR="114300" simplePos="0" relativeHeight="251701248" behindDoc="1" locked="0" layoutInCell="1" allowOverlap="1" wp14:anchorId="363D6B5E" wp14:editId="320FB02C">
            <wp:simplePos x="0" y="0"/>
            <wp:positionH relativeFrom="margin">
              <wp:align>left</wp:align>
            </wp:positionH>
            <wp:positionV relativeFrom="paragraph">
              <wp:posOffset>94615</wp:posOffset>
            </wp:positionV>
            <wp:extent cx="360000" cy="360000"/>
            <wp:effectExtent l="0" t="0" r="2540" b="2540"/>
            <wp:wrapTight wrapText="bothSides">
              <wp:wrapPolygon edited="0">
                <wp:start x="3435" y="0"/>
                <wp:lineTo x="0" y="3435"/>
                <wp:lineTo x="0" y="16028"/>
                <wp:lineTo x="2290" y="20608"/>
                <wp:lineTo x="3435" y="20608"/>
                <wp:lineTo x="17173" y="20608"/>
                <wp:lineTo x="18318" y="20608"/>
                <wp:lineTo x="20608" y="16028"/>
                <wp:lineTo x="20608" y="3435"/>
                <wp:lineTo x="17173" y="0"/>
                <wp:lineTo x="3435" y="0"/>
              </wp:wrapPolygon>
            </wp:wrapTight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406E" w:rsidRPr="00424BD8"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  <w:t xml:space="preserve">Jakou nejnižší a jakou nejvyšší hodnotu bude mít hodnota z jezdce? </w:t>
      </w:r>
    </w:p>
    <w:p w14:paraId="27D399C5" w14:textId="77777777" w:rsidR="00E3406E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p w14:paraId="4143F0D2" w14:textId="25488D84" w:rsidR="003B3C42" w:rsidRDefault="00E3406E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B69D445" wp14:editId="0AA0A7FE">
                <wp:simplePos x="0" y="0"/>
                <wp:positionH relativeFrom="margin">
                  <wp:align>center</wp:align>
                </wp:positionH>
                <wp:positionV relativeFrom="paragraph">
                  <wp:posOffset>153335</wp:posOffset>
                </wp:positionV>
                <wp:extent cx="4589254" cy="914400"/>
                <wp:effectExtent l="0" t="0" r="20955" b="19050"/>
                <wp:wrapNone/>
                <wp:docPr id="15" name="Skupin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9254" cy="914400"/>
                          <a:chOff x="0" y="0"/>
                          <a:chExt cx="4589254" cy="914400"/>
                        </a:xfrm>
                      </wpg:grpSpPr>
                      <wps:wsp>
                        <wps:cNvPr id="10" name="Obdélník se zakulacenými rohy na opačné straně 10"/>
                        <wps:cNvSpPr/>
                        <wps:spPr>
                          <a:xfrm>
                            <a:off x="2294627" y="0"/>
                            <a:ext cx="2294627" cy="4572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4D6DB" w14:textId="5A49493D" w:rsidR="00E3406E" w:rsidRPr="00E3406E" w:rsidRDefault="00E3406E" w:rsidP="00E3406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  <w:t>nejvyšší</w:t>
                              </w:r>
                              <w:r w:rsidRPr="00E3406E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  <w:t xml:space="preserve"> hodnota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bdélník se zakulacenými rohy na opačné straně 12"/>
                        <wps:cNvSpPr/>
                        <wps:spPr>
                          <a:xfrm flipV="1">
                            <a:off x="2294627" y="457200"/>
                            <a:ext cx="2294255" cy="4572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958721" w14:textId="3F4A2FD6" w:rsidR="00E3406E" w:rsidRPr="00E3406E" w:rsidRDefault="00E3406E" w:rsidP="00E3406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bdélník se zakulacenými rohy na opačné straně 13"/>
                        <wps:cNvSpPr/>
                        <wps:spPr>
                          <a:xfrm flipH="1">
                            <a:off x="0" y="0"/>
                            <a:ext cx="2294627" cy="4572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5E1A78" w14:textId="77777777" w:rsidR="00E3406E" w:rsidRPr="00E3406E" w:rsidRDefault="00E3406E" w:rsidP="00E3406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</w:pPr>
                              <w:r w:rsidRPr="00E3406E"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  <w:t>nejnižší hodnota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bdélník se zakulacenými rohy na opačné straně 14"/>
                        <wps:cNvSpPr/>
                        <wps:spPr>
                          <a:xfrm flipH="1" flipV="1">
                            <a:off x="0" y="457200"/>
                            <a:ext cx="2294255" cy="457200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C3936" w14:textId="77777777" w:rsidR="00E3406E" w:rsidRPr="00E3406E" w:rsidRDefault="00E3406E" w:rsidP="00E3406E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767171" w:themeColor="background2" w:themeShade="80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9D445" id="Skupina 15" o:spid="_x0000_s1039" style="position:absolute;margin-left:0;margin-top:12.05pt;width:361.35pt;height:1in;z-index:251697152;mso-position-horizontal:center;mso-position-horizontal-relative:margin" coordsize="4589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">
                <v:shape id="Obdélník se zakulacenými rohy na opačné straně 10" o:spid="_x0000_s1040" style="position:absolute;left:22946;width:22946;height:4572;visibility:visible;mso-wrap-style:square;v-text-anchor:middle" coordsize="2294627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" adj="-11796480,,5400" path="m228600,l2294627,r,l2294627,228600v,126252,-102348,228600,-228600,228600l,457200r,l,228600c,102348,102348,,228600,xe" filled="f" strokecolor="#1f4d78 [1604]" strokeweight="1pt">
                  <v:stroke joinstyle="miter"/>
                  <v:formulas/>
                  <v:path arrowok="t" o:connecttype="custom" o:connectlocs="228600,0;2294627,0;2294627,0;2294627,228600;2066027,457200;0,457200;0,457200;0,228600;228600,0" o:connectangles="0,0,0,0,0,0,0,0,0" textboxrect="0,0,2294627,457200"/>
                  <v:textbox>
                    <w:txbxContent>
                      <w:p w14:paraId="7944D6DB" w14:textId="5A49493D" w:rsidR="00E3406E" w:rsidRPr="00E3406E" w:rsidRDefault="00E3406E" w:rsidP="00E3406E">
                        <w:pPr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  <w:t>nejvyšší</w:t>
                        </w:r>
                        <w:r w:rsidRPr="00E3406E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  <w:t xml:space="preserve"> hodnota</w:t>
                        </w:r>
                      </w:p>
                    </w:txbxContent>
                  </v:textbox>
                </v:shape>
                <v:shape id="Obdélník se zakulacenými rohy na opačné straně 12" o:spid="_x0000_s1041" style="position:absolute;left:22946;top:4572;width:22942;height:4572;flip:y;visibility:visible;mso-wrap-style:square;v-text-anchor:middle" coordsize="229425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" adj="-11796480,,5400" path="m228600,l2294255,r,l2294255,228600v,126252,-102348,228600,-228600,228600l,457200r,l,228600c,102348,102348,,228600,xe" filled="f" strokecolor="#1f4d78 [1604]" strokeweight="1pt">
                  <v:stroke joinstyle="miter"/>
                  <v:formulas/>
                  <v:path arrowok="t" o:connecttype="custom" o:connectlocs="228600,0;2294255,0;2294255,0;2294255,228600;2065655,457200;0,457200;0,457200;0,228600;228600,0" o:connectangles="0,0,0,0,0,0,0,0,0" textboxrect="0,0,2294255,457200"/>
                  <v:textbox>
                    <w:txbxContent>
                      <w:p w14:paraId="20958721" w14:textId="3F4A2FD6" w:rsidR="00E3406E" w:rsidRPr="00E3406E" w:rsidRDefault="00E3406E" w:rsidP="00E3406E">
                        <w:pPr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</w:pPr>
                      </w:p>
                    </w:txbxContent>
                  </v:textbox>
                </v:shape>
                <v:shape id="Obdélník se zakulacenými rohy na opačné straně 13" o:spid="_x0000_s1042" style="position:absolute;width:22946;height:4572;flip:x;visibility:visible;mso-wrap-style:square;v-text-anchor:middle" coordsize="2294627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" adj="-11796480,,5400" path="m228600,l2294627,r,l2294627,228600v,126252,-102348,228600,-228600,228600l,457200r,l,228600c,102348,102348,,228600,xe" filled="f" strokecolor="#1f4d78 [1604]" strokeweight="1pt">
                  <v:stroke joinstyle="miter"/>
                  <v:formulas/>
                  <v:path arrowok="t" o:connecttype="custom" o:connectlocs="228600,0;2294627,0;2294627,0;2294627,228600;2066027,457200;0,457200;0,457200;0,228600;228600,0" o:connectangles="0,0,0,0,0,0,0,0,0" textboxrect="0,0,2294627,457200"/>
                  <v:textbox>
                    <w:txbxContent>
                      <w:p w14:paraId="115E1A78" w14:textId="77777777" w:rsidR="00E3406E" w:rsidRPr="00E3406E" w:rsidRDefault="00E3406E" w:rsidP="00E3406E">
                        <w:pPr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</w:pPr>
                        <w:r w:rsidRPr="00E3406E"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  <w:t>nejnižší hodnota</w:t>
                        </w:r>
                      </w:p>
                    </w:txbxContent>
                  </v:textbox>
                </v:shape>
                <v:shape id="Obdélník se zakulacenými rohy na opačné straně 14" o:spid="_x0000_s1043" style="position:absolute;top:4572;width:22942;height:4572;flip:x y;visibility:visible;mso-wrap-style:square;v-text-anchor:middle" coordsize="2294255,457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" adj="-11796480,,5400" path="m228600,l2294255,r,l2294255,228600v,126252,-102348,228600,-228600,228600l,457200r,l,228600c,102348,102348,,228600,xe" filled="f" strokecolor="#1f4d78 [1604]" strokeweight="1pt">
                  <v:stroke joinstyle="miter"/>
                  <v:formulas/>
                  <v:path arrowok="t" o:connecttype="custom" o:connectlocs="228600,0;2294255,0;2294255,0;2294255,228600;2065655,457200;0,457200;0,457200;0,228600;228600,0" o:connectangles="0,0,0,0,0,0,0,0,0" textboxrect="0,0,2294255,457200"/>
                  <v:textbox>
                    <w:txbxContent>
                      <w:p w14:paraId="20FC3936" w14:textId="77777777" w:rsidR="00E3406E" w:rsidRPr="00E3406E" w:rsidRDefault="00E3406E" w:rsidP="00E3406E">
                        <w:pPr>
                          <w:jc w:val="center"/>
                          <w:rPr>
                            <w:rFonts w:asciiTheme="minorHAnsi" w:hAnsiTheme="minorHAnsi" w:cstheme="minorHAnsi"/>
                            <w:color w:val="767171" w:themeColor="background2" w:themeShade="80"/>
                            <w:sz w:val="28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088DDC2" w14:textId="753FED23" w:rsidR="003B3C42" w:rsidRDefault="003B3C42" w:rsidP="006830D6">
      <w:pPr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bookmarkStart w:id="0" w:name="_GoBack"/>
      <w:bookmarkEnd w:id="0"/>
    </w:p>
    <w:sectPr w:rsidR="003B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ek 7" o:spid="_x0000_i1026" type="#_x0000_t75" style="width:28.45pt;height:28.45pt;visibility:visible;mso-wrap-style:square" o:bullet="t">
        <v:imagedata r:id="rId1" o:title=""/>
      </v:shape>
    </w:pict>
  </w:numPicBullet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A0525"/>
    <w:multiLevelType w:val="hybridMultilevel"/>
    <w:tmpl w:val="F942EECE"/>
    <w:lvl w:ilvl="0" w:tplc="FFF63B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6016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68FD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12F9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9A4B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9E4F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982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0832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524A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F847860"/>
    <w:multiLevelType w:val="hybridMultilevel"/>
    <w:tmpl w:val="9C66A1EC"/>
    <w:lvl w:ilvl="0" w:tplc="7A904E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EAF6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82D5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C025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168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68A9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B481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C812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BEBB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00A0091"/>
    <w:multiLevelType w:val="multilevel"/>
    <w:tmpl w:val="ACDACDB6"/>
    <w:numStyleLink w:val="slovnkapitolzvrenprce"/>
  </w:abstractNum>
  <w:abstractNum w:abstractNumId="6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7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5C0167B"/>
    <w:multiLevelType w:val="hybridMultilevel"/>
    <w:tmpl w:val="599403A4"/>
    <w:lvl w:ilvl="0" w:tplc="FE884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54DB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6C0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CC5C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24AA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E00E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1A15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3094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68A6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4E375AEA"/>
    <w:multiLevelType w:val="multilevel"/>
    <w:tmpl w:val="0A48D9CC"/>
    <w:numStyleLink w:val="slovnzvrenprce"/>
  </w:abstractNum>
  <w:abstractNum w:abstractNumId="22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51A5B72"/>
    <w:multiLevelType w:val="multilevel"/>
    <w:tmpl w:val="0A48D9CC"/>
    <w:numStyleLink w:val="slovnzvrenprce"/>
  </w:abstractNum>
  <w:abstractNum w:abstractNumId="25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6" w15:restartNumberingAfterBreak="0">
    <w:nsid w:val="69965AD5"/>
    <w:multiLevelType w:val="multilevel"/>
    <w:tmpl w:val="0A48D9CC"/>
    <w:numStyleLink w:val="slovnzvrenprce"/>
  </w:abstractNum>
  <w:abstractNum w:abstractNumId="27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 w15:restartNumberingAfterBreak="0">
    <w:nsid w:val="6ECC447E"/>
    <w:multiLevelType w:val="hybridMultilevel"/>
    <w:tmpl w:val="941A1420"/>
    <w:lvl w:ilvl="0" w:tplc="8EC8F6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E66D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54B6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1A18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70DD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C04F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2603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C213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5A7F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70F706F0"/>
    <w:multiLevelType w:val="multilevel"/>
    <w:tmpl w:val="ACDACDB6"/>
    <w:numStyleLink w:val="slovnkapitolzvrenprce"/>
  </w:abstractNum>
  <w:abstractNum w:abstractNumId="30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2474BC"/>
    <w:multiLevelType w:val="multilevel"/>
    <w:tmpl w:val="ACDACDB6"/>
    <w:numStyleLink w:val="slovnkapitolzvrenprce"/>
  </w:abstractNum>
  <w:abstractNum w:abstractNumId="32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3" w15:restartNumberingAfterBreak="0">
    <w:nsid w:val="7DDC278D"/>
    <w:multiLevelType w:val="multilevel"/>
    <w:tmpl w:val="0A48D9CC"/>
    <w:numStyleLink w:val="slovnzvrenprce"/>
  </w:abstractNum>
  <w:num w:numId="1">
    <w:abstractNumId w:val="9"/>
  </w:num>
  <w:num w:numId="2">
    <w:abstractNumId w:val="8"/>
  </w:num>
  <w:num w:numId="3">
    <w:abstractNumId w:val="15"/>
  </w:num>
  <w:num w:numId="4">
    <w:abstractNumId w:val="0"/>
  </w:num>
  <w:num w:numId="5">
    <w:abstractNumId w:val="11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>
    <w:abstractNumId w:val="24"/>
  </w:num>
  <w:num w:numId="20">
    <w:abstractNumId w:val="21"/>
  </w:num>
  <w:num w:numId="21">
    <w:abstractNumId w:val="33"/>
  </w:num>
  <w:num w:numId="22">
    <w:abstractNumId w:val="7"/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29"/>
  </w:num>
  <w:num w:numId="27">
    <w:abstractNumId w:val="5"/>
  </w:num>
  <w:num w:numId="28">
    <w:abstractNumId w:val="17"/>
  </w:num>
  <w:num w:numId="29">
    <w:abstractNumId w:val="27"/>
  </w:num>
  <w:num w:numId="30">
    <w:abstractNumId w:val="13"/>
  </w:num>
  <w:num w:numId="31">
    <w:abstractNumId w:val="25"/>
  </w:num>
  <w:num w:numId="32">
    <w:abstractNumId w:val="32"/>
  </w:num>
  <w:num w:numId="33">
    <w:abstractNumId w:val="20"/>
  </w:num>
  <w:num w:numId="34">
    <w:abstractNumId w:val="14"/>
  </w:num>
  <w:num w:numId="35">
    <w:abstractNumId w:val="16"/>
  </w:num>
  <w:num w:numId="36">
    <w:abstractNumId w:val="18"/>
  </w:num>
  <w:num w:numId="37">
    <w:abstractNumId w:val="1"/>
  </w:num>
  <w:num w:numId="38">
    <w:abstractNumId w:val="30"/>
  </w:num>
  <w:num w:numId="39">
    <w:abstractNumId w:val="2"/>
  </w:num>
  <w:num w:numId="40">
    <w:abstractNumId w:val="4"/>
  </w:num>
  <w:num w:numId="41">
    <w:abstractNumId w:val="19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81"/>
    <w:rsid w:val="00007AF5"/>
    <w:rsid w:val="0001031B"/>
    <w:rsid w:val="000B3ACD"/>
    <w:rsid w:val="00123E2E"/>
    <w:rsid w:val="003B3C42"/>
    <w:rsid w:val="00424BD8"/>
    <w:rsid w:val="0052064A"/>
    <w:rsid w:val="00532697"/>
    <w:rsid w:val="005A6992"/>
    <w:rsid w:val="006830D6"/>
    <w:rsid w:val="008F4981"/>
    <w:rsid w:val="009A2098"/>
    <w:rsid w:val="00A555F7"/>
    <w:rsid w:val="00B17B4E"/>
    <w:rsid w:val="00B83884"/>
    <w:rsid w:val="00B838E7"/>
    <w:rsid w:val="00BA7969"/>
    <w:rsid w:val="00C26417"/>
    <w:rsid w:val="00D01B0C"/>
    <w:rsid w:val="00E3406E"/>
    <w:rsid w:val="00E57A3C"/>
    <w:rsid w:val="00EA5ADD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5A69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5A6992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5A6992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5A6992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5A6992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5A6992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5A6992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5A6992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6992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6992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5A6992"/>
    <w:pPr>
      <w:ind w:left="720"/>
      <w:contextualSpacing/>
    </w:pPr>
  </w:style>
  <w:style w:type="table" w:styleId="Mkatabulky">
    <w:name w:val="Table Grid"/>
    <w:basedOn w:val="Normlntabulka"/>
    <w:uiPriority w:val="59"/>
    <w:rsid w:val="005A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5A69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A6992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5A6992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5A6992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5A6992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5A6992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5A6992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5A699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699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69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5A6992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5A6992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5A6992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5A6992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5A6992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5A6992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5A6992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5A6992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5A6992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5A6992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5A6992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5A6992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5A6992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5A6992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5A6992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5A6992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5A6992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5A6992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5A6992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5A6992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5A6992"/>
  </w:style>
  <w:style w:type="paragraph" w:styleId="Titulek">
    <w:name w:val="caption"/>
    <w:basedOn w:val="Normln"/>
    <w:next w:val="D-normln"/>
    <w:uiPriority w:val="35"/>
    <w:unhideWhenUsed/>
    <w:qFormat/>
    <w:rsid w:val="005A6992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A6992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A6992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5A6992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5A6992"/>
    <w:pPr>
      <w:spacing w:after="20"/>
    </w:pPr>
  </w:style>
  <w:style w:type="numbering" w:customStyle="1" w:styleId="Styl1">
    <w:name w:val="Styl1"/>
    <w:uiPriority w:val="99"/>
    <w:rsid w:val="005A6992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5A6992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5A6992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5A6992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5A6992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5A6992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5A6992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5A6992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5A6992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5A6992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5A6992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98</TotalTime>
  <Pages>2</Pages>
  <Words>32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15</cp:revision>
  <cp:lastPrinted>2022-05-04T08:53:00Z</cp:lastPrinted>
  <dcterms:created xsi:type="dcterms:W3CDTF">2022-04-22T12:40:00Z</dcterms:created>
  <dcterms:modified xsi:type="dcterms:W3CDTF">2022-05-18T06:38:00Z</dcterms:modified>
</cp:coreProperties>
</file>