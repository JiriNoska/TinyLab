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3D59C27" wp14:editId="5714AB96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81E46A" id="Skupina 40" o:spid="_x0000_s1026" style="position:absolute;margin-left:-158.75pt;margin-top:-109.15pt;width:421.1pt;height:352.65pt;z-index:251651072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2FBFAD5" wp14:editId="4F0785B0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F79D0A6" wp14:editId="6EA095D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65F5FCC9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4E554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2096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65F5FCC9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4E554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3B4BC392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6692E306" w:rsidR="00B83884" w:rsidRDefault="004E5543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8F604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2009DCB" wp14:editId="21A232D4">
                <wp:simplePos x="0" y="0"/>
                <wp:positionH relativeFrom="margin">
                  <wp:posOffset>7620</wp:posOffset>
                </wp:positionH>
                <wp:positionV relativeFrom="paragraph">
                  <wp:posOffset>731977</wp:posOffset>
                </wp:positionV>
                <wp:extent cx="5738495" cy="2143125"/>
                <wp:effectExtent l="0" t="0" r="14605" b="28575"/>
                <wp:wrapTopAndBottom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4D468" w14:textId="77777777" w:rsidR="004E5543" w:rsidRDefault="004E5543" w:rsidP="004E5543">
                            <w:pPr>
                              <w:pStyle w:val="kody-podbarv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LED = 13;</w:t>
                            </w:r>
                          </w:p>
                          <w:p w14:paraId="4B355400" w14:textId="77777777" w:rsidR="004E5543" w:rsidRDefault="004E5543" w:rsidP="004E5543">
                            <w:pPr>
                              <w:pStyle w:val="kody-podbarv"/>
                            </w:pP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POT = 0;</w:t>
                            </w:r>
                          </w:p>
                          <w:p w14:paraId="57E46302" w14:textId="77777777" w:rsidR="004E5543" w:rsidRDefault="004E5543" w:rsidP="004E5543">
                            <w:pPr>
                              <w:pStyle w:val="kody-podbarv"/>
                            </w:pPr>
                          </w:p>
                          <w:p w14:paraId="6FB729DA" w14:textId="77777777" w:rsidR="004E5543" w:rsidRDefault="004E5543" w:rsidP="004E5543">
                            <w:pPr>
                              <w:pStyle w:val="kody-podbarv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setup</w:t>
                            </w:r>
                            <w:proofErr w:type="spellEnd"/>
                            <w:r>
                              <w:t>() {</w:t>
                            </w:r>
                            <w:proofErr w:type="gramEnd"/>
                          </w:p>
                          <w:p w14:paraId="60CD8023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(POT, INPUT);</w:t>
                            </w:r>
                          </w:p>
                          <w:p w14:paraId="46B9A6F1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pinMode</w:t>
                            </w:r>
                            <w:proofErr w:type="spellEnd"/>
                            <w:r>
                              <w:t>(LED, INPUT);</w:t>
                            </w:r>
                          </w:p>
                          <w:p w14:paraId="5B46386D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>}</w:t>
                            </w:r>
                          </w:p>
                          <w:p w14:paraId="2FEF9560" w14:textId="77777777" w:rsidR="004E5543" w:rsidRDefault="004E5543" w:rsidP="004E5543">
                            <w:pPr>
                              <w:pStyle w:val="kody-podbarv"/>
                            </w:pP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15424D4F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>(POT));</w:t>
                            </w:r>
                          </w:p>
                          <w:p w14:paraId="2B9C837A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analogRead</w:t>
                            </w:r>
                            <w:proofErr w:type="spellEnd"/>
                            <w:r>
                              <w:t>(POT) &lt; 250) {</w:t>
                            </w:r>
                          </w:p>
                          <w:p w14:paraId="2E6CA681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(LED, HIGH);</w:t>
                            </w:r>
                          </w:p>
                          <w:p w14:paraId="193C6BC5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}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DFF344A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digitalWrite</w:t>
                            </w:r>
                            <w:proofErr w:type="spellEnd"/>
                            <w:r>
                              <w:t>(LED, LOW);</w:t>
                            </w:r>
                          </w:p>
                          <w:p w14:paraId="0285DEEB" w14:textId="77777777" w:rsidR="004E5543" w:rsidRDefault="004E5543" w:rsidP="004E5543">
                            <w:pPr>
                              <w:pStyle w:val="kody-podbarv"/>
                            </w:pPr>
                            <w:r>
                              <w:t xml:space="preserve">  }</w:t>
                            </w:r>
                          </w:p>
                          <w:p w14:paraId="64C57D4A" w14:textId="3AA2C1A1" w:rsidR="004E5543" w:rsidRDefault="004E5543" w:rsidP="004E5543">
                            <w:pPr>
                              <w:pStyle w:val="kody-podbarv"/>
                            </w:pPr>
                            <w:r>
                              <w:t>}</w:t>
                            </w:r>
                          </w:p>
                          <w:p w14:paraId="10EB0CD7" w14:textId="77777777" w:rsidR="004E5543" w:rsidRPr="004E5543" w:rsidRDefault="004E5543" w:rsidP="004E5543">
                            <w:pPr>
                              <w:pStyle w:val="D-norml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9DCB" id="_x0000_s1030" type="#_x0000_t202" style="position:absolute;margin-left:.6pt;margin-top:57.65pt;width:451.85pt;height:168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">
                <v:textbox>
                  <w:txbxContent>
                    <w:p w14:paraId="2464D468" w14:textId="77777777" w:rsidR="004E5543" w:rsidRDefault="004E5543" w:rsidP="004E5543">
                      <w:pPr>
                        <w:pStyle w:val="kody-podbarv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LED = 13;</w:t>
                      </w:r>
                    </w:p>
                    <w:p w14:paraId="4B355400" w14:textId="77777777" w:rsidR="004E5543" w:rsidRDefault="004E5543" w:rsidP="004E5543">
                      <w:pPr>
                        <w:pStyle w:val="kody-podbarv"/>
                      </w:pP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POT = 0;</w:t>
                      </w:r>
                    </w:p>
                    <w:p w14:paraId="57E46302" w14:textId="77777777" w:rsidR="004E5543" w:rsidRDefault="004E5543" w:rsidP="004E5543">
                      <w:pPr>
                        <w:pStyle w:val="kody-podbarv"/>
                      </w:pPr>
                    </w:p>
                    <w:p w14:paraId="6FB729DA" w14:textId="77777777" w:rsidR="004E5543" w:rsidRDefault="004E5543" w:rsidP="004E5543">
                      <w:pPr>
                        <w:pStyle w:val="kody-podbarv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setup</w:t>
                      </w:r>
                      <w:proofErr w:type="spellEnd"/>
                      <w:r>
                        <w:t>() {</w:t>
                      </w:r>
                      <w:proofErr w:type="gramEnd"/>
                    </w:p>
                    <w:p w14:paraId="60CD8023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(POT, INPUT);</w:t>
                      </w:r>
                    </w:p>
                    <w:p w14:paraId="46B9A6F1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pinMode</w:t>
                      </w:r>
                      <w:proofErr w:type="spellEnd"/>
                      <w:r>
                        <w:t>(LED, INPUT);</w:t>
                      </w:r>
                    </w:p>
                    <w:p w14:paraId="5B46386D" w14:textId="77777777" w:rsidR="004E5543" w:rsidRDefault="004E5543" w:rsidP="004E5543">
                      <w:pPr>
                        <w:pStyle w:val="kody-podbarv"/>
                      </w:pPr>
                      <w:r>
                        <w:t>}</w:t>
                      </w:r>
                    </w:p>
                    <w:p w14:paraId="2FEF9560" w14:textId="77777777" w:rsidR="004E5543" w:rsidRDefault="004E5543" w:rsidP="004E5543">
                      <w:pPr>
                        <w:pStyle w:val="kody-podbarv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loop</w:t>
                      </w:r>
                      <w:proofErr w:type="spellEnd"/>
                      <w:r>
                        <w:t>() {</w:t>
                      </w:r>
                    </w:p>
                    <w:p w14:paraId="15424D4F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>(POT));</w:t>
                      </w:r>
                    </w:p>
                    <w:p w14:paraId="2B9C837A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analogRead</w:t>
                      </w:r>
                      <w:proofErr w:type="spellEnd"/>
                      <w:r>
                        <w:t>(POT) &lt; 250) {</w:t>
                      </w:r>
                    </w:p>
                    <w:p w14:paraId="2E6CA681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(LED, HIGH);</w:t>
                      </w:r>
                    </w:p>
                    <w:p w14:paraId="193C6BC5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}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{</w:t>
                      </w:r>
                    </w:p>
                    <w:p w14:paraId="3DFF344A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  </w:t>
                      </w:r>
                      <w:proofErr w:type="spellStart"/>
                      <w:r>
                        <w:t>digitalWrite</w:t>
                      </w:r>
                      <w:proofErr w:type="spellEnd"/>
                      <w:r>
                        <w:t>(LED, LOW);</w:t>
                      </w:r>
                    </w:p>
                    <w:p w14:paraId="0285DEEB" w14:textId="77777777" w:rsidR="004E5543" w:rsidRDefault="004E5543" w:rsidP="004E5543">
                      <w:pPr>
                        <w:pStyle w:val="kody-podbarv"/>
                      </w:pPr>
                      <w:r>
                        <w:t xml:space="preserve">  }</w:t>
                      </w:r>
                    </w:p>
                    <w:p w14:paraId="64C57D4A" w14:textId="3AA2C1A1" w:rsidR="004E5543" w:rsidRDefault="004E5543" w:rsidP="004E5543">
                      <w:pPr>
                        <w:pStyle w:val="kody-podbarv"/>
                      </w:pPr>
                      <w:r>
                        <w:t>}</w:t>
                      </w:r>
                    </w:p>
                    <w:p w14:paraId="10EB0CD7" w14:textId="77777777" w:rsidR="004E5543" w:rsidRPr="004E5543" w:rsidRDefault="004E5543" w:rsidP="004E5543">
                      <w:pPr>
                        <w:pStyle w:val="D-normln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E5543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Program nefunguje. LED dioda neustále svítí, i když je podmínka dobře. Vyhledej chybu, odstraň jí. </w:t>
      </w:r>
      <w:r w:rsidR="00E3406E" w:rsidRPr="00E3406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AD23DE0" wp14:editId="6684A61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0B46B560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4E5543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1" style="position:absolute;margin-left:0;margin-top:0;width:439.45pt;height:69.3pt;z-index:25165414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2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3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0B46B560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4E5543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5FC1E81" w14:textId="1C585A3E" w:rsidR="004E5543" w:rsidRDefault="004E5543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458554C" w14:textId="77777777" w:rsidR="004E5543" w:rsidRPr="004E5543" w:rsidRDefault="004E5543" w:rsidP="004E5543">
      <w:pPr>
        <w:pStyle w:val="D-normln"/>
        <w:rPr>
          <w:rFonts w:cstheme="minorHAnsi"/>
          <w:i/>
          <w:color w:val="767171" w:themeColor="background2" w:themeShade="80"/>
          <w:sz w:val="40"/>
          <w:lang w:eastAsia="cs-CZ"/>
        </w:rPr>
      </w:pPr>
      <w:r w:rsidRPr="004E5543">
        <w:rPr>
          <w:rFonts w:cstheme="minorHAnsi"/>
          <w:i/>
          <w:color w:val="767171" w:themeColor="background2" w:themeShade="80"/>
          <w:sz w:val="40"/>
          <w:lang w:eastAsia="cs-CZ"/>
        </w:rPr>
        <w:t xml:space="preserve">Odpověz. </w:t>
      </w:r>
    </w:p>
    <w:p w14:paraId="6BCCF922" w14:textId="77777777" w:rsidR="004E5543" w:rsidRPr="004E5543" w:rsidRDefault="004E5543" w:rsidP="004E5543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i/>
          <w:color w:val="767171" w:themeColor="background2" w:themeShade="80"/>
        </w:rPr>
      </w:pPr>
      <w:r w:rsidRPr="004E5543">
        <w:rPr>
          <w:rFonts w:asciiTheme="minorHAnsi" w:hAnsiTheme="minorHAnsi" w:cstheme="minorHAnsi"/>
          <w:i/>
          <w:color w:val="767171" w:themeColor="background2" w:themeShade="80"/>
        </w:rPr>
        <w:t xml:space="preserve">Uveď, ve které funkci se nachází chyba. </w:t>
      </w:r>
    </w:p>
    <w:p w14:paraId="1E7CD305" w14:textId="59706318" w:rsidR="004E5543" w:rsidRDefault="004E5543" w:rsidP="004E5543">
      <w:pPr>
        <w:pStyle w:val="Odstavecseseznamem"/>
        <w:rPr>
          <w:rFonts w:asciiTheme="minorHAnsi" w:hAnsiTheme="minorHAnsi" w:cstheme="minorHAnsi"/>
          <w:color w:val="767171" w:themeColor="background2" w:themeShade="80"/>
        </w:rPr>
      </w:pPr>
      <w:r>
        <w:rPr>
          <w:rFonts w:asciiTheme="minorHAnsi" w:hAnsiTheme="minorHAnsi" w:cstheme="min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84615" wp14:editId="74442357">
                <wp:simplePos x="0" y="0"/>
                <wp:positionH relativeFrom="column">
                  <wp:posOffset>-25</wp:posOffset>
                </wp:positionH>
                <wp:positionV relativeFrom="paragraph">
                  <wp:posOffset>55296</wp:posOffset>
                </wp:positionV>
                <wp:extent cx="5581015" cy="460857"/>
                <wp:effectExtent l="0" t="0" r="19685" b="15875"/>
                <wp:wrapNone/>
                <wp:docPr id="9" name="Obdélník se zakulacenými rohy na opačné straně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460857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952F" id="Obdélník se zakulacenými rohy na opačné straně 9" o:spid="_x0000_s1026" style="position:absolute;margin-left:0;margin-top:4.35pt;width:439.45pt;height:36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1015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" path="m230429,l5581015,r,l5581015,230429v,127262,-103167,230429,-230429,230429l,460857r,l,230429c,103167,103167,,230429,xe" filled="f" strokecolor="#1f4d78 [1604]" strokeweight="1pt">
                <v:stroke joinstyle="miter"/>
                <v:path arrowok="t" o:connecttype="custom" o:connectlocs="230429,0;5581015,0;5581015,0;5581015,230429;5350586,460858;0,460857;0,460857;0,230429;230429,0" o:connectangles="0,0,0,0,0,0,0,0,0"/>
              </v:shape>
            </w:pict>
          </mc:Fallback>
        </mc:AlternateContent>
      </w:r>
    </w:p>
    <w:p w14:paraId="77B508CA" w14:textId="74885E90" w:rsidR="004E5543" w:rsidRDefault="004E5543" w:rsidP="004E5543">
      <w:pPr>
        <w:pStyle w:val="Odstavecseseznamem"/>
        <w:rPr>
          <w:rFonts w:asciiTheme="minorHAnsi" w:hAnsiTheme="minorHAnsi" w:cstheme="minorHAnsi"/>
          <w:color w:val="767171" w:themeColor="background2" w:themeShade="80"/>
        </w:rPr>
      </w:pPr>
    </w:p>
    <w:p w14:paraId="7E814F23" w14:textId="03F4631B" w:rsidR="004E5543" w:rsidRDefault="004E5543" w:rsidP="004E5543">
      <w:pPr>
        <w:pStyle w:val="Odstavecseseznamem"/>
        <w:rPr>
          <w:rFonts w:asciiTheme="minorHAnsi" w:hAnsiTheme="minorHAnsi" w:cstheme="minorHAnsi"/>
          <w:color w:val="767171" w:themeColor="background2" w:themeShade="80"/>
        </w:rPr>
      </w:pPr>
    </w:p>
    <w:p w14:paraId="61BC17AB" w14:textId="0B6788E2" w:rsidR="004E5543" w:rsidRDefault="004E5543" w:rsidP="004E5543">
      <w:pPr>
        <w:pStyle w:val="Odstavecseseznamem"/>
        <w:rPr>
          <w:rFonts w:asciiTheme="minorHAnsi" w:hAnsiTheme="minorHAnsi" w:cstheme="minorHAnsi"/>
          <w:color w:val="767171" w:themeColor="background2" w:themeShade="80"/>
        </w:rPr>
      </w:pPr>
    </w:p>
    <w:p w14:paraId="150779D4" w14:textId="609F55E8" w:rsidR="004E5543" w:rsidRPr="004E5543" w:rsidRDefault="004E5543" w:rsidP="004E5543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i/>
          <w:color w:val="767171" w:themeColor="background2" w:themeShade="80"/>
        </w:rPr>
      </w:pPr>
      <w:r>
        <w:rPr>
          <w:rFonts w:asciiTheme="minorHAnsi" w:hAnsiTheme="minorHAnsi" w:cstheme="minorHAnsi"/>
          <w:i/>
          <w:color w:val="767171" w:themeColor="background2" w:themeShade="80"/>
        </w:rPr>
        <w:t xml:space="preserve">Která chyba se v programu nachází? </w:t>
      </w:r>
      <w:r w:rsidRPr="004E5543">
        <w:rPr>
          <w:rFonts w:asciiTheme="minorHAnsi" w:hAnsiTheme="minorHAnsi" w:cstheme="minorHAnsi"/>
          <w:i/>
          <w:color w:val="767171" w:themeColor="background2" w:themeShade="80"/>
        </w:rPr>
        <w:t xml:space="preserve"> </w:t>
      </w:r>
    </w:p>
    <w:p w14:paraId="5AD97210" w14:textId="33765382" w:rsidR="004E5543" w:rsidRPr="004E5543" w:rsidRDefault="004E5543" w:rsidP="004E5543">
      <w:pPr>
        <w:rPr>
          <w:rFonts w:asciiTheme="minorHAnsi" w:hAnsiTheme="minorHAnsi" w:cstheme="minorHAnsi"/>
          <w:i/>
          <w:color w:val="767171" w:themeColor="background2" w:themeShade="80"/>
        </w:rPr>
      </w:pPr>
    </w:p>
    <w:p w14:paraId="62F9A48E" w14:textId="7C8A3C29" w:rsidR="004E5543" w:rsidRDefault="004E5543" w:rsidP="004E5543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i/>
          <w:color w:val="767171" w:themeColor="background2" w:themeShade="80"/>
        </w:rPr>
      </w:pPr>
      <w:r>
        <w:rPr>
          <w:rFonts w:asciiTheme="minorHAnsi" w:hAnsiTheme="minorHAnsi" w:cstheme="minorHAnsi"/>
          <w:i/>
          <w:color w:val="767171" w:themeColor="background2" w:themeShade="80"/>
        </w:rPr>
        <w:t xml:space="preserve">chybná aktivace pinu </w:t>
      </w:r>
    </w:p>
    <w:p w14:paraId="5E32E6D5" w14:textId="19358625" w:rsidR="004E5543" w:rsidRDefault="004E5543" w:rsidP="004E5543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i/>
          <w:color w:val="767171" w:themeColor="background2" w:themeShade="80"/>
        </w:rPr>
      </w:pPr>
      <w:r>
        <w:rPr>
          <w:rFonts w:asciiTheme="minorHAnsi" w:hAnsiTheme="minorHAnsi" w:cstheme="minorHAnsi"/>
          <w:i/>
          <w:color w:val="767171" w:themeColor="background2" w:themeShade="80"/>
        </w:rPr>
        <w:t>chybně stanoveny konstanty</w:t>
      </w:r>
    </w:p>
    <w:p w14:paraId="3567FA08" w14:textId="6D594B1C" w:rsidR="004E5543" w:rsidRPr="004E5543" w:rsidRDefault="004E5543" w:rsidP="004E5543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i/>
          <w:color w:val="767171" w:themeColor="background2" w:themeShade="80"/>
        </w:rPr>
      </w:pPr>
      <w:r>
        <w:rPr>
          <w:rFonts w:asciiTheme="minorHAnsi" w:hAnsiTheme="minorHAnsi" w:cstheme="minorHAnsi"/>
          <w:i/>
          <w:color w:val="767171" w:themeColor="background2" w:themeShade="80"/>
        </w:rPr>
        <w:t>chybně definována podmínka</w:t>
      </w:r>
    </w:p>
    <w:p w14:paraId="1E2AC623" w14:textId="77777777" w:rsidR="004E5543" w:rsidRPr="004E5543" w:rsidRDefault="004E5543" w:rsidP="004E5543">
      <w:pPr>
        <w:rPr>
          <w:rFonts w:asciiTheme="minorHAnsi" w:hAnsiTheme="minorHAnsi" w:cstheme="minorHAnsi"/>
          <w:color w:val="767171" w:themeColor="background2" w:themeShade="80"/>
        </w:rPr>
      </w:pPr>
    </w:p>
    <w:p w14:paraId="69FFEB6D" w14:textId="080FE0A7" w:rsidR="004E5543" w:rsidRPr="004E5543" w:rsidRDefault="004E5543" w:rsidP="004E5543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i/>
          <w:color w:val="767171" w:themeColor="background2" w:themeShade="80"/>
        </w:rPr>
      </w:pPr>
      <w:r w:rsidRPr="004E5543">
        <w:rPr>
          <w:rFonts w:asciiTheme="minorHAnsi" w:hAnsiTheme="minorHAnsi" w:cstheme="minorHAnsi"/>
          <w:i/>
          <w:color w:val="767171" w:themeColor="background2" w:themeShade="80"/>
        </w:rPr>
        <w:t>Popiš fungování programu</w:t>
      </w:r>
      <w:r>
        <w:rPr>
          <w:rFonts w:asciiTheme="minorHAnsi" w:hAnsiTheme="minorHAnsi" w:cstheme="minorHAnsi"/>
          <w:i/>
          <w:color w:val="767171" w:themeColor="background2" w:themeShade="80"/>
        </w:rPr>
        <w:t xml:space="preserve"> po odstranění chyby. </w:t>
      </w:r>
      <w:r w:rsidRPr="004E5543">
        <w:rPr>
          <w:rFonts w:asciiTheme="minorHAnsi" w:hAnsiTheme="minorHAnsi" w:cstheme="minorHAnsi"/>
          <w:i/>
          <w:color w:val="767171" w:themeColor="background2" w:themeShade="80"/>
        </w:rPr>
        <w:t xml:space="preserve"> </w:t>
      </w:r>
    </w:p>
    <w:p w14:paraId="22AB6595" w14:textId="3DC94043" w:rsidR="004E5543" w:rsidRDefault="004E5543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bookmarkStart w:id="0" w:name="_GoBack"/>
      <w:bookmarkEnd w:id="0"/>
      <w:r>
        <w:rPr>
          <w:rFonts w:asciiTheme="minorHAnsi" w:hAnsiTheme="minorHAnsi" w:cstheme="min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32E5E" wp14:editId="4331360B">
                <wp:simplePos x="0" y="0"/>
                <wp:positionH relativeFrom="column">
                  <wp:posOffset>-25</wp:posOffset>
                </wp:positionH>
                <wp:positionV relativeFrom="paragraph">
                  <wp:posOffset>83668</wp:posOffset>
                </wp:positionV>
                <wp:extent cx="5581015" cy="958291"/>
                <wp:effectExtent l="0" t="0" r="19685" b="13335"/>
                <wp:wrapNone/>
                <wp:docPr id="14" name="Obdélník se zakulacenými rohy na opačné straně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958291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EC58" id="Obdélník se zakulacenými rohy na opačné straně 14" o:spid="_x0000_s1026" style="position:absolute;margin-left:0;margin-top:6.6pt;width:439.45pt;height:75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1015,958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" path="m479146,l5581015,r,l5581015,479146v,264625,-214521,479146,-479146,479146l,958291r,l,479146c,214521,214521,,479146,xe" filled="f" strokecolor="#1f4d78 [1604]" strokeweight="1pt">
                <v:stroke joinstyle="miter"/>
                <v:path arrowok="t" o:connecttype="custom" o:connectlocs="479146,0;5581015,0;5581015,0;5581015,479146;5101869,958292;0,958291;0,958291;0,479146;479146,0" o:connectangles="0,0,0,0,0,0,0,0,0"/>
              </v:shape>
            </w:pict>
          </mc:Fallback>
        </mc:AlternateContent>
      </w:r>
    </w:p>
    <w:sectPr w:rsidR="004E5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5CF"/>
    <w:multiLevelType w:val="hybridMultilevel"/>
    <w:tmpl w:val="26E47F70"/>
    <w:lvl w:ilvl="0" w:tplc="040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00A0091"/>
    <w:multiLevelType w:val="multilevel"/>
    <w:tmpl w:val="ACDACDB6"/>
    <w:numStyleLink w:val="slovnkapitolzvrenprce"/>
  </w:abstractNum>
  <w:abstractNum w:abstractNumId="5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1F23D8"/>
    <w:multiLevelType w:val="hybridMultilevel"/>
    <w:tmpl w:val="7FD69F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num w:numId="1">
    <w:abstractNumId w:val="8"/>
  </w:num>
  <w:num w:numId="2">
    <w:abstractNumId w:val="7"/>
  </w:num>
  <w:num w:numId="3">
    <w:abstractNumId w:val="14"/>
  </w:num>
  <w:num w:numId="4">
    <w:abstractNumId w:val="1"/>
  </w:num>
  <w:num w:numId="5">
    <w:abstractNumId w:val="1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20"/>
  </w:num>
  <w:num w:numId="21">
    <w:abstractNumId w:val="31"/>
  </w:num>
  <w:num w:numId="22">
    <w:abstractNumId w:val="6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7"/>
  </w:num>
  <w:num w:numId="27">
    <w:abstractNumId w:val="4"/>
  </w:num>
  <w:num w:numId="28">
    <w:abstractNumId w:val="17"/>
  </w:num>
  <w:num w:numId="29">
    <w:abstractNumId w:val="26"/>
  </w:num>
  <w:num w:numId="30">
    <w:abstractNumId w:val="12"/>
  </w:num>
  <w:num w:numId="31">
    <w:abstractNumId w:val="24"/>
  </w:num>
  <w:num w:numId="32">
    <w:abstractNumId w:val="30"/>
  </w:num>
  <w:num w:numId="33">
    <w:abstractNumId w:val="19"/>
  </w:num>
  <w:num w:numId="34">
    <w:abstractNumId w:val="13"/>
  </w:num>
  <w:num w:numId="35">
    <w:abstractNumId w:val="16"/>
  </w:num>
  <w:num w:numId="36">
    <w:abstractNumId w:val="18"/>
  </w:num>
  <w:num w:numId="37">
    <w:abstractNumId w:val="2"/>
  </w:num>
  <w:num w:numId="38">
    <w:abstractNumId w:val="28"/>
  </w:num>
  <w:num w:numId="39">
    <w:abstractNumId w:val="1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3B3C42"/>
    <w:rsid w:val="004E5543"/>
    <w:rsid w:val="0052064A"/>
    <w:rsid w:val="00532697"/>
    <w:rsid w:val="005A6992"/>
    <w:rsid w:val="006830D6"/>
    <w:rsid w:val="008F4981"/>
    <w:rsid w:val="009137B6"/>
    <w:rsid w:val="009A2098"/>
    <w:rsid w:val="00A555F7"/>
    <w:rsid w:val="00B83884"/>
    <w:rsid w:val="00B838E7"/>
    <w:rsid w:val="00BA7969"/>
    <w:rsid w:val="00C26417"/>
    <w:rsid w:val="00D01B0C"/>
    <w:rsid w:val="00E3406E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113</TotalTime>
  <Pages>2</Pages>
  <Words>48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15</cp:revision>
  <cp:lastPrinted>2022-05-04T08:53:00Z</cp:lastPrinted>
  <dcterms:created xsi:type="dcterms:W3CDTF">2022-04-22T12:40:00Z</dcterms:created>
  <dcterms:modified xsi:type="dcterms:W3CDTF">2022-05-04T12:00:00Z</dcterms:modified>
</cp:coreProperties>
</file>