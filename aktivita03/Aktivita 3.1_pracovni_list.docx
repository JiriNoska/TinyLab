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D59C27" wp14:editId="0BD7CB36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5B2F10" id="Skupina 40" o:spid="_x0000_s1026" style="position:absolute;margin-left:-158.75pt;margin-top:-109.15pt;width:421.1pt;height:352.65pt;z-index:251666432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FBFAD5" wp14:editId="709B86A5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F79D0A6" wp14:editId="19895258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48BC937A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3B3C42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67456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48BC937A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3B3C42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AE64B1B" w14:textId="58979BC4" w:rsidR="00B83884" w:rsidRDefault="00D42FEE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83840" behindDoc="1" locked="0" layoutInCell="1" allowOverlap="1" wp14:anchorId="38C36C03" wp14:editId="63C5A10B">
            <wp:simplePos x="0" y="0"/>
            <wp:positionH relativeFrom="margin">
              <wp:posOffset>1905</wp:posOffset>
            </wp:positionH>
            <wp:positionV relativeFrom="paragraph">
              <wp:posOffset>115570</wp:posOffset>
            </wp:positionV>
            <wp:extent cx="488950" cy="488950"/>
            <wp:effectExtent l="0" t="0" r="6350" b="0"/>
            <wp:wrapTight wrapText="bothSides">
              <wp:wrapPolygon edited="0">
                <wp:start x="7574" y="0"/>
                <wp:lineTo x="0" y="5891"/>
                <wp:lineTo x="0" y="16831"/>
                <wp:lineTo x="842" y="19356"/>
                <wp:lineTo x="20197" y="19356"/>
                <wp:lineTo x="21039" y="16831"/>
                <wp:lineTo x="21039" y="5891"/>
                <wp:lineTo x="13465" y="0"/>
                <wp:lineTo x="7574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8E7" w:rsidRPr="00B838E7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Jsou dány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AD23DE0" wp14:editId="4428AAB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1521A5C9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3B3C42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margin-left:0;margin-top:0;width:439.45pt;height:69.3pt;z-index:251669504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1521A5C9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3B3C42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3B3C4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následující příkazy. Vytvoř z nich program. </w:t>
      </w:r>
    </w:p>
    <w:p w14:paraId="009EFB50" w14:textId="6080AD17" w:rsidR="003B3C42" w:rsidRDefault="003B3C42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6B5A402" wp14:editId="2A0940F6">
                <wp:simplePos x="0" y="0"/>
                <wp:positionH relativeFrom="margin">
                  <wp:align>center</wp:align>
                </wp:positionH>
                <wp:positionV relativeFrom="paragraph">
                  <wp:posOffset>242043</wp:posOffset>
                </wp:positionV>
                <wp:extent cx="6366295" cy="2458528"/>
                <wp:effectExtent l="19050" t="228600" r="0" b="285115"/>
                <wp:wrapNone/>
                <wp:docPr id="8" name="Skupin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6295" cy="2458528"/>
                          <a:chOff x="0" y="0"/>
                          <a:chExt cx="6366295" cy="2458528"/>
                        </a:xfrm>
                      </wpg:grpSpPr>
                      <wps:wsp>
                        <wps:cNvPr id="56" name="Obdélník se zakulacenými rohy na opačné straně 56"/>
                        <wps:cNvSpPr/>
                        <wps:spPr>
                          <a:xfrm rot="21273105">
                            <a:off x="0" y="1820173"/>
                            <a:ext cx="2553419" cy="63835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1C5F4" w14:textId="6EC35D07" w:rsidR="003B3C42" w:rsidRPr="003B3C42" w:rsidRDefault="003B3C42" w:rsidP="003B3C42">
                              <w:pPr>
                                <w:jc w:val="center"/>
                                <w:rPr>
                                  <w:color w:val="767171" w:themeColor="background2" w:themeShade="80"/>
                                  <w:sz w:val="40"/>
                                </w:rPr>
                              </w:pPr>
                              <w:proofErr w:type="spellStart"/>
                              <w:r w:rsidRPr="003B3C42">
                                <w:rPr>
                                  <w:color w:val="767171" w:themeColor="background2" w:themeShade="80"/>
                                  <w:sz w:val="40"/>
                                </w:rPr>
                                <w:t>Serial.begin</w:t>
                              </w:r>
                              <w:proofErr w:type="spellEnd"/>
                              <w:r w:rsidRPr="003B3C42">
                                <w:rPr>
                                  <w:color w:val="767171" w:themeColor="background2" w:themeShade="80"/>
                                  <w:sz w:val="40"/>
                                </w:rPr>
                                <w:t>(9600);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bdélník se zakulacenými rohy na opačné straně 2"/>
                        <wps:cNvSpPr/>
                        <wps:spPr>
                          <a:xfrm rot="752532">
                            <a:off x="2234242" y="0"/>
                            <a:ext cx="2553419" cy="63835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AA9FA" w14:textId="0E382CBC" w:rsidR="003B3C42" w:rsidRPr="003B3C42" w:rsidRDefault="003B3C42" w:rsidP="003B3C42">
                              <w:pPr>
                                <w:jc w:val="center"/>
                                <w:rPr>
                                  <w:color w:val="767171" w:themeColor="background2" w:themeShade="80"/>
                                  <w:sz w:val="40"/>
                                </w:rPr>
                              </w:pPr>
                              <w:proofErr w:type="spellStart"/>
                              <w:r w:rsidRPr="003B3C42">
                                <w:rPr>
                                  <w:color w:val="767171" w:themeColor="background2" w:themeShade="80"/>
                                  <w:sz w:val="40"/>
                                </w:rPr>
                                <w:t>Serial.</w:t>
                              </w:r>
                              <w:r>
                                <w:rPr>
                                  <w:color w:val="767171" w:themeColor="background2" w:themeShade="80"/>
                                  <w:sz w:val="40"/>
                                </w:rPr>
                                <w:t>end</w:t>
                              </w:r>
                              <w:proofErr w:type="spellEnd"/>
                              <w:r w:rsidRPr="003B3C42">
                                <w:rPr>
                                  <w:color w:val="767171" w:themeColor="background2" w:themeShade="80"/>
                                  <w:sz w:val="40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bdélník se zakulacenými rohy na opačné straně 6"/>
                        <wps:cNvSpPr/>
                        <wps:spPr>
                          <a:xfrm rot="1555403">
                            <a:off x="198408" y="517585"/>
                            <a:ext cx="3493698" cy="6372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7CFF" w14:textId="6744CD68" w:rsidR="003B3C42" w:rsidRPr="003B3C42" w:rsidRDefault="003B3C42" w:rsidP="003B3C4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3B3C42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Serial.print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ln</w:t>
                              </w:r>
                              <w:proofErr w:type="spellEnd"/>
                              <w:r w:rsidRPr="003B3C42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(</w:t>
                              </w:r>
                              <w:r w:rsidRPr="003B3C42">
                                <w:rPr>
                                  <w:rFonts w:asciiTheme="minorHAnsi" w:eastAsia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  <w:lang w:eastAsia="en-US"/>
                                </w:rPr>
                                <w:t>"Ahoj</w:t>
                              </w:r>
                              <w:r>
                                <w:rPr>
                                  <w:rFonts w:asciiTheme="minorHAnsi" w:eastAsia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  <w:lang w:eastAsia="en-US"/>
                                </w:rPr>
                                <w:t>.</w:t>
                              </w:r>
                              <w:r w:rsidRPr="003B3C42">
                                <w:rPr>
                                  <w:rFonts w:asciiTheme="minorHAnsi" w:eastAsia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  <w:lang w:eastAsia="en-US"/>
                                </w:rPr>
                                <w:t>"</w:t>
                              </w:r>
                              <w:r w:rsidRPr="003B3C42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bdélník se zakulacenými rohy na opačné straně 7"/>
                        <wps:cNvSpPr/>
                        <wps:spPr>
                          <a:xfrm rot="19318769">
                            <a:off x="3010619" y="1112807"/>
                            <a:ext cx="3355676" cy="6372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9C078" w14:textId="4EC53B6F" w:rsidR="003B3C42" w:rsidRPr="003B3C42" w:rsidRDefault="003B3C42" w:rsidP="003B3C4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3B3C42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Serial.print</w:t>
                              </w:r>
                              <w:proofErr w:type="spellEnd"/>
                              <w:r w:rsidRPr="003B3C42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(</w:t>
                              </w:r>
                              <w:r w:rsidRPr="003B3C42">
                                <w:rPr>
                                  <w:rFonts w:asciiTheme="minorHAnsi" w:eastAsia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  <w:lang w:eastAsia="en-US"/>
                                </w:rPr>
                                <w:t>"</w:t>
                              </w:r>
                              <w:r>
                                <w:rPr>
                                  <w:rFonts w:asciiTheme="minorHAnsi" w:eastAsia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  <w:lang w:eastAsia="en-US"/>
                                </w:rPr>
                                <w:t>Čau.</w:t>
                              </w:r>
                              <w:r w:rsidRPr="003B3C42">
                                <w:rPr>
                                  <w:rFonts w:asciiTheme="minorHAnsi" w:eastAsia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  <w:lang w:eastAsia="en-US"/>
                                </w:rPr>
                                <w:t>"</w:t>
                              </w:r>
                              <w:r w:rsidRPr="003B3C42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);</w:t>
                              </w:r>
                            </w:p>
                            <w:p w14:paraId="5F8030CE" w14:textId="67DBA304" w:rsidR="003B3C42" w:rsidRPr="003B3C42" w:rsidRDefault="003B3C42" w:rsidP="003B3C42">
                              <w:pPr>
                                <w:jc w:val="center"/>
                                <w:rPr>
                                  <w:color w:val="767171" w:themeColor="background2" w:themeShade="80"/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5A402" id="Skupina 8" o:spid="_x0000_s1033" style="position:absolute;margin-left:0;margin-top:19.05pt;width:501.3pt;height:193.6pt;z-index:251678720;mso-position-horizontal:center;mso-position-horizontal-relative:margin" coordsize="63662,24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">
                <v:shape id="Obdélník se zakulacenými rohy na opačné straně 56" o:spid="_x0000_s1034" style="position:absolute;top:18201;width:25534;height:6384;rotation:-357057fd;visibility:visible;mso-wrap-style:square;v-text-anchor:middle" coordsize="2553419,638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" adj="-11796480,,5400" path="m319178,l2553419,r,l2553419,319178v,176277,-142901,319178,-319178,319178l,638355r,l,319178c,142901,142901,,319178,xe" filled="f" strokecolor="#1f4d78 [1604]" strokeweight="1pt">
                  <v:stroke joinstyle="miter"/>
                  <v:formulas/>
                  <v:path arrowok="t" o:connecttype="custom" o:connectlocs="319178,0;2553419,0;2553419,0;2553419,319178;2234241,638356;0,638355;0,638355;0,319178;319178,0" o:connectangles="0,0,0,0,0,0,0,0,0" textboxrect="0,0,2553419,638355"/>
                  <v:textbox>
                    <w:txbxContent>
                      <w:p w14:paraId="38A1C5F4" w14:textId="6EC35D07" w:rsidR="003B3C42" w:rsidRPr="003B3C42" w:rsidRDefault="003B3C42" w:rsidP="003B3C42">
                        <w:pPr>
                          <w:jc w:val="center"/>
                          <w:rPr>
                            <w:color w:val="767171" w:themeColor="background2" w:themeShade="80"/>
                            <w:sz w:val="40"/>
                          </w:rPr>
                        </w:pPr>
                        <w:proofErr w:type="spellStart"/>
                        <w:r w:rsidRPr="003B3C42">
                          <w:rPr>
                            <w:color w:val="767171" w:themeColor="background2" w:themeShade="80"/>
                            <w:sz w:val="40"/>
                          </w:rPr>
                          <w:t>Serial.begin</w:t>
                        </w:r>
                        <w:proofErr w:type="spellEnd"/>
                        <w:r w:rsidRPr="003B3C42">
                          <w:rPr>
                            <w:color w:val="767171" w:themeColor="background2" w:themeShade="80"/>
                            <w:sz w:val="40"/>
                          </w:rPr>
                          <w:t>(9600);</w:t>
                        </w:r>
                      </w:p>
                    </w:txbxContent>
                  </v:textbox>
                </v:shape>
                <v:shape id="Obdélník se zakulacenými rohy na opačné straně 2" o:spid="_x0000_s1035" style="position:absolute;left:22342;width:25534;height:6383;rotation:821966fd;visibility:visible;mso-wrap-style:square;v-text-anchor:middle" coordsize="2553419,638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" adj="-11796480,,5400" path="m319178,l2553419,r,l2553419,319178v,176277,-142901,319178,-319178,319178l,638355r,l,319178c,142901,142901,,319178,xe" filled="f" strokecolor="#1f4d78 [1604]" strokeweight="1pt">
                  <v:stroke joinstyle="miter"/>
                  <v:formulas/>
                  <v:path arrowok="t" o:connecttype="custom" o:connectlocs="319178,0;2553419,0;2553419,0;2553419,319178;2234241,638356;0,638355;0,638355;0,319178;319178,0" o:connectangles="0,0,0,0,0,0,0,0,0" textboxrect="0,0,2553419,638355"/>
                  <v:textbox>
                    <w:txbxContent>
                      <w:p w14:paraId="08FAA9FA" w14:textId="0E382CBC" w:rsidR="003B3C42" w:rsidRPr="003B3C42" w:rsidRDefault="003B3C42" w:rsidP="003B3C42">
                        <w:pPr>
                          <w:jc w:val="center"/>
                          <w:rPr>
                            <w:color w:val="767171" w:themeColor="background2" w:themeShade="80"/>
                            <w:sz w:val="40"/>
                          </w:rPr>
                        </w:pPr>
                        <w:proofErr w:type="spellStart"/>
                        <w:r w:rsidRPr="003B3C42">
                          <w:rPr>
                            <w:color w:val="767171" w:themeColor="background2" w:themeShade="80"/>
                            <w:sz w:val="40"/>
                          </w:rPr>
                          <w:t>Serial.</w:t>
                        </w:r>
                        <w:r>
                          <w:rPr>
                            <w:color w:val="767171" w:themeColor="background2" w:themeShade="80"/>
                            <w:sz w:val="40"/>
                          </w:rPr>
                          <w:t>end</w:t>
                        </w:r>
                        <w:proofErr w:type="spellEnd"/>
                        <w:r w:rsidRPr="003B3C42">
                          <w:rPr>
                            <w:color w:val="767171" w:themeColor="background2" w:themeShade="80"/>
                            <w:sz w:val="40"/>
                          </w:rPr>
                          <w:t>();</w:t>
                        </w:r>
                      </w:p>
                    </w:txbxContent>
                  </v:textbox>
                </v:shape>
                <v:shape id="Obdélník se zakulacenými rohy na opačné straně 6" o:spid="_x0000_s1036" style="position:absolute;left:1984;top:5175;width:34937;height:6372;rotation:1698915fd;visibility:visible;mso-wrap-style:square;v-text-anchor:middle" coordsize="3493698,63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" adj="-11796480,,5400" path="m318600,l3493698,r,l3493698,318600v,175958,-142642,318600,-318600,318600l,637200r,l,318600c,142642,142642,,318600,xe" filled="f" strokecolor="#1f4d78 [1604]" strokeweight="1pt">
                  <v:stroke joinstyle="miter"/>
                  <v:formulas/>
                  <v:path arrowok="t" o:connecttype="custom" o:connectlocs="318600,0;3493698,0;3493698,0;3493698,318600;3175098,637200;0,637200;0,637200;0,318600;318600,0" o:connectangles="0,0,0,0,0,0,0,0,0" textboxrect="0,0,3493698,637200"/>
                  <v:textbox>
                    <w:txbxContent>
                      <w:p w14:paraId="2F2D7CFF" w14:textId="6744CD68" w:rsidR="003B3C42" w:rsidRPr="003B3C42" w:rsidRDefault="003B3C42" w:rsidP="003B3C4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</w:pPr>
                        <w:proofErr w:type="spellStart"/>
                        <w:r w:rsidRPr="003B3C42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Serial.</w:t>
                        </w:r>
                        <w:r w:rsidRPr="003B3C42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print</w:t>
                        </w:r>
                        <w:r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ln</w:t>
                        </w:r>
                        <w:proofErr w:type="spellEnd"/>
                        <w:r w:rsidRPr="003B3C42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(</w:t>
                        </w:r>
                        <w:r w:rsidRPr="003B3C42">
                          <w:rPr>
                            <w:rFonts w:asciiTheme="minorHAnsi" w:eastAsia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  <w:lang w:eastAsia="en-US"/>
                          </w:rPr>
                          <w:t>"</w:t>
                        </w:r>
                        <w:r w:rsidRPr="003B3C42">
                          <w:rPr>
                            <w:rFonts w:asciiTheme="minorHAnsi" w:eastAsia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  <w:lang w:eastAsia="en-US"/>
                          </w:rPr>
                          <w:t>Ahoj</w:t>
                        </w:r>
                        <w:r>
                          <w:rPr>
                            <w:rFonts w:asciiTheme="minorHAnsi" w:eastAsia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  <w:lang w:eastAsia="en-US"/>
                          </w:rPr>
                          <w:t>.</w:t>
                        </w:r>
                        <w:r w:rsidRPr="003B3C42">
                          <w:rPr>
                            <w:rFonts w:asciiTheme="minorHAnsi" w:eastAsia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  <w:lang w:eastAsia="en-US"/>
                          </w:rPr>
                          <w:t>"</w:t>
                        </w:r>
                        <w:r w:rsidRPr="003B3C42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);</w:t>
                        </w:r>
                      </w:p>
                    </w:txbxContent>
                  </v:textbox>
                </v:shape>
                <v:shape id="Obdélník se zakulacenými rohy na opačné straně 7" o:spid="_x0000_s1037" style="position:absolute;left:30106;top:11128;width:33556;height:6372;rotation:-2491713fd;visibility:visible;mso-wrap-style:square;v-text-anchor:middle" coordsize="3355676,63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" adj="-11796480,,5400" path="m318600,l3355676,r,l3355676,318600v,175958,-142642,318600,-318600,318600l,637200r,l,318600c,142642,142642,,318600,xe" filled="f" strokecolor="#1f4d78 [1604]" strokeweight="1pt">
                  <v:stroke joinstyle="miter"/>
                  <v:formulas/>
                  <v:path arrowok="t" o:connecttype="custom" o:connectlocs="318600,0;3355676,0;3355676,0;3355676,318600;3037076,637200;0,637200;0,637200;0,318600;318600,0" o:connectangles="0,0,0,0,0,0,0,0,0" textboxrect="0,0,3355676,637200"/>
                  <v:textbox>
                    <w:txbxContent>
                      <w:p w14:paraId="7009C078" w14:textId="4EC53B6F" w:rsidR="003B3C42" w:rsidRPr="003B3C42" w:rsidRDefault="003B3C42" w:rsidP="003B3C42">
                        <w:pPr>
                          <w:autoSpaceDE w:val="0"/>
                          <w:autoSpaceDN w:val="0"/>
                          <w:adjustRightInd w:val="0"/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</w:pPr>
                        <w:proofErr w:type="spellStart"/>
                        <w:r w:rsidRPr="003B3C42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Serial.print</w:t>
                        </w:r>
                        <w:proofErr w:type="spellEnd"/>
                        <w:r w:rsidRPr="003B3C42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(</w:t>
                        </w:r>
                        <w:r w:rsidRPr="003B3C42">
                          <w:rPr>
                            <w:rFonts w:asciiTheme="minorHAnsi" w:eastAsia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  <w:lang w:eastAsia="en-US"/>
                          </w:rPr>
                          <w:t>"</w:t>
                        </w:r>
                        <w:r>
                          <w:rPr>
                            <w:rFonts w:asciiTheme="minorHAnsi" w:eastAsia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  <w:lang w:eastAsia="en-US"/>
                          </w:rPr>
                          <w:t>Čau.</w:t>
                        </w:r>
                        <w:r w:rsidRPr="003B3C42">
                          <w:rPr>
                            <w:rFonts w:asciiTheme="minorHAnsi" w:eastAsia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  <w:lang w:eastAsia="en-US"/>
                          </w:rPr>
                          <w:t>"</w:t>
                        </w:r>
                        <w:r w:rsidRPr="003B3C42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);</w:t>
                        </w:r>
                      </w:p>
                      <w:p w14:paraId="5F8030CE" w14:textId="67DBA304" w:rsidR="003B3C42" w:rsidRPr="003B3C42" w:rsidRDefault="003B3C42" w:rsidP="003B3C42">
                        <w:pPr>
                          <w:jc w:val="center"/>
                          <w:rPr>
                            <w:color w:val="767171" w:themeColor="background2" w:themeShade="80"/>
                            <w:sz w:val="4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E83C0FF" w14:textId="1DAF5C1A" w:rsidR="003B3C42" w:rsidRPr="00B838E7" w:rsidRDefault="003B3C42" w:rsidP="00B838E7">
      <w:pPr>
        <w:rPr>
          <w:rFonts w:asciiTheme="minorHAnsi" w:hAnsiTheme="minorHAnsi" w:cstheme="minorHAnsi"/>
          <w:i/>
        </w:rPr>
      </w:pPr>
    </w:p>
    <w:p w14:paraId="35F1D3AD" w14:textId="76691844" w:rsidR="003B3C42" w:rsidRDefault="003B3C42" w:rsidP="006830D6">
      <w:pPr>
        <w:rPr>
          <w:b/>
          <w:bCs/>
          <w:iCs/>
        </w:rPr>
      </w:pPr>
    </w:p>
    <w:p w14:paraId="085580FD" w14:textId="2ED3332D" w:rsidR="003B3C42" w:rsidRDefault="003B3C42" w:rsidP="006830D6">
      <w:pPr>
        <w:rPr>
          <w:b/>
          <w:bCs/>
          <w:iCs/>
        </w:rPr>
      </w:pPr>
    </w:p>
    <w:p w14:paraId="27F8ACF6" w14:textId="2067D5E5" w:rsidR="003B3C42" w:rsidRDefault="003B3C42" w:rsidP="006830D6">
      <w:pPr>
        <w:rPr>
          <w:b/>
          <w:bCs/>
          <w:iCs/>
        </w:rPr>
      </w:pPr>
    </w:p>
    <w:p w14:paraId="27BD8A21" w14:textId="7A61AD6F" w:rsidR="003B3C42" w:rsidRDefault="003B3C42" w:rsidP="006830D6">
      <w:pPr>
        <w:rPr>
          <w:b/>
          <w:bCs/>
          <w:iCs/>
        </w:rPr>
      </w:pPr>
    </w:p>
    <w:p w14:paraId="2BF4A126" w14:textId="0525498F" w:rsidR="003B3C42" w:rsidRDefault="003B3C42" w:rsidP="006830D6">
      <w:pPr>
        <w:rPr>
          <w:b/>
          <w:bCs/>
          <w:iCs/>
        </w:rPr>
      </w:pPr>
    </w:p>
    <w:p w14:paraId="6B85355D" w14:textId="7BD8813D" w:rsidR="003B3C42" w:rsidRDefault="003B3C42" w:rsidP="006830D6">
      <w:pPr>
        <w:rPr>
          <w:b/>
          <w:bCs/>
          <w:iCs/>
        </w:rPr>
      </w:pPr>
    </w:p>
    <w:p w14:paraId="425289E7" w14:textId="1BBF1262" w:rsidR="003B3C42" w:rsidRDefault="003B3C42" w:rsidP="006830D6">
      <w:pPr>
        <w:rPr>
          <w:b/>
          <w:bCs/>
          <w:iCs/>
        </w:rPr>
      </w:pPr>
    </w:p>
    <w:p w14:paraId="3DAECB0C" w14:textId="131ADF9E" w:rsidR="003B3C42" w:rsidRDefault="003B3C42" w:rsidP="006830D6">
      <w:pPr>
        <w:rPr>
          <w:b/>
          <w:bCs/>
          <w:iCs/>
        </w:rPr>
      </w:pPr>
    </w:p>
    <w:p w14:paraId="0D1590F5" w14:textId="5ACB9D25" w:rsidR="003B3C42" w:rsidRDefault="003B3C42" w:rsidP="006830D6">
      <w:pPr>
        <w:rPr>
          <w:b/>
          <w:bCs/>
          <w:iCs/>
        </w:rPr>
      </w:pPr>
    </w:p>
    <w:p w14:paraId="7603B036" w14:textId="43660B2D" w:rsidR="003B3C42" w:rsidRDefault="003B3C42" w:rsidP="006830D6">
      <w:pPr>
        <w:rPr>
          <w:b/>
          <w:bCs/>
          <w:iCs/>
        </w:rPr>
      </w:pPr>
    </w:p>
    <w:p w14:paraId="42F2AD9C" w14:textId="29FA2213" w:rsidR="003B3C42" w:rsidRDefault="003B3C42" w:rsidP="006830D6">
      <w:pPr>
        <w:rPr>
          <w:b/>
          <w:bCs/>
          <w:iCs/>
        </w:rPr>
      </w:pPr>
    </w:p>
    <w:p w14:paraId="24CCB70E" w14:textId="400DE6A6" w:rsidR="0052064A" w:rsidRDefault="0052064A" w:rsidP="006830D6">
      <w:pPr>
        <w:rPr>
          <w:b/>
          <w:bCs/>
          <w:iCs/>
        </w:rPr>
      </w:pPr>
    </w:p>
    <w:p w14:paraId="70563A81" w14:textId="477EF3C8" w:rsidR="003B3C42" w:rsidRDefault="003B3C42" w:rsidP="006830D6">
      <w:pPr>
        <w:rPr>
          <w:b/>
          <w:bCs/>
          <w:iCs/>
        </w:rPr>
      </w:pPr>
    </w:p>
    <w:p w14:paraId="6692FABF" w14:textId="2FAA5A4A" w:rsidR="003B3C42" w:rsidRDefault="003B3C42" w:rsidP="006830D6">
      <w:pPr>
        <w:rPr>
          <w:b/>
          <w:bCs/>
          <w:iCs/>
        </w:rPr>
      </w:pPr>
    </w:p>
    <w:p w14:paraId="355687C0" w14:textId="76FAEEA0" w:rsidR="003B3C42" w:rsidRDefault="003B3C42" w:rsidP="006830D6">
      <w:pPr>
        <w:rPr>
          <w:b/>
          <w:bCs/>
          <w:iCs/>
        </w:rPr>
      </w:pPr>
    </w:p>
    <w:p w14:paraId="1EFEFC7E" w14:textId="2A213FC1" w:rsidR="003B3C42" w:rsidRDefault="003B3C42" w:rsidP="006830D6">
      <w:pPr>
        <w:rPr>
          <w:b/>
          <w:bCs/>
          <w:iCs/>
        </w:rPr>
      </w:pPr>
    </w:p>
    <w:p w14:paraId="266E04B6" w14:textId="4C0881A4" w:rsidR="003B3C42" w:rsidRDefault="00D42FE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84864" behindDoc="1" locked="0" layoutInCell="1" allowOverlap="1" wp14:anchorId="5A6AC1DA" wp14:editId="2049D2AF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457200" cy="457200"/>
            <wp:effectExtent l="0" t="0" r="0" b="0"/>
            <wp:wrapTight wrapText="bothSides">
              <wp:wrapPolygon edited="0">
                <wp:start x="4500" y="0"/>
                <wp:lineTo x="0" y="4500"/>
                <wp:lineTo x="0" y="16200"/>
                <wp:lineTo x="4500" y="20700"/>
                <wp:lineTo x="16200" y="20700"/>
                <wp:lineTo x="20700" y="16200"/>
                <wp:lineTo x="20700" y="4500"/>
                <wp:lineTo x="16200" y="0"/>
                <wp:lineTo x="450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C4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Vyzkoušej umístit příkazy do funkce </w:t>
      </w:r>
      <w:proofErr w:type="spellStart"/>
      <w:r w:rsidR="003B3C42" w:rsidRPr="003B3C42">
        <w:rPr>
          <w:rFonts w:asciiTheme="minorHAnsi" w:eastAsiaTheme="minorHAnsi" w:hAnsiTheme="minorHAnsi" w:cstheme="minorBidi"/>
          <w:iCs/>
          <w:color w:val="767171" w:themeColor="background2" w:themeShade="80"/>
          <w:sz w:val="40"/>
          <w:szCs w:val="22"/>
          <w:lang w:eastAsia="en-US"/>
        </w:rPr>
        <w:t>setup</w:t>
      </w:r>
      <w:proofErr w:type="spellEnd"/>
      <w:r w:rsidR="003B3C42">
        <w:rPr>
          <w:rFonts w:asciiTheme="minorHAnsi" w:eastAsiaTheme="minorHAnsi" w:hAnsiTheme="minorHAnsi" w:cstheme="minorBidi"/>
          <w:iCs/>
          <w:color w:val="767171" w:themeColor="background2" w:themeShade="80"/>
          <w:sz w:val="40"/>
          <w:szCs w:val="22"/>
          <w:lang w:eastAsia="en-US"/>
        </w:rPr>
        <w:t xml:space="preserve">, </w:t>
      </w:r>
      <w:r w:rsidR="003B3C4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pak do funkce </w:t>
      </w:r>
      <w:proofErr w:type="spellStart"/>
      <w:r w:rsidR="003B3C42" w:rsidRPr="003B3C42">
        <w:rPr>
          <w:rFonts w:asciiTheme="minorHAnsi" w:eastAsiaTheme="minorHAnsi" w:hAnsiTheme="minorHAnsi" w:cstheme="minorBidi"/>
          <w:iCs/>
          <w:color w:val="767171" w:themeColor="background2" w:themeShade="80"/>
          <w:sz w:val="40"/>
          <w:szCs w:val="22"/>
          <w:lang w:eastAsia="en-US"/>
        </w:rPr>
        <w:t>loop</w:t>
      </w:r>
      <w:proofErr w:type="spellEnd"/>
      <w:r w:rsidR="003B3C4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. Jak se změní výpis? </w:t>
      </w:r>
    </w:p>
    <w:p w14:paraId="4143F0D2" w14:textId="71466CBD" w:rsidR="003B3C42" w:rsidRDefault="003B3C42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9953B9" wp14:editId="4B2456E5">
                <wp:simplePos x="0" y="0"/>
                <wp:positionH relativeFrom="margin">
                  <wp:align>left</wp:align>
                </wp:positionH>
                <wp:positionV relativeFrom="paragraph">
                  <wp:posOffset>146649</wp:posOffset>
                </wp:positionV>
                <wp:extent cx="5581015" cy="878205"/>
                <wp:effectExtent l="0" t="0" r="19685" b="17145"/>
                <wp:wrapNone/>
                <wp:docPr id="10" name="Obdélník se zakulacenými rohy na opačné straně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8782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BCB3C" id="Obdélník se zakulacenými rohy na opačné straně 10" o:spid="_x0000_s1026" style="position:absolute;margin-left:0;margin-top:11.55pt;width:439.45pt;height:69.15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5581015,87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" path="m439103,l5581015,r,l5581015,439103v,242510,-196593,439103,-439103,439103l,878205r,l,439103c,196593,196593,,439103,xe" filled="f" strokecolor="#1f4d78 [1604]" strokeweight="1pt">
                <v:stroke joinstyle="miter"/>
                <v:path arrowok="t" o:connecttype="custom" o:connectlocs="439103,0;5581015,0;5581015,0;5581015,439103;5141912,878206;0,878205;0,878205;0,439103;439103,0" o:connectangles="0,0,0,0,0,0,0,0,0"/>
                <w10:wrap anchorx="margin"/>
              </v:shape>
            </w:pict>
          </mc:Fallback>
        </mc:AlternateContent>
      </w:r>
    </w:p>
    <w:p w14:paraId="059135A5" w14:textId="1AC5341C" w:rsidR="003B3C42" w:rsidRDefault="003B3C42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5E9FAD1" w14:textId="5AB142F6" w:rsidR="003B3C42" w:rsidRDefault="003B3C42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088DDC2" w14:textId="52550833" w:rsidR="003B3C42" w:rsidRDefault="00D42FE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86912" behindDoc="1" locked="0" layoutInCell="1" allowOverlap="1" wp14:anchorId="2891640D" wp14:editId="2E1F3970">
            <wp:simplePos x="0" y="0"/>
            <wp:positionH relativeFrom="margin">
              <wp:posOffset>-990</wp:posOffset>
            </wp:positionH>
            <wp:positionV relativeFrom="paragraph">
              <wp:posOffset>227330</wp:posOffset>
            </wp:positionV>
            <wp:extent cx="457200" cy="457200"/>
            <wp:effectExtent l="0" t="0" r="0" b="0"/>
            <wp:wrapTight wrapText="bothSides">
              <wp:wrapPolygon edited="0">
                <wp:start x="4500" y="0"/>
                <wp:lineTo x="0" y="4500"/>
                <wp:lineTo x="0" y="16200"/>
                <wp:lineTo x="4500" y="20700"/>
                <wp:lineTo x="16200" y="20700"/>
                <wp:lineTo x="20700" y="16200"/>
                <wp:lineTo x="20700" y="4500"/>
                <wp:lineTo x="16200" y="0"/>
                <wp:lineTo x="450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0EA59" w14:textId="4C50C9A8" w:rsidR="003B3C42" w:rsidRDefault="003B3C42" w:rsidP="006830D6">
      <w:pP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Jaký je rozdíl mezi příkazy </w:t>
      </w:r>
      <w:proofErr w:type="spellStart"/>
      <w:r w:rsidRPr="003B3C42">
        <w:rPr>
          <w:rFonts w:asciiTheme="minorHAnsi" w:eastAsiaTheme="minorHAnsi" w:hAnsiTheme="minorHAnsi" w:cstheme="minorBidi"/>
          <w:iCs/>
          <w:color w:val="767171" w:themeColor="background2" w:themeShade="80"/>
          <w:sz w:val="40"/>
          <w:szCs w:val="22"/>
          <w:lang w:eastAsia="en-US"/>
        </w:rPr>
        <w:t>print</w:t>
      </w:r>
      <w:proofErr w:type="spellEnd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a </w:t>
      </w:r>
      <w:proofErr w:type="spellStart"/>
      <w:r w:rsidRPr="003B3C42">
        <w:rPr>
          <w:rFonts w:asciiTheme="minorHAnsi" w:eastAsiaTheme="minorHAnsi" w:hAnsiTheme="minorHAnsi" w:cstheme="minorBidi"/>
          <w:iCs/>
          <w:color w:val="767171" w:themeColor="background2" w:themeShade="80"/>
          <w:sz w:val="40"/>
          <w:szCs w:val="22"/>
          <w:lang w:eastAsia="en-US"/>
        </w:rPr>
        <w:t>println</w:t>
      </w:r>
      <w:proofErr w:type="spellEnd"/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?</w:t>
      </w:r>
      <w:r w:rsidRPr="003B3C42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w:t xml:space="preserve"> </w:t>
      </w:r>
    </w:p>
    <w:p w14:paraId="74126B16" w14:textId="65C4DABD" w:rsidR="003B3C42" w:rsidRDefault="003B3C42" w:rsidP="006830D6">
      <w:pP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</w:pPr>
    </w:p>
    <w:p w14:paraId="68A67266" w14:textId="799CDE35" w:rsidR="003B3C42" w:rsidRPr="003B3C42" w:rsidRDefault="003B3C42" w:rsidP="003B3C42">
      <w:pPr>
        <w:pStyle w:val="Odstavecseseznamem"/>
        <w:numPr>
          <w:ilvl w:val="0"/>
          <w:numId w:val="38"/>
        </w:num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 w:rsidRPr="003B3C42"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>žádný</w:t>
      </w:r>
    </w:p>
    <w:p w14:paraId="120595E3" w14:textId="71A6D860" w:rsidR="003B3C42" w:rsidRPr="003B3C42" w:rsidRDefault="003B3C42" w:rsidP="003B3C42">
      <w:pPr>
        <w:pStyle w:val="Odstavecseseznamem"/>
        <w:numPr>
          <w:ilvl w:val="0"/>
          <w:numId w:val="38"/>
        </w:num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proofErr w:type="spellStart"/>
      <w:r w:rsidRPr="003B3C42"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>println</w:t>
      </w:r>
      <w:proofErr w:type="spellEnd"/>
      <w:r w:rsidRPr="003B3C42"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 xml:space="preserve"> vloží odskok na další řádku</w:t>
      </w:r>
    </w:p>
    <w:p w14:paraId="28C7CE31" w14:textId="735F738F" w:rsidR="003B3C42" w:rsidRPr="003B3C42" w:rsidRDefault="003B3C42" w:rsidP="003B3C42">
      <w:pPr>
        <w:pStyle w:val="Odstavecseseznamem"/>
        <w:numPr>
          <w:ilvl w:val="0"/>
          <w:numId w:val="38"/>
        </w:num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proofErr w:type="spellStart"/>
      <w:r w:rsidRPr="003B3C42"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>pr</w:t>
      </w:r>
      <w:bookmarkStart w:id="0" w:name="_GoBack"/>
      <w:bookmarkEnd w:id="0"/>
      <w:r w:rsidRPr="003B3C42"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>intln</w:t>
      </w:r>
      <w:proofErr w:type="spellEnd"/>
      <w:r w:rsidRPr="003B3C42"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 xml:space="preserve"> podtrhne vypsaný text</w:t>
      </w:r>
    </w:p>
    <w:sectPr w:rsidR="003B3C42" w:rsidRPr="003B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21002A87" w:usb1="00000000" w:usb2="00000000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474BC"/>
    <w:multiLevelType w:val="multilevel"/>
    <w:tmpl w:val="ACDACDB6"/>
    <w:numStyleLink w:val="slovnkapitolzvrenprce"/>
  </w:abstractNum>
  <w:abstractNum w:abstractNumId="28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9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8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3B3C42"/>
    <w:rsid w:val="0052064A"/>
    <w:rsid w:val="00532697"/>
    <w:rsid w:val="005A6992"/>
    <w:rsid w:val="006830D6"/>
    <w:rsid w:val="008F4981"/>
    <w:rsid w:val="009A2098"/>
    <w:rsid w:val="00A555F7"/>
    <w:rsid w:val="00B83884"/>
    <w:rsid w:val="00B838E7"/>
    <w:rsid w:val="00BA7969"/>
    <w:rsid w:val="00C26417"/>
    <w:rsid w:val="00D01B0C"/>
    <w:rsid w:val="00D42FEE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89</TotalTime>
  <Pages>2</Pages>
  <Words>42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13</cp:revision>
  <cp:lastPrinted>2022-05-18T06:36:00Z</cp:lastPrinted>
  <dcterms:created xsi:type="dcterms:W3CDTF">2022-04-22T12:40:00Z</dcterms:created>
  <dcterms:modified xsi:type="dcterms:W3CDTF">2022-05-18T06:36:00Z</dcterms:modified>
</cp:coreProperties>
</file>