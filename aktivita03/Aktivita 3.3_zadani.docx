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D59C27" wp14:editId="40CCCA1D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A62746" id="Skupina 40" o:spid="_x0000_s1026" style="position:absolute;margin-left:-158.75pt;margin-top:-109.15pt;width:421.1pt;height:352.65pt;z-index:251653120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2FBFAD5" wp14:editId="0B72968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F79D0A6" wp14:editId="460654CC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31DC222C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9137B6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4144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31DC222C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9137B6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AE64B1B" w14:textId="2883F47C" w:rsidR="00B83884" w:rsidRDefault="00AF050E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703296" behindDoc="1" locked="0" layoutInCell="1" allowOverlap="1" wp14:anchorId="75DC64F1" wp14:editId="0364976B">
            <wp:simplePos x="0" y="0"/>
            <wp:positionH relativeFrom="column">
              <wp:posOffset>26315</wp:posOffset>
            </wp:positionH>
            <wp:positionV relativeFrom="paragraph">
              <wp:posOffset>90170</wp:posOffset>
            </wp:positionV>
            <wp:extent cx="431800" cy="431800"/>
            <wp:effectExtent l="0" t="0" r="6350" b="0"/>
            <wp:wrapTight wrapText="bothSides">
              <wp:wrapPolygon edited="0">
                <wp:start x="8576" y="0"/>
                <wp:lineTo x="0" y="5718"/>
                <wp:lineTo x="0" y="17153"/>
                <wp:lineTo x="953" y="20012"/>
                <wp:lineTo x="20012" y="20012"/>
                <wp:lineTo x="20965" y="17153"/>
                <wp:lineTo x="20965" y="5718"/>
                <wp:lineTo x="12388" y="0"/>
                <wp:lineTo x="8576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7B6" w:rsidRPr="009137B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Otáčením jezdcem potenciometru rozsvěcuj postupně LED diody. V případě, že bude jezdec za tři čtvrtinou dráhy, rozblikej LED diody jako varovný signál.</w:t>
      </w:r>
      <w:r w:rsidR="00E3406E" w:rsidRPr="00E3406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bookmarkStart w:id="0" w:name="_GoBack"/>
      <w:bookmarkEnd w:id="0"/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AD23DE0" wp14:editId="7BEFEB1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5D2CACBC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9137B6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margin-left:0;margin-top:0;width:439.45pt;height:69.3pt;z-index:251656192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5D2CACBC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9137B6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A60804C" w14:textId="1116889F" w:rsidR="009137B6" w:rsidRDefault="009137B6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38050F2" w14:textId="6763DAB8" w:rsidR="009137B6" w:rsidRDefault="00AF050E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inline distT="0" distB="0" distL="0" distR="0" wp14:anchorId="7CCAB094" wp14:editId="06E51654">
            <wp:extent cx="360000" cy="360000"/>
            <wp:effectExtent l="0" t="0" r="2540" b="254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7B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558B07" wp14:editId="20F38984">
                <wp:simplePos x="0" y="0"/>
                <wp:positionH relativeFrom="column">
                  <wp:posOffset>4052511</wp:posOffset>
                </wp:positionH>
                <wp:positionV relativeFrom="paragraph">
                  <wp:posOffset>2561162</wp:posOffset>
                </wp:positionV>
                <wp:extent cx="120133" cy="119921"/>
                <wp:effectExtent l="0" t="0" r="0" b="0"/>
                <wp:wrapNone/>
                <wp:docPr id="216" name="Ová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33" cy="11992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F74F3" id="Ovál 216" o:spid="_x0000_s1026" style="position:absolute;margin-left:319.1pt;margin-top:201.65pt;width:9.45pt;height:9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" fillcolor="black [3213]" strokecolor="red" strokeweight="1pt">
                <v:stroke joinstyle="miter"/>
              </v:oval>
            </w:pict>
          </mc:Fallback>
        </mc:AlternateContent>
      </w:r>
      <w:r w:rsidR="009137B6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F42AE82" wp14:editId="7403EF6D">
                <wp:simplePos x="0" y="0"/>
                <wp:positionH relativeFrom="column">
                  <wp:posOffset>3931285</wp:posOffset>
                </wp:positionH>
                <wp:positionV relativeFrom="paragraph">
                  <wp:posOffset>2475865</wp:posOffset>
                </wp:positionV>
                <wp:extent cx="1198880" cy="281940"/>
                <wp:effectExtent l="0" t="0" r="20320" b="22860"/>
                <wp:wrapNone/>
                <wp:docPr id="207" name="Skupina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880" cy="281940"/>
                          <a:chOff x="0" y="0"/>
                          <a:chExt cx="3336877" cy="786118"/>
                        </a:xfrm>
                      </wpg:grpSpPr>
                      <wps:wsp>
                        <wps:cNvPr id="208" name="Obdélník 208"/>
                        <wps:cNvSpPr/>
                        <wps:spPr>
                          <a:xfrm>
                            <a:off x="0" y="0"/>
                            <a:ext cx="3336877" cy="78611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ál 209"/>
                        <wps:cNvSpPr/>
                        <wps:spPr>
                          <a:xfrm>
                            <a:off x="1065865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ál 211"/>
                        <wps:cNvSpPr/>
                        <wps:spPr>
                          <a:xfrm>
                            <a:off x="1896118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ál 212"/>
                        <wps:cNvSpPr/>
                        <wps:spPr>
                          <a:xfrm>
                            <a:off x="2709541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7F036" id="Skupina 207" o:spid="_x0000_s1026" style="position:absolute;margin-left:309.55pt;margin-top:194.95pt;width:94.4pt;height:22.2pt;z-index:251700224" coordsize="33368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">
                <v:rect id="Obdélník 208" o:spid="_x0000_s1027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" fillcolor="black [3213]" strokecolor="black [3213]" strokeweight="1pt"/>
                <v:oval id="Ovál 209" o:spid="_x0000_s1028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" fillcolor="black [3213]" strokecolor="red" strokeweight="1pt">
                  <v:stroke joinstyle="miter"/>
                </v:oval>
                <v:oval id="Ovál 211" o:spid="_x0000_s1029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" fillcolor="black [3213]" strokecolor="red" strokeweight="1pt">
                  <v:stroke joinstyle="miter"/>
                </v:oval>
                <v:oval id="Ovál 212" o:spid="_x0000_s1030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" fillcolor="black [3213]" strokecolor="red" strokeweight="1pt">
                  <v:stroke joinstyle="miter"/>
                </v:oval>
              </v:group>
            </w:pict>
          </mc:Fallback>
        </mc:AlternateContent>
      </w:r>
      <w:r w:rsidR="009137B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F40206B" wp14:editId="0ECA76DA">
                <wp:simplePos x="0" y="0"/>
                <wp:positionH relativeFrom="column">
                  <wp:posOffset>3929380</wp:posOffset>
                </wp:positionH>
                <wp:positionV relativeFrom="paragraph">
                  <wp:posOffset>2128203</wp:posOffset>
                </wp:positionV>
                <wp:extent cx="1198880" cy="281940"/>
                <wp:effectExtent l="57150" t="76200" r="58420" b="99060"/>
                <wp:wrapNone/>
                <wp:docPr id="203" name="Skupina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880" cy="281940"/>
                          <a:chOff x="0" y="0"/>
                          <a:chExt cx="1198880" cy="281940"/>
                        </a:xfrm>
                      </wpg:grpSpPr>
                      <wpg:grpSp>
                        <wpg:cNvPr id="192" name="Skupina 192"/>
                        <wpg:cNvGrpSpPr/>
                        <wpg:grpSpPr>
                          <a:xfrm>
                            <a:off x="0" y="0"/>
                            <a:ext cx="1198880" cy="281940"/>
                            <a:chOff x="0" y="0"/>
                            <a:chExt cx="1198880" cy="281940"/>
                          </a:xfrm>
                        </wpg:grpSpPr>
                        <wpg:grpSp>
                          <wpg:cNvPr id="193" name="Skupina 193"/>
                          <wpg:cNvGrpSpPr/>
                          <wpg:grpSpPr>
                            <a:xfrm>
                              <a:off x="0" y="0"/>
                              <a:ext cx="1198880" cy="281940"/>
                              <a:chOff x="0" y="0"/>
                              <a:chExt cx="1198880" cy="281940"/>
                            </a:xfrm>
                          </wpg:grpSpPr>
                          <wpg:grpSp>
                            <wpg:cNvPr id="194" name="Skupina 194"/>
                            <wpg:cNvGrpSpPr/>
                            <wpg:grpSpPr>
                              <a:xfrm>
                                <a:off x="0" y="0"/>
                                <a:ext cx="1198880" cy="281940"/>
                                <a:chOff x="0" y="0"/>
                                <a:chExt cx="3336877" cy="786118"/>
                              </a:xfrm>
                            </wpg:grpSpPr>
                            <wps:wsp>
                              <wps:cNvPr id="195" name="Obdélník 195"/>
                              <wps:cNvSpPr/>
                              <wps:spPr>
                                <a:xfrm>
                                  <a:off x="0" y="0"/>
                                  <a:ext cx="3336877" cy="786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Ovál 196"/>
                              <wps:cNvSpPr/>
                              <wps:spPr>
                                <a:xfrm>
                                  <a:off x="1065865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Ovál 197"/>
                              <wps:cNvSpPr/>
                              <wps:spPr>
                                <a:xfrm>
                                  <a:off x="279088" y="222990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>
                                  <a:glow rad="152400">
                                    <a:srgbClr val="FF0000">
                                      <a:alpha val="86000"/>
                                    </a:srgbClr>
                                  </a:glo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Ovál 198"/>
                              <wps:cNvSpPr/>
                              <wps:spPr>
                                <a:xfrm>
                                  <a:off x="1896118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Ovál 199"/>
                              <wps:cNvSpPr/>
                              <wps:spPr>
                                <a:xfrm>
                                  <a:off x="2709541" y="224392"/>
                                  <a:ext cx="334370" cy="3343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0" name="Ovál 200"/>
                            <wps:cNvSpPr/>
                            <wps:spPr>
                              <a:xfrm>
                                <a:off x="383557" y="79780"/>
                                <a:ext cx="120133" cy="11992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1" name="Ovál 201"/>
                          <wps:cNvSpPr/>
                          <wps:spPr>
                            <a:xfrm>
                              <a:off x="681038" y="76200"/>
                              <a:ext cx="120133" cy="11992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2" name="Ovál 202"/>
                        <wps:cNvSpPr/>
                        <wps:spPr>
                          <a:xfrm>
                            <a:off x="971550" y="80962"/>
                            <a:ext cx="120133" cy="11992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60421" id="Skupina 203" o:spid="_x0000_s1026" style="position:absolute;margin-left:309.4pt;margin-top:167.6pt;width:94.4pt;height:22.2pt;z-index:251695104" coordsize="11988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">
                <v:group id="Skupina 192" o:spid="_x0000_s1027" style="position:absolute;width:11988;height:2819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group id="Skupina 193" o:spid="_x0000_s1028" style="position:absolute;width:11988;height:2819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group id="Skupina 194" o:spid="_x0000_s1029" style="position:absolute;width:11988;height:2819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<v:rect id="Obdélník 195" o:spid="_x0000_s1030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" fillcolor="black [3213]" strokecolor="black [3213]" strokeweight="1pt"/>
                      <v:oval id="Ovál 196" o:spid="_x0000_s1031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" fillcolor="black [3213]" strokecolor="red" strokeweight="1pt">
                        <v:stroke joinstyle="miter"/>
                      </v:oval>
                      <v:oval id="Ovál 197" o:spid="_x0000_s1032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" fillcolor="red" strokecolor="red" strokeweight="1pt">
                        <v:stroke joinstyle="miter"/>
                      </v:oval>
                      <v:oval id="Ovál 198" o:spid="_x0000_s1033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" fillcolor="black [3213]" strokecolor="red" strokeweight="1pt">
                        <v:stroke joinstyle="miter"/>
                      </v:oval>
                      <v:oval id="Ovál 199" o:spid="_x0000_s1034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" fillcolor="black [3213]" strokecolor="red" strokeweight="1pt">
                        <v:stroke joinstyle="miter"/>
                      </v:oval>
                    </v:group>
                    <v:oval id="Ovál 200" o:spid="_x0000_s1035" style="position:absolute;left:3835;top:797;width:1201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" fillcolor="red" strokecolor="red" strokeweight="1pt">
                      <v:stroke joinstyle="miter"/>
                    </v:oval>
                  </v:group>
                  <v:oval id="Ovál 201" o:spid="_x0000_s1036" style="position:absolute;left:6810;top:762;width:1201;height:1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" fillcolor="red" strokecolor="red" strokeweight="1pt">
                    <v:stroke joinstyle="miter"/>
                  </v:oval>
                </v:group>
                <v:oval id="Ovál 202" o:spid="_x0000_s1037" style="position:absolute;left:9715;top:809;width:1201;height:1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 w:rsidR="009137B6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2722160" wp14:editId="083E460A">
                <wp:simplePos x="0" y="0"/>
                <wp:positionH relativeFrom="column">
                  <wp:posOffset>3996055</wp:posOffset>
                </wp:positionH>
                <wp:positionV relativeFrom="paragraph">
                  <wp:posOffset>618490</wp:posOffset>
                </wp:positionV>
                <wp:extent cx="1198880" cy="281940"/>
                <wp:effectExtent l="57150" t="76200" r="20320" b="80010"/>
                <wp:wrapNone/>
                <wp:docPr id="63" name="Skupina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880" cy="281940"/>
                          <a:chOff x="0" y="0"/>
                          <a:chExt cx="1198880" cy="281940"/>
                        </a:xfrm>
                      </wpg:grpSpPr>
                      <wpg:grpSp>
                        <wpg:cNvPr id="48" name="Skupina 48"/>
                        <wpg:cNvGrpSpPr/>
                        <wpg:grpSpPr>
                          <a:xfrm>
                            <a:off x="0" y="0"/>
                            <a:ext cx="1198880" cy="281940"/>
                            <a:chOff x="0" y="0"/>
                            <a:chExt cx="1198880" cy="281940"/>
                          </a:xfrm>
                        </wpg:grpSpPr>
                        <wpg:grpSp>
                          <wpg:cNvPr id="49" name="Skupina 49"/>
                          <wpg:cNvGrpSpPr/>
                          <wpg:grpSpPr>
                            <a:xfrm>
                              <a:off x="0" y="0"/>
                              <a:ext cx="1198880" cy="281940"/>
                              <a:chOff x="0" y="0"/>
                              <a:chExt cx="3336877" cy="786118"/>
                            </a:xfrm>
                          </wpg:grpSpPr>
                          <wps:wsp>
                            <wps:cNvPr id="50" name="Obdélník 50"/>
                            <wps:cNvSpPr/>
                            <wps:spPr>
                              <a:xfrm>
                                <a:off x="0" y="0"/>
                                <a:ext cx="3336877" cy="786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Ovál 51"/>
                            <wps:cNvSpPr/>
                            <wps:spPr>
                              <a:xfrm>
                                <a:off x="1065865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Ovál 52"/>
                            <wps:cNvSpPr/>
                            <wps:spPr>
                              <a:xfrm>
                                <a:off x="279088" y="222990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Ovál 59"/>
                            <wps:cNvSpPr/>
                            <wps:spPr>
                              <a:xfrm>
                                <a:off x="1896118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Ovál 60"/>
                            <wps:cNvSpPr/>
                            <wps:spPr>
                              <a:xfrm>
                                <a:off x="2709541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1" name="Ovál 61"/>
                          <wps:cNvSpPr/>
                          <wps:spPr>
                            <a:xfrm>
                              <a:off x="383557" y="79780"/>
                              <a:ext cx="120133" cy="11992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Ovál 62"/>
                        <wps:cNvSpPr/>
                        <wps:spPr>
                          <a:xfrm>
                            <a:off x="681038" y="76200"/>
                            <a:ext cx="120133" cy="11992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0B244" id="Skupina 63" o:spid="_x0000_s1026" style="position:absolute;margin-left:314.65pt;margin-top:48.7pt;width:94.4pt;height:22.2pt;z-index:251689984" coordsize="11988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">
                <v:group id="Skupina 48" o:spid="_x0000_s1027" style="position:absolute;width:11988;height:2819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Skupina 49" o:spid="_x0000_s1028" style="position:absolute;width:11988;height:2819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rect id="Obdélník 50" o:spid="_x0000_s1029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" fillcolor="black [3213]" strokecolor="black [3213]" strokeweight="1pt"/>
                    <v:oval id="Ovál 51" o:spid="_x0000_s1030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" fillcolor="black [3213]" strokecolor="red" strokeweight="1pt">
                      <v:stroke joinstyle="miter"/>
                    </v:oval>
                    <v:oval id="Ovál 52" o:spid="_x0000_s1031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" fillcolor="red" strokecolor="red" strokeweight="1pt">
                      <v:stroke joinstyle="miter"/>
                    </v:oval>
                    <v:oval id="Ovál 59" o:spid="_x0000_s1032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Dcv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" fillcolor="black [3213]" strokecolor="red" strokeweight="1pt">
                      <v:stroke joinstyle="miter"/>
                    </v:oval>
                    <v:oval id="Ovál 60" o:spid="_x0000_s1033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" fillcolor="black [3213]" strokecolor="red" strokeweight="1pt">
                      <v:stroke joinstyle="miter"/>
                    </v:oval>
                  </v:group>
                  <v:oval id="Ovál 61" o:spid="_x0000_s1034" style="position:absolute;left:3835;top:797;width:1201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" fillcolor="red" strokecolor="red" strokeweight="1pt">
                    <v:stroke joinstyle="miter"/>
                  </v:oval>
                </v:group>
                <v:oval id="Ovál 62" o:spid="_x0000_s1035" style="position:absolute;left:6810;top:762;width:1201;height:1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 w:rsidR="009137B6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10514B6" wp14:editId="5811B3FD">
                <wp:simplePos x="0" y="0"/>
                <wp:positionH relativeFrom="column">
                  <wp:posOffset>416573</wp:posOffset>
                </wp:positionH>
                <wp:positionV relativeFrom="paragraph">
                  <wp:posOffset>613951</wp:posOffset>
                </wp:positionV>
                <wp:extent cx="1198880" cy="281940"/>
                <wp:effectExtent l="57150" t="76200" r="20320" b="80010"/>
                <wp:wrapNone/>
                <wp:docPr id="46" name="Skupina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880" cy="281940"/>
                          <a:chOff x="0" y="0"/>
                          <a:chExt cx="1198880" cy="281940"/>
                        </a:xfrm>
                      </wpg:grpSpPr>
                      <wpg:grpSp>
                        <wpg:cNvPr id="28" name="Skupina 28"/>
                        <wpg:cNvGrpSpPr/>
                        <wpg:grpSpPr>
                          <a:xfrm>
                            <a:off x="0" y="0"/>
                            <a:ext cx="1198880" cy="281940"/>
                            <a:chOff x="0" y="0"/>
                            <a:chExt cx="3336877" cy="786118"/>
                          </a:xfrm>
                        </wpg:grpSpPr>
                        <wps:wsp>
                          <wps:cNvPr id="30" name="Obdélník 30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ál 31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ál 32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ál 33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ál 44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Ovál 45"/>
                        <wps:cNvSpPr/>
                        <wps:spPr>
                          <a:xfrm>
                            <a:off x="383557" y="79780"/>
                            <a:ext cx="120133" cy="11992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87452" id="Skupina 46" o:spid="_x0000_s1026" style="position:absolute;margin-left:32.8pt;margin-top:48.35pt;width:94.4pt;height:22.2pt;z-index:251684864" coordsize="11988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">
                <v:group id="Skupina 28" o:spid="_x0000_s1027" style="position:absolute;width:11988;height:2819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Obdélník 30" o:spid="_x0000_s1028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" fillcolor="black [3213]" strokecolor="black [3213]" strokeweight="1pt"/>
                  <v:oval id="Ovál 31" o:spid="_x0000_s1029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" fillcolor="black [3213]" strokecolor="red" strokeweight="1pt">
                    <v:stroke joinstyle="miter"/>
                  </v:oval>
                  <v:oval id="Ovál 32" o:spid="_x0000_s1030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" fillcolor="red" strokecolor="red" strokeweight="1pt">
                    <v:stroke joinstyle="miter"/>
                  </v:oval>
                  <v:oval id="Ovál 33" o:spid="_x0000_s1031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" fillcolor="black [3213]" strokecolor="red" strokeweight="1pt">
                    <v:stroke joinstyle="miter"/>
                  </v:oval>
                  <v:oval id="Ovál 44" o:spid="_x0000_s1032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" fillcolor="black [3213]" strokecolor="red" strokeweight="1pt">
                    <v:stroke joinstyle="miter"/>
                  </v:oval>
                </v:group>
                <v:oval id="Ovál 45" o:spid="_x0000_s1033" style="position:absolute;left:3835;top:797;width:1201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" fillcolor="red" strokecolor="red" strokeweight="1pt">
                  <v:stroke joinstyle="miter"/>
                </v:oval>
              </v:group>
            </w:pict>
          </mc:Fallback>
        </mc:AlternateContent>
      </w:r>
      <w:r w:rsidR="009137B6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55DE15B" wp14:editId="3A32E041">
                <wp:simplePos x="0" y="0"/>
                <wp:positionH relativeFrom="margin">
                  <wp:posOffset>566169</wp:posOffset>
                </wp:positionH>
                <wp:positionV relativeFrom="paragraph">
                  <wp:posOffset>2157813</wp:posOffset>
                </wp:positionV>
                <wp:extent cx="1198880" cy="281940"/>
                <wp:effectExtent l="57150" t="76200" r="20320" b="80010"/>
                <wp:wrapTopAndBottom/>
                <wp:docPr id="58" name="Skupina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880" cy="281940"/>
                          <a:chOff x="0" y="0"/>
                          <a:chExt cx="3336877" cy="786118"/>
                        </a:xfrm>
                      </wpg:grpSpPr>
                      <wps:wsp>
                        <wps:cNvPr id="53" name="Obdélník 53"/>
                        <wps:cNvSpPr/>
                        <wps:spPr>
                          <a:xfrm>
                            <a:off x="0" y="0"/>
                            <a:ext cx="3336877" cy="78611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ál 54"/>
                        <wps:cNvSpPr/>
                        <wps:spPr>
                          <a:xfrm>
                            <a:off x="1065865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ál 55"/>
                        <wps:cNvSpPr/>
                        <wps:spPr>
                          <a:xfrm>
                            <a:off x="279088" y="222990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ál 56"/>
                        <wps:cNvSpPr/>
                        <wps:spPr>
                          <a:xfrm>
                            <a:off x="1896118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ál 57"/>
                        <wps:cNvSpPr/>
                        <wps:spPr>
                          <a:xfrm>
                            <a:off x="2709541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42652" id="Skupina 58" o:spid="_x0000_s1026" style="position:absolute;margin-left:44.6pt;margin-top:169.9pt;width:94.4pt;height:22.2pt;z-index:251679744;mso-position-horizontal-relative:margin;mso-width-relative:margin;mso-height-relative:margin" coordsize="33368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">
                <v:rect id="Obdélník 53" o:spid="_x0000_s1027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iu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" fillcolor="black [3213]" strokecolor="black [3213]" strokeweight="1pt"/>
                <v:oval id="Ovál 54" o:spid="_x0000_s1028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ix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" fillcolor="black [3213]" strokecolor="red" strokeweight="1pt">
                  <v:stroke joinstyle="miter"/>
                </v:oval>
                <v:oval id="Ovál 55" o:spid="_x0000_s1029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" fillcolor="red" strokecolor="red" strokeweight="1pt">
                  <v:stroke joinstyle="miter"/>
                </v:oval>
                <v:oval id="Ovál 56" o:spid="_x0000_s1030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" fillcolor="black [3213]" strokecolor="red" strokeweight="1pt">
                  <v:stroke joinstyle="miter"/>
                </v:oval>
                <v:oval id="Ovál 57" o:spid="_x0000_s1031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" fillcolor="black [3213]" strokecolor="red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9137B6" w:rsidRPr="009137B6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0F906A" wp14:editId="4CD1F44E">
                <wp:simplePos x="0" y="0"/>
                <wp:positionH relativeFrom="column">
                  <wp:posOffset>421053</wp:posOffset>
                </wp:positionH>
                <wp:positionV relativeFrom="paragraph">
                  <wp:posOffset>1684020</wp:posOffset>
                </wp:positionV>
                <wp:extent cx="1637665" cy="1404620"/>
                <wp:effectExtent l="0" t="0" r="0" b="0"/>
                <wp:wrapSquare wrapText="bothSides"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6F2EA" w14:textId="602F99BD" w:rsidR="009137B6" w:rsidRPr="009137B6" w:rsidRDefault="009137B6">
                            <w:pP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</w:pPr>
                            <w:r w:rsidRPr="009137B6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255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 xml:space="preserve"> a méně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F906A" id="_x0000_s1033" type="#_x0000_t202" style="position:absolute;margin-left:33.15pt;margin-top:132.6pt;width:128.9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" filled="f" stroked="f">
                <v:textbox style="mso-fit-shape-to-text:t">
                  <w:txbxContent>
                    <w:p w14:paraId="30C6F2EA" w14:textId="602F99BD" w:rsidR="009137B6" w:rsidRPr="009137B6" w:rsidRDefault="009137B6">
                      <w:pP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</w:pPr>
                      <w:r w:rsidRPr="009137B6"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255</w:t>
                      </w: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 xml:space="preserve"> a méně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7B6" w:rsidRPr="009137B6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148649" wp14:editId="2D96343F">
                <wp:simplePos x="0" y="0"/>
                <wp:positionH relativeFrom="column">
                  <wp:posOffset>3766820</wp:posOffset>
                </wp:positionH>
                <wp:positionV relativeFrom="paragraph">
                  <wp:posOffset>1684020</wp:posOffset>
                </wp:positionV>
                <wp:extent cx="1362710" cy="1404620"/>
                <wp:effectExtent l="0" t="0" r="0" b="0"/>
                <wp:wrapSquare wrapText="bothSides"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DF735" w14:textId="03436E44" w:rsidR="009137B6" w:rsidRPr="009137B6" w:rsidRDefault="009137B6" w:rsidP="009137B6">
                            <w:pP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768 a více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48649" id="_x0000_s1034" type="#_x0000_t202" style="position:absolute;margin-left:296.6pt;margin-top:132.6pt;width:107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" filled="f" stroked="f">
                <v:textbox style="mso-fit-shape-to-text:t">
                  <w:txbxContent>
                    <w:p w14:paraId="63FDF735" w14:textId="03436E44" w:rsidR="009137B6" w:rsidRPr="009137B6" w:rsidRDefault="009137B6" w:rsidP="009137B6">
                      <w:pP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768 a více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7B6" w:rsidRPr="009137B6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9528C7" wp14:editId="765F1B8B">
                <wp:simplePos x="0" y="0"/>
                <wp:positionH relativeFrom="column">
                  <wp:posOffset>3663268</wp:posOffset>
                </wp:positionH>
                <wp:positionV relativeFrom="paragraph">
                  <wp:posOffset>174361</wp:posOffset>
                </wp:positionV>
                <wp:extent cx="1181100" cy="1404620"/>
                <wp:effectExtent l="0" t="0" r="0" b="0"/>
                <wp:wrapSquare wrapText="bothSides"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B9686" w14:textId="4C9D4045" w:rsidR="009137B6" w:rsidRPr="009137B6" w:rsidRDefault="009137B6" w:rsidP="009137B6">
                            <w:pP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512</w:t>
                            </w:r>
                            <w:r w:rsidRPr="009137B6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767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528C7" id="_x0000_s1035" type="#_x0000_t202" style="position:absolute;margin-left:288.45pt;margin-top:13.75pt;width:9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" filled="f" stroked="f">
                <v:textbox style="mso-fit-shape-to-text:t">
                  <w:txbxContent>
                    <w:p w14:paraId="3BFB9686" w14:textId="4C9D4045" w:rsidR="009137B6" w:rsidRPr="009137B6" w:rsidRDefault="009137B6" w:rsidP="009137B6">
                      <w:pP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512</w:t>
                      </w:r>
                      <w:r w:rsidRPr="009137B6"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767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7B6" w:rsidRPr="009137B6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49404A" wp14:editId="39B0885A">
                <wp:simplePos x="0" y="0"/>
                <wp:positionH relativeFrom="column">
                  <wp:posOffset>876983</wp:posOffset>
                </wp:positionH>
                <wp:positionV relativeFrom="paragraph">
                  <wp:posOffset>165567</wp:posOffset>
                </wp:positionV>
                <wp:extent cx="1181100" cy="1404620"/>
                <wp:effectExtent l="0" t="0" r="0" b="0"/>
                <wp:wrapSquare wrapText="bothSides"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2DF0" w14:textId="59CD6C9A" w:rsidR="009137B6" w:rsidRPr="009137B6" w:rsidRDefault="009137B6" w:rsidP="009137B6">
                            <w:pP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256</w:t>
                            </w:r>
                            <w:r w:rsidRPr="009137B6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4"/>
                              </w:rPr>
                              <w:t>511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9404A" id="_x0000_s1036" type="#_x0000_t202" style="position:absolute;margin-left:69.05pt;margin-top:13.05pt;width:9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" filled="f" stroked="f">
                <v:textbox style="mso-fit-shape-to-text:t">
                  <w:txbxContent>
                    <w:p w14:paraId="3BB62DF0" w14:textId="59CD6C9A" w:rsidR="009137B6" w:rsidRPr="009137B6" w:rsidRDefault="009137B6" w:rsidP="009137B6">
                      <w:pP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256</w:t>
                      </w:r>
                      <w:r w:rsidRPr="009137B6"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4"/>
                        </w:rPr>
                        <w:t>511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7B6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E6270" wp14:editId="446BAB0E">
                <wp:simplePos x="0" y="0"/>
                <wp:positionH relativeFrom="column">
                  <wp:posOffset>1795960</wp:posOffset>
                </wp:positionH>
                <wp:positionV relativeFrom="paragraph">
                  <wp:posOffset>178722</wp:posOffset>
                </wp:positionV>
                <wp:extent cx="2120900" cy="2120900"/>
                <wp:effectExtent l="57150" t="57150" r="50800" b="69850"/>
                <wp:wrapNone/>
                <wp:docPr id="20" name="Oblou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84002">
                          <a:off x="0" y="0"/>
                          <a:ext cx="2120900" cy="2120900"/>
                        </a:xfrm>
                        <a:prstGeom prst="arc">
                          <a:avLst>
                            <a:gd name="adj1" fmla="val 29996"/>
                            <a:gd name="adj2" fmla="val 19649722"/>
                          </a:avLst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B652B" id="Oblouk 20" o:spid="_x0000_s1026" style="position:absolute;margin-left:141.4pt;margin-top:14.05pt;width:167pt;height:167pt;rotation:719148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900,212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" path="m2120860,1069703nsc2116263,1596566,1725544,2040149,1203475,2111211,681406,2182273,186341,1859258,41092,1352791,-104157,846325,144466,310028,624844,93598,1105223,-122832,1671648,46253,1954778,490598r-894328,569852l2120860,1069703xem2120860,1069703nfc2116263,1596566,1725544,2040149,1203475,2111211,681406,2182273,186341,1859258,41092,1352791,-104157,846325,144466,310028,624844,93598,1105223,-122832,1671648,46253,1954778,490598e" filled="f" strokecolor="#aeaaaa [2414]" strokeweight="6pt">
                <v:stroke endarrow="classic" joinstyle="miter"/>
                <v:path arrowok="t" o:connecttype="custom" o:connectlocs="2120860,1069703;1203475,2111211;41092,1352791;624844,93598;1954778,490598" o:connectangles="0,0,0,0,0"/>
              </v:shape>
            </w:pict>
          </mc:Fallback>
        </mc:AlternateContent>
      </w:r>
      <w:r w:rsidR="009137B6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36969" wp14:editId="718E0110">
                <wp:simplePos x="0" y="0"/>
                <wp:positionH relativeFrom="column">
                  <wp:posOffset>1795960</wp:posOffset>
                </wp:positionH>
                <wp:positionV relativeFrom="paragraph">
                  <wp:posOffset>178722</wp:posOffset>
                </wp:positionV>
                <wp:extent cx="2120900" cy="2120900"/>
                <wp:effectExtent l="57150" t="57150" r="88900" b="0"/>
                <wp:wrapNone/>
                <wp:docPr id="19" name="Oblou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84002">
                          <a:off x="0" y="0"/>
                          <a:ext cx="2120900" cy="2120900"/>
                        </a:xfrm>
                        <a:prstGeom prst="arc">
                          <a:avLst>
                            <a:gd name="adj1" fmla="val 29996"/>
                            <a:gd name="adj2" fmla="val 15589358"/>
                          </a:avLst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4DC3" id="Oblouk 19" o:spid="_x0000_s1026" style="position:absolute;margin-left:141.4pt;margin-top:14.05pt;width:167pt;height:167pt;rotation:719148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900,212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" path="m2120860,1069703nsc2115973,1629789,1676353,2089498,1117044,2119389,557734,2149280,71622,1739046,7068,1182671,-57487,626296,321779,115654,873074,16686r187376,1043764l2120860,1069703xem2120860,1069703nfc2115973,1629789,1676353,2089498,1117044,2119389,557734,2149280,71622,1739046,7068,1182671,-57487,626296,321779,115654,873074,16686e" filled="f" strokecolor="#aeaaaa [2414]" strokeweight="6pt">
                <v:stroke endarrow="classic" joinstyle="miter"/>
                <v:path arrowok="t" o:connecttype="custom" o:connectlocs="2120860,1069703;1117044,2119389;7068,1182671;873074,16686" o:connectangles="0,0,0,0"/>
              </v:shape>
            </w:pict>
          </mc:Fallback>
        </mc:AlternateContent>
      </w:r>
      <w:r w:rsidR="009137B6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F30FE" wp14:editId="6FCBBFDD">
                <wp:simplePos x="0" y="0"/>
                <wp:positionH relativeFrom="column">
                  <wp:posOffset>1800273</wp:posOffset>
                </wp:positionH>
                <wp:positionV relativeFrom="paragraph">
                  <wp:posOffset>174409</wp:posOffset>
                </wp:positionV>
                <wp:extent cx="2120900" cy="2120900"/>
                <wp:effectExtent l="57150" t="152400" r="0" b="0"/>
                <wp:wrapNone/>
                <wp:docPr id="18" name="Oblou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84002">
                          <a:off x="0" y="0"/>
                          <a:ext cx="2120900" cy="2120900"/>
                        </a:xfrm>
                        <a:prstGeom prst="arc">
                          <a:avLst>
                            <a:gd name="adj1" fmla="val 29996"/>
                            <a:gd name="adj2" fmla="val 10145282"/>
                          </a:avLst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8053" id="Oblouk 18" o:spid="_x0000_s1026" style="position:absolute;margin-left:141.75pt;margin-top:13.75pt;width:167pt;height:167pt;rotation:719148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900,212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" path="m2120860,1069703nsc2116106,1614523,1699266,2067088,1156673,2116526,614080,2165963,122313,1796184,19175,1261194l1060450,1060450r1060410,9253xem2120860,1069703nfc2116106,1614523,1699266,2067088,1156673,2116526,614080,2165963,122313,1796184,19175,1261194e" filled="f" strokecolor="#aeaaaa [2414]" strokeweight="6pt">
                <v:stroke endarrow="classic" joinstyle="miter"/>
                <v:path arrowok="t" o:connecttype="custom" o:connectlocs="2120860,1069703;1156673,2116526;19175,1261194" o:connectangles="0,0,0"/>
              </v:shape>
            </w:pict>
          </mc:Fallback>
        </mc:AlternateContent>
      </w:r>
      <w:r w:rsidR="009137B6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BB7FC" wp14:editId="768C87A1">
                <wp:simplePos x="0" y="0"/>
                <wp:positionH relativeFrom="column">
                  <wp:posOffset>1800273</wp:posOffset>
                </wp:positionH>
                <wp:positionV relativeFrom="paragraph">
                  <wp:posOffset>174409</wp:posOffset>
                </wp:positionV>
                <wp:extent cx="2120900" cy="2120900"/>
                <wp:effectExtent l="76200" t="0" r="0" b="0"/>
                <wp:wrapNone/>
                <wp:docPr id="17" name="Oblou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84002">
                          <a:off x="0" y="0"/>
                          <a:ext cx="2120900" cy="2120900"/>
                        </a:xfrm>
                        <a:prstGeom prst="arc">
                          <a:avLst>
                            <a:gd name="adj1" fmla="val 29996"/>
                            <a:gd name="adj2" fmla="val 4851069"/>
                          </a:avLst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05DD" id="Oblouk 17" o:spid="_x0000_s1026" style="position:absolute;margin-left:141.75pt;margin-top:13.75pt;width:167pt;height:167pt;rotation:719148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900,212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" path="m2120860,1069703nsc2116348,1586768,1739569,2025193,1229062,2107410l1060450,1060450r1060410,9253xem2120860,1069703nfc2116348,1586768,1739569,2025193,1229062,2107410e" filled="f" strokecolor="#aeaaaa [2414]" strokeweight="6pt">
                <v:stroke endarrow="classic" joinstyle="miter"/>
                <v:path arrowok="t" o:connecttype="custom" o:connectlocs="2120860,1069703;1229062,2107410" o:connectangles="0,0"/>
              </v:shape>
            </w:pict>
          </mc:Fallback>
        </mc:AlternateContent>
      </w:r>
      <w:r w:rsidR="009137B6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2A3500" wp14:editId="083C1F8E">
                <wp:simplePos x="0" y="0"/>
                <wp:positionH relativeFrom="column">
                  <wp:posOffset>1964175</wp:posOffset>
                </wp:positionH>
                <wp:positionV relativeFrom="paragraph">
                  <wp:posOffset>321058</wp:posOffset>
                </wp:positionV>
                <wp:extent cx="1802920" cy="1802920"/>
                <wp:effectExtent l="0" t="0" r="26035" b="26035"/>
                <wp:wrapNone/>
                <wp:docPr id="8" name="Skupin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920" cy="1802920"/>
                          <a:chOff x="0" y="0"/>
                          <a:chExt cx="1802920" cy="1802920"/>
                        </a:xfrm>
                      </wpg:grpSpPr>
                      <wps:wsp>
                        <wps:cNvPr id="2" name="Ovál 2"/>
                        <wps:cNvSpPr/>
                        <wps:spPr>
                          <a:xfrm>
                            <a:off x="0" y="0"/>
                            <a:ext cx="1802920" cy="18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ál 7"/>
                        <wps:cNvSpPr/>
                        <wps:spPr>
                          <a:xfrm>
                            <a:off x="759124" y="707366"/>
                            <a:ext cx="301924" cy="301924"/>
                          </a:xfrm>
                          <a:prstGeom prst="ellips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EE7E1" id="Skupina 8" o:spid="_x0000_s1026" style="position:absolute;margin-left:154.65pt;margin-top:25.3pt;width:141.95pt;height:141.95pt;z-index:251660288" coordsize="18029,1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">
                <v:oval id="Ovál 2" o:spid="_x0000_s1027" style="position:absolute;width:18029;height:18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" fillcolor="#a5a5a5 [3206]" strokecolor="#525252 [1606]" strokeweight="1pt">
                  <v:stroke joinstyle="miter"/>
                </v:oval>
                <v:oval id="Ovál 7" o:spid="_x0000_s1028" style="position:absolute;left:7591;top:7073;width:3019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" fillcolor="#a5a5a5 [3206]" strokecolor="white [3212]" strokeweight="6pt">
                  <v:stroke joinstyle="miter"/>
                </v:oval>
              </v:group>
            </w:pict>
          </mc:Fallback>
        </mc:AlternateContent>
      </w:r>
    </w:p>
    <w:sectPr w:rsidR="0091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474BC"/>
    <w:multiLevelType w:val="multilevel"/>
    <w:tmpl w:val="ACDACDB6"/>
    <w:numStyleLink w:val="slovnkapitolzvrenprce"/>
  </w:abstractNum>
  <w:abstractNum w:abstractNumId="28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9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8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3B3C42"/>
    <w:rsid w:val="0052064A"/>
    <w:rsid w:val="00532697"/>
    <w:rsid w:val="005A6992"/>
    <w:rsid w:val="006830D6"/>
    <w:rsid w:val="007F28EF"/>
    <w:rsid w:val="008F4981"/>
    <w:rsid w:val="009137B6"/>
    <w:rsid w:val="009A2098"/>
    <w:rsid w:val="00A555F7"/>
    <w:rsid w:val="00AF050E"/>
    <w:rsid w:val="00B83884"/>
    <w:rsid w:val="00B838E7"/>
    <w:rsid w:val="00BA7969"/>
    <w:rsid w:val="00C26417"/>
    <w:rsid w:val="00D01B0C"/>
    <w:rsid w:val="00E3406E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334</TotalTime>
  <Pages>2</Pages>
  <Words>26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15</cp:revision>
  <cp:lastPrinted>2022-05-18T06:46:00Z</cp:lastPrinted>
  <dcterms:created xsi:type="dcterms:W3CDTF">2022-04-22T12:40:00Z</dcterms:created>
  <dcterms:modified xsi:type="dcterms:W3CDTF">2022-05-18T10:33:00Z</dcterms:modified>
</cp:coreProperties>
</file>