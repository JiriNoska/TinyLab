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78506F8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7B971E91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7EBC22FD" w:rsidR="00D27C92" w:rsidRPr="00D27C92" w:rsidRDefault="00B35F04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Potenciometr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14:paraId="36E7F507" w14:textId="7EBC22FD" w:rsidR="00D27C92" w:rsidRPr="00D27C92" w:rsidRDefault="00B35F04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Potenciometr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336A5166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Hodina </w:t>
                              </w:r>
                              <w:r w:rsidR="00B35F04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336A5166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Hodina </w:t>
                        </w:r>
                        <w:r w:rsidR="00B35F04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3E524A26" w14:textId="1D118008" w:rsidR="00B35F04" w:rsidRDefault="00B35F04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vytvářet a využívat sériovou komunikaci, </w:t>
      </w:r>
    </w:p>
    <w:p w14:paraId="25D0E1BC" w14:textId="046553F3" w:rsidR="00B35F04" w:rsidRDefault="00B35F04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zjišťovat možné hodnoty potenciometru, </w:t>
      </w:r>
    </w:p>
    <w:p w14:paraId="15E8030D" w14:textId="79958341" w:rsidR="00C665BA" w:rsidRPr="00B35F04" w:rsidRDefault="00B35F04" w:rsidP="00B35F04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pomocí potenciometru nastavovat rozsvěcování LED diod</w:t>
      </w:r>
      <w:r w:rsidR="00092B8A"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0050" w:rsidRPr="00B35F04">
        <w:rPr>
          <w:rFonts w:asciiTheme="minorHAnsi" w:hAnsiTheme="minorHAnsi"/>
          <w:color w:val="000000" w:themeColor="text1"/>
          <w:szCs w:val="16"/>
        </w:rPr>
        <w:t>.</w:t>
      </w:r>
    </w:p>
    <w:p w14:paraId="5777F672" w14:textId="74B5A6BC" w:rsidR="00D27C92" w:rsidRDefault="00B35F04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vytvořit sériovou komunikaci a čerpat z ní informace</w:t>
      </w:r>
      <w:r w:rsidR="00630050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77CA8031" w14:textId="37650467" w:rsidR="00B35F04" w:rsidRDefault="00B35F04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číst hodnoty z pinů kitu TinyLab,</w:t>
      </w:r>
    </w:p>
    <w:p w14:paraId="0A90F5C6" w14:textId="39BAE379" w:rsidR="00D27C92" w:rsidRPr="00630050" w:rsidRDefault="00092B8A" w:rsidP="00630050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b/>
          <w:noProof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4BBFB7AB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f58g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5F04">
        <w:rPr>
          <w:rFonts w:asciiTheme="minorHAnsi" w:hAnsiTheme="minorHAnsi"/>
          <w:color w:val="000000" w:themeColor="text1"/>
          <w:szCs w:val="16"/>
        </w:rPr>
        <w:t>používat podmínky</w:t>
      </w:r>
      <w:r w:rsidR="00630050">
        <w:rPr>
          <w:rFonts w:asciiTheme="minorHAnsi" w:hAnsiTheme="minorHAnsi"/>
          <w:color w:val="000000" w:themeColor="text1"/>
          <w:szCs w:val="16"/>
        </w:rPr>
        <w:t>.</w:t>
      </w:r>
      <w:r w:rsidR="00D27C92" w:rsidRPr="00630050"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47736600" w14:textId="6B2C06D2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77777777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39770BB6" w:rsidR="00C665B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B35F04">
        <w:rPr>
          <w:rFonts w:asciiTheme="minorHAnsi" w:hAnsiTheme="minorHAnsi"/>
          <w:color w:val="000000" w:themeColor="text1"/>
          <w:szCs w:val="16"/>
        </w:rPr>
        <w:t>3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.1 – </w:t>
      </w:r>
      <w:r w:rsidR="00B35F04">
        <w:rPr>
          <w:rFonts w:asciiTheme="minorHAnsi" w:hAnsiTheme="minorHAnsi"/>
          <w:color w:val="000000" w:themeColor="text1"/>
          <w:szCs w:val="16"/>
        </w:rPr>
        <w:t>Sériová komunikace</w:t>
      </w:r>
      <w:r w:rsidRPr="00092B8A"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5212A08F" w14:textId="289EEB86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B35F04">
        <w:rPr>
          <w:rFonts w:asciiTheme="minorHAnsi" w:hAnsiTheme="minorHAnsi"/>
          <w:color w:val="000000" w:themeColor="text1"/>
          <w:szCs w:val="16"/>
        </w:rPr>
        <w:t>3</w:t>
      </w:r>
      <w:r>
        <w:rPr>
          <w:rFonts w:asciiTheme="minorHAnsi" w:hAnsiTheme="minorHAnsi"/>
          <w:color w:val="000000" w:themeColor="text1"/>
          <w:szCs w:val="16"/>
        </w:rPr>
        <w:t xml:space="preserve">.2 – </w:t>
      </w:r>
      <w:r w:rsidR="00B35F04">
        <w:rPr>
          <w:rFonts w:asciiTheme="minorHAnsi" w:hAnsiTheme="minorHAnsi"/>
          <w:color w:val="000000" w:themeColor="text1"/>
          <w:szCs w:val="16"/>
        </w:rPr>
        <w:t>Výpis hodnoty z jezdce potenciometru</w:t>
      </w:r>
      <w:r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42B564C2" w14:textId="07620E8B" w:rsidR="00630050" w:rsidRDefault="00630050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>aktivita</w:t>
      </w:r>
      <w:r w:rsidR="00B35F04">
        <w:rPr>
          <w:rFonts w:asciiTheme="minorHAnsi" w:hAnsiTheme="minorHAnsi"/>
          <w:color w:val="000000" w:themeColor="text1"/>
          <w:szCs w:val="16"/>
        </w:rPr>
        <w:t xml:space="preserve"> 3</w:t>
      </w:r>
      <w:r>
        <w:rPr>
          <w:rFonts w:asciiTheme="minorHAnsi" w:hAnsiTheme="minorHAnsi"/>
          <w:color w:val="000000" w:themeColor="text1"/>
          <w:szCs w:val="16"/>
        </w:rPr>
        <w:t xml:space="preserve">.3 – </w:t>
      </w:r>
      <w:r w:rsidR="00B35F04">
        <w:rPr>
          <w:rFonts w:asciiTheme="minorHAnsi" w:hAnsiTheme="minorHAnsi"/>
          <w:color w:val="000000" w:themeColor="text1"/>
          <w:szCs w:val="16"/>
        </w:rPr>
        <w:t>Ovládání hlasitosti</w:t>
      </w:r>
      <w:r>
        <w:rPr>
          <w:rFonts w:asciiTheme="minorHAnsi" w:hAnsiTheme="minorHAnsi"/>
          <w:color w:val="000000" w:themeColor="text1"/>
          <w:szCs w:val="16"/>
        </w:rPr>
        <w:t xml:space="preserve">, </w:t>
      </w:r>
    </w:p>
    <w:p w14:paraId="607F8D50" w14:textId="4B6BB1FF" w:rsidR="00F634D5" w:rsidRPr="00B35F04" w:rsidRDefault="00630050" w:rsidP="00D47EE8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B35F04">
        <w:rPr>
          <w:rFonts w:asciiTheme="minorHAnsi" w:hAnsiTheme="minorHAnsi"/>
          <w:color w:val="000000" w:themeColor="text1"/>
          <w:szCs w:val="16"/>
        </w:rPr>
        <w:t xml:space="preserve">aktivita </w:t>
      </w:r>
      <w:r w:rsidR="00B35F04" w:rsidRPr="00B35F04">
        <w:rPr>
          <w:rFonts w:asciiTheme="minorHAnsi" w:hAnsiTheme="minorHAnsi"/>
          <w:color w:val="000000" w:themeColor="text1"/>
          <w:szCs w:val="16"/>
        </w:rPr>
        <w:t>3</w:t>
      </w:r>
      <w:r w:rsidRPr="00B35F04">
        <w:rPr>
          <w:rFonts w:asciiTheme="minorHAnsi" w:hAnsiTheme="minorHAnsi"/>
          <w:color w:val="000000" w:themeColor="text1"/>
          <w:szCs w:val="16"/>
        </w:rPr>
        <w:t>.4 –</w:t>
      </w:r>
      <w:r w:rsidR="00B35F04">
        <w:rPr>
          <w:rFonts w:asciiTheme="minorHAnsi" w:hAnsiTheme="minorHAnsi"/>
          <w:color w:val="000000" w:themeColor="text1"/>
          <w:szCs w:val="16"/>
        </w:rPr>
        <w:t xml:space="preserve"> </w:t>
      </w:r>
      <w:r w:rsidRPr="00B35F04">
        <w:rPr>
          <w:rFonts w:asciiTheme="minorHAnsi" w:hAnsiTheme="minorHAnsi"/>
          <w:color w:val="000000" w:themeColor="text1"/>
          <w:szCs w:val="16"/>
        </w:rPr>
        <w:t xml:space="preserve">Ověření znalostí. </w:t>
      </w:r>
    </w:p>
    <w:p w14:paraId="04177A11" w14:textId="557894D4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4E26BD8C" wp14:editId="7976AE8A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69D3" w14:textId="77777777" w:rsidR="00F634D5" w:rsidRDefault="00F634D5" w:rsidP="00F634D5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BD8C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216369D3" w14:textId="77777777" w:rsidR="00F634D5" w:rsidRDefault="00F634D5" w:rsidP="00F634D5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B281EB" w14:textId="61809CBE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422EE080" w14:textId="5494A423" w:rsidR="00F634D5" w:rsidRDefault="00F634D5" w:rsidP="00F634D5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1B6756F5" w14:textId="122A91BA" w:rsidR="00AC2F8B" w:rsidRDefault="00AC2F8B" w:rsidP="00F634D5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AC2F8B">
        <w:rPr>
          <w:rFonts w:asciiTheme="minorHAnsi" w:hAnsiTheme="minorHAnsi"/>
          <w:b/>
          <w:color w:val="000000" w:themeColor="text1"/>
          <w:szCs w:val="16"/>
        </w:rPr>
        <w:t>https://jirinoska.github.io/tinylab/aktivita</w:t>
      </w:r>
      <w:r w:rsidR="00B35F04">
        <w:rPr>
          <w:rFonts w:asciiTheme="minorHAnsi" w:hAnsiTheme="minorHAnsi"/>
          <w:b/>
          <w:color w:val="000000" w:themeColor="text1"/>
          <w:szCs w:val="16"/>
        </w:rPr>
        <w:t>3</w:t>
      </w:r>
    </w:p>
    <w:p w14:paraId="1B2266F2" w14:textId="79A0D4D9" w:rsidR="00D1454B" w:rsidRDefault="00D1454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D1454B" w14:paraId="174812C3" w14:textId="77777777" w:rsidTr="00383179">
        <w:tc>
          <w:tcPr>
            <w:tcW w:w="1696" w:type="dxa"/>
            <w:vAlign w:val="center"/>
          </w:tcPr>
          <w:p w14:paraId="33EAE3E8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bookmarkStart w:id="0" w:name="_GoBack"/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lastRenderedPageBreak/>
              <w:drawing>
                <wp:inline distT="0" distB="0" distL="0" distR="0" wp14:anchorId="5F768BC3" wp14:editId="61DCA801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040" w:type="dxa"/>
            <w:vAlign w:val="center"/>
          </w:tcPr>
          <w:p w14:paraId="5536181E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D1454B" w14:paraId="187CACC5" w14:textId="77777777" w:rsidTr="00383179">
        <w:tc>
          <w:tcPr>
            <w:tcW w:w="1696" w:type="dxa"/>
            <w:vAlign w:val="center"/>
          </w:tcPr>
          <w:p w14:paraId="430490D7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69262B57" wp14:editId="7859A7E8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21356552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D1454B" w14:paraId="48D77EE0" w14:textId="77777777" w:rsidTr="00383179">
        <w:tc>
          <w:tcPr>
            <w:tcW w:w="1696" w:type="dxa"/>
            <w:vAlign w:val="center"/>
          </w:tcPr>
          <w:p w14:paraId="01FCBAF7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228B606D" wp14:editId="57FEF3DD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579D4E73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D1454B" w14:paraId="37BD463B" w14:textId="77777777" w:rsidTr="00383179">
        <w:tc>
          <w:tcPr>
            <w:tcW w:w="1696" w:type="dxa"/>
            <w:vAlign w:val="center"/>
          </w:tcPr>
          <w:p w14:paraId="0E2B33D7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6ADE3CF3" wp14:editId="6AD5240C">
                  <wp:extent cx="360000" cy="360000"/>
                  <wp:effectExtent l="0" t="0" r="2540" b="254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2A707821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D1454B" w14:paraId="03DA0ECD" w14:textId="77777777" w:rsidTr="00383179">
        <w:tc>
          <w:tcPr>
            <w:tcW w:w="1696" w:type="dxa"/>
            <w:vAlign w:val="center"/>
          </w:tcPr>
          <w:p w14:paraId="733C20C5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0DD4BE3F" wp14:editId="3593414B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64C20F83" w14:textId="77777777" w:rsidR="00D1454B" w:rsidRDefault="00D1454B" w:rsidP="00383179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5ECCC54E" w14:textId="3CD261A8" w:rsidR="0058269E" w:rsidRPr="00092B8A" w:rsidRDefault="00D1454B" w:rsidP="00D1454B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noProof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40FF4B74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5579745" cy="496570"/>
                <wp:effectExtent l="0" t="0" r="20955" b="17780"/>
                <wp:wrapTopAndBottom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10.3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7DE75464" wp14:editId="20A7C7FE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579745" cy="496570"/>
                <wp:effectExtent l="0" t="0" r="20955" b="17780"/>
                <wp:wrapTopAndBottom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C336D" w14:textId="77777777" w:rsidR="00D1454B" w:rsidRDefault="00D1454B" w:rsidP="00D1454B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5464" id="_x0000_s1038" style="position:absolute;margin-left:0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top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4D1C336D" w14:textId="77777777" w:rsidR="00D1454B" w:rsidRDefault="00D1454B" w:rsidP="00D1454B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92B8A" w:rsidRPr="00092B8A"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B35F04">
        <w:rPr>
          <w:rFonts w:asciiTheme="minorHAnsi" w:hAnsiTheme="minorHAnsi"/>
          <w:b/>
          <w:color w:val="000000" w:themeColor="text1"/>
          <w:szCs w:val="16"/>
        </w:rPr>
        <w:t>3</w:t>
      </w:r>
      <w:r w:rsidR="00092B8A" w:rsidRPr="00092B8A">
        <w:rPr>
          <w:rFonts w:asciiTheme="minorHAnsi" w:hAnsiTheme="minorHAnsi"/>
          <w:b/>
          <w:color w:val="000000" w:themeColor="text1"/>
          <w:szCs w:val="16"/>
        </w:rPr>
        <w:t>.1</w:t>
      </w:r>
    </w:p>
    <w:p w14:paraId="7472A641" w14:textId="030B5C58" w:rsidR="0045622F" w:rsidRP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</w:t>
      </w:r>
      <w:r w:rsidR="0077594E">
        <w:t>7</w:t>
      </w:r>
      <w:r>
        <w:t xml:space="preserve"> minut.</w:t>
      </w:r>
    </w:p>
    <w:p w14:paraId="56143EBE" w14:textId="4B958B57" w:rsidR="00D544C5" w:rsidRDefault="00D544C5" w:rsidP="00092B8A">
      <w:pPr>
        <w:pStyle w:val="D-normln"/>
      </w:pPr>
      <w:r>
        <w:t xml:space="preserve">Rozdejte pracovní listy. </w:t>
      </w:r>
    </w:p>
    <w:p w14:paraId="7D257A55" w14:textId="2776A867" w:rsidR="00BE0A54" w:rsidRDefault="00B35F04" w:rsidP="00937163">
      <w:pPr>
        <w:pStyle w:val="D-normln"/>
      </w:pPr>
      <w:r>
        <w:t xml:space="preserve">Žáci mají zadané příkazy, které musí použít pro vytvoření sériové komunikace. V úvodní části aktivity je jedno, zda je zadají do funkce </w:t>
      </w:r>
      <w:proofErr w:type="spellStart"/>
      <w:r>
        <w:t>setup</w:t>
      </w:r>
      <w:proofErr w:type="spellEnd"/>
      <w:r>
        <w:t xml:space="preserve"> nebo </w:t>
      </w:r>
      <w:proofErr w:type="spellStart"/>
      <w:r>
        <w:t>loop</w:t>
      </w:r>
      <w:proofErr w:type="spellEnd"/>
      <w:r>
        <w:t xml:space="preserve">. </w:t>
      </w:r>
      <w:r w:rsidR="00BE0A54">
        <w:t xml:space="preserve">Důležitá je funkčnost tohoto programu. V této aktivitě žáci pracují sami bez nápovědy ze strany pedagoga. Explorací žáci také musí zjistit, kde se výpis nachází. </w:t>
      </w:r>
    </w:p>
    <w:p w14:paraId="4220CF31" w14:textId="528CC319" w:rsidR="00937163" w:rsidRDefault="00BE0A54" w:rsidP="00937163">
      <w:pPr>
        <w:pStyle w:val="D-normln"/>
      </w:pPr>
      <w:r>
        <w:t xml:space="preserve">Dalším krokem je zjišťování, jak se mění výpis v závislosti na umístění do jednotlivých funkcí. Poslední částí této aktivity je rozlišení mezi příkazy </w:t>
      </w:r>
      <w:proofErr w:type="spellStart"/>
      <w:r w:rsidRPr="00D1454B">
        <w:rPr>
          <w:i/>
        </w:rPr>
        <w:t>print</w:t>
      </w:r>
      <w:proofErr w:type="spellEnd"/>
      <w:r>
        <w:t xml:space="preserve"> a </w:t>
      </w:r>
      <w:proofErr w:type="spellStart"/>
      <w:r w:rsidRPr="00D1454B">
        <w:rPr>
          <w:i/>
        </w:rPr>
        <w:t>println</w:t>
      </w:r>
      <w:proofErr w:type="spellEnd"/>
      <w:r>
        <w:t xml:space="preserve">. </w:t>
      </w:r>
    </w:p>
    <w:p w14:paraId="5016FB04" w14:textId="5CC7BCFC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77594E">
        <w:rPr>
          <w:rFonts w:asciiTheme="minorHAnsi" w:hAnsiTheme="minorHAnsi"/>
          <w:b/>
          <w:color w:val="000000" w:themeColor="text1"/>
          <w:szCs w:val="16"/>
        </w:rPr>
        <w:t>3</w:t>
      </w:r>
      <w:r w:rsidR="00D544C5">
        <w:rPr>
          <w:rFonts w:asciiTheme="minorHAnsi" w:hAnsiTheme="minorHAnsi"/>
          <w:b/>
          <w:color w:val="000000" w:themeColor="text1"/>
          <w:szCs w:val="16"/>
        </w:rPr>
        <w:t>.2</w:t>
      </w:r>
    </w:p>
    <w:p w14:paraId="74FE4F81" w14:textId="3B052F85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BE0A54">
        <w:t>10</w:t>
      </w:r>
      <w:r>
        <w:t xml:space="preserve"> minut.</w:t>
      </w:r>
    </w:p>
    <w:p w14:paraId="30D0338D" w14:textId="6C9D9BEA" w:rsidR="00694E97" w:rsidRDefault="00BE0A54" w:rsidP="00E77DF8">
      <w:pPr>
        <w:pStyle w:val="D-normln"/>
      </w:pPr>
      <w:r>
        <w:t xml:space="preserve">Ukažte žákům zadání. </w:t>
      </w:r>
    </w:p>
    <w:p w14:paraId="75734203" w14:textId="0F784775" w:rsidR="00BE0A54" w:rsidRDefault="00BE0A54" w:rsidP="00E77DF8">
      <w:pPr>
        <w:pStyle w:val="D-normln"/>
      </w:pPr>
      <w:r>
        <w:t>V rámci tohoto zadání je sada otázek, jejichž odpověď pomůže žákům vytvořit daný program. Ten opět vytv</w:t>
      </w:r>
      <w:r w:rsidR="0077594E">
        <w:t>o</w:t>
      </w:r>
      <w:r>
        <w:t xml:space="preserve">ří bez pomoci pedagoga. Vše potřebné najdou v tomto zadání. Ověření funkčnosti programu lze provést dotazem na nejnižší a nejvyšší dosaženou hodnotu z jezdce potenciometru. </w:t>
      </w:r>
    </w:p>
    <w:p w14:paraId="405C437B" w14:textId="12F8264E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lastRenderedPageBreak/>
        <w:t xml:space="preserve">Aktivita </w:t>
      </w:r>
      <w:r w:rsidR="0077594E">
        <w:rPr>
          <w:rFonts w:asciiTheme="minorHAnsi" w:hAnsiTheme="minorHAnsi"/>
          <w:b/>
          <w:color w:val="000000" w:themeColor="text1"/>
          <w:szCs w:val="16"/>
        </w:rPr>
        <w:t>3</w:t>
      </w:r>
      <w:r>
        <w:rPr>
          <w:rFonts w:asciiTheme="minorHAnsi" w:hAnsiTheme="minorHAnsi"/>
          <w:b/>
          <w:color w:val="000000" w:themeColor="text1"/>
          <w:szCs w:val="16"/>
        </w:rPr>
        <w:t>.3</w:t>
      </w:r>
    </w:p>
    <w:p w14:paraId="2E95A9B7" w14:textId="7113F8DA" w:rsidR="0045622F" w:rsidRP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</w:t>
      </w:r>
      <w:r w:rsidR="0077594E">
        <w:t>13</w:t>
      </w:r>
      <w:r>
        <w:t xml:space="preserve"> minut.</w:t>
      </w:r>
    </w:p>
    <w:p w14:paraId="3FEF6568" w14:textId="1C841EAD" w:rsidR="00AC2F8B" w:rsidRDefault="0077594E" w:rsidP="00694E97">
      <w:pPr>
        <w:pStyle w:val="D-normln"/>
      </w:pPr>
      <w:r>
        <w:t xml:space="preserve">Nejdříve pohovořte o použití potenciometru jako ovladače hlasitosti a o možnostech poškození sluchu vlivem vysoké hlasitosti. Takový ovladač si žáci nyní vytvoří. Ukazatelem hlasitosti budou LED diody. </w:t>
      </w:r>
    </w:p>
    <w:p w14:paraId="13999AEF" w14:textId="00BFE188" w:rsidR="0077594E" w:rsidRDefault="0077594E" w:rsidP="00694E97">
      <w:pPr>
        <w:pStyle w:val="D-normln"/>
      </w:pPr>
      <w:r>
        <w:t xml:space="preserve">V případě, že by žáci z ústního zadání nepochopili princip rozdělení hodnot, lze jim napovědět textem zadání s pomůckou. Další postup však žáci musí vytvořit sami, už s ohledem na zkušenosti v programování. </w:t>
      </w:r>
    </w:p>
    <w:p w14:paraId="5C3BC7EA" w14:textId="434C98C2" w:rsidR="0077594E" w:rsidRDefault="0077594E" w:rsidP="00694E97">
      <w:pPr>
        <w:pStyle w:val="D-normln"/>
      </w:pPr>
      <w:r>
        <w:t xml:space="preserve">Výsledek lze ověřit vizuálně otáčením potenciometru, kdy se postupně LED diody přidávají a v ¾ své dráhy se LED diody rozblikají. </w:t>
      </w:r>
    </w:p>
    <w:p w14:paraId="20EAC001" w14:textId="64182CBF" w:rsidR="00E77DF8" w:rsidRDefault="00E77DF8" w:rsidP="00E77DF8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 xml:space="preserve">Aktivita </w:t>
      </w:r>
      <w:r w:rsidR="0077594E">
        <w:rPr>
          <w:rFonts w:asciiTheme="minorHAnsi" w:hAnsiTheme="minorHAnsi"/>
          <w:b/>
          <w:color w:val="000000" w:themeColor="text1"/>
          <w:szCs w:val="16"/>
        </w:rPr>
        <w:t>3</w:t>
      </w:r>
      <w:r>
        <w:rPr>
          <w:rFonts w:asciiTheme="minorHAnsi" w:hAnsiTheme="minorHAnsi"/>
          <w:b/>
          <w:color w:val="000000" w:themeColor="text1"/>
          <w:szCs w:val="16"/>
        </w:rPr>
        <w:t>.4</w:t>
      </w:r>
    </w:p>
    <w:p w14:paraId="68D49F3B" w14:textId="77777777" w:rsidR="00E77DF8" w:rsidRPr="0045622F" w:rsidRDefault="00E77DF8" w:rsidP="00E77DF8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6727E515" w14:textId="1F39FEB5" w:rsidR="008948AE" w:rsidRDefault="008948AE" w:rsidP="00694E97">
      <w:pPr>
        <w:pStyle w:val="D-normln"/>
      </w:pPr>
      <w:r>
        <w:t xml:space="preserve">Rozdejte pracovní listy. </w:t>
      </w:r>
    </w:p>
    <w:p w14:paraId="33F91910" w14:textId="5844EC3E" w:rsidR="00EC4EA3" w:rsidRDefault="00EC4EA3" w:rsidP="00694E97">
      <w:pPr>
        <w:pStyle w:val="D-normln"/>
      </w:pPr>
      <w:r>
        <w:t>Tato aktivita je diagnostická</w:t>
      </w:r>
      <w:r w:rsidR="0077594E">
        <w:t xml:space="preserve"> s cílem zjistit, jak žáci umí vyhledat chybu v programu. </w:t>
      </w:r>
    </w:p>
    <w:p w14:paraId="0678D02C" w14:textId="6691B8D6" w:rsidR="0077594E" w:rsidRPr="00694E97" w:rsidRDefault="0077594E" w:rsidP="00694E97">
      <w:pPr>
        <w:pStyle w:val="D-normln"/>
      </w:pPr>
      <w:r>
        <w:t xml:space="preserve">V tomto zadání je chyba v aktivaci pinu </w:t>
      </w:r>
      <w:r w:rsidR="008948AE">
        <w:t xml:space="preserve">13, jelikož pin pro LED diodu musí být pinem výstupním.  Dále se zde prověří názvosloví, protože odpověď na otázku číslo 1 je jméno funkce, tedy „setup“. V poslední otázce žáci musí popsat fungování programu.  </w:t>
      </w:r>
    </w:p>
    <w:sectPr w:rsidR="0077594E" w:rsidRPr="00694E9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03D7FF20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6F2DA1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9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40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03D7FF20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6F2DA1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0B19A9C4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D1454B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2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3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0B19A9C4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D1454B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5"/>
  </w:num>
  <w:num w:numId="4">
    <w:abstractNumId w:val="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20"/>
  </w:num>
  <w:num w:numId="21">
    <w:abstractNumId w:val="30"/>
  </w:num>
  <w:num w:numId="22">
    <w:abstractNumId w:val="6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7"/>
  </w:num>
  <w:num w:numId="27">
    <w:abstractNumId w:val="3"/>
  </w:num>
  <w:num w:numId="28">
    <w:abstractNumId w:val="17"/>
  </w:num>
  <w:num w:numId="29">
    <w:abstractNumId w:val="26"/>
  </w:num>
  <w:num w:numId="30">
    <w:abstractNumId w:val="13"/>
  </w:num>
  <w:num w:numId="31">
    <w:abstractNumId w:val="24"/>
  </w:num>
  <w:num w:numId="32">
    <w:abstractNumId w:val="29"/>
  </w:num>
  <w:num w:numId="33">
    <w:abstractNumId w:val="19"/>
  </w:num>
  <w:num w:numId="34">
    <w:abstractNumId w:val="14"/>
  </w:num>
  <w:num w:numId="35">
    <w:abstractNumId w:val="16"/>
  </w:num>
  <w:num w:numId="36">
    <w:abstractNumId w:val="18"/>
  </w:num>
  <w:num w:numId="37">
    <w:abstractNumId w:val="1"/>
  </w:num>
  <w:num w:numId="38">
    <w:abstractNumId w:val="5"/>
  </w:num>
  <w:num w:numId="39">
    <w:abstractNumId w:val="31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14337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92B8A"/>
    <w:rsid w:val="000B3ACD"/>
    <w:rsid w:val="00123E2E"/>
    <w:rsid w:val="0017345C"/>
    <w:rsid w:val="001957BB"/>
    <w:rsid w:val="002048B1"/>
    <w:rsid w:val="00222253"/>
    <w:rsid w:val="0026328A"/>
    <w:rsid w:val="00407F61"/>
    <w:rsid w:val="0045622F"/>
    <w:rsid w:val="00532697"/>
    <w:rsid w:val="0058269E"/>
    <w:rsid w:val="00630050"/>
    <w:rsid w:val="006830D6"/>
    <w:rsid w:val="00694E97"/>
    <w:rsid w:val="006F2DA1"/>
    <w:rsid w:val="0077594E"/>
    <w:rsid w:val="007F1AC2"/>
    <w:rsid w:val="008948AE"/>
    <w:rsid w:val="008F4981"/>
    <w:rsid w:val="00937163"/>
    <w:rsid w:val="00960EC5"/>
    <w:rsid w:val="00987BBD"/>
    <w:rsid w:val="009A2098"/>
    <w:rsid w:val="00AC2F8B"/>
    <w:rsid w:val="00AF123A"/>
    <w:rsid w:val="00B35F04"/>
    <w:rsid w:val="00BE0A54"/>
    <w:rsid w:val="00C26417"/>
    <w:rsid w:val="00C5651B"/>
    <w:rsid w:val="00C665BA"/>
    <w:rsid w:val="00D01B0C"/>
    <w:rsid w:val="00D1454B"/>
    <w:rsid w:val="00D27C92"/>
    <w:rsid w:val="00D544C5"/>
    <w:rsid w:val="00D54966"/>
    <w:rsid w:val="00DC59F6"/>
    <w:rsid w:val="00E77DF8"/>
    <w:rsid w:val="00E902BD"/>
    <w:rsid w:val="00EC4EA3"/>
    <w:rsid w:val="00F136A1"/>
    <w:rsid w:val="00F277CC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D14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D1454B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D1454B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D1454B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D1454B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D1454B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D1454B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D1454B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1454B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1454B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D1454B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D1454B"/>
  </w:style>
  <w:style w:type="paragraph" w:styleId="Odstavecseseznamem">
    <w:name w:val="List Paragraph"/>
    <w:basedOn w:val="Normln"/>
    <w:uiPriority w:val="34"/>
    <w:rsid w:val="00D1454B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1454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454B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D1454B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D1454B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D1454B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D1454B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D1454B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D1454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1454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1454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1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D1454B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D1454B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D1454B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D1454B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1454B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D1454B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1454B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D1454B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D1454B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D1454B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D1454B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D1454B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D1454B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D1454B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D1454B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D1454B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D1454B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D1454B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D1454B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D1454B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D1454B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D1454B"/>
  </w:style>
  <w:style w:type="paragraph" w:styleId="Titulek">
    <w:name w:val="caption"/>
    <w:basedOn w:val="Normln"/>
    <w:next w:val="D-normln"/>
    <w:uiPriority w:val="35"/>
    <w:unhideWhenUsed/>
    <w:qFormat/>
    <w:rsid w:val="00D1454B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1454B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1454B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1454B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D1454B"/>
    <w:pPr>
      <w:spacing w:after="20"/>
    </w:pPr>
  </w:style>
  <w:style w:type="numbering" w:customStyle="1" w:styleId="Styl1">
    <w:name w:val="Styl1"/>
    <w:uiPriority w:val="99"/>
    <w:rsid w:val="00D1454B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D1454B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D1454B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D1454B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D1454B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D1454B"/>
    <w:pPr>
      <w:numPr>
        <w:numId w:val="0"/>
      </w:numPr>
    </w:p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AC2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A06DCE47-0EE6-48B5-B7A8-58BF6258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280</TotalTime>
  <Pages>4</Pages>
  <Words>366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21</cp:revision>
  <cp:lastPrinted>2022-05-04T08:11:00Z</cp:lastPrinted>
  <dcterms:created xsi:type="dcterms:W3CDTF">2022-04-22T12:40:00Z</dcterms:created>
  <dcterms:modified xsi:type="dcterms:W3CDTF">2022-05-18T09:28:00Z</dcterms:modified>
</cp:coreProperties>
</file>