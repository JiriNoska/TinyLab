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383E" w14:textId="77777777" w:rsidR="009A2098" w:rsidRPr="00712969" w:rsidRDefault="00D415DC" w:rsidP="00712969">
      <w:pPr>
        <w:pStyle w:val="D-normln"/>
        <w:jc w:val="center"/>
        <w:rPr>
          <w:color w:val="5B9BD5" w:themeColor="accent1"/>
          <w:sz w:val="40"/>
        </w:rPr>
      </w:pPr>
      <w:r w:rsidRPr="00712969">
        <w:rPr>
          <w:color w:val="5B9BD5" w:themeColor="accent1"/>
          <w:sz w:val="40"/>
        </w:rPr>
        <w:t>Pracovní list</w:t>
      </w:r>
    </w:p>
    <w:p w14:paraId="69998A86" w14:textId="77777777" w:rsidR="00712969" w:rsidRPr="00712969" w:rsidRDefault="00712969" w:rsidP="00712969">
      <w:pPr>
        <w:pStyle w:val="D-normln"/>
        <w:rPr>
          <w:i/>
        </w:rPr>
      </w:pPr>
      <w:r w:rsidRPr="00712969">
        <w:rPr>
          <w:i/>
        </w:rPr>
        <w:t xml:space="preserve">Vyplň tabulku hodnot ze sériového monitoru. </w:t>
      </w:r>
    </w:p>
    <w:tbl>
      <w:tblPr>
        <w:tblStyle w:val="Mkatabulky"/>
        <w:tblW w:w="9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4680"/>
      </w:tblGrid>
      <w:tr w:rsidR="00712969" w14:paraId="1B5387BE" w14:textId="77777777" w:rsidTr="004502A2">
        <w:trPr>
          <w:trHeight w:val="170"/>
        </w:trPr>
        <w:tc>
          <w:tcPr>
            <w:tcW w:w="4390" w:type="dxa"/>
            <w:shd w:val="clear" w:color="auto" w:fill="DEEAF6" w:themeFill="accent1" w:themeFillTint="33"/>
            <w:tcMar>
              <w:left w:w="28" w:type="dxa"/>
              <w:right w:w="28" w:type="dxa"/>
            </w:tcMar>
            <w:vAlign w:val="center"/>
          </w:tcPr>
          <w:p w14:paraId="42641504" w14:textId="77777777" w:rsidR="00712969" w:rsidRPr="00712969" w:rsidRDefault="00712969" w:rsidP="00712969">
            <w:pPr>
              <w:pStyle w:val="D-normln"/>
              <w:jc w:val="center"/>
              <w:rPr>
                <w:b/>
              </w:rPr>
            </w:pPr>
            <w:r>
              <w:rPr>
                <w:b/>
              </w:rPr>
              <w:t>Akce</w:t>
            </w:r>
          </w:p>
        </w:tc>
        <w:tc>
          <w:tcPr>
            <w:tcW w:w="4680" w:type="dxa"/>
            <w:shd w:val="clear" w:color="auto" w:fill="DEEAF6" w:themeFill="accent1" w:themeFillTint="33"/>
            <w:tcMar>
              <w:left w:w="28" w:type="dxa"/>
              <w:right w:w="28" w:type="dxa"/>
            </w:tcMar>
            <w:vAlign w:val="center"/>
          </w:tcPr>
          <w:p w14:paraId="1487083B" w14:textId="77777777" w:rsidR="00712969" w:rsidRPr="00712969" w:rsidRDefault="00712969" w:rsidP="00712969">
            <w:pPr>
              <w:pStyle w:val="D-normln"/>
              <w:jc w:val="center"/>
              <w:rPr>
                <w:b/>
              </w:rPr>
            </w:pPr>
            <w:r w:rsidRPr="00712969">
              <w:rPr>
                <w:b/>
              </w:rPr>
              <w:t>Hodnota</w:t>
            </w:r>
          </w:p>
        </w:tc>
      </w:tr>
      <w:tr w:rsidR="00712969" w14:paraId="477E9A98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6E8B425C" w14:textId="77777777" w:rsidR="00712969" w:rsidRDefault="00712969" w:rsidP="00712969">
            <w:pPr>
              <w:pStyle w:val="D-normln"/>
            </w:pPr>
            <w:r>
              <w:t>S1 nestisknuto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6F7DC86B" w14:textId="77777777" w:rsidR="00712969" w:rsidRDefault="00712969" w:rsidP="00712969">
            <w:pPr>
              <w:pStyle w:val="D-normln"/>
            </w:pPr>
          </w:p>
        </w:tc>
      </w:tr>
      <w:tr w:rsidR="00712969" w14:paraId="1D7EF609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5EFD9E72" w14:textId="77777777" w:rsidR="00712969" w:rsidRDefault="00712969" w:rsidP="00712969">
            <w:pPr>
              <w:pStyle w:val="D-normln"/>
            </w:pPr>
            <w:r>
              <w:t>S1 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42B46477" w14:textId="77777777" w:rsidR="00712969" w:rsidRDefault="00712969" w:rsidP="00712969">
            <w:pPr>
              <w:pStyle w:val="D-normln"/>
            </w:pPr>
          </w:p>
        </w:tc>
      </w:tr>
      <w:tr w:rsidR="00712969" w14:paraId="4605D7AC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2AB171B7" w14:textId="77777777" w:rsidR="00712969" w:rsidRDefault="00712969" w:rsidP="00712969">
            <w:pPr>
              <w:pStyle w:val="D-normln"/>
            </w:pPr>
            <w:r>
              <w:t>S2 nestisknuto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74644707" w14:textId="77777777" w:rsidR="00712969" w:rsidRDefault="00712969" w:rsidP="00712969">
            <w:pPr>
              <w:pStyle w:val="D-normln"/>
            </w:pPr>
          </w:p>
        </w:tc>
      </w:tr>
      <w:tr w:rsidR="00712969" w14:paraId="64852DE8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692FAC56" w14:textId="77777777" w:rsidR="00712969" w:rsidRDefault="00712969" w:rsidP="00712969">
            <w:pPr>
              <w:pStyle w:val="D-normln"/>
            </w:pPr>
            <w:r>
              <w:t>S2 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64F34AB0" w14:textId="77777777" w:rsidR="00712969" w:rsidRDefault="00712969" w:rsidP="00712969">
            <w:pPr>
              <w:pStyle w:val="D-normln"/>
            </w:pPr>
          </w:p>
        </w:tc>
      </w:tr>
      <w:tr w:rsidR="00712969" w14:paraId="21A30F8F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643F13AB" w14:textId="77777777" w:rsidR="00712969" w:rsidRDefault="00712969" w:rsidP="00712969">
            <w:pPr>
              <w:pStyle w:val="D-normln"/>
            </w:pPr>
            <w:r>
              <w:t>S3 nestisknuto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62E260A9" w14:textId="77777777" w:rsidR="00712969" w:rsidRDefault="00712969" w:rsidP="00712969">
            <w:pPr>
              <w:pStyle w:val="D-normln"/>
            </w:pPr>
          </w:p>
        </w:tc>
      </w:tr>
      <w:tr w:rsidR="00712969" w14:paraId="7F65140E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0798A477" w14:textId="77777777" w:rsidR="00712969" w:rsidRDefault="00712969" w:rsidP="00712969">
            <w:pPr>
              <w:pStyle w:val="D-normln"/>
            </w:pPr>
            <w:r>
              <w:t>S3 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05EA0F99" w14:textId="77777777" w:rsidR="00712969" w:rsidRDefault="00712969" w:rsidP="00712969">
            <w:pPr>
              <w:pStyle w:val="D-normln"/>
            </w:pPr>
          </w:p>
        </w:tc>
      </w:tr>
      <w:tr w:rsidR="00712969" w14:paraId="073517A3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63BF551F" w14:textId="77777777" w:rsidR="00712969" w:rsidRDefault="00712969" w:rsidP="00712969">
            <w:pPr>
              <w:pStyle w:val="D-normln"/>
            </w:pPr>
            <w:r>
              <w:t>S4 nestisknuto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3E315FCD" w14:textId="77777777" w:rsidR="00712969" w:rsidRDefault="00712969" w:rsidP="00712969">
            <w:pPr>
              <w:pStyle w:val="D-normln"/>
            </w:pPr>
          </w:p>
        </w:tc>
      </w:tr>
      <w:tr w:rsidR="00712969" w14:paraId="2A0ADC73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1AD88BBA" w14:textId="77777777" w:rsidR="00712969" w:rsidRDefault="00712969" w:rsidP="00712969">
            <w:pPr>
              <w:pStyle w:val="D-normln"/>
            </w:pPr>
            <w:r>
              <w:t>S4 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00752B4D" w14:textId="77777777" w:rsidR="00712969" w:rsidRDefault="00712969" w:rsidP="00712969">
            <w:pPr>
              <w:pStyle w:val="D-normln"/>
            </w:pPr>
          </w:p>
        </w:tc>
      </w:tr>
      <w:tr w:rsidR="00712969" w14:paraId="3D1F9E1C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7DB7F972" w14:textId="77777777" w:rsidR="00712969" w:rsidRDefault="00712969" w:rsidP="00712969">
            <w:pPr>
              <w:pStyle w:val="D-normln"/>
            </w:pPr>
            <w:r>
              <w:t>S5 nestisknuto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15E995AC" w14:textId="77777777" w:rsidR="00712969" w:rsidRDefault="00712969" w:rsidP="00712969">
            <w:pPr>
              <w:pStyle w:val="D-normln"/>
            </w:pPr>
          </w:p>
        </w:tc>
      </w:tr>
      <w:tr w:rsidR="00712969" w14:paraId="04229AED" w14:textId="77777777" w:rsidTr="004502A2">
        <w:trPr>
          <w:trHeight w:val="170"/>
        </w:trPr>
        <w:tc>
          <w:tcPr>
            <w:tcW w:w="4390" w:type="dxa"/>
            <w:tcMar>
              <w:left w:w="28" w:type="dxa"/>
              <w:right w:w="28" w:type="dxa"/>
            </w:tcMar>
          </w:tcPr>
          <w:p w14:paraId="01015B9D" w14:textId="77777777" w:rsidR="00712969" w:rsidRDefault="00712969" w:rsidP="00712969">
            <w:pPr>
              <w:pStyle w:val="D-normln"/>
            </w:pPr>
            <w:r>
              <w:t>S5 stisknuto</w:t>
            </w:r>
          </w:p>
        </w:tc>
        <w:tc>
          <w:tcPr>
            <w:tcW w:w="4680" w:type="dxa"/>
            <w:tcMar>
              <w:left w:w="28" w:type="dxa"/>
              <w:right w:w="28" w:type="dxa"/>
            </w:tcMar>
          </w:tcPr>
          <w:p w14:paraId="2C24356F" w14:textId="77777777" w:rsidR="00712969" w:rsidRDefault="00712969" w:rsidP="00712969">
            <w:pPr>
              <w:pStyle w:val="D-normln"/>
            </w:pPr>
          </w:p>
        </w:tc>
      </w:tr>
    </w:tbl>
    <w:p w14:paraId="3E9E2C89" w14:textId="77777777" w:rsidR="00712969" w:rsidRDefault="00712969" w:rsidP="00712969">
      <w:pPr>
        <w:pStyle w:val="D-normln"/>
      </w:pPr>
    </w:p>
    <w:tbl>
      <w:tblPr>
        <w:tblpPr w:leftFromText="141" w:rightFromText="141" w:vertAnchor="page" w:horzAnchor="margin" w:tblpY="1026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3171"/>
      </w:tblGrid>
      <w:tr w:rsidR="00712969" w:rsidRPr="005C7729" w14:paraId="7B5B90CB" w14:textId="77777777" w:rsidTr="00712969">
        <w:trPr>
          <w:trHeight w:val="600"/>
        </w:trPr>
        <w:tc>
          <w:tcPr>
            <w:tcW w:w="1871" w:type="dxa"/>
            <w:shd w:val="clear" w:color="auto" w:fill="DEEAF6" w:themeFill="accent1" w:themeFillTint="33"/>
            <w:vAlign w:val="center"/>
            <w:hideMark/>
          </w:tcPr>
          <w:p w14:paraId="551F48F7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S3 stisknuto</w:t>
            </w:r>
          </w:p>
        </w:tc>
        <w:tc>
          <w:tcPr>
            <w:tcW w:w="1871" w:type="dxa"/>
            <w:shd w:val="clear" w:color="auto" w:fill="DEEAF6" w:themeFill="accent1" w:themeFillTint="33"/>
            <w:vAlign w:val="center"/>
            <w:hideMark/>
          </w:tcPr>
          <w:p w14:paraId="2C3F0EF0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S4 stisknuto</w:t>
            </w:r>
          </w:p>
        </w:tc>
        <w:tc>
          <w:tcPr>
            <w:tcW w:w="1871" w:type="dxa"/>
            <w:shd w:val="clear" w:color="auto" w:fill="DEEAF6" w:themeFill="accent1" w:themeFillTint="33"/>
            <w:vAlign w:val="center"/>
            <w:hideMark/>
          </w:tcPr>
          <w:p w14:paraId="0A2CD38C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S5 stisknuto</w:t>
            </w:r>
          </w:p>
        </w:tc>
        <w:tc>
          <w:tcPr>
            <w:tcW w:w="3171" w:type="dxa"/>
            <w:shd w:val="clear" w:color="auto" w:fill="DEEAF6" w:themeFill="accent1" w:themeFillTint="33"/>
            <w:vAlign w:val="center"/>
            <w:hideMark/>
          </w:tcPr>
          <w:p w14:paraId="74BC6AD6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hodnota pinu A5</w:t>
            </w:r>
          </w:p>
        </w:tc>
      </w:tr>
      <w:tr w:rsidR="00712969" w:rsidRPr="005C7729" w14:paraId="7EDE49FD" w14:textId="77777777" w:rsidTr="00712969">
        <w:trPr>
          <w:trHeight w:val="300"/>
        </w:trPr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02CEC219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50F8E06B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76C65092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310DF0DE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37655CBF" w14:textId="77777777" w:rsidTr="00712969">
        <w:trPr>
          <w:trHeight w:val="300"/>
        </w:trPr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30C96AD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3A14A4BB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45005F9E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3A610764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603B1255" w14:textId="77777777" w:rsidTr="00712969">
        <w:trPr>
          <w:trHeight w:val="300"/>
        </w:trPr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46A3E7EC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19052F17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76EC3D79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5FFF4D0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3626731D" w14:textId="77777777" w:rsidTr="00712969">
        <w:trPr>
          <w:trHeight w:val="300"/>
        </w:trPr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553B2C55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5A20907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2E533266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48C12E9F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07675C36" w14:textId="77777777" w:rsidTr="00712969">
        <w:trPr>
          <w:trHeight w:val="300"/>
        </w:trPr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7C1AE1D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2E57122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5D605794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540CBACE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6EE24B45" w14:textId="77777777" w:rsidTr="00712969">
        <w:trPr>
          <w:trHeight w:val="300"/>
        </w:trPr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23494242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4C7FB21F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59E1286D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2DD8BD4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3A201845" w14:textId="77777777" w:rsidTr="00712969">
        <w:trPr>
          <w:trHeight w:val="300"/>
        </w:trPr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7A6E8748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7D48C0AD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FFC7CE"/>
            <w:noWrap/>
            <w:vAlign w:val="center"/>
            <w:hideMark/>
          </w:tcPr>
          <w:p w14:paraId="6B149FDC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ne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1145B43C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12969" w:rsidRPr="005C7729" w14:paraId="3683ECF5" w14:textId="77777777" w:rsidTr="00712969">
        <w:trPr>
          <w:trHeight w:val="300"/>
        </w:trPr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7C4FEAED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20F47A77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871" w:type="dxa"/>
            <w:shd w:val="clear" w:color="000000" w:fill="E2EFDA"/>
            <w:noWrap/>
            <w:vAlign w:val="center"/>
            <w:hideMark/>
          </w:tcPr>
          <w:p w14:paraId="5E0ADE27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7729"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3171" w:type="dxa"/>
            <w:shd w:val="clear" w:color="auto" w:fill="auto"/>
            <w:noWrap/>
            <w:vAlign w:val="center"/>
          </w:tcPr>
          <w:p w14:paraId="61F95D7A" w14:textId="77777777" w:rsidR="00712969" w:rsidRPr="005C7729" w:rsidRDefault="00712969" w:rsidP="007129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E265276" w14:textId="77777777" w:rsidR="00712969" w:rsidRDefault="00712969" w:rsidP="00712969">
      <w:pPr>
        <w:pStyle w:val="D-normln"/>
        <w:rPr>
          <w:i/>
        </w:rPr>
      </w:pPr>
      <w:r w:rsidRPr="00712969">
        <w:rPr>
          <w:i/>
        </w:rPr>
        <w:t xml:space="preserve">Připojení tlačítek na jeden pin nám dává další možnosti – vyplň následující tabulku: </w:t>
      </w:r>
    </w:p>
    <w:p w14:paraId="1F366272" w14:textId="3542243B" w:rsidR="00712969" w:rsidRDefault="00712969" w:rsidP="00712969">
      <w:pPr>
        <w:pStyle w:val="D-normln"/>
        <w:rPr>
          <w:i/>
        </w:rPr>
      </w:pPr>
    </w:p>
    <w:p w14:paraId="046B6059" w14:textId="4574C559" w:rsidR="00712969" w:rsidRDefault="00FD4F4B" w:rsidP="00712969">
      <w:pPr>
        <w:pStyle w:val="D-normln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FD2AC" wp14:editId="50B985FB">
                <wp:simplePos x="0" y="0"/>
                <wp:positionH relativeFrom="margin">
                  <wp:posOffset>2491105</wp:posOffset>
                </wp:positionH>
                <wp:positionV relativeFrom="paragraph">
                  <wp:posOffset>10160</wp:posOffset>
                </wp:positionV>
                <wp:extent cx="390525" cy="304800"/>
                <wp:effectExtent l="0" t="0" r="28575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8FA8" id="Obdélník 1" o:spid="_x0000_s1026" style="position:absolute;margin-left:196.15pt;margin-top:.8pt;width:3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K/fgIAAF0FAAAOAAAAZHJzL2Uyb0RvYy54bWysVE1v2zAMvQ/YfxB0X+2kydYGdYogRYcB&#10;RVusHXpWZSk2IIsapcTJfv0o+SNBV+wwzAdZFMlH8onU1fW+MWyn0NdgCz45yzlTVkJZ203Bfzzf&#10;frrgzAdhS2HAqoIflOfXy48frlq3UFOowJQKGYFYv2hdwasQ3CLLvKxUI/wZOGVJqQEbEUjETVai&#10;aAm9Mdk0zz9nLWDpEKTynk5vOiVfJnytlQwPWnsVmCk45RbSiml9jWu2vBKLDQpX1bJPQ/xDFo2o&#10;LQUdoW5EEGyL9R9QTS0RPOhwJqHJQOtaqlQDVTPJ31TzVAmnUi1EjncjTf7/wcr73ZN7RKKhdX7h&#10;aRur2Gts4p/yY/tE1mEkS+0Dk3R4fpnPp3POJKnO89lFnsjMjs4OffiqoGFxU3Cku0gUid2dDxSQ&#10;TAeTGMvCbW1Mug9j44EHU5fxLAmxIdTaINsJusqwn8SrI4gTK5KiZ3asJO3CwagIYex3pVldUu7T&#10;lEhqsiOmkFLZMOlUlShVF2qe0zcEG7JIoRNgRNaU5IjdAwyWHciA3eXc20dXlXp0dM7/lljnPHqk&#10;yGDD6NzUFvA9AENV9ZE7+4GkjprI0iuUh0dkCN2EeCdva7q2O+HDo0AaCRoeGvPwQIs20BYc+h1n&#10;FeCv986jPXUqaTlracQK7n9uBSrOzDdLPXw5mc3iTCZhNv8yJQFPNa+nGrtt1kBXP6EHxcm0jfbB&#10;DFuN0LzQa7CKUUklrKTYBZcBB2EdutGn90Sq1SqZ0Rw6Ee7sk5MRPLIa2/J5/yLQ9b0bqOnvYRhH&#10;sXjTwp1t9LSw2gbQdervI6893zTDqXH69yY+Eqdysjq+isvfAAAA//8DAFBLAwQUAAYACAAAACEA&#10;FIP3xt8AAAAIAQAADwAAAGRycy9kb3ducmV2LnhtbEyPQUvDQBCF74L/YRnBS7GbNhpszKaIovQg&#10;glUP3ibZMYnNzobsto3/3vGkt3l8jzfvFevJ9epAY+g8G1jME1DEtbcdNwbeXh8urkGFiGyx90wG&#10;vinAujw9KTC3/sgvdNjGRkkIhxwNtDEOudahbslhmPuBWNinHx1GkWOj7YhHCXe9XiZJph12LB9a&#10;HOiupXq33TsDH5spNl+Lx/i0w9n7bNNW9fN9Zcz52XR7AyrSFP/M8FtfqkMpnSq/ZxtUbyBdLVOx&#10;CshACb+8SmVKJccqA10W+v+A8gcAAP//AwBQSwECLQAUAAYACAAAACEAtoM4kv4AAADhAQAAEwAA&#10;AAAAAAAAAAAAAAAAAAAAW0NvbnRlbnRfVHlwZXNdLnhtbFBLAQItABQABgAIAAAAIQA4/SH/1gAA&#10;AJQBAAALAAAAAAAAAAAAAAAAAC8BAABfcmVscy8ucmVsc1BLAQItABQABgAIAAAAIQAMrcK/fgIA&#10;AF0FAAAOAAAAAAAAAAAAAAAAAC4CAABkcnMvZTJvRG9jLnhtbFBLAQItABQABgAIAAAAIQAUg/fG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i/>
        </w:rPr>
        <w:t xml:space="preserve">Kolik stisku tlačítek lze tedy rozeznat? </w:t>
      </w:r>
    </w:p>
    <w:p w14:paraId="6472886A" w14:textId="77777777" w:rsidR="00FD4F4B" w:rsidRPr="00712969" w:rsidRDefault="00FD4F4B" w:rsidP="00712969">
      <w:pPr>
        <w:pStyle w:val="D-normln"/>
        <w:rPr>
          <w:i/>
        </w:rPr>
      </w:pPr>
    </w:p>
    <w:sectPr w:rsidR="00FD4F4B" w:rsidRPr="00712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 w16cid:durableId="476457635">
    <w:abstractNumId w:val="6"/>
  </w:num>
  <w:num w:numId="2" w16cid:durableId="2026396547">
    <w:abstractNumId w:val="12"/>
  </w:num>
  <w:num w:numId="3" w16cid:durableId="1781798324">
    <w:abstractNumId w:val="0"/>
  </w:num>
  <w:num w:numId="4" w16cid:durableId="686059825">
    <w:abstractNumId w:val="8"/>
  </w:num>
  <w:num w:numId="5" w16cid:durableId="9548710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909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3066711">
    <w:abstractNumId w:val="18"/>
  </w:num>
  <w:num w:numId="8" w16cid:durableId="8683017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6063253">
    <w:abstractNumId w:val="19"/>
  </w:num>
  <w:num w:numId="10" w16cid:durableId="18067759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18936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5707368">
    <w:abstractNumId w:val="2"/>
  </w:num>
  <w:num w:numId="13" w16cid:durableId="900218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7547254">
    <w:abstractNumId w:val="9"/>
  </w:num>
  <w:num w:numId="15" w16cid:durableId="941961943">
    <w:abstractNumId w:val="7"/>
  </w:num>
  <w:num w:numId="16" w16cid:durableId="1249315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8630066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1833330689">
    <w:abstractNumId w:val="20"/>
  </w:num>
  <w:num w:numId="19" w16cid:durableId="23136927">
    <w:abstractNumId w:val="17"/>
  </w:num>
  <w:num w:numId="20" w16cid:durableId="1232159352">
    <w:abstractNumId w:val="27"/>
  </w:num>
  <w:num w:numId="21" w16cid:durableId="754127758">
    <w:abstractNumId w:val="5"/>
  </w:num>
  <w:num w:numId="22" w16cid:durableId="1790777026">
    <w:abstractNumId w:val="4"/>
  </w:num>
  <w:num w:numId="23" w16cid:durableId="1892308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13074010">
    <w:abstractNumId w:val="25"/>
  </w:num>
  <w:num w:numId="25" w16cid:durableId="43598784">
    <w:abstractNumId w:val="24"/>
  </w:num>
  <w:num w:numId="26" w16cid:durableId="1421442974">
    <w:abstractNumId w:val="3"/>
  </w:num>
  <w:num w:numId="27" w16cid:durableId="1020670192">
    <w:abstractNumId w:val="14"/>
  </w:num>
  <w:num w:numId="28" w16cid:durableId="133497782">
    <w:abstractNumId w:val="23"/>
  </w:num>
  <w:num w:numId="29" w16cid:durableId="905609130">
    <w:abstractNumId w:val="10"/>
  </w:num>
  <w:num w:numId="30" w16cid:durableId="2073891926">
    <w:abstractNumId w:val="21"/>
  </w:num>
  <w:num w:numId="31" w16cid:durableId="1896507900">
    <w:abstractNumId w:val="26"/>
  </w:num>
  <w:num w:numId="32" w16cid:durableId="222567422">
    <w:abstractNumId w:val="16"/>
  </w:num>
  <w:num w:numId="33" w16cid:durableId="1615554795">
    <w:abstractNumId w:val="11"/>
  </w:num>
  <w:num w:numId="34" w16cid:durableId="1363898946">
    <w:abstractNumId w:val="13"/>
  </w:num>
  <w:num w:numId="35" w16cid:durableId="2020892411">
    <w:abstractNumId w:val="15"/>
  </w:num>
  <w:num w:numId="36" w16cid:durableId="83762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DC"/>
    <w:rsid w:val="004502A2"/>
    <w:rsid w:val="00502945"/>
    <w:rsid w:val="00712969"/>
    <w:rsid w:val="009A2098"/>
    <w:rsid w:val="00D01B0C"/>
    <w:rsid w:val="00D415DC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759C"/>
  <w15:chartTrackingRefBased/>
  <w15:docId w15:val="{C5F0B357-CA35-436E-85CF-F912BA3F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712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712969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712969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712969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712969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712969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712969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712969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2969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2969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D-nadpis 1 Char"/>
    <w:basedOn w:val="Standardnpsmoodstavce"/>
    <w:link w:val="Nadpis1"/>
    <w:rsid w:val="00712969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712969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712969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712969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712969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71296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296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296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29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712969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296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2969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712969"/>
    <w:rPr>
      <w:sz w:val="24"/>
    </w:rPr>
  </w:style>
  <w:style w:type="paragraph" w:styleId="Odstavecseseznamem">
    <w:name w:val="List Paragraph"/>
    <w:basedOn w:val="Normln"/>
    <w:uiPriority w:val="34"/>
    <w:rsid w:val="00712969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712969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71296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712969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712969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712969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712969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712969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712969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712969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712969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12969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712969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712969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712969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712969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712969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712969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712969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712969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712969"/>
  </w:style>
  <w:style w:type="paragraph" w:styleId="Titulek">
    <w:name w:val="caption"/>
    <w:basedOn w:val="Normln"/>
    <w:next w:val="D-normln"/>
    <w:uiPriority w:val="35"/>
    <w:unhideWhenUsed/>
    <w:qFormat/>
    <w:rsid w:val="00712969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1296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12969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712969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712969"/>
    <w:pPr>
      <w:spacing w:after="20"/>
    </w:pPr>
  </w:style>
  <w:style w:type="numbering" w:customStyle="1" w:styleId="Styl1">
    <w:name w:val="Styl1"/>
    <w:uiPriority w:val="99"/>
    <w:rsid w:val="00712969"/>
    <w:pPr>
      <w:numPr>
        <w:numId w:val="12"/>
      </w:numPr>
    </w:pPr>
  </w:style>
  <w:style w:type="numbering" w:customStyle="1" w:styleId="slovnzvrenprce">
    <w:name w:val="Číslování závěrečné práce"/>
    <w:uiPriority w:val="99"/>
    <w:rsid w:val="00712969"/>
    <w:pPr>
      <w:numPr>
        <w:numId w:val="15"/>
      </w:numPr>
    </w:pPr>
  </w:style>
  <w:style w:type="numbering" w:customStyle="1" w:styleId="slovnkapitolzvrenprce">
    <w:name w:val="Číslování kapitol závěrečné práce"/>
    <w:uiPriority w:val="99"/>
    <w:rsid w:val="00712969"/>
    <w:pPr>
      <w:numPr>
        <w:numId w:val="22"/>
      </w:numPr>
    </w:pPr>
  </w:style>
  <w:style w:type="paragraph" w:customStyle="1" w:styleId="D-odrkovseznam">
    <w:name w:val="D-odrážkový seznam"/>
    <w:basedOn w:val="D-normln"/>
    <w:uiPriority w:val="10"/>
    <w:qFormat/>
    <w:rsid w:val="00712969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712969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712969"/>
    <w:pPr>
      <w:numPr>
        <w:numId w:val="0"/>
      </w:numPr>
    </w:pPr>
  </w:style>
  <w:style w:type="table" w:styleId="Mkatabulky">
    <w:name w:val="Table Grid"/>
    <w:basedOn w:val="Normlntabulka"/>
    <w:uiPriority w:val="39"/>
    <w:rsid w:val="0071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17</TotalTime>
  <Pages>1</Pages>
  <Words>75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4</cp:revision>
  <dcterms:created xsi:type="dcterms:W3CDTF">2022-04-25T11:48:00Z</dcterms:created>
  <dcterms:modified xsi:type="dcterms:W3CDTF">2022-04-30T08:29:00Z</dcterms:modified>
</cp:coreProperties>
</file>