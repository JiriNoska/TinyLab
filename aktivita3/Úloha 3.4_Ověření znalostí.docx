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2EA8" w14:textId="77777777" w:rsidR="009A2098" w:rsidRPr="008F6042" w:rsidRDefault="008F6042" w:rsidP="008F6042">
      <w:pPr>
        <w:pStyle w:val="D-normln"/>
        <w:jc w:val="center"/>
        <w:rPr>
          <w:color w:val="5B9BD5" w:themeColor="accent1"/>
          <w:sz w:val="40"/>
        </w:rPr>
      </w:pPr>
      <w:r w:rsidRPr="008F6042">
        <w:rPr>
          <w:color w:val="5B9BD5" w:themeColor="accent1"/>
          <w:sz w:val="40"/>
        </w:rPr>
        <w:t>Pracovní list</w:t>
      </w:r>
    </w:p>
    <w:p w14:paraId="6F1608BE" w14:textId="66ECDFDA" w:rsidR="00B76525" w:rsidRDefault="008F6042" w:rsidP="00B76525">
      <w:pPr>
        <w:pStyle w:val="D-normln"/>
        <w:rPr>
          <w:i/>
        </w:rPr>
      </w:pPr>
      <w:r w:rsidRPr="008F6042">
        <w:rPr>
          <w:i/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6445FB" wp14:editId="2D24294B">
                <wp:simplePos x="0" y="0"/>
                <wp:positionH relativeFrom="margin">
                  <wp:align>right</wp:align>
                </wp:positionH>
                <wp:positionV relativeFrom="paragraph">
                  <wp:posOffset>724535</wp:posOffset>
                </wp:positionV>
                <wp:extent cx="5738495" cy="2143125"/>
                <wp:effectExtent l="0" t="0" r="14605" b="28575"/>
                <wp:wrapTopAndBottom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3A284" w14:textId="77777777" w:rsidR="00B76525" w:rsidRDefault="00B76525" w:rsidP="00B76525">
                            <w:pPr>
                              <w:pStyle w:val="kody-podbarv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LED = 13;</w:t>
                            </w:r>
                          </w:p>
                          <w:p w14:paraId="40BE9C63" w14:textId="77777777" w:rsidR="00B76525" w:rsidRDefault="00B76525" w:rsidP="00B76525">
                            <w:pPr>
                              <w:pStyle w:val="kody-podbarv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POT = 0;</w:t>
                            </w:r>
                          </w:p>
                          <w:p w14:paraId="6B825429" w14:textId="77777777" w:rsidR="00B76525" w:rsidRDefault="00B76525" w:rsidP="00B76525">
                            <w:pPr>
                              <w:pStyle w:val="kody-podbarv"/>
                            </w:pPr>
                          </w:p>
                          <w:p w14:paraId="01E38CB4" w14:textId="77777777" w:rsidR="00B76525" w:rsidRDefault="00B76525" w:rsidP="00B76525">
                            <w:pPr>
                              <w:pStyle w:val="kody-podbarv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setup(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19986C6" w14:textId="77777777" w:rsidR="00B76525" w:rsidRDefault="00B76525" w:rsidP="00B76525">
                            <w:pPr>
                              <w:pStyle w:val="kody-podbarv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POT, INPUT);</w:t>
                            </w:r>
                          </w:p>
                          <w:p w14:paraId="49D401F2" w14:textId="77777777" w:rsidR="00B76525" w:rsidRDefault="00B76525" w:rsidP="00B76525">
                            <w:pPr>
                              <w:pStyle w:val="kody-podbarv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LED, INPUT);</w:t>
                            </w:r>
                          </w:p>
                          <w:p w14:paraId="655B6B3E" w14:textId="77777777" w:rsidR="00B76525" w:rsidRDefault="00B76525" w:rsidP="00B76525">
                            <w:pPr>
                              <w:pStyle w:val="kody-podbarv"/>
                            </w:pPr>
                            <w:r>
                              <w:t>}</w:t>
                            </w:r>
                          </w:p>
                          <w:p w14:paraId="7F2E0A8D" w14:textId="77777777" w:rsidR="00B76525" w:rsidRDefault="00B76525" w:rsidP="00B76525">
                            <w:pPr>
                              <w:pStyle w:val="kody-podbarv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loop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457CC0B" w14:textId="77777777" w:rsidR="00B76525" w:rsidRDefault="00B76525" w:rsidP="00B76525">
                            <w:pPr>
                              <w:pStyle w:val="kody-podbarv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analogRead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POT));</w:t>
                            </w:r>
                          </w:p>
                          <w:p w14:paraId="573B8F8C" w14:textId="77777777" w:rsidR="00B76525" w:rsidRDefault="00B76525" w:rsidP="00B76525">
                            <w:pPr>
                              <w:pStyle w:val="kody-podbarv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analogRead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POT) &lt; 250) {</w:t>
                            </w:r>
                          </w:p>
                          <w:p w14:paraId="22FEC7A0" w14:textId="77777777" w:rsidR="00B76525" w:rsidRDefault="00B76525" w:rsidP="00B76525">
                            <w:pPr>
                              <w:pStyle w:val="kody-podbarv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LED, HIGH);</w:t>
                            </w:r>
                          </w:p>
                          <w:p w14:paraId="233D0FD5" w14:textId="77777777" w:rsidR="00B76525" w:rsidRDefault="00B76525" w:rsidP="00B76525">
                            <w:pPr>
                              <w:pStyle w:val="kody-podbarv"/>
                            </w:pPr>
                            <w:r>
                              <w:t xml:space="preserve">  }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8951586" w14:textId="77777777" w:rsidR="00B76525" w:rsidRDefault="00B76525" w:rsidP="00B76525">
                            <w:pPr>
                              <w:pStyle w:val="kody-podbarv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LED, LOW);</w:t>
                            </w:r>
                          </w:p>
                          <w:p w14:paraId="45ED858A" w14:textId="3E46F1B4" w:rsidR="00B76525" w:rsidRDefault="00B76525" w:rsidP="00E22053">
                            <w:pPr>
                              <w:pStyle w:val="kody-podbarv"/>
                            </w:pPr>
                            <w:r>
                              <w:t xml:space="preserve">  }</w:t>
                            </w:r>
                          </w:p>
                          <w:p w14:paraId="2EEDF857" w14:textId="33C8CE02" w:rsidR="008F6042" w:rsidRDefault="00E22053" w:rsidP="00E22053">
                            <w:pPr>
                              <w:pStyle w:val="kody-podbarv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445F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0.65pt;margin-top:57.05pt;width:451.85pt;height:168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">
                <v:textbox>
                  <w:txbxContent>
                    <w:p w14:paraId="5F43A284" w14:textId="77777777" w:rsidR="00B76525" w:rsidRDefault="00B76525" w:rsidP="00B76525">
                      <w:pPr>
                        <w:pStyle w:val="kody-podbarv"/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LED = 13;</w:t>
                      </w:r>
                    </w:p>
                    <w:p w14:paraId="40BE9C63" w14:textId="77777777" w:rsidR="00B76525" w:rsidRDefault="00B76525" w:rsidP="00B76525">
                      <w:pPr>
                        <w:pStyle w:val="kody-podbarv"/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POT = 0;</w:t>
                      </w:r>
                    </w:p>
                    <w:p w14:paraId="6B825429" w14:textId="77777777" w:rsidR="00B76525" w:rsidRDefault="00B76525" w:rsidP="00B76525">
                      <w:pPr>
                        <w:pStyle w:val="kody-podbarv"/>
                      </w:pPr>
                    </w:p>
                    <w:p w14:paraId="01E38CB4" w14:textId="77777777" w:rsidR="00B76525" w:rsidRDefault="00B76525" w:rsidP="00B76525">
                      <w:pPr>
                        <w:pStyle w:val="kody-podbarv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setup(</w:t>
                      </w:r>
                      <w:proofErr w:type="gramEnd"/>
                      <w:r>
                        <w:t>) {</w:t>
                      </w:r>
                    </w:p>
                    <w:p w14:paraId="119986C6" w14:textId="77777777" w:rsidR="00B76525" w:rsidRDefault="00B76525" w:rsidP="00B76525">
                      <w:pPr>
                        <w:pStyle w:val="kody-podbarv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POT, INPUT);</w:t>
                      </w:r>
                    </w:p>
                    <w:p w14:paraId="49D401F2" w14:textId="77777777" w:rsidR="00B76525" w:rsidRDefault="00B76525" w:rsidP="00B76525">
                      <w:pPr>
                        <w:pStyle w:val="kody-podbarv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LED, INPUT);</w:t>
                      </w:r>
                    </w:p>
                    <w:p w14:paraId="655B6B3E" w14:textId="77777777" w:rsidR="00B76525" w:rsidRDefault="00B76525" w:rsidP="00B76525">
                      <w:pPr>
                        <w:pStyle w:val="kody-podbarv"/>
                      </w:pPr>
                      <w:r>
                        <w:t>}</w:t>
                      </w:r>
                    </w:p>
                    <w:p w14:paraId="7F2E0A8D" w14:textId="77777777" w:rsidR="00B76525" w:rsidRDefault="00B76525" w:rsidP="00B76525">
                      <w:pPr>
                        <w:pStyle w:val="kody-podbarv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loop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457CC0B" w14:textId="77777777" w:rsidR="00B76525" w:rsidRDefault="00B76525" w:rsidP="00B76525">
                      <w:pPr>
                        <w:pStyle w:val="kody-podbarv"/>
                      </w:pPr>
                      <w:r>
                        <w:t xml:space="preserve">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analogRead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POT));</w:t>
                      </w:r>
                    </w:p>
                    <w:p w14:paraId="573B8F8C" w14:textId="77777777" w:rsidR="00B76525" w:rsidRDefault="00B76525" w:rsidP="00B76525">
                      <w:pPr>
                        <w:pStyle w:val="kody-podbarv"/>
                      </w:pPr>
                      <w:r>
                        <w:t xml:space="preserve">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analogRead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POT) &lt; 250) {</w:t>
                      </w:r>
                    </w:p>
                    <w:p w14:paraId="22FEC7A0" w14:textId="77777777" w:rsidR="00B76525" w:rsidRDefault="00B76525" w:rsidP="00B76525">
                      <w:pPr>
                        <w:pStyle w:val="kody-podbarv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LED, HIGH);</w:t>
                      </w:r>
                    </w:p>
                    <w:p w14:paraId="233D0FD5" w14:textId="77777777" w:rsidR="00B76525" w:rsidRDefault="00B76525" w:rsidP="00B76525">
                      <w:pPr>
                        <w:pStyle w:val="kody-podbarv"/>
                      </w:pPr>
                      <w:r>
                        <w:t xml:space="preserve">  }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{</w:t>
                      </w:r>
                    </w:p>
                    <w:p w14:paraId="78951586" w14:textId="77777777" w:rsidR="00B76525" w:rsidRDefault="00B76525" w:rsidP="00B76525">
                      <w:pPr>
                        <w:pStyle w:val="kody-podbarv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LED, LOW);</w:t>
                      </w:r>
                    </w:p>
                    <w:p w14:paraId="45ED858A" w14:textId="3E46F1B4" w:rsidR="00B76525" w:rsidRDefault="00B76525" w:rsidP="00E22053">
                      <w:pPr>
                        <w:pStyle w:val="kody-podbarv"/>
                      </w:pPr>
                      <w:r>
                        <w:t xml:space="preserve">  }</w:t>
                      </w:r>
                    </w:p>
                    <w:p w14:paraId="2EEDF857" w14:textId="33C8CE02" w:rsidR="008F6042" w:rsidRDefault="00E22053" w:rsidP="00E22053">
                      <w:pPr>
                        <w:pStyle w:val="kody-podbarv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6525" w:rsidRPr="00B76525">
        <w:rPr>
          <w:i/>
        </w:rPr>
        <w:t xml:space="preserve"> </w:t>
      </w:r>
      <w:r w:rsidR="00B76525">
        <w:rPr>
          <w:i/>
        </w:rPr>
        <w:t xml:space="preserve">Program nefunguje. LED dioda neustále svítí, i když je podmínka dobře. Vyhledej chybu, odstraň jí. </w:t>
      </w:r>
    </w:p>
    <w:p w14:paraId="4148E149" w14:textId="301EE90B" w:rsidR="008F6042" w:rsidRDefault="008F6042" w:rsidP="008F6042">
      <w:pPr>
        <w:pStyle w:val="D-normln"/>
        <w:rPr>
          <w:i/>
        </w:rPr>
      </w:pPr>
    </w:p>
    <w:p w14:paraId="23F789E8" w14:textId="77777777" w:rsidR="008F6042" w:rsidRPr="008F6042" w:rsidRDefault="008F6042" w:rsidP="008F6042">
      <w:pPr>
        <w:pStyle w:val="D-normln"/>
        <w:rPr>
          <w:i/>
          <w:lang w:eastAsia="cs-CZ"/>
        </w:rPr>
      </w:pPr>
      <w:r w:rsidRPr="008F6042">
        <w:rPr>
          <w:i/>
          <w:lang w:eastAsia="cs-CZ"/>
        </w:rPr>
        <w:t xml:space="preserve">Odpověz. </w:t>
      </w:r>
    </w:p>
    <w:p w14:paraId="6A7261B2" w14:textId="77777777" w:rsidR="008F6042" w:rsidRPr="008F6042" w:rsidRDefault="008F6042" w:rsidP="008F6042">
      <w:pPr>
        <w:pStyle w:val="Odstavecseseznamem"/>
        <w:numPr>
          <w:ilvl w:val="0"/>
          <w:numId w:val="37"/>
        </w:numPr>
        <w:rPr>
          <w:i/>
        </w:rPr>
      </w:pPr>
      <w:r w:rsidRPr="008F6042">
        <w:rPr>
          <w:i/>
        </w:rPr>
        <w:t xml:space="preserve">Uveď, ve které funkci se nachází chyba. </w:t>
      </w:r>
    </w:p>
    <w:p w14:paraId="411AD064" w14:textId="77777777" w:rsidR="008F6042" w:rsidRDefault="008F6042" w:rsidP="008F6042">
      <w:pPr>
        <w:pStyle w:val="Odstavecseseznam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EFDC8" wp14:editId="6E4ADA97">
                <wp:simplePos x="0" y="0"/>
                <wp:positionH relativeFrom="margin">
                  <wp:align>right</wp:align>
                </wp:positionH>
                <wp:positionV relativeFrom="paragraph">
                  <wp:posOffset>88966</wp:posOffset>
                </wp:positionV>
                <wp:extent cx="5738884" cy="354842"/>
                <wp:effectExtent l="0" t="0" r="14605" b="2667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884" cy="354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E127E2" id="Obdélník 1" o:spid="_x0000_s1026" style="position:absolute;margin-left:400.7pt;margin-top:7pt;width:451.9pt;height:27.9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</w:p>
    <w:p w14:paraId="3CB9674B" w14:textId="77777777" w:rsidR="008F6042" w:rsidRDefault="008F6042" w:rsidP="008F6042">
      <w:pPr>
        <w:pStyle w:val="Odstavecseseznamem"/>
      </w:pPr>
    </w:p>
    <w:p w14:paraId="2FBC6F5B" w14:textId="77777777" w:rsidR="008F6042" w:rsidRDefault="008F6042"/>
    <w:p w14:paraId="6B08B7FE" w14:textId="77777777" w:rsidR="008F6042" w:rsidRDefault="008F6042" w:rsidP="008F6042">
      <w:pPr>
        <w:pStyle w:val="Odstavecseseznamem"/>
        <w:numPr>
          <w:ilvl w:val="0"/>
          <w:numId w:val="37"/>
        </w:numPr>
        <w:rPr>
          <w:i/>
        </w:rPr>
      </w:pPr>
      <w:r w:rsidRPr="008F6042">
        <w:rPr>
          <w:i/>
        </w:rPr>
        <w:t xml:space="preserve">Popiš chybu, která se v programu nachází. </w:t>
      </w:r>
    </w:p>
    <w:p w14:paraId="4887857B" w14:textId="77777777" w:rsidR="008F6042" w:rsidRDefault="008F6042" w:rsidP="008F6042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0B323" wp14:editId="3DD52F4A">
                <wp:simplePos x="0" y="0"/>
                <wp:positionH relativeFrom="margin">
                  <wp:align>left</wp:align>
                </wp:positionH>
                <wp:positionV relativeFrom="paragraph">
                  <wp:posOffset>88416</wp:posOffset>
                </wp:positionV>
                <wp:extent cx="5738884" cy="354842"/>
                <wp:effectExtent l="0" t="0" r="14605" b="2667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884" cy="354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DCB2C" id="Obdélník 2" o:spid="_x0000_s1026" style="position:absolute;margin-left:0;margin-top:6.95pt;width:451.9pt;height:27.9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</w:p>
    <w:p w14:paraId="1218A36B" w14:textId="77777777" w:rsidR="008F6042" w:rsidRPr="008F6042" w:rsidRDefault="008F6042" w:rsidP="008F6042">
      <w:pPr>
        <w:rPr>
          <w:i/>
        </w:rPr>
      </w:pPr>
    </w:p>
    <w:p w14:paraId="5641EA48" w14:textId="77777777" w:rsidR="008F6042" w:rsidRDefault="008F6042"/>
    <w:p w14:paraId="39C59EA7" w14:textId="77777777" w:rsidR="008F6042" w:rsidRPr="008F6042" w:rsidRDefault="008F6042" w:rsidP="008F6042">
      <w:pPr>
        <w:pStyle w:val="Odstavecseseznamem"/>
        <w:numPr>
          <w:ilvl w:val="0"/>
          <w:numId w:val="37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4011A" wp14:editId="012B0669">
                <wp:simplePos x="0" y="0"/>
                <wp:positionH relativeFrom="margin">
                  <wp:align>left</wp:align>
                </wp:positionH>
                <wp:positionV relativeFrom="paragraph">
                  <wp:posOffset>322456</wp:posOffset>
                </wp:positionV>
                <wp:extent cx="5738884" cy="1317009"/>
                <wp:effectExtent l="0" t="0" r="14605" b="1651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884" cy="1317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F257" id="Obdélník 3" o:spid="_x0000_s1026" style="position:absolute;margin-left:0;margin-top:25.4pt;width:451.9pt;height:103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 w:rsidRPr="008F6042">
        <w:rPr>
          <w:i/>
        </w:rPr>
        <w:t xml:space="preserve">Popiš fungování programu. </w:t>
      </w:r>
    </w:p>
    <w:sectPr w:rsidR="008F6042" w:rsidRPr="008F6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91F23D8"/>
    <w:multiLevelType w:val="hybridMultilevel"/>
    <w:tmpl w:val="7FD69F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 w16cid:durableId="428740435">
    <w:abstractNumId w:val="6"/>
  </w:num>
  <w:num w:numId="2" w16cid:durableId="1930482">
    <w:abstractNumId w:val="12"/>
  </w:num>
  <w:num w:numId="3" w16cid:durableId="323826646">
    <w:abstractNumId w:val="0"/>
  </w:num>
  <w:num w:numId="4" w16cid:durableId="870412227">
    <w:abstractNumId w:val="8"/>
  </w:num>
  <w:num w:numId="5" w16cid:durableId="9284702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02271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44808478">
    <w:abstractNumId w:val="19"/>
  </w:num>
  <w:num w:numId="8" w16cid:durableId="21034477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3351105">
    <w:abstractNumId w:val="20"/>
  </w:num>
  <w:num w:numId="10" w16cid:durableId="8519178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865223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3547191">
    <w:abstractNumId w:val="2"/>
  </w:num>
  <w:num w:numId="13" w16cid:durableId="17744779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2055314">
    <w:abstractNumId w:val="9"/>
  </w:num>
  <w:num w:numId="15" w16cid:durableId="1548568899">
    <w:abstractNumId w:val="7"/>
  </w:num>
  <w:num w:numId="16" w16cid:durableId="2752612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3896849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8" w16cid:durableId="1690370819">
    <w:abstractNumId w:val="21"/>
  </w:num>
  <w:num w:numId="19" w16cid:durableId="547881624">
    <w:abstractNumId w:val="18"/>
  </w:num>
  <w:num w:numId="20" w16cid:durableId="4014048">
    <w:abstractNumId w:val="28"/>
  </w:num>
  <w:num w:numId="21" w16cid:durableId="125709619">
    <w:abstractNumId w:val="5"/>
  </w:num>
  <w:num w:numId="22" w16cid:durableId="2144343499">
    <w:abstractNumId w:val="4"/>
  </w:num>
  <w:num w:numId="23" w16cid:durableId="1110992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5259840">
    <w:abstractNumId w:val="26"/>
  </w:num>
  <w:num w:numId="25" w16cid:durableId="929460172">
    <w:abstractNumId w:val="25"/>
  </w:num>
  <w:num w:numId="26" w16cid:durableId="268926265">
    <w:abstractNumId w:val="3"/>
  </w:num>
  <w:num w:numId="27" w16cid:durableId="1539077199">
    <w:abstractNumId w:val="15"/>
  </w:num>
  <w:num w:numId="28" w16cid:durableId="93139260">
    <w:abstractNumId w:val="24"/>
  </w:num>
  <w:num w:numId="29" w16cid:durableId="368606901">
    <w:abstractNumId w:val="10"/>
  </w:num>
  <w:num w:numId="30" w16cid:durableId="344944560">
    <w:abstractNumId w:val="22"/>
  </w:num>
  <w:num w:numId="31" w16cid:durableId="296883135">
    <w:abstractNumId w:val="27"/>
  </w:num>
  <w:num w:numId="32" w16cid:durableId="538274522">
    <w:abstractNumId w:val="17"/>
  </w:num>
  <w:num w:numId="33" w16cid:durableId="1027873850">
    <w:abstractNumId w:val="11"/>
  </w:num>
  <w:num w:numId="34" w16cid:durableId="1392344995">
    <w:abstractNumId w:val="14"/>
  </w:num>
  <w:num w:numId="35" w16cid:durableId="69350496">
    <w:abstractNumId w:val="16"/>
  </w:num>
  <w:num w:numId="36" w16cid:durableId="1773161433">
    <w:abstractNumId w:val="1"/>
  </w:num>
  <w:num w:numId="37" w16cid:durableId="18434232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042"/>
    <w:rsid w:val="008F6042"/>
    <w:rsid w:val="009A2098"/>
    <w:rsid w:val="00B76525"/>
    <w:rsid w:val="00D01B0C"/>
    <w:rsid w:val="00E2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2FED"/>
  <w15:chartTrackingRefBased/>
  <w15:docId w15:val="{238AFAB8-35A8-4890-A6CB-D2FBBC3B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8F60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8F6042"/>
    <w:pPr>
      <w:keepNext/>
      <w:pageBreakBefore/>
      <w:numPr>
        <w:numId w:val="29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8F6042"/>
    <w:pPr>
      <w:keepNext/>
      <w:numPr>
        <w:ilvl w:val="1"/>
        <w:numId w:val="29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8F6042"/>
    <w:pPr>
      <w:keepNext/>
      <w:numPr>
        <w:ilvl w:val="2"/>
        <w:numId w:val="29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8F6042"/>
    <w:pPr>
      <w:keepNext/>
      <w:numPr>
        <w:ilvl w:val="3"/>
        <w:numId w:val="29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8F6042"/>
    <w:pPr>
      <w:keepNext/>
      <w:numPr>
        <w:ilvl w:val="4"/>
        <w:numId w:val="29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8F6042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8F6042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F6042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F6042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-normln">
    <w:name w:val="D-normální"/>
    <w:link w:val="D-normlnChar"/>
    <w:uiPriority w:val="9"/>
    <w:qFormat/>
    <w:rsid w:val="008F604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8F6042"/>
    <w:rPr>
      <w:sz w:val="24"/>
    </w:rPr>
  </w:style>
  <w:style w:type="paragraph" w:customStyle="1" w:styleId="kody-podbarv">
    <w:name w:val="kody - podbarv"/>
    <w:basedOn w:val="Normln"/>
    <w:next w:val="D-normln"/>
    <w:link w:val="kody-podbarvChar"/>
    <w:qFormat/>
    <w:rsid w:val="008F6042"/>
    <w:pPr>
      <w:spacing w:after="240"/>
      <w:ind w:left="1418" w:hanging="1418"/>
      <w:contextualSpacing/>
    </w:pPr>
    <w:rPr>
      <w:rFonts w:ascii="Courier New" w:hAnsi="Courier New"/>
      <w:i/>
      <w:iCs/>
      <w:sz w:val="18"/>
    </w:rPr>
  </w:style>
  <w:style w:type="character" w:customStyle="1" w:styleId="kody-podbarvChar">
    <w:name w:val="kody - podbarv Char"/>
    <w:basedOn w:val="D-normlnChar"/>
    <w:link w:val="kody-podbarv"/>
    <w:rsid w:val="008F6042"/>
    <w:rPr>
      <w:rFonts w:ascii="Courier New" w:hAnsi="Courier New"/>
      <w:i/>
      <w:iCs/>
      <w:sz w:val="18"/>
    </w:rPr>
  </w:style>
  <w:style w:type="character" w:customStyle="1" w:styleId="Nadpis1Char">
    <w:name w:val="Nadpis 1 Char"/>
    <w:aliases w:val="D-nadpis 1 Char"/>
    <w:basedOn w:val="Standardnpsmoodstavce"/>
    <w:link w:val="Nadpis1"/>
    <w:rsid w:val="008F604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8F604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8F604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8F604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8F604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8F604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F604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F60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F60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604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6042"/>
    <w:rPr>
      <w:rFonts w:ascii="Tahoma" w:eastAsia="Times New Roman" w:hAnsi="Tahoma" w:cs="Tahoma"/>
      <w:sz w:val="16"/>
      <w:szCs w:val="16"/>
      <w:lang w:eastAsia="cs-CZ"/>
    </w:rPr>
  </w:style>
  <w:style w:type="paragraph" w:styleId="Odstavecseseznamem">
    <w:name w:val="List Paragraph"/>
    <w:basedOn w:val="Normln"/>
    <w:uiPriority w:val="34"/>
    <w:rsid w:val="008F6042"/>
    <w:pPr>
      <w:ind w:left="720"/>
      <w:contextualSpacing/>
    </w:pPr>
  </w:style>
  <w:style w:type="paragraph" w:styleId="Obsah1">
    <w:name w:val="toc 1"/>
    <w:basedOn w:val="Normln"/>
    <w:next w:val="Normln"/>
    <w:uiPriority w:val="39"/>
    <w:unhideWhenUsed/>
    <w:rsid w:val="008F604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8F604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F604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8F604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8F604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8F604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8F604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8F604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8F604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8F604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8F604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8F604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8F604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8F604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8F604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8F604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8F604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8F604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8F604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8F6042"/>
  </w:style>
  <w:style w:type="paragraph" w:styleId="Titulek">
    <w:name w:val="caption"/>
    <w:basedOn w:val="Normln"/>
    <w:next w:val="D-normln"/>
    <w:uiPriority w:val="35"/>
    <w:unhideWhenUsed/>
    <w:qFormat/>
    <w:rsid w:val="008F604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F604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F604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8F604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8F6042"/>
    <w:pPr>
      <w:spacing w:after="20"/>
    </w:pPr>
  </w:style>
  <w:style w:type="numbering" w:customStyle="1" w:styleId="Styl1">
    <w:name w:val="Styl1"/>
    <w:uiPriority w:val="99"/>
    <w:rsid w:val="008F6042"/>
    <w:pPr>
      <w:numPr>
        <w:numId w:val="12"/>
      </w:numPr>
    </w:pPr>
  </w:style>
  <w:style w:type="numbering" w:customStyle="1" w:styleId="slovnzvrenprce">
    <w:name w:val="Číslování závěrečné práce"/>
    <w:uiPriority w:val="99"/>
    <w:rsid w:val="008F6042"/>
    <w:pPr>
      <w:numPr>
        <w:numId w:val="15"/>
      </w:numPr>
    </w:pPr>
  </w:style>
  <w:style w:type="numbering" w:customStyle="1" w:styleId="slovnkapitolzvrenprce">
    <w:name w:val="Číslování kapitol závěrečné práce"/>
    <w:uiPriority w:val="99"/>
    <w:rsid w:val="008F6042"/>
    <w:pPr>
      <w:numPr>
        <w:numId w:val="22"/>
      </w:numPr>
    </w:pPr>
  </w:style>
  <w:style w:type="paragraph" w:customStyle="1" w:styleId="D-odrkovseznam">
    <w:name w:val="D-odrážkový seznam"/>
    <w:basedOn w:val="D-normln"/>
    <w:uiPriority w:val="10"/>
    <w:qFormat/>
    <w:rsid w:val="008F6042"/>
    <w:pPr>
      <w:numPr>
        <w:numId w:val="33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8F6042"/>
    <w:pPr>
      <w:numPr>
        <w:numId w:val="36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8F6042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7</TotalTime>
  <Pages>1</Pages>
  <Words>35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3</cp:revision>
  <cp:lastPrinted>2022-04-30T07:02:00Z</cp:lastPrinted>
  <dcterms:created xsi:type="dcterms:W3CDTF">2022-04-25T07:04:00Z</dcterms:created>
  <dcterms:modified xsi:type="dcterms:W3CDTF">2022-04-30T07:02:00Z</dcterms:modified>
</cp:coreProperties>
</file>