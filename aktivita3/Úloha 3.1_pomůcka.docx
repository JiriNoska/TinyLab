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6E5" w14:textId="11B12410" w:rsidR="00BC011B" w:rsidRDefault="004D4E27" w:rsidP="00BC011B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Vyučovací pomůcka</w:t>
      </w:r>
    </w:p>
    <w:p w14:paraId="3AB6417C" w14:textId="77777777" w:rsidR="001D528D" w:rsidRDefault="001D528D" w:rsidP="002C2C11">
      <w:pPr>
        <w:pStyle w:val="D-normln"/>
        <w:rPr>
          <w:b/>
          <w:bCs/>
        </w:rPr>
      </w:pPr>
    </w:p>
    <w:p w14:paraId="15074635" w14:textId="767C2EC1" w:rsidR="00BC011B" w:rsidRDefault="00BC011B" w:rsidP="002C2C11">
      <w:pPr>
        <w:pStyle w:val="D-normln"/>
        <w:rPr>
          <w:b/>
          <w:bCs/>
        </w:rPr>
      </w:pPr>
      <w:r w:rsidRPr="002C2C11">
        <w:rPr>
          <w:b/>
          <w:bCs/>
        </w:rPr>
        <w:t>Sériová komunikace</w:t>
      </w:r>
    </w:p>
    <w:tbl>
      <w:tblPr>
        <w:tblpPr w:leftFromText="141" w:rightFromText="141" w:vertAnchor="text" w:horzAnchor="page" w:tblpX="984" w:tblpY="186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25"/>
        <w:gridCol w:w="2410"/>
        <w:gridCol w:w="1134"/>
        <w:gridCol w:w="4394"/>
      </w:tblGrid>
      <w:tr w:rsidR="004D4E27" w:rsidRPr="004D4E27" w14:paraId="4C2E1047" w14:textId="77777777" w:rsidTr="004D4E2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49F71985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E27">
              <w:rPr>
                <w:rFonts w:ascii="Calibri" w:hAnsi="Calibri" w:cs="Calibri"/>
                <w:color w:val="000000"/>
                <w:sz w:val="22"/>
                <w:szCs w:val="22"/>
              </w:rPr>
              <w:t>činnost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279AD331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E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79A4CA66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E27">
              <w:rPr>
                <w:rFonts w:ascii="Calibri" w:hAnsi="Calibri" w:cs="Calibri"/>
                <w:color w:val="000000"/>
                <w:sz w:val="22"/>
                <w:szCs w:val="22"/>
              </w:rPr>
              <w:t>příklad ze školy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41F5B5D2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E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4D226B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E27">
              <w:rPr>
                <w:rFonts w:ascii="Calibri" w:hAnsi="Calibri" w:cs="Calibri"/>
                <w:color w:val="000000"/>
                <w:sz w:val="22"/>
                <w:szCs w:val="22"/>
              </w:rPr>
              <w:t>TinyLab</w:t>
            </w:r>
          </w:p>
        </w:tc>
      </w:tr>
      <w:tr w:rsidR="004D4E27" w:rsidRPr="004D4E27" w14:paraId="2527BA6E" w14:textId="77777777" w:rsidTr="004D4E2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3507B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začátek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A34C9C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ED2EA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zvonek na začátku hodiny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AE3779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1ACBC9" wp14:editId="3808C6D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28575</wp:posOffset>
                      </wp:positionV>
                      <wp:extent cx="504825" cy="152400"/>
                      <wp:effectExtent l="19050" t="19050" r="28575" b="38100"/>
                      <wp:wrapNone/>
                      <wp:docPr id="2" name="Šipka: obousměrná vodorovná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C5C4A3-69E0-4419-90B0-DA6EE62D52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143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C4F44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Šipka: obousměrná vodorovná 2" o:spid="_x0000_s1026" type="#_x0000_t69" style="position:absolute;margin-left:7.5pt;margin-top:2.25pt;width:39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" adj="2541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92D5FB" w14:textId="77777777" w:rsidR="004D4E27" w:rsidRPr="004D4E27" w:rsidRDefault="004D4E27" w:rsidP="004D4E27">
            <w:pPr>
              <w:rPr>
                <w:rFonts w:ascii="Cambria" w:hAnsi="Cambria" w:cs="Calibri"/>
                <w:color w:val="000000"/>
                <w:sz w:val="18"/>
                <w:szCs w:val="18"/>
              </w:rPr>
            </w:pPr>
            <w:proofErr w:type="spellStart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Serial.begin</w:t>
            </w:r>
            <w:proofErr w:type="spellEnd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(9600);</w:t>
            </w:r>
          </w:p>
        </w:tc>
      </w:tr>
      <w:tr w:rsidR="004D4E27" w:rsidRPr="004D4E27" w14:paraId="5F96EC31" w14:textId="77777777" w:rsidTr="004D4E2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27C2F1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přenos informací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6E34C7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EB63A0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vyučovací hodiny (výklad, dotazy)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59D536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C12ACE" wp14:editId="6493EE9C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28575</wp:posOffset>
                      </wp:positionV>
                      <wp:extent cx="504825" cy="152400"/>
                      <wp:effectExtent l="19050" t="19050" r="28575" b="38100"/>
                      <wp:wrapNone/>
                      <wp:docPr id="3" name="Šipka: obousměrná vodorovná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88871A6-2993-4697-8E61-907B991CEB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143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3DB17" id="Šipka: obousměrná vodorovná 3" o:spid="_x0000_s1026" type="#_x0000_t69" style="position:absolute;margin-left:6.75pt;margin-top:2.25pt;width:39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" adj="2541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54DD0" w14:textId="77777777" w:rsidR="004D4E27" w:rsidRPr="004D4E27" w:rsidRDefault="004D4E27" w:rsidP="004D4E27">
            <w:pPr>
              <w:rPr>
                <w:rFonts w:ascii="Cambria" w:hAnsi="Cambria" w:cs="Calibri"/>
                <w:color w:val="000000"/>
                <w:sz w:val="18"/>
                <w:szCs w:val="18"/>
              </w:rPr>
            </w:pPr>
            <w:proofErr w:type="spellStart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Serial.println</w:t>
            </w:r>
            <w:proofErr w:type="spellEnd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(“Dnes vám budu vyprávět o …. “);</w:t>
            </w:r>
          </w:p>
        </w:tc>
      </w:tr>
      <w:tr w:rsidR="004D4E27" w:rsidRPr="004D4E27" w14:paraId="1E88470F" w14:textId="77777777" w:rsidTr="004D4E2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F00684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konec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36D351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558A58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zvonek na konci hodiny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A90320" w14:textId="77777777" w:rsidR="004D4E27" w:rsidRPr="004D4E27" w:rsidRDefault="004D4E27" w:rsidP="004D4E2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D4E27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35C558" wp14:editId="1BE07F5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38100</wp:posOffset>
                      </wp:positionV>
                      <wp:extent cx="504825" cy="152400"/>
                      <wp:effectExtent l="19050" t="19050" r="28575" b="38100"/>
                      <wp:wrapNone/>
                      <wp:docPr id="4" name="Šipka: obousměrná vodorovná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D8F551-35E5-4C0D-BE49-51D18EFF54C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143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B85AD" id="Šipka: obousměrná vodorovná 4" o:spid="_x0000_s1026" type="#_x0000_t69" style="position:absolute;margin-left:6.75pt;margin-top:3pt;width:39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" adj="2541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E9B317" w14:textId="77777777" w:rsidR="004D4E27" w:rsidRPr="004D4E27" w:rsidRDefault="004D4E27" w:rsidP="004D4E27">
            <w:pPr>
              <w:rPr>
                <w:rFonts w:ascii="Cambria" w:hAnsi="Cambria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Serial.end</w:t>
            </w:r>
            <w:proofErr w:type="spellEnd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(</w:t>
            </w:r>
            <w:proofErr w:type="gramEnd"/>
            <w:r w:rsidRPr="004D4E27">
              <w:rPr>
                <w:rFonts w:ascii="Cambria" w:hAnsi="Cambria" w:cs="Calibri"/>
                <w:color w:val="000000"/>
                <w:sz w:val="18"/>
                <w:szCs w:val="18"/>
              </w:rPr>
              <w:t>);</w:t>
            </w:r>
          </w:p>
        </w:tc>
      </w:tr>
    </w:tbl>
    <w:p w14:paraId="1C6171C5" w14:textId="77777777" w:rsidR="004D4E27" w:rsidRDefault="004D4E27" w:rsidP="002C2C11">
      <w:pPr>
        <w:pStyle w:val="D-normln"/>
        <w:rPr>
          <w:b/>
          <w:bCs/>
        </w:rPr>
      </w:pPr>
    </w:p>
    <w:p w14:paraId="52C22152" w14:textId="72BB7416" w:rsidR="001D528D" w:rsidRDefault="001D528D" w:rsidP="002C2C11">
      <w:pPr>
        <w:pStyle w:val="D-normln"/>
        <w:rPr>
          <w:b/>
          <w:bCs/>
        </w:rPr>
      </w:pPr>
      <w:r w:rsidRPr="001D528D">
        <w:rPr>
          <w:b/>
          <w:bCs/>
        </w:rPr>
        <w:t>Program v</w:t>
      </w:r>
      <w:r>
        <w:rPr>
          <w:b/>
          <w:bCs/>
        </w:rPr>
        <w:t> </w:t>
      </w:r>
      <w:proofErr w:type="spellStart"/>
      <w:r w:rsidRPr="001D528D">
        <w:rPr>
          <w:b/>
          <w:bCs/>
        </w:rPr>
        <w:t>TinyLabu</w:t>
      </w:r>
      <w:proofErr w:type="spellEnd"/>
    </w:p>
    <w:p w14:paraId="6F5819AA" w14:textId="77777777" w:rsidR="001D528D" w:rsidRDefault="001D528D" w:rsidP="001D528D">
      <w:pPr>
        <w:pStyle w:val="kody-podbarv"/>
      </w:pP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21DD71E4" w14:textId="58500427" w:rsidR="001D528D" w:rsidRDefault="001D528D" w:rsidP="001D528D">
      <w:pPr>
        <w:pStyle w:val="kody-podbarv"/>
        <w:ind w:hanging="710"/>
      </w:pPr>
      <w:proofErr w:type="spellStart"/>
      <w:r>
        <w:t>Serial.begin</w:t>
      </w:r>
      <w:proofErr w:type="spellEnd"/>
      <w:r>
        <w:t>(9600);</w:t>
      </w:r>
    </w:p>
    <w:p w14:paraId="1CB4B048" w14:textId="599074D1" w:rsidR="001D528D" w:rsidRDefault="001D528D" w:rsidP="001D528D">
      <w:pPr>
        <w:pStyle w:val="kody-podbarv"/>
        <w:ind w:hanging="710"/>
      </w:pPr>
      <w:proofErr w:type="spellStart"/>
      <w:r>
        <w:t>Serial.print</w:t>
      </w:r>
      <w:proofErr w:type="spellEnd"/>
      <w:r>
        <w:t>("Ahoj: ");</w:t>
      </w:r>
    </w:p>
    <w:p w14:paraId="4766F74B" w14:textId="493F3DD6" w:rsidR="001D528D" w:rsidRDefault="001D528D" w:rsidP="001D528D">
      <w:pPr>
        <w:pStyle w:val="kody-podbarv"/>
        <w:ind w:hanging="710"/>
      </w:pPr>
      <w:proofErr w:type="spellStart"/>
      <w:r>
        <w:t>Serial.println</w:t>
      </w:r>
      <w:proofErr w:type="spellEnd"/>
      <w:r>
        <w:t>("tohle je sériová komunikace.");</w:t>
      </w:r>
    </w:p>
    <w:p w14:paraId="1A3410D6" w14:textId="16550855" w:rsidR="004D4E27" w:rsidRPr="004D4E27" w:rsidRDefault="004D4E27" w:rsidP="004D4E27">
      <w:pPr>
        <w:pStyle w:val="kody-podbarv"/>
        <w:ind w:hanging="710"/>
      </w:pPr>
      <w:proofErr w:type="spellStart"/>
      <w:r>
        <w:t>Serial.begin</w:t>
      </w:r>
      <w:proofErr w:type="spellEnd"/>
      <w:r>
        <w:t>(9600);</w:t>
      </w:r>
    </w:p>
    <w:p w14:paraId="5429CC51" w14:textId="4BBFDC52" w:rsidR="001D528D" w:rsidRDefault="004D4E27" w:rsidP="001D528D">
      <w:pPr>
        <w:pStyle w:val="kody-podbarv"/>
      </w:pPr>
      <w:r>
        <w:t xml:space="preserve">      </w:t>
      </w:r>
      <w:r w:rsidR="001D528D">
        <w:t>}</w:t>
      </w:r>
    </w:p>
    <w:p w14:paraId="594D666A" w14:textId="188D7B94" w:rsidR="001D528D" w:rsidRDefault="001D528D" w:rsidP="001D528D">
      <w:pPr>
        <w:pStyle w:val="kody-podbarv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673B59BC" w14:textId="24545D59" w:rsidR="001D528D" w:rsidRDefault="001D528D" w:rsidP="001D528D">
      <w:pPr>
        <w:pStyle w:val="kody-podbarv"/>
      </w:pPr>
      <w:r>
        <w:t>}</w:t>
      </w:r>
    </w:p>
    <w:p w14:paraId="52AA99E7" w14:textId="77777777" w:rsidR="001D528D" w:rsidRPr="001D528D" w:rsidRDefault="001D528D" w:rsidP="001D528D">
      <w:pPr>
        <w:pStyle w:val="D-normln"/>
      </w:pPr>
    </w:p>
    <w:p w14:paraId="382CD790" w14:textId="77777777" w:rsidR="001D528D" w:rsidRDefault="001D528D" w:rsidP="002C2C11">
      <w:pPr>
        <w:pStyle w:val="D-normln"/>
      </w:pPr>
    </w:p>
    <w:p w14:paraId="660D2D0F" w14:textId="77777777" w:rsidR="002C2C11" w:rsidRDefault="002C2C11" w:rsidP="002C2C11">
      <w:pPr>
        <w:pStyle w:val="D-normln"/>
      </w:pPr>
    </w:p>
    <w:p w14:paraId="5954659E" w14:textId="77777777" w:rsidR="002C2C11" w:rsidRPr="002C2C11" w:rsidRDefault="002C2C11" w:rsidP="002C2C11">
      <w:pPr>
        <w:pStyle w:val="D-normln"/>
      </w:pPr>
    </w:p>
    <w:p w14:paraId="2BBF156D" w14:textId="5CA5CDE3" w:rsidR="00BC011B" w:rsidRDefault="00BC011B"/>
    <w:p w14:paraId="5FD86EC1" w14:textId="77777777" w:rsidR="00BC011B" w:rsidRDefault="00BC011B"/>
    <w:p w14:paraId="7334AD7F" w14:textId="77777777" w:rsidR="00BC011B" w:rsidRDefault="00BC011B"/>
    <w:sectPr w:rsidR="00BC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 w16cid:durableId="853543385">
    <w:abstractNumId w:val="6"/>
  </w:num>
  <w:num w:numId="2" w16cid:durableId="1829009522">
    <w:abstractNumId w:val="12"/>
  </w:num>
  <w:num w:numId="3" w16cid:durableId="1961300382">
    <w:abstractNumId w:val="0"/>
  </w:num>
  <w:num w:numId="4" w16cid:durableId="351801849">
    <w:abstractNumId w:val="8"/>
  </w:num>
  <w:num w:numId="5" w16cid:durableId="20756153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633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0123222">
    <w:abstractNumId w:val="18"/>
  </w:num>
  <w:num w:numId="8" w16cid:durableId="1153445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4747503">
    <w:abstractNumId w:val="19"/>
  </w:num>
  <w:num w:numId="10" w16cid:durableId="14799568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1628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8296107">
    <w:abstractNumId w:val="2"/>
  </w:num>
  <w:num w:numId="13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9878425">
    <w:abstractNumId w:val="9"/>
  </w:num>
  <w:num w:numId="15" w16cid:durableId="2114978496">
    <w:abstractNumId w:val="7"/>
  </w:num>
  <w:num w:numId="16" w16cid:durableId="20144550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1926638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417100482">
    <w:abstractNumId w:val="20"/>
  </w:num>
  <w:num w:numId="19" w16cid:durableId="1320771251">
    <w:abstractNumId w:val="17"/>
  </w:num>
  <w:num w:numId="20" w16cid:durableId="1022323011">
    <w:abstractNumId w:val="27"/>
  </w:num>
  <w:num w:numId="21" w16cid:durableId="1782722026">
    <w:abstractNumId w:val="5"/>
  </w:num>
  <w:num w:numId="22" w16cid:durableId="920522581">
    <w:abstractNumId w:val="4"/>
  </w:num>
  <w:num w:numId="23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5272354">
    <w:abstractNumId w:val="25"/>
  </w:num>
  <w:num w:numId="25" w16cid:durableId="1903443915">
    <w:abstractNumId w:val="24"/>
  </w:num>
  <w:num w:numId="26" w16cid:durableId="2135244027">
    <w:abstractNumId w:val="3"/>
  </w:num>
  <w:num w:numId="27" w16cid:durableId="729423069">
    <w:abstractNumId w:val="14"/>
  </w:num>
  <w:num w:numId="28" w16cid:durableId="2068213702">
    <w:abstractNumId w:val="23"/>
  </w:num>
  <w:num w:numId="29" w16cid:durableId="1632981934">
    <w:abstractNumId w:val="10"/>
  </w:num>
  <w:num w:numId="30" w16cid:durableId="1919170457">
    <w:abstractNumId w:val="21"/>
  </w:num>
  <w:num w:numId="31" w16cid:durableId="415790533">
    <w:abstractNumId w:val="26"/>
  </w:num>
  <w:num w:numId="32" w16cid:durableId="1163620399">
    <w:abstractNumId w:val="16"/>
  </w:num>
  <w:num w:numId="33" w16cid:durableId="258804544">
    <w:abstractNumId w:val="11"/>
  </w:num>
  <w:num w:numId="34" w16cid:durableId="1362130039">
    <w:abstractNumId w:val="13"/>
  </w:num>
  <w:num w:numId="35" w16cid:durableId="1488738923">
    <w:abstractNumId w:val="15"/>
  </w:num>
  <w:num w:numId="36" w16cid:durableId="203865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1B"/>
    <w:rsid w:val="001D528D"/>
    <w:rsid w:val="002C2C11"/>
    <w:rsid w:val="004D4E27"/>
    <w:rsid w:val="006473DE"/>
    <w:rsid w:val="00B30BAE"/>
    <w:rsid w:val="00B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AE03"/>
  <w15:chartTrackingRefBased/>
  <w15:docId w15:val="{5432235B-C449-4AED-80A9-7654FA12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B3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B30BAE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B30BAE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B30BAE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B30BAE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B30BAE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B30BAE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B30BAE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0BAE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0BAE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B30BAE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B30BAE"/>
  </w:style>
  <w:style w:type="character" w:customStyle="1" w:styleId="Nadpis1Char">
    <w:name w:val="Nadpis 1 Char"/>
    <w:aliases w:val="D-nadpis 1 Char"/>
    <w:basedOn w:val="Standardnpsmoodstavce"/>
    <w:link w:val="Nadpis1"/>
    <w:rsid w:val="00B30BAE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B30BAE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B30BAE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B30BAE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B30BAE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B30BA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0B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0BA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0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B30BAE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0BA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0BAE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B30BAE"/>
    <w:rPr>
      <w:sz w:val="24"/>
    </w:rPr>
  </w:style>
  <w:style w:type="paragraph" w:styleId="Odstavecseseznamem">
    <w:name w:val="List Paragraph"/>
    <w:basedOn w:val="Normln"/>
    <w:uiPriority w:val="34"/>
    <w:rsid w:val="00B30BAE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B30BAE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B30BAE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B30BAE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B30BAE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30BAE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B30BAE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B30BAE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B30BAE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B30BAE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B30BAE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B30BAE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B30BAE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B30BAE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B30BAE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B30BAE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B30BAE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B30BAE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B30BAE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B30BAE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B30BAE"/>
  </w:style>
  <w:style w:type="paragraph" w:styleId="Titulek">
    <w:name w:val="caption"/>
    <w:basedOn w:val="Normln"/>
    <w:next w:val="D-normln"/>
    <w:uiPriority w:val="35"/>
    <w:unhideWhenUsed/>
    <w:qFormat/>
    <w:rsid w:val="00B30BAE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30BA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30BAE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B30BAE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B30BAE"/>
    <w:pPr>
      <w:spacing w:after="20"/>
    </w:pPr>
  </w:style>
  <w:style w:type="numbering" w:customStyle="1" w:styleId="Styl1">
    <w:name w:val="Styl1"/>
    <w:uiPriority w:val="99"/>
    <w:rsid w:val="00B30BAE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B30BAE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B30BAE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B30BAE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B30BAE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B30BAE"/>
    <w:pPr>
      <w:numPr>
        <w:numId w:val="0"/>
      </w:numPr>
    </w:pPr>
  </w:style>
  <w:style w:type="table" w:styleId="Mkatabulky">
    <w:name w:val="Table Grid"/>
    <w:basedOn w:val="Normlntabulka"/>
    <w:uiPriority w:val="59"/>
    <w:rsid w:val="00B30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B30BAE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B30BAE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B30BAE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B30BAE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B30BAE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B30BAE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26</TotalTime>
  <Pages>1</Pages>
  <Words>67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2</cp:revision>
  <dcterms:created xsi:type="dcterms:W3CDTF">2022-04-24T16:08:00Z</dcterms:created>
  <dcterms:modified xsi:type="dcterms:W3CDTF">2022-04-30T06:11:00Z</dcterms:modified>
</cp:coreProperties>
</file>