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4416" w14:textId="4501BB59" w:rsidR="00771AFA" w:rsidRPr="00D232B4" w:rsidRDefault="00D232B4" w:rsidP="00D232B4">
      <w:pPr>
        <w:pStyle w:val="D-normln"/>
        <w:jc w:val="center"/>
        <w:rPr>
          <w:color w:val="4472C4" w:themeColor="accent1"/>
          <w:sz w:val="40"/>
          <w:szCs w:val="36"/>
        </w:rPr>
      </w:pPr>
      <w:r w:rsidRPr="00D232B4">
        <w:rPr>
          <w:color w:val="4472C4" w:themeColor="accent1"/>
          <w:sz w:val="40"/>
          <w:szCs w:val="36"/>
        </w:rPr>
        <w:t>Vyučovací pomůcka</w:t>
      </w:r>
    </w:p>
    <w:p w14:paraId="67198685" w14:textId="594A7CD3" w:rsidR="00D232B4" w:rsidRDefault="00D232B4" w:rsidP="00D232B4">
      <w:pPr>
        <w:pStyle w:val="D-normln"/>
      </w:pPr>
    </w:p>
    <w:p w14:paraId="4569FAB5" w14:textId="5D034DD0" w:rsidR="00D232B4" w:rsidRDefault="00D232B4" w:rsidP="00D232B4">
      <w:pPr>
        <w:pStyle w:val="D-normln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64DC90E" wp14:editId="510C503E">
            <wp:simplePos x="0" y="0"/>
            <wp:positionH relativeFrom="column">
              <wp:posOffset>3293548</wp:posOffset>
            </wp:positionH>
            <wp:positionV relativeFrom="paragraph">
              <wp:posOffset>237096</wp:posOffset>
            </wp:positionV>
            <wp:extent cx="914400" cy="914400"/>
            <wp:effectExtent l="0" t="0" r="0" b="0"/>
            <wp:wrapNone/>
            <wp:docPr id="7" name="Grafický objekt 7" descr="Měsíc a hvězdy obr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cký objekt 7" descr="Měsíc a hvězdy obry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F3DF8" w14:textId="304187CB" w:rsidR="00D232B4" w:rsidRDefault="00D232B4" w:rsidP="00D232B4">
      <w:pPr>
        <w:pStyle w:val="D-normln"/>
        <w:rPr>
          <w:noProof/>
        </w:rPr>
      </w:pPr>
    </w:p>
    <w:p w14:paraId="7808954E" w14:textId="33ABE68F" w:rsidR="00D232B4" w:rsidRDefault="00D232B4" w:rsidP="00D232B4">
      <w:pPr>
        <w:pStyle w:val="D-normln"/>
      </w:pPr>
      <w:r>
        <w:t xml:space="preserve">Při nízkém </w:t>
      </w:r>
      <w:r>
        <w:t>Při nízkém osvětlení nesvítí žádná LED dioda</w:t>
      </w:r>
      <w:r>
        <w:t xml:space="preserve"> </w:t>
      </w:r>
    </w:p>
    <w:p w14:paraId="5B37010E" w14:textId="7DA9C018" w:rsidR="00D232B4" w:rsidRDefault="00D232B4" w:rsidP="00D232B4">
      <w:pPr>
        <w:pStyle w:val="D-norml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F793F6" wp14:editId="7458C30F">
                <wp:simplePos x="0" y="0"/>
                <wp:positionH relativeFrom="margin">
                  <wp:align>center</wp:align>
                </wp:positionH>
                <wp:positionV relativeFrom="paragraph">
                  <wp:posOffset>122335</wp:posOffset>
                </wp:positionV>
                <wp:extent cx="4948555" cy="1163955"/>
                <wp:effectExtent l="0" t="0" r="23495" b="17145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163955"/>
                          <a:chOff x="0" y="0"/>
                          <a:chExt cx="4948555" cy="1163955"/>
                        </a:xfrm>
                      </wpg:grpSpPr>
                      <wpg:grpSp>
                        <wpg:cNvPr id="58" name="Skupina 58"/>
                        <wpg:cNvGrpSpPr/>
                        <wpg:grpSpPr>
                          <a:xfrm>
                            <a:off x="0" y="0"/>
                            <a:ext cx="4948555" cy="1163955"/>
                            <a:chOff x="0" y="0"/>
                            <a:chExt cx="3336877" cy="786118"/>
                          </a:xfrm>
                        </wpg:grpSpPr>
                        <wps:wsp>
                          <wps:cNvPr id="53" name="Obdélník 53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ál 54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ál 56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Ovál 9"/>
                        <wps:cNvSpPr/>
                        <wps:spPr>
                          <a:xfrm>
                            <a:off x="514350" y="304800"/>
                            <a:ext cx="495867" cy="495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A1660" id="Skupina 15" o:spid="_x0000_s1026" style="position:absolute;margin-left:0;margin-top:9.65pt;width:389.65pt;height:91.65pt;z-index:251664384;mso-position-horizontal:center;mso-position-horizontal-relative:margin" coordsize="49485,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">
                <v:group id="Skupina 58" o:spid="_x0000_s1027" style="position:absolute;width:49485;height:1163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Obdélník 53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  <v:oval id="Ovál 54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  <v:stroke joinstyle="miter"/>
                  </v:oval>
  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  <v:stroke joinstyle="miter"/>
                  </v:oval>
  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  <v:stroke joinstyle="miter"/>
                  </v:oval>
                </v:group>
                <v:oval id="Ovál 9" o:spid="_x0000_s1032" style="position:absolute;left:5143;top:3048;width:4959;height:4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" fillcolor="black [3213]" strokecolor="red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200F8D6D" w14:textId="419EA196" w:rsidR="00D232B4" w:rsidRDefault="00D232B4" w:rsidP="00D232B4">
      <w:pPr>
        <w:pStyle w:val="D-normln"/>
      </w:pPr>
    </w:p>
    <w:p w14:paraId="232BABEE" w14:textId="6882C77F" w:rsidR="00D232B4" w:rsidRDefault="00D232B4" w:rsidP="00D232B4">
      <w:pPr>
        <w:pStyle w:val="D-normln"/>
      </w:pPr>
    </w:p>
    <w:p w14:paraId="7C2C45B3" w14:textId="77777777" w:rsidR="00D232B4" w:rsidRDefault="00D232B4" w:rsidP="00D232B4">
      <w:pPr>
        <w:pStyle w:val="D-normln"/>
      </w:pPr>
    </w:p>
    <w:p w14:paraId="381CA9C3" w14:textId="77777777" w:rsidR="00D232B4" w:rsidRDefault="00D232B4" w:rsidP="00D232B4">
      <w:pPr>
        <w:pStyle w:val="D-normln"/>
      </w:pPr>
    </w:p>
    <w:p w14:paraId="04AC338B" w14:textId="22C39352" w:rsidR="00D232B4" w:rsidRDefault="00D232B4" w:rsidP="00D232B4">
      <w:pPr>
        <w:pStyle w:val="D-normln"/>
      </w:pPr>
    </w:p>
    <w:p w14:paraId="43F78323" w14:textId="77777777" w:rsidR="00D232B4" w:rsidRDefault="00D232B4" w:rsidP="00D232B4">
      <w:pPr>
        <w:pStyle w:val="D-normln"/>
      </w:pPr>
    </w:p>
    <w:p w14:paraId="19A382B2" w14:textId="7BF67B3B" w:rsidR="00D232B4" w:rsidRDefault="00D232B4" w:rsidP="00D232B4">
      <w:pPr>
        <w:pStyle w:val="D-normln"/>
      </w:pPr>
      <w:r>
        <w:t xml:space="preserve">Při vzrůstajícím osvětlení se postupně rozsvěcují LED diody.  </w:t>
      </w:r>
    </w:p>
    <w:p w14:paraId="765AA1B7" w14:textId="39E28849" w:rsidR="00D232B4" w:rsidRDefault="00D232B4" w:rsidP="00D232B4">
      <w:pPr>
        <w:pStyle w:val="D-norml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A21934C" wp14:editId="42932A1E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4948555" cy="1163955"/>
                <wp:effectExtent l="0" t="0" r="23495" b="17145"/>
                <wp:wrapNone/>
                <wp:docPr id="18" name="Skupina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163955"/>
                          <a:chOff x="0" y="0"/>
                          <a:chExt cx="4948555" cy="1163955"/>
                        </a:xfrm>
                      </wpg:grpSpPr>
                      <wpg:grpSp>
                        <wpg:cNvPr id="10" name="Skupina 10"/>
                        <wpg:cNvGrpSpPr/>
                        <wpg:grpSpPr>
                          <a:xfrm>
                            <a:off x="0" y="0"/>
                            <a:ext cx="4948555" cy="1163955"/>
                            <a:chOff x="0" y="0"/>
                            <a:chExt cx="3336877" cy="786118"/>
                          </a:xfrm>
                        </wpg:grpSpPr>
                        <wps:wsp>
                          <wps:cNvPr id="11" name="Obdélník 11"/>
                          <wps:cNvSpPr/>
                          <wps:spPr>
                            <a:xfrm>
                              <a:off x="0" y="0"/>
                              <a:ext cx="3336877" cy="786118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ál 12"/>
                          <wps:cNvSpPr/>
                          <wps:spPr>
                            <a:xfrm>
                              <a:off x="1065865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Ovál 13"/>
                          <wps:cNvSpPr/>
                          <wps:spPr>
                            <a:xfrm>
                              <a:off x="1896118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ál 14"/>
                          <wps:cNvSpPr/>
                          <wps:spPr>
                            <a:xfrm>
                              <a:off x="2709541" y="224392"/>
                              <a:ext cx="334370" cy="33437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Ovál 16"/>
                        <wps:cNvSpPr/>
                        <wps:spPr>
                          <a:xfrm>
                            <a:off x="1581150" y="333375"/>
                            <a:ext cx="495300" cy="49466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77800"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>
                            <a:off x="409575" y="333375"/>
                            <a:ext cx="495867" cy="4950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508A0" id="Skupina 18" o:spid="_x0000_s1026" style="position:absolute;margin-left:0;margin-top:3.05pt;width:389.65pt;height:91.65pt;z-index:251670528;mso-position-horizontal:center;mso-position-horizontal-relative:margin" coordsize="49485,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">
                <v:group id="Skupina 10" o:spid="_x0000_s1027" style="position:absolute;width:49485;height:11639" coordsize="33368,7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Obdélník 11" o:spid="_x0000_s1028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" fillcolor="black [3213]" strokecolor="black [3213]" strokeweight="1pt"/>
                  <v:oval id="Ovál 12" o:spid="_x0000_s1029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" fillcolor="black [3213]" strokecolor="red" strokeweight="1pt">
                    <v:stroke joinstyle="miter"/>
                  </v:oval>
                  <v:oval id="Ovál 13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" fillcolor="black [3213]" strokecolor="red" strokeweight="1pt">
                    <v:stroke joinstyle="miter"/>
                  </v:oval>
                  <v:oval id="Ovál 14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" fillcolor="black [3213]" strokecolor="red" strokeweight="1pt">
                    <v:stroke joinstyle="miter"/>
                  </v:oval>
                </v:group>
                <v:oval id="Ovál 16" o:spid="_x0000_s1032" style="position:absolute;left:15811;top:3333;width:4953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" fillcolor="red" strokecolor="red" strokeweight="1pt">
                  <v:stroke joinstyle="miter"/>
                </v:oval>
                <v:oval id="Ovál 17" o:spid="_x0000_s1033" style="position:absolute;left:4095;top:3333;width:4959;height:4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" fillcolor="red" strokecolor="red" strokeweight="1pt">
                  <v:stroke joinstyle="miter"/>
                </v:oval>
                <w10:wrap anchorx="margin"/>
              </v:group>
            </w:pict>
          </mc:Fallback>
        </mc:AlternateContent>
      </w:r>
    </w:p>
    <w:p w14:paraId="6D1A904D" w14:textId="4F4AF598" w:rsidR="00D232B4" w:rsidRDefault="00D232B4" w:rsidP="00D232B4">
      <w:pPr>
        <w:pStyle w:val="D-normln"/>
      </w:pPr>
    </w:p>
    <w:p w14:paraId="49749268" w14:textId="5ED72400" w:rsidR="00D232B4" w:rsidRDefault="00D232B4" w:rsidP="00D232B4">
      <w:pPr>
        <w:pStyle w:val="D-normln"/>
      </w:pPr>
    </w:p>
    <w:p w14:paraId="5FDDCC6E" w14:textId="37BDC0B4" w:rsidR="00D232B4" w:rsidRDefault="00D232B4" w:rsidP="00D232B4">
      <w:pPr>
        <w:pStyle w:val="D-normln"/>
      </w:pPr>
    </w:p>
    <w:p w14:paraId="0801B959" w14:textId="3909BFE2" w:rsidR="00D232B4" w:rsidRDefault="00D232B4" w:rsidP="00D232B4">
      <w:pPr>
        <w:pStyle w:val="D-normln"/>
      </w:pPr>
    </w:p>
    <w:p w14:paraId="65D54928" w14:textId="64B8C261" w:rsidR="00D232B4" w:rsidRDefault="00D232B4" w:rsidP="00D232B4">
      <w:pPr>
        <w:pStyle w:val="D-normln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902372" wp14:editId="1753F28A">
            <wp:simplePos x="0" y="0"/>
            <wp:positionH relativeFrom="column">
              <wp:posOffset>2422776</wp:posOffset>
            </wp:positionH>
            <wp:positionV relativeFrom="paragraph">
              <wp:posOffset>37509</wp:posOffset>
            </wp:positionV>
            <wp:extent cx="1276350" cy="1276350"/>
            <wp:effectExtent l="0" t="0" r="0" b="0"/>
            <wp:wrapNone/>
            <wp:docPr id="8" name="Grafický objekt 8" descr="Ztlumení (menší slunce) obr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ký objekt 8" descr="Ztlumení (menší slunce) obry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B6A62" w14:textId="77777777" w:rsidR="00D232B4" w:rsidRDefault="00D232B4" w:rsidP="00D232B4">
      <w:pPr>
        <w:pStyle w:val="D-normln"/>
      </w:pPr>
    </w:p>
    <w:p w14:paraId="59AD9EA1" w14:textId="345AE79A" w:rsidR="00D232B4" w:rsidRDefault="00D232B4" w:rsidP="00D232B4">
      <w:pPr>
        <w:pStyle w:val="D-normln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57B88B" wp14:editId="1E73D0C5">
                <wp:simplePos x="0" y="0"/>
                <wp:positionH relativeFrom="margin">
                  <wp:align>center</wp:align>
                </wp:positionH>
                <wp:positionV relativeFrom="paragraph">
                  <wp:posOffset>596900</wp:posOffset>
                </wp:positionV>
                <wp:extent cx="4948555" cy="1163955"/>
                <wp:effectExtent l="0" t="0" r="23495" b="17145"/>
                <wp:wrapTopAndBottom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555" cy="1163955"/>
                          <a:chOff x="0" y="0"/>
                          <a:chExt cx="3336877" cy="786118"/>
                        </a:xfrm>
                      </wpg:grpSpPr>
                      <wps:wsp>
                        <wps:cNvPr id="2" name="Obdélník 2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ál 3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77800"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ál 4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ál 5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77800"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ál 6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77800"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82E911" id="Skupina 1" o:spid="_x0000_s1026" style="position:absolute;margin-left:0;margin-top:47pt;width:389.65pt;height:91.65pt;z-index:251659264;mso-position-horizontal:center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">
                <v:rect id="Obdélník 2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" fillcolor="black [3213]" strokecolor="black [3213]" strokeweight="1pt"/>
                <v:oval id="Ovál 3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NGtwQAAANoAAAAPAAAAZHJzL2Rvd25yZXYueG1sRI9Pi8Iw&#10;FMTvC36H8ARva+oK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Eis0a3BAAAA2gAAAA8AAAAA&#10;AAAAAAAAAAAABwIAAGRycy9kb3ducmV2LnhtbFBLBQYAAAAAAwADALcAAAD1AgAAAAA=&#10;" fillcolor="red" strokecolor="red" strokeweight="1pt">
                  <v:stroke joinstyle="miter"/>
                </v:oval>
                <v:oval id="Ovál 4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nZwQAAANoAAAAPAAAAZHJzL2Rvd25yZXYueG1sRI9Pi8Iw&#10;FMTvC36H8ARva+oi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MdFSdnBAAAA2gAAAA8AAAAA&#10;AAAAAAAAAAAABwIAAGRycy9kb3ducmV2LnhtbFBLBQYAAAAAAwADALcAAAD1AgAAAAA=&#10;" fillcolor="red" strokecolor="red" strokeweight="1pt">
                  <v:stroke joinstyle="miter"/>
                </v:oval>
                <v:oval id="Ovál 5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" fillcolor="red" strokecolor="red" strokeweight="1pt">
                  <v:stroke joinstyle="miter"/>
                </v:oval>
                <v:oval id="Ovál 6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" fillcolor="red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>
        <w:t xml:space="preserve">Při </w:t>
      </w:r>
      <w:r>
        <w:t>silném</w:t>
      </w:r>
      <w:r>
        <w:t xml:space="preserve"> osvětlení </w:t>
      </w:r>
      <w:r>
        <w:t xml:space="preserve">svítí všechny </w:t>
      </w:r>
      <w:r>
        <w:t xml:space="preserve">LED diody.  </w:t>
      </w:r>
    </w:p>
    <w:sectPr w:rsidR="00D23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 w16cid:durableId="897009493">
    <w:abstractNumId w:val="6"/>
  </w:num>
  <w:num w:numId="2" w16cid:durableId="1120758938">
    <w:abstractNumId w:val="12"/>
  </w:num>
  <w:num w:numId="3" w16cid:durableId="818038520">
    <w:abstractNumId w:val="0"/>
  </w:num>
  <w:num w:numId="4" w16cid:durableId="1468279248">
    <w:abstractNumId w:val="8"/>
  </w:num>
  <w:num w:numId="5" w16cid:durableId="20756153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6331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90342435">
    <w:abstractNumId w:val="18"/>
  </w:num>
  <w:num w:numId="8" w16cid:durableId="1153445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2366998">
    <w:abstractNumId w:val="19"/>
  </w:num>
  <w:num w:numId="10" w16cid:durableId="147995685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1628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0089504">
    <w:abstractNumId w:val="2"/>
  </w:num>
  <w:num w:numId="13" w16cid:durableId="795256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87725199">
    <w:abstractNumId w:val="9"/>
  </w:num>
  <w:num w:numId="15" w16cid:durableId="1637180747">
    <w:abstractNumId w:val="7"/>
  </w:num>
  <w:num w:numId="16" w16cid:durableId="20144550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41926638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 w16cid:durableId="1510364861">
    <w:abstractNumId w:val="20"/>
  </w:num>
  <w:num w:numId="19" w16cid:durableId="1749883803">
    <w:abstractNumId w:val="17"/>
  </w:num>
  <w:num w:numId="20" w16cid:durableId="837619208">
    <w:abstractNumId w:val="27"/>
  </w:num>
  <w:num w:numId="21" w16cid:durableId="1809973827">
    <w:abstractNumId w:val="5"/>
  </w:num>
  <w:num w:numId="22" w16cid:durableId="47385901">
    <w:abstractNumId w:val="4"/>
  </w:num>
  <w:num w:numId="23" w16cid:durableId="3617075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94795441">
    <w:abstractNumId w:val="25"/>
  </w:num>
  <w:num w:numId="25" w16cid:durableId="486868411">
    <w:abstractNumId w:val="24"/>
  </w:num>
  <w:num w:numId="26" w16cid:durableId="2009550012">
    <w:abstractNumId w:val="3"/>
  </w:num>
  <w:num w:numId="27" w16cid:durableId="291248133">
    <w:abstractNumId w:val="14"/>
  </w:num>
  <w:num w:numId="28" w16cid:durableId="522130268">
    <w:abstractNumId w:val="23"/>
  </w:num>
  <w:num w:numId="29" w16cid:durableId="1712530575">
    <w:abstractNumId w:val="10"/>
  </w:num>
  <w:num w:numId="30" w16cid:durableId="1147936696">
    <w:abstractNumId w:val="21"/>
  </w:num>
  <w:num w:numId="31" w16cid:durableId="463423547">
    <w:abstractNumId w:val="26"/>
  </w:num>
  <w:num w:numId="32" w16cid:durableId="899486843">
    <w:abstractNumId w:val="16"/>
  </w:num>
  <w:num w:numId="33" w16cid:durableId="1692220611">
    <w:abstractNumId w:val="11"/>
  </w:num>
  <w:num w:numId="34" w16cid:durableId="1088968369">
    <w:abstractNumId w:val="13"/>
  </w:num>
  <w:num w:numId="35" w16cid:durableId="2088577597">
    <w:abstractNumId w:val="15"/>
  </w:num>
  <w:num w:numId="36" w16cid:durableId="460803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B4"/>
    <w:rsid w:val="00771AFA"/>
    <w:rsid w:val="008D4BF3"/>
    <w:rsid w:val="00A24F86"/>
    <w:rsid w:val="00C070C5"/>
    <w:rsid w:val="00D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68077"/>
  <w15:chartTrackingRefBased/>
  <w15:docId w15:val="{00BEB976-7C2E-42AD-B680-83C94C7E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D23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232B4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232B4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232B4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232B4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232B4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232B4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232B4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232B4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232B4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232B4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232B4"/>
  </w:style>
  <w:style w:type="character" w:customStyle="1" w:styleId="Nadpis1Char">
    <w:name w:val="Nadpis 1 Char"/>
    <w:aliases w:val="D-nadpis 1 Char"/>
    <w:basedOn w:val="Standardnpsmoodstavce"/>
    <w:link w:val="Nadpis1"/>
    <w:rsid w:val="00D232B4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232B4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232B4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232B4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232B4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232B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232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232B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232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232B4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232B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232B4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D232B4"/>
    <w:rPr>
      <w:sz w:val="24"/>
    </w:rPr>
  </w:style>
  <w:style w:type="paragraph" w:styleId="Odstavecseseznamem">
    <w:name w:val="List Paragraph"/>
    <w:basedOn w:val="Normln"/>
    <w:uiPriority w:val="34"/>
    <w:rsid w:val="00D232B4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D232B4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232B4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232B4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232B4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232B4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232B4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232B4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232B4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232B4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232B4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232B4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232B4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232B4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232B4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232B4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232B4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232B4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232B4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232B4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232B4"/>
  </w:style>
  <w:style w:type="paragraph" w:styleId="Titulek">
    <w:name w:val="caption"/>
    <w:basedOn w:val="Normln"/>
    <w:next w:val="D-normln"/>
    <w:uiPriority w:val="35"/>
    <w:unhideWhenUsed/>
    <w:qFormat/>
    <w:rsid w:val="00D232B4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232B4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232B4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232B4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232B4"/>
    <w:pPr>
      <w:spacing w:after="20"/>
    </w:pPr>
  </w:style>
  <w:style w:type="numbering" w:customStyle="1" w:styleId="Styl1">
    <w:name w:val="Styl1"/>
    <w:uiPriority w:val="99"/>
    <w:rsid w:val="00D232B4"/>
    <w:pPr>
      <w:numPr>
        <w:numId w:val="12"/>
      </w:numPr>
    </w:pPr>
  </w:style>
  <w:style w:type="numbering" w:customStyle="1" w:styleId="slovnzvrenprce">
    <w:name w:val="Číslování závěrečné práce"/>
    <w:uiPriority w:val="99"/>
    <w:rsid w:val="00D232B4"/>
    <w:pPr>
      <w:numPr>
        <w:numId w:val="15"/>
      </w:numPr>
    </w:pPr>
  </w:style>
  <w:style w:type="numbering" w:customStyle="1" w:styleId="slovnkapitolzvrenprce">
    <w:name w:val="Číslování kapitol závěrečné práce"/>
    <w:uiPriority w:val="99"/>
    <w:rsid w:val="00D232B4"/>
    <w:pPr>
      <w:numPr>
        <w:numId w:val="22"/>
      </w:numPr>
    </w:pPr>
  </w:style>
  <w:style w:type="paragraph" w:customStyle="1" w:styleId="D-odrkovseznam">
    <w:name w:val="D-odrážkový seznam"/>
    <w:basedOn w:val="D-normln"/>
    <w:uiPriority w:val="10"/>
    <w:qFormat/>
    <w:rsid w:val="00D232B4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232B4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232B4"/>
    <w:pPr>
      <w:numPr>
        <w:numId w:val="0"/>
      </w:numPr>
    </w:pPr>
  </w:style>
  <w:style w:type="table" w:styleId="Mkatabulky">
    <w:name w:val="Table Grid"/>
    <w:basedOn w:val="Normlntabulka"/>
    <w:uiPriority w:val="59"/>
    <w:rsid w:val="00D23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232B4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232B4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232B4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232B4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232B4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232B4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6</TotalTime>
  <Pages>1</Pages>
  <Words>30</Words>
  <Characters>178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1</cp:revision>
  <dcterms:created xsi:type="dcterms:W3CDTF">2022-04-30T12:51:00Z</dcterms:created>
  <dcterms:modified xsi:type="dcterms:W3CDTF">2022-04-30T12:57:00Z</dcterms:modified>
</cp:coreProperties>
</file>