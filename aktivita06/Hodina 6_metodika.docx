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265FF8C3" w:rsidR="00D27C92" w:rsidRPr="00D27C92" w:rsidRDefault="008E16FE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Fotorezistor, teplotní čidlo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265FF8C3" w:rsidR="00D27C92" w:rsidRPr="00D27C92" w:rsidRDefault="008E16FE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Fotorezistor, teplotní čidlo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6E3116D2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8E16FE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6E3116D2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8E16FE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24733FF4" w14:textId="7D6E83EF" w:rsidR="00C85F9F" w:rsidRDefault="00C85F9F" w:rsidP="00DD780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bookmarkStart w:id="0" w:name="_Hlk102815979"/>
      <w:r>
        <w:rPr>
          <w:rFonts w:asciiTheme="minorHAnsi" w:hAnsiTheme="minorHAnsi"/>
          <w:color w:val="000000" w:themeColor="text1"/>
          <w:szCs w:val="16"/>
        </w:rPr>
        <w:t>pracovat s datovými typy,</w:t>
      </w:r>
    </w:p>
    <w:p w14:paraId="5F5F533E" w14:textId="5ECE1E74" w:rsidR="00DD780F" w:rsidRDefault="008E16FE" w:rsidP="00DD780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rozsvěcovat LED diody v závislosti na osvětlení</w:t>
      </w:r>
      <w:bookmarkEnd w:id="0"/>
      <w:r w:rsidR="00DD780F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15E8030D" w14:textId="763D8470" w:rsidR="00C665BA" w:rsidRPr="00713310" w:rsidRDefault="00092B8A" w:rsidP="007139B8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04125A4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16FE">
        <w:rPr>
          <w:rFonts w:asciiTheme="minorHAnsi" w:hAnsiTheme="minorHAnsi"/>
          <w:color w:val="000000" w:themeColor="text1"/>
          <w:szCs w:val="16"/>
        </w:rPr>
        <w:t>zjišťovat teplotu a převádět ji do dalších teplotních stupnic</w:t>
      </w:r>
      <w:r w:rsidR="00630050" w:rsidRPr="00713310">
        <w:rPr>
          <w:rFonts w:asciiTheme="minorHAnsi" w:hAnsiTheme="minorHAnsi"/>
          <w:color w:val="000000" w:themeColor="text1"/>
          <w:szCs w:val="16"/>
        </w:rPr>
        <w:t>.</w:t>
      </w:r>
    </w:p>
    <w:p w14:paraId="0B0C3DB4" w14:textId="32F3AAE0" w:rsidR="00C85F9F" w:rsidRDefault="00C85F9F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přiřazovat správný datový typ, </w:t>
      </w:r>
    </w:p>
    <w:p w14:paraId="5777F672" w14:textId="13C86D0D" w:rsidR="00D27C92" w:rsidRDefault="008E16FE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zjišťovat hodnoty fotorezistoru</w:t>
      </w:r>
      <w:r w:rsidR="00630050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0A90F5C6" w14:textId="7127926A" w:rsidR="00D27C92" w:rsidRPr="00DD780F" w:rsidRDefault="00092B8A" w:rsidP="00BF49C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4BBFB7AB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29.7pt;width:439.35pt;height:39.1pt;z-index:25166592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6FE">
        <w:rPr>
          <w:rFonts w:asciiTheme="minorHAnsi" w:hAnsiTheme="minorHAnsi"/>
          <w:color w:val="000000" w:themeColor="text1"/>
          <w:szCs w:val="16"/>
        </w:rPr>
        <w:t>převádět hodnotu teplotního čidla na teplotu</w:t>
      </w:r>
      <w:r w:rsidR="00630050" w:rsidRPr="00DD780F">
        <w:rPr>
          <w:rFonts w:asciiTheme="minorHAnsi" w:hAnsiTheme="minorHAnsi"/>
          <w:color w:val="000000" w:themeColor="text1"/>
          <w:szCs w:val="16"/>
        </w:rPr>
        <w:t>.</w:t>
      </w:r>
      <w:r w:rsidR="00D27C92" w:rsidRPr="00DD780F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6B2C06D2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7AC0FA81" w14:textId="77777777" w:rsidR="00092B8A" w:rsidRDefault="00092B8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1A250E79" w14:textId="69585864" w:rsidR="00C85F9F" w:rsidRDefault="00C665BA" w:rsidP="008E16FE">
      <w:pPr>
        <w:pStyle w:val="Odstavecseseznamem"/>
        <w:numPr>
          <w:ilvl w:val="0"/>
          <w:numId w:val="38"/>
        </w:numPr>
        <w:rPr>
          <w:rFonts w:asciiTheme="minorHAnsi" w:hAnsiTheme="minorHAnsi"/>
          <w:color w:val="000000" w:themeColor="text1"/>
          <w:szCs w:val="16"/>
        </w:rPr>
      </w:pPr>
      <w:r w:rsidRPr="008E16FE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8E16FE" w:rsidRPr="008E16FE">
        <w:rPr>
          <w:rFonts w:asciiTheme="minorHAnsi" w:hAnsiTheme="minorHAnsi"/>
          <w:color w:val="000000" w:themeColor="text1"/>
          <w:szCs w:val="16"/>
        </w:rPr>
        <w:t>6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C85F9F">
        <w:rPr>
          <w:rFonts w:asciiTheme="minorHAnsi" w:hAnsiTheme="minorHAnsi"/>
          <w:color w:val="000000" w:themeColor="text1"/>
          <w:szCs w:val="16"/>
        </w:rPr>
        <w:t xml:space="preserve">Pracujeme s čísly, </w:t>
      </w:r>
    </w:p>
    <w:p w14:paraId="134C70C9" w14:textId="68B11BA3" w:rsidR="00C665BA" w:rsidRPr="00C85F9F" w:rsidRDefault="00C85F9F" w:rsidP="00C85F9F">
      <w:pPr>
        <w:pStyle w:val="Odstavecseseznamem"/>
        <w:numPr>
          <w:ilvl w:val="0"/>
          <w:numId w:val="38"/>
        </w:numPr>
        <w:rPr>
          <w:rFonts w:asciiTheme="minorHAnsi" w:hAnsiTheme="minorHAnsi"/>
          <w:color w:val="000000" w:themeColor="text1"/>
          <w:szCs w:val="16"/>
        </w:rPr>
      </w:pPr>
      <w:r w:rsidRPr="008E16FE">
        <w:rPr>
          <w:rFonts w:asciiTheme="minorHAnsi" w:hAnsiTheme="minorHAnsi"/>
          <w:color w:val="000000" w:themeColor="text1"/>
          <w:szCs w:val="16"/>
        </w:rPr>
        <w:t>aktivita 6.</w:t>
      </w:r>
      <w:r>
        <w:rPr>
          <w:rFonts w:asciiTheme="minorHAnsi" w:hAnsiTheme="minorHAnsi"/>
          <w:color w:val="000000" w:themeColor="text1"/>
          <w:szCs w:val="16"/>
        </w:rPr>
        <w:t>2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 – </w:t>
      </w:r>
      <w:r w:rsidR="008E16FE" w:rsidRPr="00C85F9F">
        <w:rPr>
          <w:rFonts w:asciiTheme="minorHAnsi" w:hAnsiTheme="minorHAnsi"/>
          <w:color w:val="000000" w:themeColor="text1"/>
          <w:szCs w:val="16"/>
        </w:rPr>
        <w:t>Rozsvěcování LED diod v závislosti na osvětlení</w:t>
      </w:r>
      <w:r w:rsidR="00C665BA" w:rsidRPr="00C85F9F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1EAFC8BE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8E16FE">
        <w:rPr>
          <w:rFonts w:asciiTheme="minorHAnsi" w:hAnsiTheme="minorHAnsi"/>
          <w:color w:val="000000" w:themeColor="text1"/>
          <w:szCs w:val="16"/>
        </w:rPr>
        <w:t>6</w:t>
      </w:r>
      <w:r>
        <w:rPr>
          <w:rFonts w:asciiTheme="minorHAnsi" w:hAnsiTheme="minorHAnsi"/>
          <w:color w:val="000000" w:themeColor="text1"/>
          <w:szCs w:val="16"/>
        </w:rPr>
        <w:t>.</w:t>
      </w:r>
      <w:r w:rsidR="00C85F9F">
        <w:rPr>
          <w:rFonts w:asciiTheme="minorHAnsi" w:hAnsiTheme="minorHAnsi"/>
          <w:color w:val="000000" w:themeColor="text1"/>
          <w:szCs w:val="16"/>
        </w:rPr>
        <w:t>3</w:t>
      </w:r>
      <w:r>
        <w:rPr>
          <w:rFonts w:asciiTheme="minorHAnsi" w:hAnsiTheme="minorHAnsi"/>
          <w:color w:val="000000" w:themeColor="text1"/>
          <w:szCs w:val="16"/>
        </w:rPr>
        <w:t xml:space="preserve"> – </w:t>
      </w:r>
      <w:r w:rsidR="008E16FE" w:rsidRPr="008E16FE">
        <w:rPr>
          <w:rFonts w:asciiTheme="minorHAnsi" w:hAnsiTheme="minorHAnsi"/>
          <w:color w:val="000000" w:themeColor="text1"/>
          <w:szCs w:val="16"/>
        </w:rPr>
        <w:t xml:space="preserve">Výpis teploty ve stupních Celsia, Fahrenheita a </w:t>
      </w:r>
      <w:proofErr w:type="spellStart"/>
      <w:r w:rsidR="008E16FE" w:rsidRPr="008E16FE">
        <w:rPr>
          <w:rFonts w:asciiTheme="minorHAnsi" w:hAnsiTheme="minorHAnsi"/>
          <w:color w:val="000000" w:themeColor="text1"/>
          <w:szCs w:val="16"/>
        </w:rPr>
        <w:t>Kelvina</w:t>
      </w:r>
      <w:proofErr w:type="spellEnd"/>
      <w:r w:rsidR="008E16FE">
        <w:rPr>
          <w:rFonts w:asciiTheme="minorHAnsi" w:hAnsiTheme="minorHAnsi"/>
          <w:color w:val="000000" w:themeColor="text1"/>
          <w:szCs w:val="16"/>
        </w:rPr>
        <w:t>.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14D07F2A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8E16FE">
        <w:rPr>
          <w:rFonts w:asciiTheme="minorHAnsi" w:hAnsiTheme="minorHAnsi"/>
          <w:b/>
          <w:color w:val="000000" w:themeColor="text1"/>
          <w:szCs w:val="16"/>
        </w:rPr>
        <w:t>6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040"/>
      </w:tblGrid>
      <w:tr w:rsidR="00F504E3" w14:paraId="083B99DE" w14:textId="77777777" w:rsidTr="009E5694">
        <w:tc>
          <w:tcPr>
            <w:tcW w:w="1696" w:type="dxa"/>
            <w:vAlign w:val="center"/>
          </w:tcPr>
          <w:p w14:paraId="7128C059" w14:textId="77777777" w:rsidR="00F504E3" w:rsidRDefault="00F504E3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lastRenderedPageBreak/>
              <w:drawing>
                <wp:inline distT="0" distB="0" distL="0" distR="0" wp14:anchorId="73B0180F" wp14:editId="4597DCE7">
                  <wp:extent cx="360000" cy="360000"/>
                  <wp:effectExtent l="0" t="0" r="2540" b="254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436802AE" w14:textId="77777777" w:rsidR="00F504E3" w:rsidRDefault="00F504E3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informace pro žáky</w:t>
            </w:r>
          </w:p>
        </w:tc>
      </w:tr>
      <w:tr w:rsidR="00F504E3" w14:paraId="2119833F" w14:textId="77777777" w:rsidTr="009E5694">
        <w:tc>
          <w:tcPr>
            <w:tcW w:w="1696" w:type="dxa"/>
            <w:vAlign w:val="center"/>
          </w:tcPr>
          <w:p w14:paraId="718A8627" w14:textId="77777777" w:rsidR="00F504E3" w:rsidRDefault="00F504E3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6E0261A8" wp14:editId="6C695EC4">
                  <wp:extent cx="360000" cy="360000"/>
                  <wp:effectExtent l="0" t="0" r="2540" b="254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A498252" w14:textId="77777777" w:rsidR="00F504E3" w:rsidRDefault="00F504E3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zapamatuj si</w:t>
            </w:r>
          </w:p>
        </w:tc>
      </w:tr>
      <w:tr w:rsidR="00F504E3" w14:paraId="7C2A1D9B" w14:textId="77777777" w:rsidTr="009E5694">
        <w:tc>
          <w:tcPr>
            <w:tcW w:w="1696" w:type="dxa"/>
            <w:vAlign w:val="center"/>
          </w:tcPr>
          <w:p w14:paraId="6ACCBA3C" w14:textId="77777777" w:rsidR="00F504E3" w:rsidRDefault="00F504E3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21658568" wp14:editId="4EBBB887">
                  <wp:extent cx="360000" cy="360000"/>
                  <wp:effectExtent l="0" t="0" r="2540" b="254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4B119266" w14:textId="77777777" w:rsidR="00F504E3" w:rsidRDefault="00F504E3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vypracuj úlohu</w:t>
            </w:r>
          </w:p>
        </w:tc>
      </w:tr>
      <w:tr w:rsidR="00F504E3" w14:paraId="5207DA86" w14:textId="77777777" w:rsidTr="009E5694">
        <w:tc>
          <w:tcPr>
            <w:tcW w:w="1696" w:type="dxa"/>
            <w:vAlign w:val="center"/>
          </w:tcPr>
          <w:p w14:paraId="76BEB93E" w14:textId="77777777" w:rsidR="00F504E3" w:rsidRDefault="00F504E3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2A2F367" wp14:editId="10608086">
                  <wp:extent cx="360000" cy="360000"/>
                  <wp:effectExtent l="0" t="0" r="2540" b="254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0DD57C22" w14:textId="77777777" w:rsidR="00F504E3" w:rsidRDefault="00F504E3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naprogramuj</w:t>
            </w:r>
          </w:p>
        </w:tc>
      </w:tr>
      <w:tr w:rsidR="00F504E3" w14:paraId="5B695A0A" w14:textId="77777777" w:rsidTr="009E5694">
        <w:tc>
          <w:tcPr>
            <w:tcW w:w="1696" w:type="dxa"/>
            <w:vAlign w:val="center"/>
          </w:tcPr>
          <w:p w14:paraId="12572D09" w14:textId="77777777" w:rsidR="00F504E3" w:rsidRDefault="00F504E3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612F60CE" wp14:editId="71A1ADA7">
                  <wp:extent cx="360000" cy="360000"/>
                  <wp:effectExtent l="0" t="0" r="2540" b="254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35676A64" w14:textId="77777777" w:rsidR="00F504E3" w:rsidRDefault="00F504E3" w:rsidP="009E5694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odpověz na otázku</w:t>
            </w:r>
          </w:p>
        </w:tc>
      </w:tr>
    </w:tbl>
    <w:p w14:paraId="7E07F026" w14:textId="56CA4CC7" w:rsidR="000C54C8" w:rsidRPr="00092B8A" w:rsidRDefault="00F504E3" w:rsidP="000C54C8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74112" behindDoc="0" locked="0" layoutInCell="1" allowOverlap="1" wp14:anchorId="46478DE3" wp14:editId="36B6C905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579745" cy="496570"/>
                <wp:effectExtent l="0" t="0" r="20955" b="17780"/>
                <wp:wrapTopAndBottom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1C519" w14:textId="1B3E7B00" w:rsidR="00F504E3" w:rsidRDefault="00F504E3" w:rsidP="00F504E3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  <w:p w14:paraId="4701732F" w14:textId="77777777" w:rsidR="00F504E3" w:rsidRDefault="00F504E3" w:rsidP="00F504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8DE3" id="_x0000_s1037" style="position:absolute;margin-left:0;margin-top:14.15pt;width:439.35pt;height:39.1pt;z-index:25167411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ED1C519" w14:textId="1B3E7B00" w:rsidR="00F504E3" w:rsidRDefault="00F504E3" w:rsidP="00F504E3">
                      <w:pP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  <w:p w14:paraId="4701732F" w14:textId="77777777" w:rsidR="00F504E3" w:rsidRDefault="00F504E3" w:rsidP="00F504E3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6160" behindDoc="0" locked="0" layoutInCell="1" allowOverlap="1" wp14:anchorId="4AA48CAA" wp14:editId="39A9770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579745" cy="496570"/>
                <wp:effectExtent l="0" t="0" r="20955" b="17780"/>
                <wp:wrapTopAndBottom/>
                <wp:docPr id="1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6AFA4" w14:textId="77777777" w:rsidR="00F504E3" w:rsidRDefault="00F504E3" w:rsidP="00F504E3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Legenda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8CAA" id="_x0000_s1038" style="position:absolute;margin-left:0;margin-top:0;width:439.35pt;height:39.1pt;z-index:25167616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top;mso-position-vertical-relative:margin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AF6AFA4" w14:textId="77777777" w:rsidR="00F504E3" w:rsidRDefault="00F504E3" w:rsidP="00F504E3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Legenda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1" w:name="_GoBack"/>
      <w:bookmarkEnd w:id="1"/>
      <w:r w:rsidR="000C54C8"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0C54C8">
        <w:rPr>
          <w:rFonts w:asciiTheme="minorHAnsi" w:hAnsiTheme="minorHAnsi"/>
          <w:b/>
          <w:color w:val="000000" w:themeColor="text1"/>
          <w:szCs w:val="16"/>
        </w:rPr>
        <w:t>6</w:t>
      </w:r>
      <w:r w:rsidR="000C54C8" w:rsidRPr="00092B8A">
        <w:rPr>
          <w:rFonts w:asciiTheme="minorHAnsi" w:hAnsiTheme="minorHAnsi"/>
          <w:b/>
          <w:color w:val="000000" w:themeColor="text1"/>
          <w:szCs w:val="16"/>
        </w:rPr>
        <w:t>.</w:t>
      </w:r>
      <w:r w:rsidR="000C54C8">
        <w:rPr>
          <w:rFonts w:asciiTheme="minorHAnsi" w:hAnsiTheme="minorHAnsi"/>
          <w:b/>
          <w:color w:val="000000" w:themeColor="text1"/>
          <w:szCs w:val="16"/>
        </w:rPr>
        <w:t>1</w:t>
      </w:r>
    </w:p>
    <w:p w14:paraId="1194E17C" w14:textId="4F78CD81" w:rsidR="000C54C8" w:rsidRPr="0045622F" w:rsidRDefault="000C54C8" w:rsidP="000C54C8">
      <w:pPr>
        <w:pStyle w:val="D-normln"/>
      </w:pPr>
      <w:r w:rsidRPr="0045622F">
        <w:rPr>
          <w:b/>
        </w:rPr>
        <w:t>Odhadovaný čas aktivity:</w:t>
      </w:r>
      <w:r>
        <w:t xml:space="preserve"> 10 minut.</w:t>
      </w:r>
    </w:p>
    <w:p w14:paraId="5258E4F0" w14:textId="4920AAF9" w:rsidR="004149AE" w:rsidRDefault="004149AE" w:rsidP="000C54C8">
      <w:pPr>
        <w:spacing w:after="160" w:line="360" w:lineRule="auto"/>
        <w:jc w:val="both"/>
        <w:rPr>
          <w:rFonts w:asciiTheme="minorHAnsi" w:hAnsiTheme="minorHAnsi"/>
          <w:bCs/>
          <w:color w:val="000000" w:themeColor="text1"/>
          <w:szCs w:val="16"/>
        </w:rPr>
      </w:pPr>
      <w:r>
        <w:rPr>
          <w:rFonts w:asciiTheme="minorHAnsi" w:hAnsiTheme="minorHAnsi"/>
          <w:bCs/>
          <w:color w:val="000000" w:themeColor="text1"/>
          <w:szCs w:val="16"/>
        </w:rPr>
        <w:t xml:space="preserve">Rozdejte pracovní listy. </w:t>
      </w:r>
    </w:p>
    <w:p w14:paraId="43343BE4" w14:textId="3C55CCAD" w:rsidR="000C54C8" w:rsidRDefault="000C54C8" w:rsidP="000C54C8">
      <w:pPr>
        <w:spacing w:after="160" w:line="360" w:lineRule="auto"/>
        <w:jc w:val="both"/>
        <w:rPr>
          <w:rFonts w:asciiTheme="minorHAnsi" w:hAnsiTheme="minorHAnsi"/>
          <w:bCs/>
          <w:color w:val="000000" w:themeColor="text1"/>
          <w:szCs w:val="16"/>
        </w:rPr>
      </w:pPr>
      <w:r w:rsidRPr="000C54C8">
        <w:rPr>
          <w:rFonts w:asciiTheme="minorHAnsi" w:hAnsiTheme="minorHAnsi"/>
          <w:bCs/>
          <w:color w:val="000000" w:themeColor="text1"/>
          <w:szCs w:val="16"/>
        </w:rPr>
        <w:t>Žáky seznamte s</w:t>
      </w:r>
      <w:r>
        <w:rPr>
          <w:rFonts w:asciiTheme="minorHAnsi" w:hAnsiTheme="minorHAnsi"/>
          <w:bCs/>
          <w:color w:val="000000" w:themeColor="text1"/>
          <w:szCs w:val="16"/>
        </w:rPr>
        <w:t xml:space="preserve"> číselnými datovými typy. Rozsah čísel je v případě datové typu byte vynechán, jelikož s touto hodnotou budou žáci dále pracovat. Upozorněte je na rozsah čísel od záporné hodnoty po kladnou. Tento rozsah je vždy rovný velikost čísla v bitech. </w:t>
      </w:r>
    </w:p>
    <w:p w14:paraId="4E8F56DA" w14:textId="76AE13C8" w:rsidR="000C54C8" w:rsidRDefault="000C54C8" w:rsidP="000C54C8">
      <w:pPr>
        <w:spacing w:after="160" w:line="360" w:lineRule="auto"/>
        <w:jc w:val="both"/>
        <w:rPr>
          <w:rFonts w:asciiTheme="minorHAnsi" w:hAnsiTheme="minorHAnsi"/>
          <w:bCs/>
          <w:color w:val="000000" w:themeColor="text1"/>
          <w:szCs w:val="16"/>
        </w:rPr>
      </w:pPr>
      <w:r>
        <w:rPr>
          <w:rFonts w:asciiTheme="minorHAnsi" w:hAnsiTheme="minorHAnsi"/>
          <w:bCs/>
          <w:color w:val="000000" w:themeColor="text1"/>
          <w:szCs w:val="16"/>
        </w:rPr>
        <w:t>Žáci vypracují odpověď na otázku. Zde musí vypočítat velikost čísla, to znamená 2</w:t>
      </w:r>
      <w:r w:rsidRPr="000C54C8">
        <w:rPr>
          <w:rFonts w:asciiTheme="minorHAnsi" w:hAnsiTheme="minorHAnsi"/>
          <w:bCs/>
          <w:color w:val="000000" w:themeColor="text1"/>
          <w:szCs w:val="16"/>
          <w:vertAlign w:val="superscript"/>
        </w:rPr>
        <w:t>8</w:t>
      </w:r>
      <w:r>
        <w:rPr>
          <w:rFonts w:asciiTheme="minorHAnsi" w:hAnsiTheme="minorHAnsi"/>
          <w:bCs/>
          <w:color w:val="000000" w:themeColor="text1"/>
          <w:szCs w:val="16"/>
          <w:vertAlign w:val="superscript"/>
        </w:rPr>
        <w:t xml:space="preserve"> </w:t>
      </w:r>
      <w:r>
        <w:rPr>
          <w:rFonts w:asciiTheme="minorHAnsi" w:hAnsiTheme="minorHAnsi"/>
          <w:bCs/>
          <w:color w:val="000000" w:themeColor="text1"/>
          <w:szCs w:val="16"/>
        </w:rPr>
        <w:t xml:space="preserve">= 256. Toto je počet hodnot. Otázka však zní, jaká je největší hodnota. Odpověď tedy zní 255. V případě otestování žáci </w:t>
      </w:r>
      <w:r w:rsidR="000764D6">
        <w:rPr>
          <w:rFonts w:asciiTheme="minorHAnsi" w:hAnsiTheme="minorHAnsi"/>
          <w:bCs/>
          <w:color w:val="000000" w:themeColor="text1"/>
          <w:szCs w:val="16"/>
        </w:rPr>
        <w:t xml:space="preserve">vypíší do sériového monitoru hodnotu 255, která se jim zobrazí. Při zvýšení hodnoty na 256 dojde k přetečení a začíná hodnota od nuly. </w:t>
      </w:r>
    </w:p>
    <w:p w14:paraId="47CA6300" w14:textId="141474AE" w:rsidR="000764D6" w:rsidRDefault="000764D6" w:rsidP="000C54C8">
      <w:pPr>
        <w:spacing w:after="160" w:line="360" w:lineRule="auto"/>
        <w:jc w:val="both"/>
        <w:rPr>
          <w:rFonts w:asciiTheme="minorHAnsi" w:hAnsiTheme="minorHAnsi"/>
          <w:bCs/>
          <w:color w:val="000000" w:themeColor="text1"/>
          <w:szCs w:val="16"/>
        </w:rPr>
      </w:pPr>
      <w:r>
        <w:rPr>
          <w:rFonts w:asciiTheme="minorHAnsi" w:hAnsiTheme="minorHAnsi"/>
          <w:bCs/>
          <w:color w:val="000000" w:themeColor="text1"/>
          <w:szCs w:val="16"/>
        </w:rPr>
        <w:t xml:space="preserve">Dalším krokem je seznámení s datovými typy, které nabývají pouze kladných hodnot. Toho lze dosáhnout díky předznamenání ve formě příkazu </w:t>
      </w:r>
      <w:proofErr w:type="spellStart"/>
      <w:r w:rsidRPr="000764D6">
        <w:rPr>
          <w:rFonts w:asciiTheme="minorHAnsi" w:hAnsiTheme="minorHAnsi"/>
          <w:bCs/>
          <w:i/>
          <w:iCs/>
          <w:color w:val="000000" w:themeColor="text1"/>
          <w:szCs w:val="16"/>
        </w:rPr>
        <w:t>unsigned</w:t>
      </w:r>
      <w:proofErr w:type="spellEnd"/>
      <w:r>
        <w:rPr>
          <w:rFonts w:asciiTheme="minorHAnsi" w:hAnsiTheme="minorHAnsi"/>
          <w:bCs/>
          <w:color w:val="000000" w:themeColor="text1"/>
          <w:szCs w:val="16"/>
        </w:rPr>
        <w:t xml:space="preserve">.  Při výpisu by žáci měli zjistit, že počet hodnot se v tomto datovém typu nemění. </w:t>
      </w:r>
    </w:p>
    <w:p w14:paraId="6FCCF147" w14:textId="5C8781D5" w:rsidR="000764D6" w:rsidRDefault="000764D6" w:rsidP="000C54C8">
      <w:pPr>
        <w:spacing w:after="160" w:line="360" w:lineRule="auto"/>
        <w:jc w:val="both"/>
        <w:rPr>
          <w:rFonts w:asciiTheme="minorHAnsi" w:hAnsiTheme="minorHAnsi"/>
          <w:bCs/>
          <w:color w:val="000000" w:themeColor="text1"/>
          <w:szCs w:val="16"/>
        </w:rPr>
      </w:pPr>
      <w:r>
        <w:rPr>
          <w:rFonts w:asciiTheme="minorHAnsi" w:hAnsiTheme="minorHAnsi"/>
          <w:bCs/>
          <w:color w:val="000000" w:themeColor="text1"/>
          <w:szCs w:val="16"/>
        </w:rPr>
        <w:lastRenderedPageBreak/>
        <w:t xml:space="preserve">Žáci poté budou testovat jednotlivé druhy zápisů číselných hodnot. Díky testování žáci uvidí jednotlivé výsledky a zjistí, jaký zápis je pro daný </w:t>
      </w:r>
      <w:r w:rsidR="004149AE">
        <w:rPr>
          <w:rFonts w:asciiTheme="minorHAnsi" w:hAnsiTheme="minorHAnsi"/>
          <w:bCs/>
          <w:color w:val="000000" w:themeColor="text1"/>
          <w:szCs w:val="16"/>
        </w:rPr>
        <w:t xml:space="preserve">výpočet vhodný.  V případě prvního zápisu je výsledek 0, v případě druhého zápisu je výsledek 0,04 a poslední zápis je nejpřesnější s hodnotou 0,0488. </w:t>
      </w:r>
    </w:p>
    <w:p w14:paraId="558CBD6A" w14:textId="6DE66CCE" w:rsidR="004149AE" w:rsidRPr="000C54C8" w:rsidRDefault="004149AE" w:rsidP="000C54C8">
      <w:pPr>
        <w:spacing w:after="160" w:line="360" w:lineRule="auto"/>
        <w:jc w:val="both"/>
        <w:rPr>
          <w:rFonts w:asciiTheme="minorHAnsi" w:hAnsiTheme="minorHAnsi"/>
          <w:bCs/>
          <w:color w:val="000000" w:themeColor="text1"/>
          <w:szCs w:val="16"/>
        </w:rPr>
      </w:pPr>
      <w:r>
        <w:rPr>
          <w:rFonts w:asciiTheme="minorHAnsi" w:hAnsiTheme="minorHAnsi"/>
          <w:bCs/>
          <w:color w:val="000000" w:themeColor="text1"/>
          <w:szCs w:val="16"/>
        </w:rPr>
        <w:t xml:space="preserve">Poslední úlohou v této aktivitě bude oprava programu, který vypíše na monitor pouze hodnotu 0. Zde musí změní datový typ na </w:t>
      </w:r>
      <w:proofErr w:type="spellStart"/>
      <w:r w:rsidRPr="004149AE">
        <w:rPr>
          <w:rFonts w:asciiTheme="minorHAnsi" w:hAnsiTheme="minorHAnsi"/>
          <w:bCs/>
          <w:i/>
          <w:iCs/>
          <w:color w:val="000000" w:themeColor="text1"/>
          <w:szCs w:val="16"/>
        </w:rPr>
        <w:t>float</w:t>
      </w:r>
      <w:proofErr w:type="spellEnd"/>
      <w:r>
        <w:rPr>
          <w:rFonts w:asciiTheme="minorHAnsi" w:hAnsiTheme="minorHAnsi"/>
          <w:bCs/>
          <w:color w:val="000000" w:themeColor="text1"/>
          <w:szCs w:val="16"/>
        </w:rPr>
        <w:t xml:space="preserve">. Dále musí vypsat potřebnou hodnotu se zaokrouhlením na požadovaná desetinná místa a to zápisem na řádce 8, kdy přidáme atribut v příkazu </w:t>
      </w:r>
      <w:proofErr w:type="spellStart"/>
      <w:r w:rsidRPr="004149AE">
        <w:rPr>
          <w:rFonts w:asciiTheme="minorHAnsi" w:hAnsiTheme="minorHAnsi"/>
          <w:bCs/>
          <w:i/>
          <w:iCs/>
          <w:color w:val="000000" w:themeColor="text1"/>
          <w:szCs w:val="16"/>
        </w:rPr>
        <w:t>Serial.println</w:t>
      </w:r>
      <w:proofErr w:type="spellEnd"/>
      <w:r>
        <w:rPr>
          <w:rFonts w:asciiTheme="minorHAnsi" w:hAnsiTheme="minorHAnsi"/>
          <w:bCs/>
          <w:color w:val="000000" w:themeColor="text1"/>
          <w:szCs w:val="16"/>
        </w:rPr>
        <w:t>.</w:t>
      </w:r>
    </w:p>
    <w:p w14:paraId="5ECCC54E" w14:textId="45EA74CB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8E16FE">
        <w:rPr>
          <w:rFonts w:asciiTheme="minorHAnsi" w:hAnsiTheme="minorHAnsi"/>
          <w:b/>
          <w:color w:val="000000" w:themeColor="text1"/>
          <w:szCs w:val="16"/>
        </w:rPr>
        <w:t>6</w:t>
      </w:r>
      <w:r w:rsidRPr="00092B8A">
        <w:rPr>
          <w:rFonts w:asciiTheme="minorHAnsi" w:hAnsiTheme="minorHAnsi"/>
          <w:b/>
          <w:color w:val="000000" w:themeColor="text1"/>
          <w:szCs w:val="16"/>
        </w:rPr>
        <w:t>.</w:t>
      </w:r>
      <w:r w:rsidR="000C54C8">
        <w:rPr>
          <w:rFonts w:asciiTheme="minorHAnsi" w:hAnsiTheme="minorHAnsi"/>
          <w:b/>
          <w:color w:val="000000" w:themeColor="text1"/>
          <w:szCs w:val="16"/>
        </w:rPr>
        <w:t>2</w:t>
      </w:r>
    </w:p>
    <w:p w14:paraId="7472A641" w14:textId="1D7CEBFB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8E16FE">
        <w:t>15</w:t>
      </w:r>
      <w:r>
        <w:t xml:space="preserve"> minut.</w:t>
      </w:r>
    </w:p>
    <w:p w14:paraId="53F20969" w14:textId="20623081" w:rsidR="008E16FE" w:rsidRDefault="008E16FE" w:rsidP="00092B8A">
      <w:pPr>
        <w:pStyle w:val="D-normln"/>
      </w:pPr>
      <w:r>
        <w:t xml:space="preserve">Žáci musí rozsvítit LED diody pomocí fotorezistoru. Při minimální hodnotě osvětlení musí být diody zhasnuté a s přibývajícím osvětlením se </w:t>
      </w:r>
      <w:r w:rsidR="00D04474">
        <w:t xml:space="preserve">rozsvěcují. </w:t>
      </w:r>
    </w:p>
    <w:p w14:paraId="71EB836D" w14:textId="21A07F60" w:rsidR="00D04474" w:rsidRDefault="00D04474" w:rsidP="00092B8A">
      <w:pPr>
        <w:pStyle w:val="D-normln"/>
      </w:pPr>
      <w:r>
        <w:t xml:space="preserve">Kritickým momentem může být vhodné pojetí podmínek. Jelikož nejsou stanoveny přesné hodnoty, kdy má dojít k rozsvícení daného světla, žáci mohou být v počátku neorientovaní. V případě, že by žákům nepostačovalo ústní představení aktivity, lze jim předložit písemné zadání spolu s nákresem, kde je viditelné jednotlivé rozsvěcování LED diod. </w:t>
      </w:r>
    </w:p>
    <w:p w14:paraId="5016FB04" w14:textId="2C1330BA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8E16FE">
        <w:rPr>
          <w:rFonts w:asciiTheme="minorHAnsi" w:hAnsiTheme="minorHAnsi"/>
          <w:b/>
          <w:color w:val="000000" w:themeColor="text1"/>
          <w:szCs w:val="16"/>
        </w:rPr>
        <w:t>6</w:t>
      </w:r>
      <w:r w:rsidR="00D544C5">
        <w:rPr>
          <w:rFonts w:asciiTheme="minorHAnsi" w:hAnsiTheme="minorHAnsi"/>
          <w:b/>
          <w:color w:val="000000" w:themeColor="text1"/>
          <w:szCs w:val="16"/>
        </w:rPr>
        <w:t>.</w:t>
      </w:r>
      <w:r w:rsidR="009D2E06">
        <w:rPr>
          <w:rFonts w:asciiTheme="minorHAnsi" w:hAnsiTheme="minorHAnsi"/>
          <w:b/>
          <w:color w:val="000000" w:themeColor="text1"/>
          <w:szCs w:val="16"/>
        </w:rPr>
        <w:t>3</w:t>
      </w:r>
    </w:p>
    <w:p w14:paraId="74FE4F81" w14:textId="774107EA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0C54C8">
        <w:t>1</w:t>
      </w:r>
      <w:r w:rsidR="008E16FE">
        <w:t>5</w:t>
      </w:r>
      <w:r w:rsidR="000A1C1A">
        <w:t xml:space="preserve"> </w:t>
      </w:r>
      <w:r>
        <w:t>minut.</w:t>
      </w:r>
    </w:p>
    <w:p w14:paraId="78F4B043" w14:textId="77777777" w:rsidR="009D2E06" w:rsidRDefault="009D2E06" w:rsidP="009D2E06">
      <w:pPr>
        <w:spacing w:after="160" w:line="360" w:lineRule="auto"/>
        <w:jc w:val="both"/>
        <w:rPr>
          <w:rFonts w:asciiTheme="minorHAnsi" w:hAnsiTheme="minorHAnsi"/>
          <w:bCs/>
          <w:color w:val="000000" w:themeColor="text1"/>
          <w:szCs w:val="16"/>
        </w:rPr>
      </w:pPr>
      <w:r>
        <w:rPr>
          <w:rFonts w:asciiTheme="minorHAnsi" w:hAnsiTheme="minorHAnsi"/>
          <w:bCs/>
          <w:color w:val="000000" w:themeColor="text1"/>
          <w:szCs w:val="16"/>
        </w:rPr>
        <w:t xml:space="preserve">Rozdejte pracovní listy. </w:t>
      </w:r>
    </w:p>
    <w:p w14:paraId="4D952731" w14:textId="335BB174" w:rsidR="004149AE" w:rsidRDefault="004149AE" w:rsidP="00D84950">
      <w:pPr>
        <w:pStyle w:val="D-normln"/>
      </w:pPr>
      <w:r>
        <w:t xml:space="preserve">V této aktivitě žáci budou tvořit program na výpočet teploty. V pracovním listu </w:t>
      </w:r>
      <w:r w:rsidR="009D2E06">
        <w:t xml:space="preserve">je informativní výpočet teploty z čidla. Tento výpočet však musí žáci pozměnit, a to vhodně vybraným datovým typem a zápisem tohoto vzorce pro výpočet. </w:t>
      </w:r>
    </w:p>
    <w:p w14:paraId="6AEE7CD0" w14:textId="0A241111" w:rsidR="009168A7" w:rsidRPr="000A1C1A" w:rsidRDefault="002D0841" w:rsidP="00D84950">
      <w:pPr>
        <w:pStyle w:val="D-normln"/>
      </w:pPr>
      <w:r>
        <w:t xml:space="preserve">V poslední části programu žáci musí převést stupně Celsia na stupně Fahrenheita a Kelviny. Tento výpočet však není uveden a žáci ho musí sami nalézt (učebnice, internet). Tímto dochází k prohloubení digitálních klíčových kompetencí v kombinaci s kompetencí k učení. </w:t>
      </w:r>
    </w:p>
    <w:sectPr w:rsidR="009168A7" w:rsidRPr="000A1C1A" w:rsidSect="00222253">
      <w:footerReference w:type="even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1E472581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F504E3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4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9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">
              <v:shape id="Slza 55" o:spid="_x0000_s1040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1E472581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F504E3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4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15DED717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F504E3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2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">
              <v:shape id="Slza 51" o:spid="_x0000_s1043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15DED717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F504E3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0"/>
  </w:num>
  <w:num w:numId="5">
    <w:abstractNumId w:val="11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3"/>
  </w:num>
  <w:num w:numId="20">
    <w:abstractNumId w:val="20"/>
  </w:num>
  <w:num w:numId="21">
    <w:abstractNumId w:val="30"/>
  </w:num>
  <w:num w:numId="22">
    <w:abstractNumId w:val="6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7"/>
  </w:num>
  <w:num w:numId="27">
    <w:abstractNumId w:val="3"/>
  </w:num>
  <w:num w:numId="28">
    <w:abstractNumId w:val="17"/>
  </w:num>
  <w:num w:numId="29">
    <w:abstractNumId w:val="26"/>
  </w:num>
  <w:num w:numId="30">
    <w:abstractNumId w:val="13"/>
  </w:num>
  <w:num w:numId="31">
    <w:abstractNumId w:val="24"/>
  </w:num>
  <w:num w:numId="32">
    <w:abstractNumId w:val="29"/>
  </w:num>
  <w:num w:numId="33">
    <w:abstractNumId w:val="19"/>
  </w:num>
  <w:num w:numId="34">
    <w:abstractNumId w:val="14"/>
  </w:num>
  <w:num w:numId="35">
    <w:abstractNumId w:val="16"/>
  </w:num>
  <w:num w:numId="36">
    <w:abstractNumId w:val="18"/>
  </w:num>
  <w:num w:numId="37">
    <w:abstractNumId w:val="1"/>
  </w:num>
  <w:num w:numId="38">
    <w:abstractNumId w:val="5"/>
  </w:num>
  <w:num w:numId="39">
    <w:abstractNumId w:val="3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20481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764D6"/>
    <w:rsid w:val="00092B8A"/>
    <w:rsid w:val="000A1C1A"/>
    <w:rsid w:val="000B3ACD"/>
    <w:rsid w:val="000C54C8"/>
    <w:rsid w:val="00111F9F"/>
    <w:rsid w:val="00123E2E"/>
    <w:rsid w:val="0017345C"/>
    <w:rsid w:val="001957BB"/>
    <w:rsid w:val="001C1120"/>
    <w:rsid w:val="002048B1"/>
    <w:rsid w:val="00222253"/>
    <w:rsid w:val="0026328A"/>
    <w:rsid w:val="002725AF"/>
    <w:rsid w:val="00284CD5"/>
    <w:rsid w:val="002D0841"/>
    <w:rsid w:val="00356AAC"/>
    <w:rsid w:val="00407F61"/>
    <w:rsid w:val="004149AE"/>
    <w:rsid w:val="0045622F"/>
    <w:rsid w:val="00532697"/>
    <w:rsid w:val="0058269E"/>
    <w:rsid w:val="00630050"/>
    <w:rsid w:val="006830D6"/>
    <w:rsid w:val="00694E97"/>
    <w:rsid w:val="00713310"/>
    <w:rsid w:val="007F1AC2"/>
    <w:rsid w:val="008E16FE"/>
    <w:rsid w:val="008F4981"/>
    <w:rsid w:val="009168A7"/>
    <w:rsid w:val="00937163"/>
    <w:rsid w:val="00960EC5"/>
    <w:rsid w:val="00987BBD"/>
    <w:rsid w:val="009A2098"/>
    <w:rsid w:val="009C72CA"/>
    <w:rsid w:val="009D2E06"/>
    <w:rsid w:val="009F5870"/>
    <w:rsid w:val="00AC2F8B"/>
    <w:rsid w:val="00AD3C4D"/>
    <w:rsid w:val="00AF123A"/>
    <w:rsid w:val="00BF4A82"/>
    <w:rsid w:val="00C26417"/>
    <w:rsid w:val="00C5651B"/>
    <w:rsid w:val="00C665BA"/>
    <w:rsid w:val="00C85F9F"/>
    <w:rsid w:val="00CE7FDB"/>
    <w:rsid w:val="00D01B0C"/>
    <w:rsid w:val="00D04474"/>
    <w:rsid w:val="00D27C92"/>
    <w:rsid w:val="00D544C5"/>
    <w:rsid w:val="00D54966"/>
    <w:rsid w:val="00D84950"/>
    <w:rsid w:val="00DB62CB"/>
    <w:rsid w:val="00DC59F6"/>
    <w:rsid w:val="00DD780F"/>
    <w:rsid w:val="00E77DF8"/>
    <w:rsid w:val="00E902BD"/>
    <w:rsid w:val="00EC4EA3"/>
    <w:rsid w:val="00F136A1"/>
    <w:rsid w:val="00F277CC"/>
    <w:rsid w:val="00F504E3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F50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F504E3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F504E3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F504E3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F504E3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F504E3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F504E3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F504E3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504E3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504E3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F504E3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F504E3"/>
  </w:style>
  <w:style w:type="paragraph" w:styleId="Odstavecseseznamem">
    <w:name w:val="List Paragraph"/>
    <w:basedOn w:val="Normln"/>
    <w:uiPriority w:val="34"/>
    <w:rsid w:val="00F504E3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F504E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04E3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F504E3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F504E3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F504E3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F504E3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F504E3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F504E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504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504E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504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F504E3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F504E3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F504E3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F504E3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F504E3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F504E3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F504E3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F504E3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F504E3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F504E3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F504E3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F504E3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F504E3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F504E3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F504E3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F504E3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F504E3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F504E3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F504E3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F504E3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F504E3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F504E3"/>
  </w:style>
  <w:style w:type="paragraph" w:styleId="Titulek">
    <w:name w:val="caption"/>
    <w:basedOn w:val="Normln"/>
    <w:next w:val="D-normln"/>
    <w:uiPriority w:val="35"/>
    <w:unhideWhenUsed/>
    <w:qFormat/>
    <w:rsid w:val="00F504E3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504E3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504E3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F504E3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F504E3"/>
    <w:pPr>
      <w:spacing w:after="20"/>
    </w:pPr>
  </w:style>
  <w:style w:type="numbering" w:customStyle="1" w:styleId="Styl1">
    <w:name w:val="Styl1"/>
    <w:uiPriority w:val="99"/>
    <w:rsid w:val="00F504E3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F504E3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F504E3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F504E3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F504E3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F504E3"/>
    <w:pPr>
      <w:numPr>
        <w:numId w:val="0"/>
      </w:numPr>
    </w:p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30F9BD8A-9468-443D-AE00-DCADFF52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372</TotalTime>
  <Pages>4</Pages>
  <Words>469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25</cp:revision>
  <cp:lastPrinted>2022-05-04T08:11:00Z</cp:lastPrinted>
  <dcterms:created xsi:type="dcterms:W3CDTF">2022-04-22T12:40:00Z</dcterms:created>
  <dcterms:modified xsi:type="dcterms:W3CDTF">2022-05-18T13:14:00Z</dcterms:modified>
</cp:coreProperties>
</file>