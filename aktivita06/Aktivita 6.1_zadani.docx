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3D59C27" wp14:editId="13BF8F20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603662" id="Skupina 40" o:spid="_x0000_s1026" style="position:absolute;margin-left:-158.75pt;margin-top:-109.15pt;width:421.1pt;height:352.65pt;z-index:251639808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12FBFAD5" wp14:editId="36E278C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F79D0A6" wp14:editId="293FF59C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53320B3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4B436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40832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53320B3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4B436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24787D72" w:rsidR="00B838E7" w:rsidRDefault="00285A68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  <w:r w:rsidRPr="00E902BD">
        <w:rPr>
          <w:rFonts w:asciiTheme="minorHAnsi" w:hAnsiTheme="minorHAnsi"/>
          <w:noProof/>
          <w:color w:val="0070C0"/>
          <w:sz w:val="4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5F6628" wp14:editId="3CC45048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EE9B493" w14:textId="77777777" w:rsidR="00285A68" w:rsidRPr="001957BB" w:rsidRDefault="00285A68" w:rsidP="00285A68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6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F6628" id="Skupina 3" o:spid="_x0000_s1030" style="position:absolute;margin-left:0;margin-top:0;width:439.45pt;height:69.3pt;z-index:251660288;mso-position-horizontal-relative:margin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1EE9B493" w14:textId="77777777" w:rsidR="00285A68" w:rsidRPr="001957BB" w:rsidRDefault="00285A68" w:rsidP="00285A68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6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173B0983" w14:textId="6B139CC3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6CC9B069" w14:textId="2308B5BD" w:rsidR="00F84CFB" w:rsidRDefault="0018362F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drawing>
          <wp:anchor distT="0" distB="0" distL="114300" distR="114300" simplePos="0" relativeHeight="251666432" behindDoc="0" locked="0" layoutInCell="1" allowOverlap="1" wp14:anchorId="16B93E96" wp14:editId="0938BD33">
            <wp:simplePos x="0" y="0"/>
            <wp:positionH relativeFrom="column">
              <wp:posOffset>24130</wp:posOffset>
            </wp:positionH>
            <wp:positionV relativeFrom="paragraph">
              <wp:posOffset>123190</wp:posOffset>
            </wp:positionV>
            <wp:extent cx="540000" cy="54000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836D0" w14:textId="7937C823" w:rsidR="006C6215" w:rsidRDefault="002F6378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Číselné datové typy</w:t>
      </w:r>
    </w:p>
    <w:p w14:paraId="28D72CAE" w14:textId="38FCC23B" w:rsidR="002F6378" w:rsidRDefault="002F6378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tbl>
      <w:tblPr>
        <w:tblStyle w:val="Mkatabulky"/>
        <w:tblW w:w="9067" w:type="dxa"/>
        <w:tblLook w:val="04A0" w:firstRow="1" w:lastRow="0" w:firstColumn="1" w:lastColumn="0" w:noHBand="0" w:noVBand="1"/>
      </w:tblPr>
      <w:tblGrid>
        <w:gridCol w:w="1980"/>
        <w:gridCol w:w="2268"/>
        <w:gridCol w:w="4819"/>
      </w:tblGrid>
      <w:tr w:rsidR="002F6378" w14:paraId="09A6133D" w14:textId="77777777" w:rsidTr="0018362F">
        <w:tc>
          <w:tcPr>
            <w:tcW w:w="1980" w:type="dxa"/>
            <w:shd w:val="clear" w:color="auto" w:fill="DEEAF6" w:themeFill="accent1" w:themeFillTint="33"/>
          </w:tcPr>
          <w:p w14:paraId="2A6AF816" w14:textId="0BCBCFE2" w:rsidR="002F6378" w:rsidRPr="0018362F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b/>
                <w:i/>
                <w:iCs/>
                <w:color w:val="767171" w:themeColor="background2" w:themeShade="80"/>
                <w:sz w:val="28"/>
                <w:szCs w:val="16"/>
                <w:lang w:eastAsia="en-US"/>
              </w:rPr>
            </w:pPr>
            <w:r w:rsidRPr="0018362F">
              <w:rPr>
                <w:rFonts w:asciiTheme="minorHAnsi" w:eastAsiaTheme="minorHAnsi" w:hAnsiTheme="minorHAnsi" w:cstheme="minorBidi"/>
                <w:b/>
                <w:i/>
                <w:iCs/>
                <w:color w:val="767171" w:themeColor="background2" w:themeShade="80"/>
                <w:sz w:val="28"/>
                <w:szCs w:val="16"/>
                <w:lang w:eastAsia="en-US"/>
              </w:rPr>
              <w:t>datový typ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4BC1D89" w14:textId="7F744C9F" w:rsidR="002F6378" w:rsidRPr="0018362F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b/>
                <w:i/>
                <w:iCs/>
                <w:color w:val="767171" w:themeColor="background2" w:themeShade="80"/>
                <w:sz w:val="28"/>
                <w:szCs w:val="16"/>
                <w:lang w:eastAsia="en-US"/>
              </w:rPr>
            </w:pPr>
            <w:r w:rsidRPr="0018362F">
              <w:rPr>
                <w:rFonts w:asciiTheme="minorHAnsi" w:eastAsiaTheme="minorHAnsi" w:hAnsiTheme="minorHAnsi" w:cstheme="minorBidi"/>
                <w:b/>
                <w:i/>
                <w:iCs/>
                <w:color w:val="767171" w:themeColor="background2" w:themeShade="80"/>
                <w:sz w:val="28"/>
                <w:szCs w:val="16"/>
                <w:lang w:eastAsia="en-US"/>
              </w:rPr>
              <w:t>velikost</w:t>
            </w:r>
          </w:p>
        </w:tc>
        <w:tc>
          <w:tcPr>
            <w:tcW w:w="4819" w:type="dxa"/>
            <w:shd w:val="clear" w:color="auto" w:fill="DEEAF6" w:themeFill="accent1" w:themeFillTint="33"/>
          </w:tcPr>
          <w:p w14:paraId="1FC5FDCB" w14:textId="1426F9D4" w:rsidR="002F6378" w:rsidRPr="0018362F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b/>
                <w:i/>
                <w:iCs/>
                <w:color w:val="767171" w:themeColor="background2" w:themeShade="80"/>
                <w:sz w:val="28"/>
                <w:szCs w:val="16"/>
                <w:lang w:eastAsia="en-US"/>
              </w:rPr>
            </w:pPr>
            <w:r w:rsidRPr="0018362F">
              <w:rPr>
                <w:rFonts w:asciiTheme="minorHAnsi" w:eastAsiaTheme="minorHAnsi" w:hAnsiTheme="minorHAnsi" w:cstheme="minorBidi"/>
                <w:b/>
                <w:i/>
                <w:iCs/>
                <w:color w:val="767171" w:themeColor="background2" w:themeShade="80"/>
                <w:sz w:val="28"/>
                <w:szCs w:val="16"/>
                <w:lang w:eastAsia="en-US"/>
              </w:rPr>
              <w:t>rozsah čísel</w:t>
            </w:r>
          </w:p>
        </w:tc>
      </w:tr>
      <w:tr w:rsidR="002F6378" w14:paraId="182B9F7A" w14:textId="77777777" w:rsidTr="0018362F">
        <w:tc>
          <w:tcPr>
            <w:tcW w:w="1980" w:type="dxa"/>
          </w:tcPr>
          <w:p w14:paraId="433CD15E" w14:textId="3086ED8B" w:rsidR="002F6378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byte</w:t>
            </w:r>
          </w:p>
        </w:tc>
        <w:tc>
          <w:tcPr>
            <w:tcW w:w="2268" w:type="dxa"/>
          </w:tcPr>
          <w:p w14:paraId="0F38E48F" w14:textId="0EE0649F" w:rsidR="002F6378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8b</w:t>
            </w:r>
          </w:p>
        </w:tc>
        <w:tc>
          <w:tcPr>
            <w:tcW w:w="4819" w:type="dxa"/>
          </w:tcPr>
          <w:p w14:paraId="14A4FA86" w14:textId="2EEAEEF2" w:rsidR="002F6378" w:rsidRPr="00285A68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HAnsi"/>
                <w:i/>
                <w:iCs/>
                <w:color w:val="7F7F7F" w:themeColor="text1" w:themeTint="80"/>
                <w:lang w:eastAsia="en-US"/>
              </w:rPr>
            </w:pPr>
          </w:p>
        </w:tc>
      </w:tr>
      <w:tr w:rsidR="002F6378" w14:paraId="568EFC8D" w14:textId="77777777" w:rsidTr="0018362F">
        <w:tc>
          <w:tcPr>
            <w:tcW w:w="1980" w:type="dxa"/>
          </w:tcPr>
          <w:p w14:paraId="5C91D905" w14:textId="432C1C42" w:rsidR="002F6378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int</w:t>
            </w:r>
            <w:proofErr w:type="spellEnd"/>
          </w:p>
        </w:tc>
        <w:tc>
          <w:tcPr>
            <w:tcW w:w="2268" w:type="dxa"/>
          </w:tcPr>
          <w:p w14:paraId="623F7C84" w14:textId="3902A107" w:rsidR="002F6378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proofErr w:type="gramStart"/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16b</w:t>
            </w:r>
            <w:proofErr w:type="gramEnd"/>
          </w:p>
        </w:tc>
        <w:tc>
          <w:tcPr>
            <w:tcW w:w="4819" w:type="dxa"/>
          </w:tcPr>
          <w:p w14:paraId="3898BCC7" w14:textId="60ECC29A" w:rsidR="002F6378" w:rsidRPr="00285A68" w:rsidRDefault="00285A68" w:rsidP="0018362F">
            <w:pPr>
              <w:ind w:left="851" w:hanging="851"/>
              <w:jc w:val="center"/>
              <w:rPr>
                <w:rFonts w:asciiTheme="minorHAnsi" w:eastAsiaTheme="minorHAnsi" w:hAnsiTheme="minorHAnsi" w:cstheme="minorHAnsi"/>
                <w:i/>
                <w:iCs/>
                <w:color w:val="7F7F7F" w:themeColor="text1" w:themeTint="80"/>
                <w:lang w:eastAsia="en-US"/>
              </w:rPr>
            </w:pPr>
            <w:r w:rsidRPr="00285A68">
              <w:rPr>
                <w:rFonts w:asciiTheme="minorHAnsi" w:eastAsiaTheme="minorHAnsi" w:hAnsiTheme="minorHAnsi" w:cstheme="minorHAnsi"/>
                <w:i/>
                <w:iCs/>
                <w:color w:val="7F7F7F" w:themeColor="text1" w:themeTint="80"/>
                <w:lang w:eastAsia="en-US"/>
              </w:rPr>
              <w:t>-32768 až 32767</w:t>
            </w:r>
          </w:p>
        </w:tc>
      </w:tr>
      <w:tr w:rsidR="002F6378" w14:paraId="1D34333B" w14:textId="77777777" w:rsidTr="0018362F">
        <w:tc>
          <w:tcPr>
            <w:tcW w:w="1980" w:type="dxa"/>
          </w:tcPr>
          <w:p w14:paraId="467B9A65" w14:textId="15290F09" w:rsidR="002F6378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long</w:t>
            </w:r>
          </w:p>
        </w:tc>
        <w:tc>
          <w:tcPr>
            <w:tcW w:w="2268" w:type="dxa"/>
          </w:tcPr>
          <w:p w14:paraId="0EDEE11F" w14:textId="060281D1" w:rsidR="002F6378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32b</w:t>
            </w:r>
          </w:p>
        </w:tc>
        <w:tc>
          <w:tcPr>
            <w:tcW w:w="4819" w:type="dxa"/>
          </w:tcPr>
          <w:p w14:paraId="176F203B" w14:textId="763B6C2F" w:rsidR="002F6378" w:rsidRPr="00285A68" w:rsidRDefault="00285A68" w:rsidP="0018362F">
            <w:pPr>
              <w:ind w:left="851" w:hanging="851"/>
              <w:jc w:val="center"/>
              <w:rPr>
                <w:rFonts w:asciiTheme="minorHAnsi" w:eastAsiaTheme="minorHAnsi" w:hAnsiTheme="minorHAnsi" w:cstheme="minorHAnsi"/>
                <w:i/>
                <w:iCs/>
                <w:color w:val="7F7F7F" w:themeColor="text1" w:themeTint="80"/>
                <w:lang w:eastAsia="en-US"/>
              </w:rPr>
            </w:pPr>
            <w:r w:rsidRPr="00285A68">
              <w:rPr>
                <w:rFonts w:asciiTheme="minorHAnsi" w:eastAsiaTheme="minorHAnsi" w:hAnsiTheme="minorHAnsi" w:cstheme="minorHAnsi"/>
                <w:i/>
                <w:iCs/>
                <w:color w:val="7F7F7F" w:themeColor="text1" w:themeTint="80"/>
                <w:lang w:eastAsia="en-US"/>
              </w:rPr>
              <w:t>-2147483648 až 2147483647</w:t>
            </w:r>
          </w:p>
        </w:tc>
      </w:tr>
      <w:tr w:rsidR="002F6378" w14:paraId="620354CD" w14:textId="77777777" w:rsidTr="0018362F">
        <w:trPr>
          <w:trHeight w:val="64"/>
        </w:trPr>
        <w:tc>
          <w:tcPr>
            <w:tcW w:w="1980" w:type="dxa"/>
          </w:tcPr>
          <w:p w14:paraId="64855607" w14:textId="3C466029" w:rsidR="002F6378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float</w:t>
            </w:r>
            <w:proofErr w:type="spellEnd"/>
          </w:p>
        </w:tc>
        <w:tc>
          <w:tcPr>
            <w:tcW w:w="2268" w:type="dxa"/>
          </w:tcPr>
          <w:p w14:paraId="6A424499" w14:textId="08AB89A3" w:rsidR="002F6378" w:rsidRDefault="002F6378" w:rsidP="0018362F">
            <w:pPr>
              <w:ind w:left="851" w:hanging="851"/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proofErr w:type="gramStart"/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32b</w:t>
            </w:r>
            <w:proofErr w:type="gramEnd"/>
          </w:p>
        </w:tc>
        <w:tc>
          <w:tcPr>
            <w:tcW w:w="4819" w:type="dxa"/>
          </w:tcPr>
          <w:p w14:paraId="0B4E9DAB" w14:textId="67404C2A" w:rsidR="002F6378" w:rsidRPr="00285A68" w:rsidRDefault="00285A68" w:rsidP="0018362F">
            <w:pPr>
              <w:autoSpaceDE w:val="0"/>
              <w:autoSpaceDN w:val="0"/>
              <w:adjustRightInd w:val="0"/>
              <w:ind w:left="851" w:hanging="851"/>
              <w:jc w:val="center"/>
              <w:rPr>
                <w:rFonts w:asciiTheme="minorHAnsi" w:eastAsiaTheme="minorHAnsi" w:hAnsiTheme="minorHAnsi" w:cstheme="minorHAnsi"/>
                <w:i/>
                <w:iCs/>
                <w:color w:val="7F7F7F" w:themeColor="text1" w:themeTint="80"/>
                <w:lang w:eastAsia="en-US"/>
              </w:rPr>
            </w:pPr>
            <w:r w:rsidRPr="00285A68">
              <w:rPr>
                <w:rFonts w:asciiTheme="minorHAnsi" w:eastAsiaTheme="minorHAnsi" w:hAnsiTheme="minorHAnsi" w:cstheme="minorHAnsi"/>
                <w:color w:val="7F7F7F" w:themeColor="text1" w:themeTint="80"/>
                <w:lang w:eastAsia="en-US"/>
              </w:rPr>
              <w:t>-3,4028235*10</w:t>
            </w:r>
            <w:r w:rsidRPr="00285A68">
              <w:rPr>
                <w:rFonts w:asciiTheme="minorHAnsi" w:eastAsiaTheme="minorHAnsi" w:hAnsiTheme="minorHAnsi" w:cstheme="minorHAnsi"/>
                <w:color w:val="7F7F7F" w:themeColor="text1" w:themeTint="80"/>
                <w:vertAlign w:val="superscript"/>
                <w:lang w:eastAsia="en-US"/>
              </w:rPr>
              <w:t>38</w:t>
            </w:r>
            <w:r w:rsidRPr="00285A68">
              <w:rPr>
                <w:rFonts w:asciiTheme="minorHAnsi" w:eastAsiaTheme="minorHAnsi" w:hAnsiTheme="minorHAnsi" w:cstheme="minorHAnsi"/>
                <w:color w:val="7F7F7F" w:themeColor="text1" w:themeTint="80"/>
                <w:lang w:eastAsia="en-US"/>
              </w:rPr>
              <w:t xml:space="preserve"> až 3,4028235*10</w:t>
            </w:r>
            <w:r w:rsidRPr="00285A68">
              <w:rPr>
                <w:rFonts w:asciiTheme="minorHAnsi" w:eastAsiaTheme="minorHAnsi" w:hAnsiTheme="minorHAnsi" w:cstheme="minorHAnsi"/>
                <w:color w:val="7F7F7F" w:themeColor="text1" w:themeTint="80"/>
                <w:vertAlign w:val="superscript"/>
                <w:lang w:eastAsia="en-US"/>
              </w:rPr>
              <w:t>38</w:t>
            </w:r>
          </w:p>
        </w:tc>
      </w:tr>
    </w:tbl>
    <w:p w14:paraId="094D33CE" w14:textId="77777777" w:rsidR="008D1522" w:rsidRDefault="008D1522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1AF7050" w14:textId="77777777" w:rsidR="008D1522" w:rsidRDefault="008D1522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70B430D" w14:textId="315BA55A" w:rsidR="002F6378" w:rsidRDefault="002F6378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5EB4A90" w14:textId="23E33687" w:rsidR="002F6378" w:rsidRDefault="000A4CF8" w:rsidP="0018362F">
      <w:pPr>
        <w:ind w:firstLine="142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8720" behindDoc="0" locked="0" layoutInCell="1" allowOverlap="1" wp14:anchorId="1D51AFB2" wp14:editId="3D4D8397">
            <wp:simplePos x="0" y="0"/>
            <wp:positionH relativeFrom="column">
              <wp:posOffset>0</wp:posOffset>
            </wp:positionH>
            <wp:positionV relativeFrom="paragraph">
              <wp:posOffset>10898</wp:posOffset>
            </wp:positionV>
            <wp:extent cx="539750" cy="539750"/>
            <wp:effectExtent l="0" t="0" r="0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637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Jakou největší hodnotu může nabývat 8b číslo datového typu byte? Výsledek otestuj výpisem tohoto čísla. </w:t>
      </w:r>
    </w:p>
    <w:p w14:paraId="65D1881F" w14:textId="71C921AA" w:rsidR="002F6378" w:rsidRDefault="002F6378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C1D6550" w14:textId="47FBCB7E" w:rsidR="008D1522" w:rsidRDefault="008D1522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78F98B4" w14:textId="77777777" w:rsidR="008D1522" w:rsidRDefault="008D1522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C11F13A" w14:textId="11594A95" w:rsidR="009F1112" w:rsidRDefault="008D1522" w:rsidP="0018362F">
      <w:pPr>
        <w:ind w:left="851" w:hanging="851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6672" behindDoc="0" locked="0" layoutInCell="1" allowOverlap="1" wp14:anchorId="503629D1" wp14:editId="4430C212">
            <wp:simplePos x="0" y="0"/>
            <wp:positionH relativeFrom="column">
              <wp:posOffset>33124</wp:posOffset>
            </wp:positionH>
            <wp:positionV relativeFrom="paragraph">
              <wp:posOffset>39621</wp:posOffset>
            </wp:positionV>
            <wp:extent cx="539750" cy="539750"/>
            <wp:effectExtent l="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A6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Zjisti, jaká je změna v těchto zápisech: </w:t>
      </w:r>
    </w:p>
    <w:p w14:paraId="0E8D37DB" w14:textId="7C137415" w:rsidR="00285A68" w:rsidRPr="000B7BC4" w:rsidRDefault="00285A68" w:rsidP="0018362F">
      <w:pPr>
        <w:pStyle w:val="kody-podbarv"/>
        <w:rPr>
          <w:sz w:val="32"/>
          <w:szCs w:val="40"/>
        </w:rPr>
      </w:pPr>
      <w:proofErr w:type="spellStart"/>
      <w:r w:rsidRPr="000B7BC4">
        <w:rPr>
          <w:sz w:val="32"/>
          <w:szCs w:val="40"/>
        </w:rPr>
        <w:t>int</w:t>
      </w:r>
      <w:proofErr w:type="spellEnd"/>
      <w:r w:rsidRPr="000B7BC4">
        <w:rPr>
          <w:sz w:val="32"/>
          <w:szCs w:val="40"/>
        </w:rPr>
        <w:t xml:space="preserve"> </w:t>
      </w:r>
      <w:proofErr w:type="spellStart"/>
      <w:r w:rsidRPr="000B7BC4">
        <w:rPr>
          <w:sz w:val="32"/>
          <w:szCs w:val="40"/>
        </w:rPr>
        <w:t>number</w:t>
      </w:r>
      <w:proofErr w:type="spellEnd"/>
      <w:r w:rsidRPr="000B7BC4">
        <w:rPr>
          <w:sz w:val="32"/>
          <w:szCs w:val="40"/>
        </w:rPr>
        <w:t xml:space="preserve"> = 42856;</w:t>
      </w:r>
    </w:p>
    <w:p w14:paraId="794E6EA9" w14:textId="44E9ACAA" w:rsidR="00285A68" w:rsidRPr="000B7BC4" w:rsidRDefault="00285A68" w:rsidP="0018362F">
      <w:pPr>
        <w:pStyle w:val="kody-podbarv"/>
        <w:rPr>
          <w:sz w:val="32"/>
          <w:szCs w:val="40"/>
        </w:rPr>
      </w:pPr>
      <w:proofErr w:type="spellStart"/>
      <w:r w:rsidRPr="000B7BC4">
        <w:rPr>
          <w:sz w:val="32"/>
          <w:szCs w:val="40"/>
        </w:rPr>
        <w:t>unsigned</w:t>
      </w:r>
      <w:proofErr w:type="spellEnd"/>
      <w:r w:rsidRPr="000B7BC4">
        <w:rPr>
          <w:sz w:val="32"/>
          <w:szCs w:val="40"/>
        </w:rPr>
        <w:t xml:space="preserve"> </w:t>
      </w:r>
      <w:proofErr w:type="spellStart"/>
      <w:r w:rsidRPr="000B7BC4">
        <w:rPr>
          <w:sz w:val="32"/>
          <w:szCs w:val="40"/>
        </w:rPr>
        <w:t>int</w:t>
      </w:r>
      <w:proofErr w:type="spellEnd"/>
      <w:r w:rsidRPr="000B7BC4">
        <w:rPr>
          <w:sz w:val="32"/>
          <w:szCs w:val="40"/>
        </w:rPr>
        <w:t xml:space="preserve"> </w:t>
      </w:r>
      <w:proofErr w:type="spellStart"/>
      <w:r w:rsidRPr="000B7BC4">
        <w:rPr>
          <w:sz w:val="32"/>
          <w:szCs w:val="40"/>
        </w:rPr>
        <w:t>number</w:t>
      </w:r>
      <w:proofErr w:type="spellEnd"/>
      <w:r w:rsidRPr="000B7BC4">
        <w:rPr>
          <w:sz w:val="32"/>
          <w:szCs w:val="40"/>
        </w:rPr>
        <w:t xml:space="preserve"> = 42856;</w:t>
      </w:r>
    </w:p>
    <w:p w14:paraId="5095E924" w14:textId="58853638" w:rsidR="00285A68" w:rsidRDefault="00285A68" w:rsidP="0018362F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Jaký rozsah číselných hodnot bude mít </w:t>
      </w:r>
      <w:proofErr w:type="spellStart"/>
      <w:r w:rsidRPr="000B7BC4">
        <w:rPr>
          <w:rStyle w:val="kody-podbarvChar"/>
          <w:rFonts w:eastAsiaTheme="minorHAnsi"/>
          <w:sz w:val="36"/>
          <w:szCs w:val="48"/>
        </w:rPr>
        <w:t>int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a jaký </w:t>
      </w:r>
      <w:proofErr w:type="spellStart"/>
      <w:r w:rsidRPr="000B7BC4">
        <w:rPr>
          <w:rStyle w:val="kody-podbarvChar"/>
          <w:rFonts w:eastAsiaTheme="minorHAnsi"/>
          <w:sz w:val="36"/>
          <w:szCs w:val="48"/>
        </w:rPr>
        <w:t>unsigned</w:t>
      </w:r>
      <w:proofErr w:type="spellEnd"/>
      <w:r w:rsidRPr="000B7BC4">
        <w:rPr>
          <w:rStyle w:val="kody-podbarvChar"/>
          <w:rFonts w:eastAsiaTheme="minorHAnsi"/>
          <w:sz w:val="36"/>
          <w:szCs w:val="48"/>
        </w:rPr>
        <w:t xml:space="preserve"> </w:t>
      </w:r>
      <w:proofErr w:type="spellStart"/>
      <w:r w:rsidRPr="000B7BC4">
        <w:rPr>
          <w:rStyle w:val="kody-podbarvChar"/>
          <w:rFonts w:eastAsiaTheme="minorHAnsi"/>
          <w:sz w:val="36"/>
          <w:szCs w:val="48"/>
        </w:rPr>
        <w:t>int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? </w:t>
      </w:r>
    </w:p>
    <w:p w14:paraId="7DD27D27" w14:textId="32747DD6" w:rsidR="000B7BC4" w:rsidRDefault="000B7BC4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A0C4D3D" w14:textId="77777777" w:rsidR="008D1522" w:rsidRDefault="008D1522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BBAF836" w14:textId="6836CA46" w:rsidR="000B7BC4" w:rsidRDefault="008D1522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lastRenderedPageBreak/>
        <w:drawing>
          <wp:anchor distT="0" distB="0" distL="114300" distR="114300" simplePos="0" relativeHeight="251675648" behindDoc="0" locked="0" layoutInCell="1" allowOverlap="1" wp14:anchorId="0045F7D4" wp14:editId="78B36AD8">
            <wp:simplePos x="0" y="0"/>
            <wp:positionH relativeFrom="column">
              <wp:posOffset>0</wp:posOffset>
            </wp:positionH>
            <wp:positionV relativeFrom="paragraph">
              <wp:posOffset>170682</wp:posOffset>
            </wp:positionV>
            <wp:extent cx="540000" cy="540000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CD5EF" w14:textId="2F0EDCBB" w:rsidR="009F1112" w:rsidRDefault="00285A68" w:rsidP="008D1522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Otestuj následující zápisy a odpověz na otázky: </w:t>
      </w:r>
    </w:p>
    <w:p w14:paraId="3D5123A0" w14:textId="42594509" w:rsidR="00F84CFB" w:rsidRPr="00285A68" w:rsidRDefault="00285A68" w:rsidP="008D1522">
      <w:pPr>
        <w:pStyle w:val="Odstavecseseznamem"/>
        <w:numPr>
          <w:ilvl w:val="0"/>
          <w:numId w:val="40"/>
        </w:numPr>
        <w:ind w:left="993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zápis = </w:t>
      </w:r>
      <w:proofErr w:type="spellStart"/>
      <w:r w:rsidR="00F84CFB" w:rsidRPr="00285A6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Serial.println</w:t>
      </w:r>
      <w:proofErr w:type="spellEnd"/>
      <w:r w:rsidR="00F84CFB" w:rsidRPr="00285A6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(50/1024);</w:t>
      </w:r>
    </w:p>
    <w:p w14:paraId="6CD09766" w14:textId="219B2522" w:rsidR="00F84CFB" w:rsidRDefault="00285A68" w:rsidP="008D1522">
      <w:pPr>
        <w:pStyle w:val="Odstavecseseznamem"/>
        <w:numPr>
          <w:ilvl w:val="0"/>
          <w:numId w:val="40"/>
        </w:numPr>
        <w:ind w:left="993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zápis = </w:t>
      </w:r>
      <w:proofErr w:type="spellStart"/>
      <w:r w:rsidR="00F84CFB" w:rsidRPr="00285A6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Serial.println</w:t>
      </w:r>
      <w:proofErr w:type="spellEnd"/>
      <w:r w:rsidR="00F84CFB" w:rsidRPr="00285A6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(50/1024.0);</w:t>
      </w:r>
    </w:p>
    <w:p w14:paraId="7739A5F4" w14:textId="112D4400" w:rsidR="0029354F" w:rsidRPr="0029354F" w:rsidRDefault="0029354F" w:rsidP="008D1522">
      <w:pPr>
        <w:pStyle w:val="Odstavecseseznamem"/>
        <w:numPr>
          <w:ilvl w:val="0"/>
          <w:numId w:val="40"/>
        </w:numPr>
        <w:ind w:left="993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zápis = </w:t>
      </w:r>
      <w:proofErr w:type="spellStart"/>
      <w:r w:rsidRPr="00285A6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Serial.println</w:t>
      </w:r>
      <w:proofErr w:type="spellEnd"/>
      <w:r w:rsidRPr="00285A6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(50/1024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.0</w:t>
      </w:r>
      <w:r w:rsidRPr="00285A6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, 4);</w:t>
      </w:r>
    </w:p>
    <w:p w14:paraId="3BBC8486" w14:textId="6E1DC8A3" w:rsidR="00F84CFB" w:rsidRDefault="000B7BC4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3063E" wp14:editId="5432C395">
                <wp:simplePos x="0" y="0"/>
                <wp:positionH relativeFrom="column">
                  <wp:posOffset>4839018</wp:posOffset>
                </wp:positionH>
                <wp:positionV relativeFrom="paragraph">
                  <wp:posOffset>315159</wp:posOffset>
                </wp:positionV>
                <wp:extent cx="380010" cy="336430"/>
                <wp:effectExtent l="0" t="0" r="20320" b="26035"/>
                <wp:wrapSquare wrapText="bothSides"/>
                <wp:docPr id="4" name="Obdélník se zakulacenými rohy na opačné straně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33643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8304" id="Obdélník se zakulacenými rohy na opačné straně 4" o:spid="_x0000_s1026" style="position:absolute;margin-left:381.05pt;margin-top:24.8pt;width:29.9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0,33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" path="m168215,l380010,r,l380010,168215v,92903,-75312,168215,-168215,168215l,336430r,l,168215c,75312,75312,,168215,xe" filled="f" strokecolor="#1f4d78 [1604]" strokeweight="1pt">
                <v:stroke joinstyle="miter"/>
                <v:path arrowok="t" o:connecttype="custom" o:connectlocs="168215,0;380010,0;380010,0;380010,168215;211795,336430;0,336430;0,336430;0,168215;168215,0" o:connectangles="0,0,0,0,0,0,0,0,0"/>
                <w10:wrap type="square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drawing>
          <wp:anchor distT="0" distB="0" distL="114300" distR="114300" simplePos="0" relativeHeight="251672576" behindDoc="0" locked="0" layoutInCell="1" allowOverlap="1" wp14:anchorId="66CC792A" wp14:editId="6B50426F">
            <wp:simplePos x="0" y="0"/>
            <wp:positionH relativeFrom="column">
              <wp:posOffset>95079</wp:posOffset>
            </wp:positionH>
            <wp:positionV relativeFrom="paragraph">
              <wp:posOffset>313367</wp:posOffset>
            </wp:positionV>
            <wp:extent cx="540000" cy="540000"/>
            <wp:effectExtent l="0" t="0" r="0" b="0"/>
            <wp:wrapSquare wrapText="bothSides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1B8C5" w14:textId="273904B4" w:rsidR="00F84CFB" w:rsidRDefault="00285A68" w:rsidP="000B7BC4">
      <w:pPr>
        <w:ind w:left="851" w:firstLine="425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Z</w:t>
      </w:r>
      <w:r w:rsidR="0029354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e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 kterého zápisu získám celé číslo?  </w:t>
      </w:r>
    </w:p>
    <w:p w14:paraId="12E4761A" w14:textId="3179F8A1" w:rsidR="00285A68" w:rsidRDefault="000B7BC4" w:rsidP="000B7BC4">
      <w:pPr>
        <w:ind w:left="851" w:firstLine="425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24895" wp14:editId="42893F18">
                <wp:simplePos x="0" y="0"/>
                <wp:positionH relativeFrom="column">
                  <wp:posOffset>4819333</wp:posOffset>
                </wp:positionH>
                <wp:positionV relativeFrom="paragraph">
                  <wp:posOffset>36394</wp:posOffset>
                </wp:positionV>
                <wp:extent cx="379730" cy="335915"/>
                <wp:effectExtent l="0" t="0" r="20320" b="26035"/>
                <wp:wrapSquare wrapText="bothSides"/>
                <wp:docPr id="14" name="Obdélník se zakulacenými rohy na opačné straně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3591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ACD2" id="Obdélník se zakulacenými rohy na opačné straně 14" o:spid="_x0000_s1026" style="position:absolute;margin-left:379.5pt;margin-top:2.85pt;width:29.9pt;height:2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9730,33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" path="m167958,l379730,r,l379730,167958v,92761,-75197,167958,-167958,167958l,335915r,l,167958c,75197,75197,,167958,xe" filled="f" strokecolor="#1f4d78 [1604]" strokeweight="1pt">
                <v:stroke joinstyle="miter"/>
                <v:path arrowok="t" o:connecttype="custom" o:connectlocs="167958,0;379730,0;379730,0;379730,167958;211772,335916;0,335915;0,335915;0,167958;167958,0" o:connectangles="0,0,0,0,0,0,0,0,0"/>
                <w10:wrap type="square"/>
              </v:shape>
            </w:pict>
          </mc:Fallback>
        </mc:AlternateContent>
      </w:r>
      <w:r w:rsidR="00285A6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Který zápis je nejpřesnější? </w:t>
      </w:r>
    </w:p>
    <w:p w14:paraId="2F44096A" w14:textId="6029E193" w:rsidR="00E63071" w:rsidRDefault="00E63071" w:rsidP="000B7BC4">
      <w:pPr>
        <w:ind w:left="851" w:firstLine="425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1BFBBD7" w14:textId="6370575D" w:rsidR="00E63071" w:rsidRDefault="00E63071" w:rsidP="000B7BC4">
      <w:pPr>
        <w:ind w:left="851" w:firstLine="425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drawing>
          <wp:anchor distT="0" distB="0" distL="114300" distR="114300" simplePos="0" relativeHeight="251673600" behindDoc="0" locked="0" layoutInCell="1" allowOverlap="1" wp14:anchorId="61278A57" wp14:editId="2F45BF14">
            <wp:simplePos x="0" y="0"/>
            <wp:positionH relativeFrom="column">
              <wp:posOffset>91795</wp:posOffset>
            </wp:positionH>
            <wp:positionV relativeFrom="paragraph">
              <wp:posOffset>309880</wp:posOffset>
            </wp:positionV>
            <wp:extent cx="540000" cy="540000"/>
            <wp:effectExtent l="0" t="0" r="0" b="0"/>
            <wp:wrapSquare wrapText="bothSides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3C445" w14:textId="78BF7174" w:rsidR="0029354F" w:rsidRDefault="0029354F" w:rsidP="000B7BC4">
      <w:pPr>
        <w:ind w:left="1560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Oprav následující kód tak, aby byl výsledek co nejpřesnější</w:t>
      </w:r>
      <w:r w:rsidR="000B7BC4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.</w:t>
      </w:r>
    </w:p>
    <w:p w14:paraId="0C10038E" w14:textId="77777777" w:rsidR="0029354F" w:rsidRDefault="0029354F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257166F" w14:textId="49607374" w:rsidR="0029354F" w:rsidRDefault="0029354F" w:rsidP="000B7BC4">
      <w:pPr>
        <w:ind w:left="284" w:hanging="142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</w:rPr>
        <w:drawing>
          <wp:inline distT="0" distB="0" distL="0" distR="0" wp14:anchorId="143A0994" wp14:editId="1B062E05">
            <wp:extent cx="3414978" cy="2716841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606" r="84426" b="64520"/>
                    <a:stretch/>
                  </pic:blipFill>
                  <pic:spPr bwMode="auto">
                    <a:xfrm>
                      <a:off x="0" y="0"/>
                      <a:ext cx="3448967" cy="274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6CE1E" w14:textId="25065DF4" w:rsidR="00F84CFB" w:rsidRDefault="00631E62" w:rsidP="0018362F">
      <w:pPr>
        <w:ind w:left="851" w:firstLine="425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sectPr w:rsidR="00F84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22E23FA"/>
    <w:multiLevelType w:val="hybridMultilevel"/>
    <w:tmpl w:val="2D36E4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num w:numId="1" w16cid:durableId="4210562">
    <w:abstractNumId w:val="8"/>
  </w:num>
  <w:num w:numId="2" w16cid:durableId="1878159211">
    <w:abstractNumId w:val="7"/>
  </w:num>
  <w:num w:numId="3" w16cid:durableId="1686394429">
    <w:abstractNumId w:val="14"/>
  </w:num>
  <w:num w:numId="4" w16cid:durableId="2106807895">
    <w:abstractNumId w:val="0"/>
  </w:num>
  <w:num w:numId="5" w16cid:durableId="641235647">
    <w:abstractNumId w:val="10"/>
  </w:num>
  <w:num w:numId="6" w16cid:durableId="94542930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84352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7897010">
    <w:abstractNumId w:val="21"/>
  </w:num>
  <w:num w:numId="9" w16cid:durableId="2765286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8783771">
    <w:abstractNumId w:val="22"/>
  </w:num>
  <w:num w:numId="11" w16cid:durableId="11591509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64795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3527929">
    <w:abstractNumId w:val="2"/>
  </w:num>
  <w:num w:numId="14" w16cid:durableId="177549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01584758">
    <w:abstractNumId w:val="11"/>
  </w:num>
  <w:num w:numId="16" w16cid:durableId="208149207">
    <w:abstractNumId w:val="9"/>
  </w:num>
  <w:num w:numId="17" w16cid:durableId="8690327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5806531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944192402">
    <w:abstractNumId w:val="23"/>
  </w:num>
  <w:num w:numId="20" w16cid:durableId="582569167">
    <w:abstractNumId w:val="19"/>
  </w:num>
  <w:num w:numId="21" w16cid:durableId="232855972">
    <w:abstractNumId w:val="31"/>
  </w:num>
  <w:num w:numId="22" w16cid:durableId="164589698">
    <w:abstractNumId w:val="6"/>
  </w:num>
  <w:num w:numId="23" w16cid:durableId="1527216168">
    <w:abstractNumId w:val="5"/>
  </w:num>
  <w:num w:numId="24" w16cid:durableId="4249607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0258177">
    <w:abstractNumId w:val="29"/>
  </w:num>
  <w:num w:numId="26" w16cid:durableId="263420652">
    <w:abstractNumId w:val="27"/>
  </w:num>
  <w:num w:numId="27" w16cid:durableId="1749307879">
    <w:abstractNumId w:val="3"/>
  </w:num>
  <w:num w:numId="28" w16cid:durableId="175072886">
    <w:abstractNumId w:val="16"/>
  </w:num>
  <w:num w:numId="29" w16cid:durableId="1369993534">
    <w:abstractNumId w:val="26"/>
  </w:num>
  <w:num w:numId="30" w16cid:durableId="500584310">
    <w:abstractNumId w:val="12"/>
  </w:num>
  <w:num w:numId="31" w16cid:durableId="1742752959">
    <w:abstractNumId w:val="24"/>
  </w:num>
  <w:num w:numId="32" w16cid:durableId="652834490">
    <w:abstractNumId w:val="30"/>
  </w:num>
  <w:num w:numId="33" w16cid:durableId="229507338">
    <w:abstractNumId w:val="18"/>
  </w:num>
  <w:num w:numId="34" w16cid:durableId="1040981712">
    <w:abstractNumId w:val="13"/>
  </w:num>
  <w:num w:numId="35" w16cid:durableId="1128663793">
    <w:abstractNumId w:val="15"/>
  </w:num>
  <w:num w:numId="36" w16cid:durableId="518159338">
    <w:abstractNumId w:val="17"/>
  </w:num>
  <w:num w:numId="37" w16cid:durableId="1701391987">
    <w:abstractNumId w:val="1"/>
  </w:num>
  <w:num w:numId="38" w16cid:durableId="1924679465">
    <w:abstractNumId w:val="28"/>
  </w:num>
  <w:num w:numId="39" w16cid:durableId="1664316920">
    <w:abstractNumId w:val="20"/>
  </w:num>
  <w:num w:numId="40" w16cid:durableId="2169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A4CF8"/>
    <w:rsid w:val="000B3ACD"/>
    <w:rsid w:val="000B7BC4"/>
    <w:rsid w:val="00123E2E"/>
    <w:rsid w:val="0018362F"/>
    <w:rsid w:val="001B2957"/>
    <w:rsid w:val="00285A68"/>
    <w:rsid w:val="0029354F"/>
    <w:rsid w:val="002F6378"/>
    <w:rsid w:val="003B3C42"/>
    <w:rsid w:val="004B4366"/>
    <w:rsid w:val="0052064A"/>
    <w:rsid w:val="00532697"/>
    <w:rsid w:val="005863DE"/>
    <w:rsid w:val="005A6992"/>
    <w:rsid w:val="00631E62"/>
    <w:rsid w:val="006830D6"/>
    <w:rsid w:val="006C6215"/>
    <w:rsid w:val="00745AE5"/>
    <w:rsid w:val="008D1522"/>
    <w:rsid w:val="008F4981"/>
    <w:rsid w:val="009A2098"/>
    <w:rsid w:val="009E5BC4"/>
    <w:rsid w:val="009F1112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D457CB"/>
    <w:rsid w:val="00E46B99"/>
    <w:rsid w:val="00E57A3C"/>
    <w:rsid w:val="00E63071"/>
    <w:rsid w:val="00EA5ADD"/>
    <w:rsid w:val="00F84CFB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0A4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0A4CF8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0A4CF8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0A4CF8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0A4CF8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0A4CF8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0A4CF8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0A4CF8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4CF8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4CF8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0A4CF8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0A4CF8"/>
  </w:style>
  <w:style w:type="paragraph" w:styleId="Odstavecseseznamem">
    <w:name w:val="List Paragraph"/>
    <w:basedOn w:val="Normln"/>
    <w:uiPriority w:val="34"/>
    <w:rsid w:val="000A4CF8"/>
    <w:pPr>
      <w:ind w:left="720"/>
      <w:contextualSpacing/>
    </w:pPr>
  </w:style>
  <w:style w:type="table" w:styleId="Mkatabulky">
    <w:name w:val="Table Grid"/>
    <w:basedOn w:val="Normlntabulka"/>
    <w:uiPriority w:val="59"/>
    <w:rsid w:val="000A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A4CF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A4CF8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0A4CF8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0A4CF8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0A4CF8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0A4CF8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0A4CF8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0A4CF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4CF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4C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4C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0A4CF8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0A4CF8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0A4CF8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0A4CF8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0A4CF8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0A4CF8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0A4CF8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0A4CF8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0A4CF8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0A4CF8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0A4CF8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0A4CF8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0A4CF8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0A4CF8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0A4CF8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0A4CF8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0A4CF8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0A4CF8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0A4CF8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0A4CF8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0A4CF8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0A4CF8"/>
  </w:style>
  <w:style w:type="paragraph" w:styleId="Titulek">
    <w:name w:val="caption"/>
    <w:basedOn w:val="Normln"/>
    <w:next w:val="D-normln"/>
    <w:uiPriority w:val="35"/>
    <w:unhideWhenUsed/>
    <w:qFormat/>
    <w:rsid w:val="000A4CF8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A4CF8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A4CF8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0A4CF8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0A4CF8"/>
    <w:pPr>
      <w:spacing w:after="20"/>
    </w:pPr>
  </w:style>
  <w:style w:type="numbering" w:customStyle="1" w:styleId="Styl1">
    <w:name w:val="Styl1"/>
    <w:uiPriority w:val="99"/>
    <w:rsid w:val="000A4CF8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0A4CF8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0A4CF8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0A4CF8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0A4CF8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0A4CF8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A4CF8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0A4CF8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0A4CF8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0A4CF8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0A4CF8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0A4CF8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6CDAFE7C-AF37-422F-BAC2-2AB10D99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243</TotalTime>
  <Pages>3</Pages>
  <Words>108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20</cp:revision>
  <cp:lastPrinted>2022-05-06T19:44:00Z</cp:lastPrinted>
  <dcterms:created xsi:type="dcterms:W3CDTF">2022-04-22T12:40:00Z</dcterms:created>
  <dcterms:modified xsi:type="dcterms:W3CDTF">2022-05-13T15:43:00Z</dcterms:modified>
</cp:coreProperties>
</file>