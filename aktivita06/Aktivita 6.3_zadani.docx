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3D59C27" wp14:editId="1AA9DA6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7F4DA" id="Skupina 40" o:spid="_x0000_s1026" style="position:absolute;margin-left:-158.75pt;margin-top:-109.15pt;width:421.1pt;height:352.65pt;z-index:25163980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12FBFAD5" wp14:editId="012BDFC9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F79D0A6" wp14:editId="0B34D101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2DEA95CD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3146D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4083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2DEA95CD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3146D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5C1C33E6" w14:textId="7784FF40" w:rsidR="00F0642A" w:rsidRDefault="003146DB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80768" behindDoc="0" locked="0" layoutInCell="1" allowOverlap="1" wp14:anchorId="301ED542" wp14:editId="67EEACE4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40000" cy="5400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42A" w:rsidRPr="00F064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Proveď z hodnoty teplotního čidla přepočet na stupně Celsia, na stupně Fahrenheita a na Kelviny. Výsledky vypiš na sériový monitor. Tento výpis zformátuj, aby byl přehledný a dobře čitelný. </w:t>
      </w:r>
    </w:p>
    <w:p w14:paraId="32D28438" w14:textId="3F2725AF" w:rsidR="00F0642A" w:rsidRDefault="00F0642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BDD6FF5" w14:textId="77777777" w:rsidR="003146DB" w:rsidRDefault="003146DB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A8E58BA" w14:textId="5229C546" w:rsidR="00C40BEF" w:rsidRPr="003146DB" w:rsidRDefault="003146DB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3146DB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81792" behindDoc="0" locked="0" layoutInCell="1" allowOverlap="1" wp14:anchorId="6F389FFA" wp14:editId="67BF0E72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540000" cy="54000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3146DB">
        <w:rPr>
          <w:rFonts w:asciiTheme="minorHAnsi" w:hAnsiTheme="minorHAnsi"/>
          <w:i/>
          <w:iCs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AD23DE0" wp14:editId="2E23104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6E616F8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3146D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42880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6E616F8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3146D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0642A" w:rsidRPr="003146DB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Výpočet °C </w:t>
      </w:r>
    </w:p>
    <w:p w14:paraId="1BA37C37" w14:textId="31C5F5CA" w:rsidR="00F0642A" w:rsidRDefault="00F0642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273100A" w14:textId="54C788A6" w:rsidR="005407FE" w:rsidRDefault="005407F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color w:val="767171" w:themeColor="background2" w:themeShade="80"/>
              <w:sz w:val="40"/>
              <w:szCs w:val="22"/>
              <w:lang w:eastAsia="en-US"/>
            </w:rPr>
            <m:t>teplota=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iCs/>
                  <w:color w:val="767171" w:themeColor="background2" w:themeShade="80"/>
                  <w:sz w:val="40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color w:val="767171" w:themeColor="background2" w:themeShade="80"/>
                  <w:sz w:val="40"/>
                  <w:szCs w:val="22"/>
                  <w:lang w:eastAsia="en-US"/>
                </w:rPr>
                <m:t>hodnota z pinu čidla</m:t>
              </m:r>
            </m:num>
            <m:den>
              <m:r>
                <w:rPr>
                  <w:rFonts w:ascii="Cambria Math" w:eastAsiaTheme="minorHAnsi" w:hAnsi="Cambria Math" w:cstheme="minorBidi"/>
                  <w:color w:val="767171" w:themeColor="background2" w:themeShade="80"/>
                  <w:sz w:val="40"/>
                  <w:szCs w:val="22"/>
                  <w:lang w:eastAsia="en-US"/>
                </w:rPr>
                <m:t>1024</m:t>
              </m:r>
            </m:den>
          </m:f>
          <m:r>
            <w:rPr>
              <w:rFonts w:ascii="Cambria Math" w:eastAsiaTheme="minorHAnsi" w:hAnsi="Cambria Math" w:cstheme="minorBidi"/>
              <w:color w:val="767171" w:themeColor="background2" w:themeShade="80"/>
              <w:sz w:val="40"/>
              <w:szCs w:val="22"/>
              <w:lang w:eastAsia="en-US"/>
            </w:rPr>
            <m:t>*500</m:t>
          </m:r>
        </m:oMath>
      </m:oMathPara>
    </w:p>
    <w:p w14:paraId="053CAE49" w14:textId="03F6E6D0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BF9117F" w14:textId="2456046E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360C583B" w14:textId="6A9DB49F" w:rsidR="001B3598" w:rsidRDefault="003146DB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83840" behindDoc="0" locked="0" layoutInCell="1" allowOverlap="1" wp14:anchorId="174B7F17" wp14:editId="60A9FFAB">
            <wp:simplePos x="0" y="0"/>
            <wp:positionH relativeFrom="column">
              <wp:posOffset>0</wp:posOffset>
            </wp:positionH>
            <wp:positionV relativeFrom="paragraph">
              <wp:posOffset>198179</wp:posOffset>
            </wp:positionV>
            <wp:extent cx="540000" cy="5400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17E22" w14:textId="79E1E867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1A17AA0" w14:textId="7C9732FD" w:rsidR="001B3598" w:rsidRPr="003146DB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</w:pPr>
      <w:r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>Vyhledej převody jednotek</w:t>
      </w:r>
      <w:r w:rsidR="003146DB"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 xml:space="preserve">. </w:t>
      </w:r>
    </w:p>
    <w:p w14:paraId="4E67D6B4" w14:textId="00A48FE3" w:rsidR="001B3598" w:rsidRPr="003146DB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</w:pPr>
    </w:p>
    <w:p w14:paraId="271D9192" w14:textId="48612C29" w:rsidR="001B3598" w:rsidRPr="003146DB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</w:pPr>
      <w:r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>ze stupňů celsia na Fahrenheita</w:t>
      </w:r>
      <w:r w:rsidR="00B81B3B"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>,</w:t>
      </w:r>
    </w:p>
    <w:p w14:paraId="6C069BEA" w14:textId="3A3084A7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DBEAF" wp14:editId="725DDB66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734050" cy="561975"/>
                <wp:effectExtent l="0" t="0" r="19050" b="28575"/>
                <wp:wrapNone/>
                <wp:docPr id="16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619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7074" w14:textId="5BC7A3B6" w:rsidR="001B3598" w:rsidRPr="00B81B3B" w:rsidRDefault="00B81B3B" w:rsidP="00B81B3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°F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BEAF" id="Obdélník se zakulacenými rohy na opačné straně 27" o:spid="_x0000_s1033" style="position:absolute;margin-left:400.3pt;margin-top:19.7pt;width:451.5pt;height:4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7340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" adj="-11796480,,5400" path="m280988,l5734050,r,l5734050,280988v,155185,-125803,280988,-280988,280988l,561975r,l,280988c,125803,125803,,280988,xe" filled="f" strokecolor="#1f4d78 [1604]" strokeweight="1pt">
                <v:stroke joinstyle="miter"/>
                <v:formulas/>
                <v:path arrowok="t" o:connecttype="custom" o:connectlocs="280988,0;5734050,0;5734050,0;5734050,280988;5453062,561976;0,561975;0,561975;0,280988;280988,0" o:connectangles="0,0,0,0,0,0,0,0,0" textboxrect="0,0,5734050,561975"/>
                <v:textbox>
                  <w:txbxContent>
                    <w:p w14:paraId="67187074" w14:textId="5BC7A3B6" w:rsidR="001B3598" w:rsidRPr="00B81B3B" w:rsidRDefault="00B81B3B" w:rsidP="00B81B3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40"/>
                          <w:szCs w:val="40"/>
                        </w:rPr>
                        <w:t xml:space="preserve">°F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85B5B" w14:textId="445634B3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5723313" w14:textId="291E3386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6AB6A6F" w14:textId="791ED420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EBCCB7C" w14:textId="77777777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8D5B630" w14:textId="16466B8C" w:rsidR="001B3598" w:rsidRPr="003146DB" w:rsidRDefault="001B3598" w:rsidP="001B3598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</w:pPr>
      <w:r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 xml:space="preserve">ze stupňů celsia na </w:t>
      </w:r>
      <w:proofErr w:type="spellStart"/>
      <w:r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>Kelvina</w:t>
      </w:r>
      <w:proofErr w:type="spellEnd"/>
      <w:r w:rsidR="00B81B3B" w:rsidRPr="003146DB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  <w:szCs w:val="32"/>
        </w:rPr>
        <w:t>.</w:t>
      </w:r>
    </w:p>
    <w:p w14:paraId="4F9D4CED" w14:textId="756ACBC1" w:rsidR="001B3598" w:rsidRPr="00C40BEF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79CC8" wp14:editId="300F454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34050" cy="561975"/>
                <wp:effectExtent l="0" t="0" r="19050" b="28575"/>
                <wp:wrapNone/>
                <wp:docPr id="17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619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83CF" w14:textId="0A876B84" w:rsidR="001B3598" w:rsidRPr="00B81B3B" w:rsidRDefault="00B81B3B" w:rsidP="00B81B3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K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9CC8" id="_x0000_s1034" style="position:absolute;margin-left:400.3pt;margin-top:14.25pt;width:451.5pt;height:44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7340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" adj="-11796480,,5400" path="m280988,l5734050,r,l5734050,280988v,155185,-125803,280988,-280988,280988l,561975r,l,280988c,125803,125803,,280988,xe" filled="f" strokecolor="#1f4d78 [1604]" strokeweight="1pt">
                <v:stroke joinstyle="miter"/>
                <v:formulas/>
                <v:path arrowok="t" o:connecttype="custom" o:connectlocs="280988,0;5734050,0;5734050,0;5734050,280988;5453062,561976;0,561975;0,561975;0,280988;280988,0" o:connectangles="0,0,0,0,0,0,0,0,0" textboxrect="0,0,5734050,561975"/>
                <v:textbox>
                  <w:txbxContent>
                    <w:p w14:paraId="49C583CF" w14:textId="0A876B84" w:rsidR="001B3598" w:rsidRPr="00B81B3B" w:rsidRDefault="00B81B3B" w:rsidP="00B81B3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40"/>
                          <w:szCs w:val="40"/>
                        </w:rPr>
                        <w:t xml:space="preserve">K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3598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293412792">
    <w:abstractNumId w:val="7"/>
  </w:num>
  <w:num w:numId="2" w16cid:durableId="807937793">
    <w:abstractNumId w:val="6"/>
  </w:num>
  <w:num w:numId="3" w16cid:durableId="988561106">
    <w:abstractNumId w:val="13"/>
  </w:num>
  <w:num w:numId="4" w16cid:durableId="635338226">
    <w:abstractNumId w:val="0"/>
  </w:num>
  <w:num w:numId="5" w16cid:durableId="1850679908">
    <w:abstractNumId w:val="9"/>
  </w:num>
  <w:num w:numId="6" w16cid:durableId="7387887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982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8965175">
    <w:abstractNumId w:val="20"/>
  </w:num>
  <w:num w:numId="9" w16cid:durableId="8841034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949095">
    <w:abstractNumId w:val="21"/>
  </w:num>
  <w:num w:numId="11" w16cid:durableId="4909470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78915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1947510">
    <w:abstractNumId w:val="2"/>
  </w:num>
  <w:num w:numId="14" w16cid:durableId="10462962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6123899">
    <w:abstractNumId w:val="10"/>
  </w:num>
  <w:num w:numId="16" w16cid:durableId="1613895397">
    <w:abstractNumId w:val="8"/>
  </w:num>
  <w:num w:numId="17" w16cid:durableId="10422489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629745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623917985">
    <w:abstractNumId w:val="22"/>
  </w:num>
  <w:num w:numId="20" w16cid:durableId="636842608">
    <w:abstractNumId w:val="18"/>
  </w:num>
  <w:num w:numId="21" w16cid:durableId="2063139633">
    <w:abstractNumId w:val="30"/>
  </w:num>
  <w:num w:numId="22" w16cid:durableId="435104078">
    <w:abstractNumId w:val="5"/>
  </w:num>
  <w:num w:numId="23" w16cid:durableId="1683432504">
    <w:abstractNumId w:val="4"/>
  </w:num>
  <w:num w:numId="24" w16cid:durableId="698506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5118155">
    <w:abstractNumId w:val="28"/>
  </w:num>
  <w:num w:numId="26" w16cid:durableId="186992361">
    <w:abstractNumId w:val="26"/>
  </w:num>
  <w:num w:numId="27" w16cid:durableId="1716200399">
    <w:abstractNumId w:val="3"/>
  </w:num>
  <w:num w:numId="28" w16cid:durableId="323969149">
    <w:abstractNumId w:val="15"/>
  </w:num>
  <w:num w:numId="29" w16cid:durableId="1920675435">
    <w:abstractNumId w:val="25"/>
  </w:num>
  <w:num w:numId="30" w16cid:durableId="1839540552">
    <w:abstractNumId w:val="11"/>
  </w:num>
  <w:num w:numId="31" w16cid:durableId="2140301667">
    <w:abstractNumId w:val="23"/>
  </w:num>
  <w:num w:numId="32" w16cid:durableId="1383015306">
    <w:abstractNumId w:val="29"/>
  </w:num>
  <w:num w:numId="33" w16cid:durableId="1639797215">
    <w:abstractNumId w:val="17"/>
  </w:num>
  <w:num w:numId="34" w16cid:durableId="509948655">
    <w:abstractNumId w:val="12"/>
  </w:num>
  <w:num w:numId="35" w16cid:durableId="903836788">
    <w:abstractNumId w:val="14"/>
  </w:num>
  <w:num w:numId="36" w16cid:durableId="478575205">
    <w:abstractNumId w:val="16"/>
  </w:num>
  <w:num w:numId="37" w16cid:durableId="1253784289">
    <w:abstractNumId w:val="1"/>
  </w:num>
  <w:num w:numId="38" w16cid:durableId="1611813584">
    <w:abstractNumId w:val="27"/>
  </w:num>
  <w:num w:numId="39" w16cid:durableId="18361904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46E4D"/>
    <w:rsid w:val="00194F9E"/>
    <w:rsid w:val="001B2957"/>
    <w:rsid w:val="001B3598"/>
    <w:rsid w:val="003146DB"/>
    <w:rsid w:val="003B3C42"/>
    <w:rsid w:val="004B4366"/>
    <w:rsid w:val="0052064A"/>
    <w:rsid w:val="00532697"/>
    <w:rsid w:val="005407FE"/>
    <w:rsid w:val="005863DE"/>
    <w:rsid w:val="005A6992"/>
    <w:rsid w:val="00631E62"/>
    <w:rsid w:val="006830D6"/>
    <w:rsid w:val="008F4981"/>
    <w:rsid w:val="009A2098"/>
    <w:rsid w:val="009E5BC4"/>
    <w:rsid w:val="00A555F7"/>
    <w:rsid w:val="00AC34EC"/>
    <w:rsid w:val="00B81B3B"/>
    <w:rsid w:val="00B83884"/>
    <w:rsid w:val="00B838E7"/>
    <w:rsid w:val="00BA7969"/>
    <w:rsid w:val="00BF13B0"/>
    <w:rsid w:val="00C26417"/>
    <w:rsid w:val="00C27867"/>
    <w:rsid w:val="00C40BEF"/>
    <w:rsid w:val="00D01B0C"/>
    <w:rsid w:val="00DF29E4"/>
    <w:rsid w:val="00E46B99"/>
    <w:rsid w:val="00E57A3C"/>
    <w:rsid w:val="00EA5ADD"/>
    <w:rsid w:val="00F0642A"/>
    <w:rsid w:val="00F93AD6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14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3146D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3146D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3146D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3146D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3146D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3146D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3146D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146D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146D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3146DB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3146DB"/>
  </w:style>
  <w:style w:type="paragraph" w:styleId="Odstavecseseznamem">
    <w:name w:val="List Paragraph"/>
    <w:basedOn w:val="Normln"/>
    <w:uiPriority w:val="34"/>
    <w:rsid w:val="003146DB"/>
    <w:pPr>
      <w:ind w:left="720"/>
      <w:contextualSpacing/>
    </w:pPr>
  </w:style>
  <w:style w:type="table" w:styleId="Mkatabulky">
    <w:name w:val="Table Grid"/>
    <w:basedOn w:val="Normlntabulka"/>
    <w:uiPriority w:val="59"/>
    <w:rsid w:val="0031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146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46D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3146D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3146D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3146D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3146D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3146D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3146D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146D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146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146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3146D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3146D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3146D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3146D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146D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3146D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3146D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3146D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3146D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3146D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3146D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3146D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3146D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3146D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3146D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3146D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3146D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3146D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3146D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3146D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3146D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3146DB"/>
  </w:style>
  <w:style w:type="paragraph" w:styleId="Titulek">
    <w:name w:val="caption"/>
    <w:basedOn w:val="Normln"/>
    <w:next w:val="D-normln"/>
    <w:uiPriority w:val="35"/>
    <w:unhideWhenUsed/>
    <w:qFormat/>
    <w:rsid w:val="003146D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146D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146D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146D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3146DB"/>
    <w:pPr>
      <w:spacing w:after="20"/>
    </w:pPr>
  </w:style>
  <w:style w:type="numbering" w:customStyle="1" w:styleId="Styl1">
    <w:name w:val="Styl1"/>
    <w:uiPriority w:val="99"/>
    <w:rsid w:val="003146DB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3146DB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3146DB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3146D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3146D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3146D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3146D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3146D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3146D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3146D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3146D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3146D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187</TotalTime>
  <Pages>2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21</cp:revision>
  <cp:lastPrinted>2022-05-07T07:27:00Z</cp:lastPrinted>
  <dcterms:created xsi:type="dcterms:W3CDTF">2022-04-22T12:40:00Z</dcterms:created>
  <dcterms:modified xsi:type="dcterms:W3CDTF">2022-05-13T15:11:00Z</dcterms:modified>
</cp:coreProperties>
</file>