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1599" w14:textId="3C9617EF" w:rsidR="00D54966" w:rsidRPr="00E902BD" w:rsidRDefault="001957BB" w:rsidP="00960EC5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DA123F9" wp14:editId="7A07F424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D09C18" id="Skupina 40" o:spid="_x0000_s1026" style="position:absolute;margin-left:-158.75pt;margin-top:-109.15pt;width:421.1pt;height:352.65pt;z-index:25165465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0F268D4C" w14:textId="078506F8" w:rsidR="00D54966" w:rsidRDefault="00D27C92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DE435DA" wp14:editId="7B971E91">
                <wp:simplePos x="0" y="0"/>
                <wp:positionH relativeFrom="margin">
                  <wp:align>left</wp:align>
                </wp:positionH>
                <wp:positionV relativeFrom="paragraph">
                  <wp:posOffset>4316730</wp:posOffset>
                </wp:positionV>
                <wp:extent cx="5581015" cy="878205"/>
                <wp:effectExtent l="0" t="0" r="19685" b="17145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27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18"/>
                            <a:ext cx="4838699" cy="821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6E7F507" w14:textId="6085EE29" w:rsidR="00D27C92" w:rsidRPr="00D27C92" w:rsidRDefault="007908FF" w:rsidP="00D27C92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>Disple</w:t>
                              </w:r>
                              <w:r w:rsidR="00A70903"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435DA" id="Skupina 3" o:spid="_x0000_s1026" style="position:absolute;margin-left:0;margin-top:339.9pt;width:439.45pt;height:69.15pt;z-index:251658752;mso-position-horizontal:left;mso-position-horizontal-relative:margin;mso-height-relative:margin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">
                <v:shape id="_x0000_s1027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800;top:356;width:48387;height:8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" filled="f" stroked="f">
                  <v:textbox>
                    <w:txbxContent>
                      <w:p w14:paraId="36E7F507" w14:textId="6085EE29" w:rsidR="00D27C92" w:rsidRPr="00D27C92" w:rsidRDefault="007908FF" w:rsidP="00D27C92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>Disple</w:t>
                        </w:r>
                        <w:r w:rsidR="00A70903"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>j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902BD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E5D8182" wp14:editId="635B4C9D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AC83FE" w14:textId="39876F31" w:rsidR="00D54966" w:rsidRPr="00DC59F6" w:rsidRDefault="00D54966" w:rsidP="00D54966">
                            <w:pPr>
                              <w:jc w:val="right"/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D8182" id="Textové pole 2" o:spid="_x0000_s1029" type="#_x0000_t202" style="position:absolute;margin-left:169.95pt;margin-top:503.25pt;width:313.1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" stroked="f">
                <v:textbox style="mso-fit-shape-to-text:t">
                  <w:txbxContent>
                    <w:p w14:paraId="6CAC83FE" w14:textId="39876F31" w:rsidR="00D54966" w:rsidRPr="00DC59F6" w:rsidRDefault="00D54966" w:rsidP="00D54966">
                      <w:pPr>
                        <w:jc w:val="right"/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57BB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204EB8E" wp14:editId="40970F3B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80176"/>
                <wp:effectExtent l="0" t="0" r="19685" b="15240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7F323" w14:textId="0DE03EEA" w:rsidR="00D54966" w:rsidRPr="001957BB" w:rsidRDefault="00D27C92" w:rsidP="00D54966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Hodina </w:t>
                              </w:r>
                              <w:r w:rsidR="007908FF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EB8E" id="Skupina 43" o:spid="_x0000_s1030" style="position:absolute;margin-left:6.75pt;margin-top:261.5pt;width:439.45pt;height:69.3pt;z-index:251655680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">
                <v:shape 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68F7F323" w14:textId="0DE03EEA" w:rsidR="00D54966" w:rsidRPr="001957BB" w:rsidRDefault="00D27C92" w:rsidP="00D54966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Hodina </w:t>
                        </w:r>
                        <w:r w:rsidR="007908FF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966" w:rsidRPr="00E902BD">
        <w:rPr>
          <w:rFonts w:asciiTheme="minorHAnsi" w:hAnsiTheme="minorHAnsi"/>
          <w:color w:val="0070C0"/>
          <w:sz w:val="40"/>
        </w:rPr>
        <w:br w:type="page"/>
      </w:r>
    </w:p>
    <w:p w14:paraId="1F9D87B0" w14:textId="67A95229" w:rsidR="00C665BA" w:rsidRDefault="00092B8A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lastRenderedPageBreak/>
        <mc:AlternateContent>
          <mc:Choice Requires="wps">
            <w:drawing>
              <wp:anchor distT="107950" distB="107950" distL="114300" distR="114300" simplePos="0" relativeHeight="251661824" behindDoc="0" locked="0" layoutInCell="1" allowOverlap="1" wp14:anchorId="26717CEA" wp14:editId="4C02E42A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BECB2" w14:textId="77777777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budou žáci dělat: </w:t>
                            </w:r>
                          </w:p>
                          <w:p w14:paraId="12FBB106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7CEA" id="Obdélník se zakulacenými rohy na opačné straně 42" o:spid="_x0000_s1033" style="position:absolute;margin-left:0;margin-top:30pt;width:439.35pt;height:39.1pt;z-index:251661824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093BECB2" w14:textId="77777777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budou žáci dělat: </w:t>
                      </w:r>
                    </w:p>
                    <w:p w14:paraId="12FBB106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65BA" w:rsidRPr="00092B8A">
        <w:rPr>
          <w:rFonts w:asciiTheme="minorHAnsi" w:hAnsiTheme="minorHAnsi"/>
          <w:b/>
          <w:color w:val="000000" w:themeColor="text1"/>
          <w:szCs w:val="16"/>
        </w:rPr>
        <w:t>Časová dotace:</w:t>
      </w:r>
      <w:r w:rsidR="00C665BA">
        <w:rPr>
          <w:rFonts w:asciiTheme="minorHAnsi" w:hAnsiTheme="minorHAnsi"/>
          <w:color w:val="000000" w:themeColor="text1"/>
          <w:szCs w:val="16"/>
        </w:rPr>
        <w:t xml:space="preserve"> 1 vyučovací hodina</w:t>
      </w:r>
    </w:p>
    <w:p w14:paraId="5B8BFB00" w14:textId="6E2DCDEA" w:rsidR="00794B17" w:rsidRDefault="00794B17" w:rsidP="004949BB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pracovat s </w:t>
      </w:r>
      <w:r w:rsidR="007908FF">
        <w:rPr>
          <w:rFonts w:asciiTheme="minorHAnsi" w:hAnsiTheme="minorHAnsi"/>
          <w:color w:val="000000" w:themeColor="text1"/>
          <w:szCs w:val="16"/>
        </w:rPr>
        <w:t>displej</w:t>
      </w:r>
      <w:r w:rsidR="00845C98">
        <w:rPr>
          <w:rFonts w:asciiTheme="minorHAnsi" w:hAnsiTheme="minorHAnsi"/>
          <w:color w:val="000000" w:themeColor="text1"/>
          <w:szCs w:val="16"/>
        </w:rPr>
        <w:t>em</w:t>
      </w:r>
      <w:r w:rsidR="00DD780F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15E8030D" w14:textId="60AB4A9B" w:rsidR="00C665BA" w:rsidRPr="004949BB" w:rsidRDefault="007908FF" w:rsidP="004949BB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vypisovat hodnoty na displej</w:t>
      </w:r>
      <w:r w:rsidR="00845C98">
        <w:rPr>
          <w:rFonts w:asciiTheme="minorHAnsi" w:hAnsiTheme="minorHAnsi"/>
          <w:color w:val="000000" w:themeColor="text1"/>
          <w:szCs w:val="16"/>
        </w:rPr>
        <w:t>i</w:t>
      </w:r>
      <w:r w:rsidR="004949BB">
        <w:rPr>
          <w:rFonts w:asciiTheme="minorHAnsi" w:hAnsiTheme="minorHAnsi"/>
          <w:color w:val="000000" w:themeColor="text1"/>
          <w:szCs w:val="16"/>
        </w:rPr>
        <w:t xml:space="preserve">. </w:t>
      </w:r>
      <w:r w:rsidR="00092B8A">
        <w:rPr>
          <w:noProof/>
        </w:rPr>
        <mc:AlternateContent>
          <mc:Choice Requires="wps">
            <w:drawing>
              <wp:anchor distT="107950" distB="107950" distL="114300" distR="114300" simplePos="0" relativeHeight="251663872" behindDoc="0" locked="0" layoutInCell="1" allowOverlap="1" wp14:anchorId="72F0B67D" wp14:editId="213E6D57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5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9C173" w14:textId="761EDF5D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se žák 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naučí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  <w:p w14:paraId="3E6F3DA2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B67D" id="_x0000_s1034" style="position:absolute;left:0;text-align:left;margin-left:0;margin-top:30pt;width:439.35pt;height:39.1pt;z-index:251663872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4FA9C173" w14:textId="761EDF5D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se žák </w:t>
                      </w:r>
                      <w:proofErr w:type="gramStart"/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naučí</w:t>
                      </w:r>
                      <w:proofErr w:type="gramEnd"/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  <w:p w14:paraId="3E6F3DA2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5F00CFD" w14:textId="2F7DA830" w:rsidR="007908FF" w:rsidRDefault="007908FF" w:rsidP="00794B17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implementovat knihovnu, </w:t>
      </w:r>
    </w:p>
    <w:p w14:paraId="12B93CEF" w14:textId="2659FF71" w:rsidR="007908FF" w:rsidRDefault="007908FF" w:rsidP="00794B17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zprovoznit displej, </w:t>
      </w:r>
    </w:p>
    <w:p w14:paraId="0A90F5C6" w14:textId="3862AFDB" w:rsidR="00D27C92" w:rsidRPr="00794B17" w:rsidRDefault="007908FF" w:rsidP="00794B17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upravit hodnoty, které displej může zobrazit</w:t>
      </w:r>
      <w:r w:rsidR="00630050" w:rsidRPr="00794B17">
        <w:rPr>
          <w:rFonts w:asciiTheme="minorHAnsi" w:hAnsiTheme="minorHAnsi"/>
          <w:color w:val="000000" w:themeColor="text1"/>
          <w:szCs w:val="16"/>
        </w:rPr>
        <w:t>.</w:t>
      </w:r>
      <w:r w:rsidR="00D27C92" w:rsidRPr="00794B17"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47736600" w14:textId="02AA09C4" w:rsidR="00092B8A" w:rsidRDefault="007908FF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b/>
          <w:noProof/>
        </w:rPr>
        <mc:AlternateContent>
          <mc:Choice Requires="wps">
            <w:drawing>
              <wp:anchor distT="107950" distB="107950" distL="114300" distR="114300" simplePos="0" relativeHeight="251665920" behindDoc="0" locked="0" layoutInCell="1" allowOverlap="1" wp14:anchorId="754C3A7E" wp14:editId="567807C1">
                <wp:simplePos x="0" y="0"/>
                <wp:positionH relativeFrom="margin">
                  <wp:posOffset>33939</wp:posOffset>
                </wp:positionH>
                <wp:positionV relativeFrom="paragraph">
                  <wp:posOffset>40005</wp:posOffset>
                </wp:positionV>
                <wp:extent cx="5579745" cy="496570"/>
                <wp:effectExtent l="0" t="0" r="20955" b="17780"/>
                <wp:wrapSquare wrapText="bothSides"/>
                <wp:docPr id="6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46407" w14:textId="31792954" w:rsidR="00092B8A" w:rsidRDefault="00092B8A" w:rsidP="00092B8A"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Aktivity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ve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 vyučovací hodině: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3A7E" id="_x0000_s1035" style="position:absolute;margin-left:2.65pt;margin-top:3.15pt;width:439.35pt;height:39.1pt;z-index:251665920;visibility:visible;mso-wrap-style:square;mso-width-percent:0;mso-height-percent:0;mso-wrap-distance-left:9pt;mso-wrap-distance-top:8.5pt;mso-wrap-distance-right:9pt;mso-wrap-distance-bottom:8.5pt;mso-position-horizontal:absolute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0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09046407" w14:textId="31792954" w:rsidR="00092B8A" w:rsidRDefault="00092B8A" w:rsidP="00092B8A"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Aktivity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ve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 vyučovací hodině: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65BA"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134C70C9" w14:textId="4F3B690A" w:rsidR="00C665BA" w:rsidRPr="008E16FE" w:rsidRDefault="00C665BA" w:rsidP="007908FF">
      <w:pPr>
        <w:pStyle w:val="Odstavecseseznamem"/>
        <w:numPr>
          <w:ilvl w:val="0"/>
          <w:numId w:val="38"/>
        </w:numPr>
        <w:spacing w:line="360" w:lineRule="auto"/>
        <w:rPr>
          <w:rFonts w:asciiTheme="minorHAnsi" w:hAnsiTheme="minorHAnsi"/>
          <w:color w:val="000000" w:themeColor="text1"/>
          <w:szCs w:val="16"/>
        </w:rPr>
      </w:pPr>
      <w:r w:rsidRPr="008E16FE"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7908FF">
        <w:rPr>
          <w:rFonts w:asciiTheme="minorHAnsi" w:hAnsiTheme="minorHAnsi"/>
          <w:color w:val="000000" w:themeColor="text1"/>
          <w:szCs w:val="16"/>
        </w:rPr>
        <w:t>8</w:t>
      </w:r>
      <w:r w:rsidRPr="008E16FE">
        <w:rPr>
          <w:rFonts w:asciiTheme="minorHAnsi" w:hAnsiTheme="minorHAnsi"/>
          <w:color w:val="000000" w:themeColor="text1"/>
          <w:szCs w:val="16"/>
        </w:rPr>
        <w:t xml:space="preserve">.1 – </w:t>
      </w:r>
      <w:r w:rsidR="007908FF">
        <w:rPr>
          <w:rFonts w:asciiTheme="minorHAnsi" w:hAnsiTheme="minorHAnsi"/>
          <w:color w:val="000000" w:themeColor="text1"/>
          <w:szCs w:val="16"/>
        </w:rPr>
        <w:t>7segmentový displej</w:t>
      </w:r>
      <w:r w:rsidRPr="008E16FE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5212A08F" w14:textId="1B6C51BE" w:rsidR="00630050" w:rsidRDefault="00630050" w:rsidP="007908FF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7908FF">
        <w:rPr>
          <w:rFonts w:asciiTheme="minorHAnsi" w:hAnsiTheme="minorHAnsi"/>
          <w:color w:val="000000" w:themeColor="text1"/>
          <w:szCs w:val="16"/>
        </w:rPr>
        <w:t>8</w:t>
      </w:r>
      <w:r>
        <w:rPr>
          <w:rFonts w:asciiTheme="minorHAnsi" w:hAnsiTheme="minorHAnsi"/>
          <w:color w:val="000000" w:themeColor="text1"/>
          <w:szCs w:val="16"/>
        </w:rPr>
        <w:t>.2 –</w:t>
      </w:r>
      <w:r w:rsidR="007908FF">
        <w:rPr>
          <w:rFonts w:asciiTheme="minorHAnsi" w:hAnsiTheme="minorHAnsi"/>
          <w:color w:val="000000" w:themeColor="text1"/>
          <w:szCs w:val="16"/>
        </w:rPr>
        <w:t xml:space="preserve"> Výpis na 7segmentový displej,</w:t>
      </w:r>
    </w:p>
    <w:p w14:paraId="6BED511B" w14:textId="19501DA4" w:rsidR="007908FF" w:rsidRDefault="007908FF" w:rsidP="007908FF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8.3 – </w:t>
      </w:r>
      <w:r w:rsidR="00A33516">
        <w:rPr>
          <w:rFonts w:asciiTheme="minorHAnsi" w:hAnsiTheme="minorHAnsi"/>
          <w:color w:val="000000" w:themeColor="text1"/>
          <w:szCs w:val="16"/>
        </w:rPr>
        <w:t>Kuchyňská minutka</w:t>
      </w:r>
      <w:r>
        <w:rPr>
          <w:rFonts w:asciiTheme="minorHAnsi" w:hAnsiTheme="minorHAnsi"/>
          <w:color w:val="000000" w:themeColor="text1"/>
          <w:szCs w:val="16"/>
        </w:rPr>
        <w:t xml:space="preserve">. </w:t>
      </w:r>
    </w:p>
    <w:p w14:paraId="04177A11" w14:textId="557894D4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70016" behindDoc="0" locked="0" layoutInCell="1" allowOverlap="1" wp14:anchorId="4E26BD8C" wp14:editId="7976AE8A">
                <wp:simplePos x="0" y="0"/>
                <wp:positionH relativeFrom="margin">
                  <wp:align>left</wp:align>
                </wp:positionH>
                <wp:positionV relativeFrom="paragraph">
                  <wp:posOffset>8653</wp:posOffset>
                </wp:positionV>
                <wp:extent cx="5579745" cy="496570"/>
                <wp:effectExtent l="0" t="0" r="20955" b="17780"/>
                <wp:wrapSquare wrapText="bothSides"/>
                <wp:docPr id="1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369D3" w14:textId="77777777" w:rsidR="00F634D5" w:rsidRDefault="00F634D5" w:rsidP="00F634D5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Dostupné materiály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BD8C" id="_x0000_s1036" style="position:absolute;margin-left:0;margin-top:.7pt;width:439.35pt;height:39.1pt;z-index:251670016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RX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216369D3" w14:textId="77777777" w:rsidR="00F634D5" w:rsidRDefault="00F634D5" w:rsidP="00F634D5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Dostupné materiály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B281EB" w14:textId="61809CBE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422EE080" w14:textId="5494A423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Dostupné materiály: </w:t>
      </w:r>
    </w:p>
    <w:p w14:paraId="1B6756F5" w14:textId="09DB7AF2" w:rsidR="00AC2F8B" w:rsidRDefault="00AC2F8B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AC2F8B">
        <w:rPr>
          <w:rFonts w:asciiTheme="minorHAnsi" w:hAnsiTheme="minorHAnsi"/>
          <w:b/>
          <w:color w:val="000000" w:themeColor="text1"/>
          <w:szCs w:val="16"/>
        </w:rPr>
        <w:t>https://jirinoska.github.io/tinylab/aktivita</w:t>
      </w:r>
      <w:r w:rsidR="007908FF">
        <w:rPr>
          <w:rFonts w:asciiTheme="minorHAnsi" w:hAnsiTheme="minorHAnsi"/>
          <w:b/>
          <w:color w:val="000000" w:themeColor="text1"/>
          <w:szCs w:val="16"/>
        </w:rPr>
        <w:t>8</w:t>
      </w:r>
    </w:p>
    <w:p w14:paraId="396886F5" w14:textId="01E7341B" w:rsidR="00AC2F8B" w:rsidRDefault="00AC2F8B">
      <w:pPr>
        <w:spacing w:after="160" w:line="259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br w:type="page"/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040"/>
      </w:tblGrid>
      <w:tr w:rsidR="00A33516" w14:paraId="78DF7FBC" w14:textId="77777777" w:rsidTr="008D2779">
        <w:tc>
          <w:tcPr>
            <w:tcW w:w="1696" w:type="dxa"/>
            <w:vAlign w:val="center"/>
          </w:tcPr>
          <w:p w14:paraId="1E0178CC" w14:textId="77777777" w:rsidR="001D2748" w:rsidRDefault="001D2748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</w:p>
          <w:p w14:paraId="65D82958" w14:textId="384A85F2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1149314E" wp14:editId="3FF52DAA">
                  <wp:extent cx="360000" cy="360000"/>
                  <wp:effectExtent l="0" t="0" r="2540" b="254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13936CC3" w14:textId="77777777" w:rsidR="001D2748" w:rsidRDefault="001D2748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</w:p>
          <w:p w14:paraId="30B708F6" w14:textId="3983E275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informace pro žáky</w:t>
            </w:r>
          </w:p>
        </w:tc>
      </w:tr>
      <w:tr w:rsidR="00A33516" w14:paraId="326DEA37" w14:textId="77777777" w:rsidTr="008D2779">
        <w:tc>
          <w:tcPr>
            <w:tcW w:w="1696" w:type="dxa"/>
            <w:vAlign w:val="center"/>
          </w:tcPr>
          <w:p w14:paraId="31343C3E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3BE5B2AB" wp14:editId="760410C7">
                  <wp:extent cx="360000" cy="360000"/>
                  <wp:effectExtent l="0" t="0" r="2540" b="2540"/>
                  <wp:docPr id="8" name="Obráze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3BF7F48F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zapamatuj si</w:t>
            </w:r>
          </w:p>
        </w:tc>
      </w:tr>
      <w:tr w:rsidR="00A33516" w14:paraId="3CC4124A" w14:textId="77777777" w:rsidTr="008D2779">
        <w:tc>
          <w:tcPr>
            <w:tcW w:w="1696" w:type="dxa"/>
            <w:vAlign w:val="center"/>
          </w:tcPr>
          <w:p w14:paraId="3DBF18C5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15048726" wp14:editId="69C18329">
                  <wp:extent cx="360000" cy="360000"/>
                  <wp:effectExtent l="0" t="0" r="2540" b="2540"/>
                  <wp:docPr id="9" name="Obráze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672620C5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vypracuj úlohu</w:t>
            </w:r>
          </w:p>
        </w:tc>
      </w:tr>
      <w:tr w:rsidR="00A33516" w14:paraId="47616BBA" w14:textId="77777777" w:rsidTr="008D2779">
        <w:tc>
          <w:tcPr>
            <w:tcW w:w="1696" w:type="dxa"/>
            <w:vAlign w:val="center"/>
          </w:tcPr>
          <w:p w14:paraId="48FE69DD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3FD1AB3D" wp14:editId="69A319DA">
                  <wp:extent cx="360000" cy="360000"/>
                  <wp:effectExtent l="0" t="0" r="2540" b="2540"/>
                  <wp:docPr id="13" name="Obráze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633019FA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naprogramuj</w:t>
            </w:r>
          </w:p>
        </w:tc>
      </w:tr>
      <w:tr w:rsidR="00A33516" w14:paraId="13F0A07A" w14:textId="77777777" w:rsidTr="008D2779">
        <w:tc>
          <w:tcPr>
            <w:tcW w:w="1696" w:type="dxa"/>
            <w:vAlign w:val="center"/>
          </w:tcPr>
          <w:p w14:paraId="7F6EAB96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3123A01B" wp14:editId="3EC1F277">
                  <wp:extent cx="360000" cy="360000"/>
                  <wp:effectExtent l="0" t="0" r="2540" b="2540"/>
                  <wp:docPr id="11" name="Obráze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53B9A4B5" w14:textId="77777777" w:rsidR="00A33516" w:rsidRDefault="00A33516" w:rsidP="008D27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odpověz na otázku</w:t>
            </w:r>
          </w:p>
        </w:tc>
      </w:tr>
    </w:tbl>
    <w:p w14:paraId="1438D14D" w14:textId="4EBC6EEE" w:rsidR="00A33516" w:rsidRDefault="00A33516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72064" behindDoc="0" locked="0" layoutInCell="1" allowOverlap="1" wp14:anchorId="5E5D4AD3" wp14:editId="3BBEC7C9">
                <wp:simplePos x="0" y="0"/>
                <wp:positionH relativeFrom="margin">
                  <wp:posOffset>9525</wp:posOffset>
                </wp:positionH>
                <wp:positionV relativeFrom="margin">
                  <wp:posOffset>0</wp:posOffset>
                </wp:positionV>
                <wp:extent cx="5579745" cy="496570"/>
                <wp:effectExtent l="0" t="0" r="20955" b="17780"/>
                <wp:wrapTopAndBottom/>
                <wp:docPr id="1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631D0" w14:textId="77777777" w:rsidR="00A33516" w:rsidRDefault="00A33516" w:rsidP="00A33516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Legenda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D4AD3" id="_x0000_s1037" style="position:absolute;margin-left:.75pt;margin-top:0;width:439.35pt;height:39.1pt;z-index:251672064;visibility:visible;mso-wrap-style:square;mso-width-percent:0;mso-height-percent:0;mso-wrap-distance-left:9pt;mso-wrap-distance-top:8.5pt;mso-wrap-distance-right:9pt;mso-wrap-distance-bottom:8.5pt;mso-position-horizontal:absolute;mso-position-horizontal-relative:margin;mso-position-vertical:absolute;mso-position-vertical-relative:margin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378631D0" w14:textId="77777777" w:rsidR="00A33516" w:rsidRDefault="00A33516" w:rsidP="00A33516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Legenda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14:paraId="45C9A5CD" w14:textId="2D5A8889" w:rsidR="00F634D5" w:rsidRDefault="00AC2F8B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noProof/>
        </w:rPr>
        <mc:AlternateContent>
          <mc:Choice Requires="wps">
            <w:drawing>
              <wp:anchor distT="107950" distB="107950" distL="114300" distR="114300" simplePos="0" relativeHeight="251667968" behindDoc="0" locked="0" layoutInCell="1" allowOverlap="1" wp14:anchorId="079BB561" wp14:editId="2497F57C">
                <wp:simplePos x="0" y="0"/>
                <wp:positionH relativeFrom="margin">
                  <wp:align>left</wp:align>
                </wp:positionH>
                <wp:positionV relativeFrom="paragraph">
                  <wp:posOffset>325</wp:posOffset>
                </wp:positionV>
                <wp:extent cx="5579745" cy="496570"/>
                <wp:effectExtent l="0" t="0" r="20955" b="17780"/>
                <wp:wrapSquare wrapText="bothSides"/>
                <wp:docPr id="7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01D2" w14:textId="738B63CA" w:rsidR="00092B8A" w:rsidRDefault="00092B8A" w:rsidP="00092B8A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Metodik</w:t>
                            </w:r>
                            <w:r w:rsidR="00A24D06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B561" id="_x0000_s1037" style="position:absolute;margin-left:0;margin-top:.05pt;width:439.35pt;height:39.1pt;z-index:251667968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Bz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685E01D2" w14:textId="738B63CA" w:rsidR="00092B8A" w:rsidRDefault="00092B8A" w:rsidP="00092B8A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Metodik</w:t>
                      </w:r>
                      <w:r w:rsidR="00A24D06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a: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EFC345" w14:textId="2A09F67B" w:rsidR="00C665BA" w:rsidRPr="00F634D5" w:rsidRDefault="00C665BA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5ECCC54E" w14:textId="3841FADE" w:rsidR="0058269E" w:rsidRPr="00092B8A" w:rsidRDefault="00092B8A" w:rsidP="00D27C92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092B8A"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A24D06">
        <w:rPr>
          <w:rFonts w:asciiTheme="minorHAnsi" w:hAnsiTheme="minorHAnsi"/>
          <w:b/>
          <w:color w:val="000000" w:themeColor="text1"/>
          <w:szCs w:val="16"/>
        </w:rPr>
        <w:t>8</w:t>
      </w:r>
      <w:r w:rsidRPr="00092B8A">
        <w:rPr>
          <w:rFonts w:asciiTheme="minorHAnsi" w:hAnsiTheme="minorHAnsi"/>
          <w:b/>
          <w:color w:val="000000" w:themeColor="text1"/>
          <w:szCs w:val="16"/>
        </w:rPr>
        <w:t>.1</w:t>
      </w:r>
    </w:p>
    <w:p w14:paraId="7472A641" w14:textId="14D31979" w:rsidR="0045622F" w:rsidRPr="0045622F" w:rsidRDefault="0045622F" w:rsidP="00092B8A">
      <w:pPr>
        <w:pStyle w:val="D-normln"/>
      </w:pPr>
      <w:r w:rsidRPr="0045622F">
        <w:rPr>
          <w:b/>
        </w:rPr>
        <w:t>Odhadovaný čas aktivity:</w:t>
      </w:r>
      <w:r>
        <w:t xml:space="preserve"> </w:t>
      </w:r>
      <w:r w:rsidR="008E16FE">
        <w:t>1</w:t>
      </w:r>
      <w:r w:rsidR="00A24D06">
        <w:t>0</w:t>
      </w:r>
      <w:r>
        <w:t xml:space="preserve"> minut.</w:t>
      </w:r>
    </w:p>
    <w:p w14:paraId="7B24A1D8" w14:textId="25EA3F99" w:rsidR="00D90058" w:rsidRDefault="00D90058" w:rsidP="00092B8A">
      <w:pPr>
        <w:pStyle w:val="D-normln"/>
      </w:pPr>
      <w:r>
        <w:t xml:space="preserve">Rozdejte </w:t>
      </w:r>
      <w:r w:rsidR="00A24D06">
        <w:t>zadání</w:t>
      </w:r>
      <w:r>
        <w:t xml:space="preserve">. </w:t>
      </w:r>
    </w:p>
    <w:p w14:paraId="282CEC92" w14:textId="4360A95D" w:rsidR="005975D9" w:rsidRDefault="007908FF" w:rsidP="00A24D06">
      <w:pPr>
        <w:pStyle w:val="D-normln"/>
      </w:pPr>
      <w:r>
        <w:t xml:space="preserve">Žáci mají příkazy, které musí vložit ve správném pořadí do programu. </w:t>
      </w:r>
      <w:r w:rsidR="00A24D06">
        <w:t xml:space="preserve">Po správné kompilaci programu žák vypíše na segmenty aktuální rok. </w:t>
      </w:r>
    </w:p>
    <w:p w14:paraId="6E4E2FBF" w14:textId="7D58151A" w:rsidR="00A33516" w:rsidRDefault="00A33516" w:rsidP="00A24D06">
      <w:pPr>
        <w:pStyle w:val="D-normln"/>
      </w:pPr>
      <w:r>
        <w:t xml:space="preserve">Velmi důležitým krokem je kontrola přepnutí přepínačů pro ovládání 7 segmentového displeje. V případě, že by žáci zapomněli, budou blikat pouze LED diody L2 až L4, které znázorňují komunikaci s 7 segmentovým displejem. </w:t>
      </w:r>
    </w:p>
    <w:p w14:paraId="6E888B65" w14:textId="0BCE399D" w:rsidR="00A24D06" w:rsidRDefault="00A24D06" w:rsidP="00A24D06">
      <w:pPr>
        <w:pStyle w:val="D-normln"/>
      </w:pPr>
      <w:r>
        <w:t xml:space="preserve">V rámci této aktivity se </w:t>
      </w:r>
      <w:r w:rsidR="001D2748">
        <w:t>ptejte na funkci jednotlivých příkazů, které využili v rámci této aktivity.</w:t>
      </w:r>
    </w:p>
    <w:p w14:paraId="7BE01CB5" w14:textId="77777777" w:rsidR="001D2748" w:rsidRDefault="001D2748" w:rsidP="005975D9">
      <w:pPr>
        <w:pStyle w:val="D-normln"/>
      </w:pPr>
    </w:p>
    <w:p w14:paraId="07153DCB" w14:textId="77777777" w:rsidR="001D2748" w:rsidRDefault="001D2748" w:rsidP="005975D9">
      <w:pPr>
        <w:pStyle w:val="D-normln"/>
      </w:pPr>
    </w:p>
    <w:p w14:paraId="231D8CB7" w14:textId="77777777" w:rsidR="001D2748" w:rsidRDefault="001D2748" w:rsidP="005975D9">
      <w:pPr>
        <w:pStyle w:val="D-normln"/>
      </w:pPr>
    </w:p>
    <w:p w14:paraId="5016FB04" w14:textId="54F055EF" w:rsidR="0045622F" w:rsidRDefault="005975D9" w:rsidP="005975D9">
      <w:pPr>
        <w:pStyle w:val="D-normln"/>
        <w:rPr>
          <w:b/>
          <w:color w:val="000000" w:themeColor="text1"/>
          <w:szCs w:val="16"/>
        </w:rPr>
      </w:pPr>
      <w:r>
        <w:lastRenderedPageBreak/>
        <w:t xml:space="preserve"> </w:t>
      </w:r>
      <w:r w:rsidR="0045622F">
        <w:rPr>
          <w:b/>
          <w:color w:val="000000" w:themeColor="text1"/>
          <w:szCs w:val="16"/>
        </w:rPr>
        <w:t xml:space="preserve">Aktivita </w:t>
      </w:r>
      <w:r w:rsidR="00A24D06">
        <w:rPr>
          <w:b/>
          <w:color w:val="000000" w:themeColor="text1"/>
          <w:szCs w:val="16"/>
        </w:rPr>
        <w:t>8</w:t>
      </w:r>
      <w:r w:rsidR="00D544C5">
        <w:rPr>
          <w:b/>
          <w:color w:val="000000" w:themeColor="text1"/>
          <w:szCs w:val="16"/>
        </w:rPr>
        <w:t>.2</w:t>
      </w:r>
    </w:p>
    <w:p w14:paraId="74FE4F81" w14:textId="68CCF759" w:rsidR="0045622F" w:rsidRDefault="0045622F" w:rsidP="0045622F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</w:t>
      </w:r>
      <w:r w:rsidR="00A24D06">
        <w:t>20</w:t>
      </w:r>
      <w:r w:rsidR="000A1C1A">
        <w:t xml:space="preserve"> </w:t>
      </w:r>
      <w:r>
        <w:t>minut.</w:t>
      </w:r>
    </w:p>
    <w:p w14:paraId="10FC6840" w14:textId="5E37C320" w:rsidR="00D04474" w:rsidRDefault="00A24D06" w:rsidP="0045622F">
      <w:pPr>
        <w:spacing w:after="160" w:line="360" w:lineRule="auto"/>
      </w:pPr>
      <w:r>
        <w:t>Rozdejte pracovní list.</w:t>
      </w:r>
      <w:r w:rsidR="005975D9">
        <w:t xml:space="preserve"> </w:t>
      </w:r>
    </w:p>
    <w:p w14:paraId="33E13676" w14:textId="6624980F" w:rsidR="00390CD6" w:rsidRDefault="00A24D06" w:rsidP="00C65166">
      <w:pPr>
        <w:pStyle w:val="D-normln"/>
      </w:pPr>
      <w:r>
        <w:t xml:space="preserve">Položte na začátku aktivity žákům otázku, jak zobrazit číslo větší než deset. Správnou odpovědí je použití </w:t>
      </w:r>
      <w:r w:rsidR="00390CD6">
        <w:t xml:space="preserve">matematické </w:t>
      </w:r>
      <w:r>
        <w:t xml:space="preserve">funkce modulo. </w:t>
      </w:r>
      <w:r w:rsidR="00390CD6">
        <w:t xml:space="preserve">Ukázka zápisu funkce modulo je v zadání. </w:t>
      </w:r>
    </w:p>
    <w:p w14:paraId="24EA5E97" w14:textId="3B51ECCF" w:rsidR="00213AEE" w:rsidRDefault="00213AEE" w:rsidP="00C65166">
      <w:pPr>
        <w:pStyle w:val="D-normln"/>
      </w:pPr>
      <w:r>
        <w:t>V případě, že by žáci měli problém s vytvořením funkce pro přepočet, můžete jim napovědět další postup (výpočet hodnoty v řádu desítek) pomocí zápisu (</w:t>
      </w:r>
      <w:r w:rsidRPr="00213AEE">
        <w:t>1023 % 10</w:t>
      </w:r>
      <w:r>
        <w:t xml:space="preserve">0) / 10. Další výpočty však již žáci musí provést sami. </w:t>
      </w:r>
    </w:p>
    <w:p w14:paraId="29517FFB" w14:textId="4F899C20" w:rsidR="00390CD6" w:rsidRDefault="00390CD6" w:rsidP="00390CD6">
      <w:pPr>
        <w:pStyle w:val="D-normln"/>
        <w:rPr>
          <w:b/>
          <w:color w:val="000000" w:themeColor="text1"/>
          <w:szCs w:val="16"/>
        </w:rPr>
      </w:pPr>
      <w:r>
        <w:rPr>
          <w:b/>
          <w:color w:val="000000" w:themeColor="text1"/>
          <w:szCs w:val="16"/>
        </w:rPr>
        <w:t>Aktivita 8.3</w:t>
      </w:r>
    </w:p>
    <w:p w14:paraId="36A78F02" w14:textId="1173553F" w:rsidR="00390CD6" w:rsidRDefault="00390CD6" w:rsidP="00390CD6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10 minut.</w:t>
      </w:r>
    </w:p>
    <w:p w14:paraId="109A1301" w14:textId="4CEEF90C" w:rsidR="00203CA2" w:rsidRPr="00240337" w:rsidRDefault="00203CA2" w:rsidP="00240337">
      <w:pPr>
        <w:pStyle w:val="D-normln"/>
      </w:pPr>
      <w:r w:rsidRPr="00240337">
        <w:t xml:space="preserve">Ukažte zadání. </w:t>
      </w:r>
    </w:p>
    <w:p w14:paraId="06D50C97" w14:textId="5EBE7110" w:rsidR="00203CA2" w:rsidRDefault="00203CA2" w:rsidP="00240337">
      <w:pPr>
        <w:pStyle w:val="D-normln"/>
      </w:pPr>
      <w:r w:rsidRPr="00240337">
        <w:t xml:space="preserve">Žáci mají potřebné prekoncepty. Mohou tedy pracovat samostatně. Zadání lze vyřešit mnoha způsoby, </w:t>
      </w:r>
      <w:r w:rsidR="00240337" w:rsidRPr="00240337">
        <w:t xml:space="preserve">důležitý je tedy </w:t>
      </w:r>
      <w:r w:rsidR="00240337">
        <w:t xml:space="preserve">funkční výsledek. </w:t>
      </w:r>
    </w:p>
    <w:p w14:paraId="4B044981" w14:textId="3F017872" w:rsidR="00240337" w:rsidRDefault="00240337" w:rsidP="00240337">
      <w:pPr>
        <w:pStyle w:val="D-normln"/>
      </w:pPr>
      <w:r>
        <w:t>V případě žáků</w:t>
      </w:r>
      <w:r w:rsidR="00E32D45">
        <w:t xml:space="preserve">, kteří jsou nejistí v programování, lze vytvořit kroky, které musí splnit pro úspěšné splnění zadání. Těmito kroky jsou: </w:t>
      </w:r>
    </w:p>
    <w:p w14:paraId="6D2F7F62" w14:textId="7BFEBC7B" w:rsidR="00E32D45" w:rsidRDefault="00E32D45" w:rsidP="00E32D45">
      <w:pPr>
        <w:pStyle w:val="D-normln"/>
        <w:numPr>
          <w:ilvl w:val="0"/>
          <w:numId w:val="41"/>
        </w:numPr>
      </w:pPr>
      <w:r>
        <w:t>inicializace 7 segmentového displeje a jeho nastavení,</w:t>
      </w:r>
    </w:p>
    <w:p w14:paraId="4ED208FF" w14:textId="356C8937" w:rsidR="00E32D45" w:rsidRDefault="00E32D45" w:rsidP="00E32D45">
      <w:pPr>
        <w:pStyle w:val="D-normln"/>
        <w:numPr>
          <w:ilvl w:val="0"/>
          <w:numId w:val="41"/>
        </w:numPr>
      </w:pPr>
      <w:r>
        <w:t>kód pro čtení hodnoty z enkodéru,</w:t>
      </w:r>
    </w:p>
    <w:p w14:paraId="1FD8E4EA" w14:textId="21D2B788" w:rsidR="00E32D45" w:rsidRDefault="00E32D45" w:rsidP="00E32D45">
      <w:pPr>
        <w:pStyle w:val="D-normln"/>
        <w:numPr>
          <w:ilvl w:val="0"/>
          <w:numId w:val="41"/>
        </w:numPr>
      </w:pPr>
      <w:r>
        <w:t>přenos hodnoty z enkodéru na 7 segmentový displej,</w:t>
      </w:r>
    </w:p>
    <w:p w14:paraId="7A074119" w14:textId="140E5D10" w:rsidR="00E32D45" w:rsidRDefault="00E32D45" w:rsidP="00E32D45">
      <w:pPr>
        <w:pStyle w:val="D-normln"/>
        <w:numPr>
          <w:ilvl w:val="0"/>
          <w:numId w:val="41"/>
        </w:numPr>
      </w:pPr>
      <w:r>
        <w:t xml:space="preserve">podmínka pro nepřekročení maximální hodnoty 60 minut, </w:t>
      </w:r>
    </w:p>
    <w:p w14:paraId="0614EC42" w14:textId="0848CFE7" w:rsidR="00E32D45" w:rsidRDefault="00E32D45" w:rsidP="00E32D45">
      <w:pPr>
        <w:pStyle w:val="D-normln"/>
        <w:numPr>
          <w:ilvl w:val="0"/>
          <w:numId w:val="41"/>
        </w:numPr>
      </w:pPr>
      <w:r>
        <w:t xml:space="preserve">podmínka pro resetovací tlačítko, </w:t>
      </w:r>
    </w:p>
    <w:p w14:paraId="6C5C8BD0" w14:textId="2EF74F9E" w:rsidR="00E32D45" w:rsidRDefault="00E32D45" w:rsidP="00E32D45">
      <w:pPr>
        <w:pStyle w:val="D-normln"/>
        <w:numPr>
          <w:ilvl w:val="0"/>
          <w:numId w:val="41"/>
        </w:numPr>
      </w:pPr>
      <w:r>
        <w:t xml:space="preserve">aktivace bzučáku v posledních 5 sekundách. </w:t>
      </w:r>
    </w:p>
    <w:p w14:paraId="49129CC4" w14:textId="77777777" w:rsidR="00E32D45" w:rsidRPr="00240337" w:rsidRDefault="00E32D45" w:rsidP="00240337">
      <w:pPr>
        <w:pStyle w:val="D-normln"/>
      </w:pPr>
    </w:p>
    <w:sectPr w:rsidR="00E32D45" w:rsidRPr="00240337" w:rsidSect="00222253">
      <w:footerReference w:type="even" r:id="rId13"/>
      <w:footerReference w:type="default" r:id="rId14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EE03B" w14:textId="77777777" w:rsidR="00222253" w:rsidRDefault="00222253" w:rsidP="00222253">
      <w:r>
        <w:separator/>
      </w:r>
    </w:p>
  </w:endnote>
  <w:endnote w:type="continuationSeparator" w:id="0">
    <w:p w14:paraId="63F06BAC" w14:textId="77777777" w:rsidR="00222253" w:rsidRDefault="00222253" w:rsidP="0022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E15F" w14:textId="54711F70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CFFC02" wp14:editId="69B8DA16">
              <wp:simplePos x="0" y="0"/>
              <wp:positionH relativeFrom="page">
                <wp:posOffset>-38100</wp:posOffset>
              </wp:positionH>
              <wp:positionV relativeFrom="paragraph">
                <wp:posOffset>-47321</wp:posOffset>
              </wp:positionV>
              <wp:extent cx="779393" cy="800183"/>
              <wp:effectExtent l="0" t="0" r="20955" b="0"/>
              <wp:wrapNone/>
              <wp:docPr id="54" name="Skupina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5" name="Slza 55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7335" w14:textId="2A74BEB8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2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2CFFC02" id="Skupina 54" o:spid="_x0000_s1038" style="position:absolute;margin-left:-3pt;margin-top:-3.75pt;width:61.35pt;height:63pt;flip:x;z-index:251661312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">
              <v:shape id="Slza 55" o:spid="_x0000_s1039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<v:textbox>
                  <w:txbxContent>
                    <w:p w14:paraId="5AAE7335" w14:textId="2A74BEB8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2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E6ED6" w14:textId="58EC6D69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2E41B8" wp14:editId="78E89BCB">
              <wp:simplePos x="0" y="0"/>
              <wp:positionH relativeFrom="page">
                <wp:posOffset>6832931</wp:posOffset>
              </wp:positionH>
              <wp:positionV relativeFrom="paragraph">
                <wp:posOffset>-61595</wp:posOffset>
              </wp:positionV>
              <wp:extent cx="779393" cy="800183"/>
              <wp:effectExtent l="0" t="0" r="1905" b="0"/>
              <wp:wrapNone/>
              <wp:docPr id="53" name="Skupina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1" name="Slza 51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F39FB" w14:textId="3BF8AB53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3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12E41B8" id="Skupina 53" o:spid="_x0000_s1041" style="position:absolute;margin-left:538.05pt;margin-top:-4.85pt;width:61.35pt;height:63pt;z-index:251659264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">
              <v:shape id="Slza 51" o:spid="_x0000_s1042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<v:textbox>
                  <w:txbxContent>
                    <w:p w14:paraId="579F39FB" w14:textId="3BF8AB53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3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F07E8" w14:textId="77777777" w:rsidR="00222253" w:rsidRDefault="00222253" w:rsidP="00222253">
      <w:r>
        <w:separator/>
      </w:r>
    </w:p>
  </w:footnote>
  <w:footnote w:type="continuationSeparator" w:id="0">
    <w:p w14:paraId="3378F12B" w14:textId="77777777" w:rsidR="00222253" w:rsidRDefault="00222253" w:rsidP="00222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1C1A13"/>
    <w:multiLevelType w:val="hybridMultilevel"/>
    <w:tmpl w:val="FFECC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E04BD"/>
    <w:multiLevelType w:val="hybridMultilevel"/>
    <w:tmpl w:val="F3EC4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92781"/>
    <w:multiLevelType w:val="hybridMultilevel"/>
    <w:tmpl w:val="4E4AE8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8265E1"/>
    <w:multiLevelType w:val="multilevel"/>
    <w:tmpl w:val="ACDACDB6"/>
    <w:numStyleLink w:val="slovnkapitolzvrenprce"/>
  </w:abstractNum>
  <w:abstractNum w:abstractNumId="19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0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4E375AEA"/>
    <w:multiLevelType w:val="multilevel"/>
    <w:tmpl w:val="0A48D9CC"/>
    <w:numStyleLink w:val="slovnzvrenprce"/>
  </w:abstractNum>
  <w:abstractNum w:abstractNumId="22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51A5B72"/>
    <w:multiLevelType w:val="multilevel"/>
    <w:tmpl w:val="0A48D9CC"/>
    <w:numStyleLink w:val="slovnzvrenprce"/>
  </w:abstractNum>
  <w:abstractNum w:abstractNumId="25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6" w15:restartNumberingAfterBreak="0">
    <w:nsid w:val="69965AD5"/>
    <w:multiLevelType w:val="multilevel"/>
    <w:tmpl w:val="0A48D9CC"/>
    <w:numStyleLink w:val="slovnzvrenprce"/>
  </w:abstractNum>
  <w:abstractNum w:abstractNumId="27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8" w15:restartNumberingAfterBreak="0">
    <w:nsid w:val="70F706F0"/>
    <w:multiLevelType w:val="multilevel"/>
    <w:tmpl w:val="ACDACDB6"/>
    <w:numStyleLink w:val="slovnkapitolzvrenprce"/>
  </w:abstractNum>
  <w:abstractNum w:abstractNumId="29" w15:restartNumberingAfterBreak="0">
    <w:nsid w:val="772474BC"/>
    <w:multiLevelType w:val="multilevel"/>
    <w:tmpl w:val="ACDACDB6"/>
    <w:numStyleLink w:val="slovnkapitolzvrenprce"/>
  </w:abstractNum>
  <w:abstractNum w:abstractNumId="30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1" w15:restartNumberingAfterBreak="0">
    <w:nsid w:val="7DDC278D"/>
    <w:multiLevelType w:val="multilevel"/>
    <w:tmpl w:val="0A48D9CC"/>
    <w:numStyleLink w:val="slovnzvrenprce"/>
  </w:abstractNum>
  <w:abstractNum w:abstractNumId="32" w15:restartNumberingAfterBreak="0">
    <w:nsid w:val="7F7F076E"/>
    <w:multiLevelType w:val="hybridMultilevel"/>
    <w:tmpl w:val="15885B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694288">
    <w:abstractNumId w:val="8"/>
  </w:num>
  <w:num w:numId="2" w16cid:durableId="1626041276">
    <w:abstractNumId w:val="7"/>
  </w:num>
  <w:num w:numId="3" w16cid:durableId="1110317446">
    <w:abstractNumId w:val="16"/>
  </w:num>
  <w:num w:numId="4" w16cid:durableId="1409689319">
    <w:abstractNumId w:val="0"/>
  </w:num>
  <w:num w:numId="5" w16cid:durableId="1281188183">
    <w:abstractNumId w:val="11"/>
  </w:num>
  <w:num w:numId="6" w16cid:durableId="12484923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588469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87946549">
    <w:abstractNumId w:val="22"/>
  </w:num>
  <w:num w:numId="9" w16cid:durableId="20279027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67617">
    <w:abstractNumId w:val="23"/>
  </w:num>
  <w:num w:numId="11" w16cid:durableId="175558577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1652087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1355013">
    <w:abstractNumId w:val="2"/>
  </w:num>
  <w:num w:numId="14" w16cid:durableId="2276131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26569848">
    <w:abstractNumId w:val="12"/>
  </w:num>
  <w:num w:numId="16" w16cid:durableId="485243722">
    <w:abstractNumId w:val="10"/>
  </w:num>
  <w:num w:numId="17" w16cid:durableId="8597852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69123917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768842485">
    <w:abstractNumId w:val="24"/>
  </w:num>
  <w:num w:numId="20" w16cid:durableId="1442412275">
    <w:abstractNumId w:val="21"/>
  </w:num>
  <w:num w:numId="21" w16cid:durableId="1809978893">
    <w:abstractNumId w:val="31"/>
  </w:num>
  <w:num w:numId="22" w16cid:durableId="143354356">
    <w:abstractNumId w:val="6"/>
  </w:num>
  <w:num w:numId="23" w16cid:durableId="1768890126">
    <w:abstractNumId w:val="4"/>
  </w:num>
  <w:num w:numId="24" w16cid:durableId="18752650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93956665">
    <w:abstractNumId w:val="29"/>
  </w:num>
  <w:num w:numId="26" w16cid:durableId="1474445476">
    <w:abstractNumId w:val="28"/>
  </w:num>
  <w:num w:numId="27" w16cid:durableId="137889359">
    <w:abstractNumId w:val="3"/>
  </w:num>
  <w:num w:numId="28" w16cid:durableId="1091437379">
    <w:abstractNumId w:val="18"/>
  </w:num>
  <w:num w:numId="29" w16cid:durableId="1492525389">
    <w:abstractNumId w:val="27"/>
  </w:num>
  <w:num w:numId="30" w16cid:durableId="113865411">
    <w:abstractNumId w:val="13"/>
  </w:num>
  <w:num w:numId="31" w16cid:durableId="2086368866">
    <w:abstractNumId w:val="25"/>
  </w:num>
  <w:num w:numId="32" w16cid:durableId="943728334">
    <w:abstractNumId w:val="30"/>
  </w:num>
  <w:num w:numId="33" w16cid:durableId="1772625692">
    <w:abstractNumId w:val="20"/>
  </w:num>
  <w:num w:numId="34" w16cid:durableId="507253749">
    <w:abstractNumId w:val="14"/>
  </w:num>
  <w:num w:numId="35" w16cid:durableId="224797398">
    <w:abstractNumId w:val="17"/>
  </w:num>
  <w:num w:numId="36" w16cid:durableId="888222882">
    <w:abstractNumId w:val="19"/>
  </w:num>
  <w:num w:numId="37" w16cid:durableId="1314018082">
    <w:abstractNumId w:val="1"/>
  </w:num>
  <w:num w:numId="38" w16cid:durableId="1348405120">
    <w:abstractNumId w:val="5"/>
  </w:num>
  <w:num w:numId="39" w16cid:durableId="1238519351">
    <w:abstractNumId w:val="32"/>
  </w:num>
  <w:num w:numId="40" w16cid:durableId="948050831">
    <w:abstractNumId w:val="9"/>
  </w:num>
  <w:num w:numId="41" w16cid:durableId="4890540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linkStyles/>
  <w:defaultTabStop w:val="708"/>
  <w:hyphenationZone w:val="425"/>
  <w:evenAndOddHeaders/>
  <w:characterSpacingControl w:val="doNotCompress"/>
  <w:hdrShapeDefaults>
    <o:shapedefaults v:ext="edit" spidmax="26625">
      <o:colormenu v:ext="edit" fill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13489"/>
    <w:rsid w:val="00092B8A"/>
    <w:rsid w:val="000A1C1A"/>
    <w:rsid w:val="000B3ACD"/>
    <w:rsid w:val="00111F9F"/>
    <w:rsid w:val="00123E2E"/>
    <w:rsid w:val="0017345C"/>
    <w:rsid w:val="001957BB"/>
    <w:rsid w:val="001C1120"/>
    <w:rsid w:val="001D2748"/>
    <w:rsid w:val="00203CA2"/>
    <w:rsid w:val="002048B1"/>
    <w:rsid w:val="00213AEE"/>
    <w:rsid w:val="00222253"/>
    <w:rsid w:val="00240337"/>
    <w:rsid w:val="0026328A"/>
    <w:rsid w:val="00284CD5"/>
    <w:rsid w:val="002D0841"/>
    <w:rsid w:val="00390CD6"/>
    <w:rsid w:val="00407F61"/>
    <w:rsid w:val="0045622F"/>
    <w:rsid w:val="004949BB"/>
    <w:rsid w:val="00532697"/>
    <w:rsid w:val="0058269E"/>
    <w:rsid w:val="005975D9"/>
    <w:rsid w:val="00630050"/>
    <w:rsid w:val="006830D6"/>
    <w:rsid w:val="00694E97"/>
    <w:rsid w:val="00713310"/>
    <w:rsid w:val="007908FF"/>
    <w:rsid w:val="00794B17"/>
    <w:rsid w:val="007F1AC2"/>
    <w:rsid w:val="00845C98"/>
    <w:rsid w:val="008E16FE"/>
    <w:rsid w:val="008F4981"/>
    <w:rsid w:val="009168A7"/>
    <w:rsid w:val="00937163"/>
    <w:rsid w:val="00960EC5"/>
    <w:rsid w:val="00987BBD"/>
    <w:rsid w:val="009A2098"/>
    <w:rsid w:val="009C72CA"/>
    <w:rsid w:val="009F5870"/>
    <w:rsid w:val="00A24D06"/>
    <w:rsid w:val="00A33516"/>
    <w:rsid w:val="00A70903"/>
    <w:rsid w:val="00AC2F8B"/>
    <w:rsid w:val="00AD3C4D"/>
    <w:rsid w:val="00AF123A"/>
    <w:rsid w:val="00BF4A82"/>
    <w:rsid w:val="00C26417"/>
    <w:rsid w:val="00C5651B"/>
    <w:rsid w:val="00C65166"/>
    <w:rsid w:val="00C665BA"/>
    <w:rsid w:val="00CE7FDB"/>
    <w:rsid w:val="00D01B0C"/>
    <w:rsid w:val="00D04474"/>
    <w:rsid w:val="00D27C92"/>
    <w:rsid w:val="00D544C5"/>
    <w:rsid w:val="00D54966"/>
    <w:rsid w:val="00D84950"/>
    <w:rsid w:val="00D90058"/>
    <w:rsid w:val="00DB62CB"/>
    <w:rsid w:val="00DC59F6"/>
    <w:rsid w:val="00DD780F"/>
    <w:rsid w:val="00E32D45"/>
    <w:rsid w:val="00E77DF8"/>
    <w:rsid w:val="00E902BD"/>
    <w:rsid w:val="00EC4EA3"/>
    <w:rsid w:val="00F136A1"/>
    <w:rsid w:val="00F277CC"/>
    <w:rsid w:val="00F54707"/>
    <w:rsid w:val="00F634D5"/>
    <w:rsid w:val="00FD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o:colormenu v:ext="edit" fillcolor="none [3204]"/>
    </o:shapedefaults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987B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987BBD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987BBD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987BBD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987BBD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987BBD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987BBD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987BBD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87BBD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87BBD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987BBD"/>
    <w:pPr>
      <w:ind w:left="720"/>
      <w:contextualSpacing/>
    </w:pPr>
  </w:style>
  <w:style w:type="table" w:styleId="Mkatabulky">
    <w:name w:val="Table Grid"/>
    <w:basedOn w:val="Normlntabulka"/>
    <w:uiPriority w:val="39"/>
    <w:rsid w:val="000B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987BB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87BBD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987BBD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987BBD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987BBD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987BBD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987BBD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987BB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87BB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987BBD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987BBD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987BBD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987BBD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987BBD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987BBD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987BBD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987BBD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987BBD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987BBD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987BBD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987BBD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987BBD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987BBD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987BBD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987BBD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987BBD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987BBD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987BBD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987BBD"/>
  </w:style>
  <w:style w:type="paragraph" w:styleId="Titulek">
    <w:name w:val="caption"/>
    <w:basedOn w:val="Normln"/>
    <w:next w:val="D-normln"/>
    <w:uiPriority w:val="35"/>
    <w:unhideWhenUsed/>
    <w:qFormat/>
    <w:rsid w:val="00987BBD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87BBD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87BBD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987BBD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987BBD"/>
    <w:pPr>
      <w:spacing w:after="20"/>
    </w:pPr>
  </w:style>
  <w:style w:type="numbering" w:customStyle="1" w:styleId="Styl1">
    <w:name w:val="Styl1"/>
    <w:uiPriority w:val="99"/>
    <w:rsid w:val="00987BBD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987BBD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987BBD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987BBD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987BBD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987BBD"/>
    <w:pPr>
      <w:numPr>
        <w:numId w:val="0"/>
      </w:numPr>
    </w:pPr>
  </w:style>
  <w:style w:type="character" w:styleId="Nevyeenzmnka">
    <w:name w:val="Unresolved Mention"/>
    <w:basedOn w:val="Standardnpsmoodstavce"/>
    <w:uiPriority w:val="99"/>
    <w:semiHidden/>
    <w:unhideWhenUsed/>
    <w:rsid w:val="00AC2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304450\AppData\Roaming\Microsoft\&#352;ablony\&#353;ablona-D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D648A17E-F6B4-4446-B743-AE6F8BEA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šablona-DP.dotx</Template>
  <TotalTime>402</TotalTime>
  <Pages>4</Pages>
  <Words>302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28</cp:revision>
  <cp:lastPrinted>2022-05-21T10:32:00Z</cp:lastPrinted>
  <dcterms:created xsi:type="dcterms:W3CDTF">2022-04-22T12:40:00Z</dcterms:created>
  <dcterms:modified xsi:type="dcterms:W3CDTF">2022-05-21T10:33:00Z</dcterms:modified>
</cp:coreProperties>
</file>