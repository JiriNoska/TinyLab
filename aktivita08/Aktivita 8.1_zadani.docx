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43D59C27" wp14:editId="2FF18CDA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91836B" id="Skupina 40" o:spid="_x0000_s1026" style="position:absolute;margin-left:-158.75pt;margin-top:-109.15pt;width:421.1pt;height:352.65pt;z-index:25163673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12FBFAD5" wp14:editId="60B553C5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0F79D0A6" wp14:editId="275B9ED5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61C2613F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176D2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8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7760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61C2613F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176D2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8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A8E58BA" w14:textId="4209CCAC" w:rsidR="00C40BEF" w:rsidRDefault="004B4366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4B4366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6AD23DE0" wp14:editId="00E92B4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661C3DD9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176D23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8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39808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661C3DD9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176D23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8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4474DF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Vytvoř program z těchto příkazů. </w:t>
      </w:r>
    </w:p>
    <w:p w14:paraId="7FC1FA14" w14:textId="57B9050C" w:rsidR="004474DF" w:rsidRDefault="004474DF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94475" wp14:editId="5162F0BC">
                <wp:simplePos x="0" y="0"/>
                <wp:positionH relativeFrom="column">
                  <wp:posOffset>81280</wp:posOffset>
                </wp:positionH>
                <wp:positionV relativeFrom="paragraph">
                  <wp:posOffset>272415</wp:posOffset>
                </wp:positionV>
                <wp:extent cx="3724275" cy="514350"/>
                <wp:effectExtent l="0" t="0" r="28575" b="19050"/>
                <wp:wrapNone/>
                <wp:docPr id="11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51435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0B189" w14:textId="78B015D6" w:rsidR="004474DF" w:rsidRPr="004474DF" w:rsidRDefault="004474DF" w:rsidP="004474DF">
                            <w:pP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lc.setDigit</w:t>
                            </w:r>
                            <w:proofErr w:type="spellEnd"/>
                            <w:proofErr w:type="gram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(0, 1, 2, </w:t>
                            </w:r>
                            <w:proofErr w:type="spell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true</w:t>
                            </w:r>
                            <w:proofErr w:type="spell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94475" id="Obdélník se zakulacenými rohy na opačné straně 27" o:spid="_x0000_s1033" style="position:absolute;left:0;text-align:left;margin-left:6.4pt;margin-top:21.45pt;width:293.2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24275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" adj="-11796480,,5400" path="m257175,l3724275,r,l3724275,257175v,142034,-115141,257175,-257175,257175l,514350r,l,257175c,115141,115141,,257175,xe" filled="f" strokecolor="#1f4d78 [1604]" strokeweight="1pt">
                <v:stroke joinstyle="miter"/>
                <v:formulas/>
                <v:path arrowok="t" o:connecttype="custom" o:connectlocs="257175,0;3724275,0;3724275,0;3724275,257175;3467100,514350;0,514350;0,514350;0,257175;257175,0" o:connectangles="0,0,0,0,0,0,0,0,0" textboxrect="0,0,3724275,514350"/>
                <v:textbox>
                  <w:txbxContent>
                    <w:p w14:paraId="7250B189" w14:textId="78B015D6" w:rsidR="004474DF" w:rsidRPr="004474DF" w:rsidRDefault="004474DF" w:rsidP="004474DF">
                      <w:pPr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lc.setDigit</w:t>
                      </w:r>
                      <w:proofErr w:type="spellEnd"/>
                      <w:proofErr w:type="gram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(0, 1, 2, </w:t>
                      </w:r>
                      <w:proofErr w:type="spell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true</w:t>
                      </w:r>
                      <w:proofErr w:type="spell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5957698C" w14:textId="3E5B82E3" w:rsidR="004474DF" w:rsidRDefault="004474DF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C849DBB" w14:textId="18B5660A" w:rsidR="007A37AA" w:rsidRDefault="004474DF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38C465" wp14:editId="1EEF45CE">
                <wp:simplePos x="0" y="0"/>
                <wp:positionH relativeFrom="column">
                  <wp:posOffset>3691255</wp:posOffset>
                </wp:positionH>
                <wp:positionV relativeFrom="paragraph">
                  <wp:posOffset>299720</wp:posOffset>
                </wp:positionV>
                <wp:extent cx="2152650" cy="438150"/>
                <wp:effectExtent l="0" t="0" r="19050" b="19050"/>
                <wp:wrapNone/>
                <wp:docPr id="10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3815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2E9A8" w14:textId="77777777" w:rsidR="004474DF" w:rsidRPr="004474DF" w:rsidRDefault="004474DF" w:rsidP="004474DF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lc.setIntensity</w:t>
                            </w:r>
                            <w:proofErr w:type="spellEnd"/>
                            <w:proofErr w:type="gram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(0,8);</w:t>
                            </w:r>
                          </w:p>
                          <w:p w14:paraId="1B9AA20F" w14:textId="2BBB6DA0" w:rsidR="004474DF" w:rsidRPr="004474DF" w:rsidRDefault="004474DF" w:rsidP="004474DF">
                            <w:pP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C465" id="_x0000_s1034" style="position:absolute;left:0;text-align:left;margin-left:290.65pt;margin-top:23.6pt;width:169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0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" adj="-11796480,,5400" path="m219075,l2152650,r,l2152650,219075v,120992,-98083,219075,-219075,219075l,438150r,l,219075c,98083,98083,,219075,xe" filled="f" strokecolor="#1f4d78 [1604]" strokeweight="1pt">
                <v:stroke joinstyle="miter"/>
                <v:formulas/>
                <v:path arrowok="t" o:connecttype="custom" o:connectlocs="219075,0;2152650,0;2152650,0;2152650,219075;1933575,438150;0,438150;0,438150;0,219075;219075,0" o:connectangles="0,0,0,0,0,0,0,0,0" textboxrect="0,0,2152650,438150"/>
                <v:textbox>
                  <w:txbxContent>
                    <w:p w14:paraId="2712E9A8" w14:textId="77777777" w:rsidR="004474DF" w:rsidRPr="004474DF" w:rsidRDefault="004474DF" w:rsidP="004474DF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lc.setIntensity</w:t>
                      </w:r>
                      <w:proofErr w:type="spellEnd"/>
                      <w:proofErr w:type="gram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(0,8);</w:t>
                      </w:r>
                    </w:p>
                    <w:p w14:paraId="1B9AA20F" w14:textId="2BBB6DA0" w:rsidR="004474DF" w:rsidRPr="004474DF" w:rsidRDefault="004474DF" w:rsidP="004474DF">
                      <w:pPr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DD257C" w14:textId="279C6A28" w:rsidR="007A37AA" w:rsidRDefault="004474DF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E55E9" wp14:editId="7590DFDE">
                <wp:simplePos x="0" y="0"/>
                <wp:positionH relativeFrom="column">
                  <wp:posOffset>81280</wp:posOffset>
                </wp:positionH>
                <wp:positionV relativeFrom="paragraph">
                  <wp:posOffset>46990</wp:posOffset>
                </wp:positionV>
                <wp:extent cx="2209800" cy="523875"/>
                <wp:effectExtent l="0" t="0" r="19050" b="28575"/>
                <wp:wrapNone/>
                <wp:docPr id="8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2387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13063" w14:textId="5A279FFC" w:rsidR="004474DF" w:rsidRPr="004474DF" w:rsidRDefault="004474DF" w:rsidP="004474DF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lc.shutdown</w:t>
                            </w:r>
                            <w:proofErr w:type="spellEnd"/>
                            <w:proofErr w:type="gram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(0, </w:t>
                            </w:r>
                            <w:proofErr w:type="spell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false</w:t>
                            </w:r>
                            <w:proofErr w:type="spell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55E9" id="_x0000_s1035" style="position:absolute;left:0;text-align:left;margin-left:6.4pt;margin-top:3.7pt;width:174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0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" adj="-11796480,,5400" path="m261938,l2209800,r,l2209800,261938v,144664,-117274,261938,-261938,261938l,523875r,l,261938c,117274,117274,,261938,xe" filled="f" strokecolor="#1f4d78 [1604]" strokeweight="1pt">
                <v:stroke joinstyle="miter"/>
                <v:formulas/>
                <v:path arrowok="t" o:connecttype="custom" o:connectlocs="261938,0;2209800,0;2209800,0;2209800,261938;1947862,523876;0,523875;0,523875;0,261938;261938,0" o:connectangles="0,0,0,0,0,0,0,0,0" textboxrect="0,0,2209800,523875"/>
                <v:textbox>
                  <w:txbxContent>
                    <w:p w14:paraId="11B13063" w14:textId="5A279FFC" w:rsidR="004474DF" w:rsidRPr="004474DF" w:rsidRDefault="004474DF" w:rsidP="004474DF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lc.shutdown</w:t>
                      </w:r>
                      <w:proofErr w:type="spellEnd"/>
                      <w:proofErr w:type="gram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(0, </w:t>
                      </w:r>
                      <w:proofErr w:type="spell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false</w:t>
                      </w:r>
                      <w:proofErr w:type="spell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6B78843D" w14:textId="73445706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2DF161E" w14:textId="33DA0FC7" w:rsidR="007A37AA" w:rsidRDefault="004474DF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8BB264" wp14:editId="01D6EB29">
                <wp:simplePos x="0" y="0"/>
                <wp:positionH relativeFrom="column">
                  <wp:posOffset>1919605</wp:posOffset>
                </wp:positionH>
                <wp:positionV relativeFrom="paragraph">
                  <wp:posOffset>93345</wp:posOffset>
                </wp:positionV>
                <wp:extent cx="2438400" cy="457200"/>
                <wp:effectExtent l="0" t="0" r="19050" b="19050"/>
                <wp:wrapNone/>
                <wp:docPr id="5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572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22C6B" w14:textId="3725C177" w:rsidR="004474DF" w:rsidRPr="004474DF" w:rsidRDefault="004474DF" w:rsidP="004474DF">
                            <w:pP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#include 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LedControl.h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B264" id="_x0000_s1036" style="position:absolute;left:0;text-align:left;margin-left:151.15pt;margin-top:7.35pt;width:19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" adj="-11796480,,5400" path="m228600,l2438400,r,l2438400,228600v,126252,-102348,228600,-228600,228600l,457200r,l,228600c,102348,102348,,228600,xe" filled="f" strokecolor="#1f4d78 [1604]" strokeweight="1pt">
                <v:stroke joinstyle="miter"/>
                <v:formulas/>
                <v:path arrowok="t" o:connecttype="custom" o:connectlocs="228600,0;2438400,0;2438400,0;2438400,228600;2209800,457200;0,457200;0,457200;0,228600;228600,0" o:connectangles="0,0,0,0,0,0,0,0,0" textboxrect="0,0,2438400,457200"/>
                <v:textbox>
                  <w:txbxContent>
                    <w:p w14:paraId="12822C6B" w14:textId="3725C177" w:rsidR="004474DF" w:rsidRPr="004474DF" w:rsidRDefault="004474DF" w:rsidP="004474DF">
                      <w:pPr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#include 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LedControl.h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EC4A6AC" w14:textId="24358272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5D58C51" w14:textId="4791B7F2" w:rsidR="007A37AA" w:rsidRDefault="004474DF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88799" wp14:editId="2D85C496">
                <wp:simplePos x="0" y="0"/>
                <wp:positionH relativeFrom="column">
                  <wp:posOffset>2738755</wp:posOffset>
                </wp:positionH>
                <wp:positionV relativeFrom="paragraph">
                  <wp:posOffset>26035</wp:posOffset>
                </wp:positionV>
                <wp:extent cx="3418840" cy="495300"/>
                <wp:effectExtent l="0" t="0" r="10160" b="19050"/>
                <wp:wrapNone/>
                <wp:docPr id="7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4953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CE17D" w14:textId="07089AB3" w:rsidR="004474DF" w:rsidRPr="004474DF" w:rsidRDefault="004474DF" w:rsidP="004474DF">
                            <w:pP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LedControl</w:t>
                            </w:r>
                            <w:proofErr w:type="spell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lc</w:t>
                            </w:r>
                            <w:proofErr w:type="spell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LedControl</w:t>
                            </w:r>
                            <w:proofErr w:type="spell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10, 12, 11,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8799" id="_x0000_s1037" style="position:absolute;left:0;text-align:left;margin-left:215.65pt;margin-top:2.05pt;width:269.2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8840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" adj="-11796480,,5400" path="m247650,l3418840,r,l3418840,247650v,136773,-110877,247650,-247650,247650l,495300r,l,247650c,110877,110877,,247650,xe" filled="f" strokecolor="#1f4d78 [1604]" strokeweight="1pt">
                <v:stroke joinstyle="miter"/>
                <v:formulas/>
                <v:path arrowok="t" o:connecttype="custom" o:connectlocs="247650,0;3418840,0;3418840,0;3418840,247650;3171190,495300;0,495300;0,495300;0,247650;247650,0" o:connectangles="0,0,0,0,0,0,0,0,0" textboxrect="0,0,3418840,495300"/>
                <v:textbox>
                  <w:txbxContent>
                    <w:p w14:paraId="36BCE17D" w14:textId="07089AB3" w:rsidR="004474DF" w:rsidRPr="004474DF" w:rsidRDefault="004474DF" w:rsidP="004474DF">
                      <w:pPr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proofErr w:type="spell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LedControl</w:t>
                      </w:r>
                      <w:proofErr w:type="spell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lc</w:t>
                      </w:r>
                      <w:proofErr w:type="spell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LedControl</w:t>
                      </w:r>
                      <w:proofErr w:type="spell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10, 12, 11, 1);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6360A" wp14:editId="6E9ECBD0">
                <wp:simplePos x="0" y="0"/>
                <wp:positionH relativeFrom="column">
                  <wp:posOffset>81280</wp:posOffset>
                </wp:positionH>
                <wp:positionV relativeFrom="paragraph">
                  <wp:posOffset>26035</wp:posOffset>
                </wp:positionV>
                <wp:extent cx="2133600" cy="428625"/>
                <wp:effectExtent l="0" t="0" r="19050" b="28575"/>
                <wp:wrapNone/>
                <wp:docPr id="9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2862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D3337" w14:textId="11A77D9E" w:rsidR="004474DF" w:rsidRPr="004474DF" w:rsidRDefault="004474DF" w:rsidP="004474DF">
                            <w:pP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lc.clearDisplay</w:t>
                            </w:r>
                            <w:proofErr w:type="spellEnd"/>
                            <w:proofErr w:type="gramEnd"/>
                            <w:r w:rsidRPr="004474DF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(0);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6360A" id="_x0000_s1038" style="position:absolute;left:0;text-align:left;margin-left:6.4pt;margin-top:2.05pt;width:168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0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" adj="-11796480,,5400" path="m214313,l2133600,r,l2133600,214313v,118362,-95951,214313,-214313,214313l,428625r,l,214313c,95951,95951,,214313,xe" filled="f" strokecolor="#1f4d78 [1604]" strokeweight="1pt">
                <v:stroke joinstyle="miter"/>
                <v:formulas/>
                <v:path arrowok="t" o:connecttype="custom" o:connectlocs="214313,0;2133600,0;2133600,0;2133600,214313;1919287,428626;0,428625;0,428625;0,214313;214313,0" o:connectangles="0,0,0,0,0,0,0,0,0" textboxrect="0,0,2133600,428625"/>
                <v:textbox>
                  <w:txbxContent>
                    <w:p w14:paraId="64ED3337" w14:textId="11A77D9E" w:rsidR="004474DF" w:rsidRPr="004474DF" w:rsidRDefault="004474DF" w:rsidP="004474DF">
                      <w:pPr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lc.clearDisplay</w:t>
                      </w:r>
                      <w:proofErr w:type="spellEnd"/>
                      <w:proofErr w:type="gramEnd"/>
                      <w:r w:rsidRPr="004474DF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(0);</w:t>
                      </w:r>
                    </w:p>
                  </w:txbxContent>
                </v:textbox>
              </v:shape>
            </w:pict>
          </mc:Fallback>
        </mc:AlternateContent>
      </w:r>
    </w:p>
    <w:p w14:paraId="06759D45" w14:textId="1D4D302D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176EB69" w14:textId="77777777" w:rsidR="00625A04" w:rsidRDefault="00625A04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AE6CE84" w14:textId="1707633D" w:rsidR="007A37AA" w:rsidRDefault="004474DF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Zkontroluj přepínače. P</w:t>
      </w:r>
      <w:r w:rsidR="00625A04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řepni je na ovládání 7 segmentového displeje. </w:t>
      </w:r>
    </w:p>
    <w:p w14:paraId="18F7788F" w14:textId="0ECA3D53" w:rsidR="004474DF" w:rsidRDefault="00625A04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C1DE723" wp14:editId="2E3586F3">
                <wp:simplePos x="0" y="0"/>
                <wp:positionH relativeFrom="column">
                  <wp:posOffset>857250</wp:posOffset>
                </wp:positionH>
                <wp:positionV relativeFrom="paragraph">
                  <wp:posOffset>294998</wp:posOffset>
                </wp:positionV>
                <wp:extent cx="4089196" cy="2559660"/>
                <wp:effectExtent l="0" t="0" r="6985" b="0"/>
                <wp:wrapNone/>
                <wp:docPr id="51" name="Skupina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196" cy="2559660"/>
                          <a:chOff x="0" y="0"/>
                          <a:chExt cx="4089196" cy="2559660"/>
                        </a:xfrm>
                      </wpg:grpSpPr>
                      <pic:pic xmlns:pic="http://schemas.openxmlformats.org/drawingml/2006/picture">
                        <pic:nvPicPr>
                          <pic:cNvPr id="33" name="Obrázek 3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5" y="7315"/>
                            <a:ext cx="4052570" cy="2538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50" name="Skupina 50"/>
                        <wpg:cNvGrpSpPr/>
                        <wpg:grpSpPr>
                          <a:xfrm>
                            <a:off x="0" y="0"/>
                            <a:ext cx="4089196" cy="2559660"/>
                            <a:chOff x="0" y="0"/>
                            <a:chExt cx="5807710" cy="3635375"/>
                          </a:xfrm>
                        </wpg:grpSpPr>
                        <wps:wsp>
                          <wps:cNvPr id="48" name="Obdélník 48"/>
                          <wps:cNvSpPr/>
                          <wps:spPr>
                            <a:xfrm>
                              <a:off x="0" y="0"/>
                              <a:ext cx="5807710" cy="36353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6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9" name="Obrázek 4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99616" y="1901952"/>
                              <a:ext cx="694055" cy="69405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7" name="Ovál 47"/>
                          <wps:cNvSpPr/>
                          <wps:spPr>
                            <a:xfrm>
                              <a:off x="1474774" y="1884426"/>
                              <a:ext cx="741730" cy="744951"/>
                            </a:xfrm>
                            <a:prstGeom prst="ellipse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0483C8" id="Skupina 51" o:spid="_x0000_s1026" style="position:absolute;margin-left:67.5pt;margin-top:23.25pt;width:322pt;height:201.55pt;z-index:251670528" coordsize="40891,2559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33" o:spid="_x0000_s1027" type="#_x0000_t75" style="position:absolute;left:73;top:73;width:40525;height:25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">
                  <v:imagedata r:id="rId7" o:title=""/>
                </v:shape>
                <v:group id="Skupina 50" o:spid="_x0000_s1028" style="position:absolute;width:40891;height:25596" coordsize="58077,36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Obdélník 48" o:spid="_x0000_s1029" style="position:absolute;width:58077;height:36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" fillcolor="white [3212]" stroked="f" strokeweight="1pt">
                    <v:fill opacity="41377f"/>
                  </v:rect>
                  <v:shape id="Obrázek 49" o:spid="_x0000_s1030" type="#_x0000_t75" style="position:absolute;left:14996;top:19019;width:6940;height:6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">
                    <v:imagedata r:id="rId8" o:title=""/>
                  </v:shape>
                  <v:oval id="Ovál 47" o:spid="_x0000_s1031" style="position:absolute;left:14747;top:18844;width:7418;height:7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" filled="f" strokecolor="red" strokeweight="4.5pt">
                    <v:stroke joinstyle="miter"/>
                  </v:oval>
                </v:group>
              </v:group>
            </w:pict>
          </mc:Fallback>
        </mc:AlternateContent>
      </w:r>
    </w:p>
    <w:p w14:paraId="2D0BCED4" w14:textId="00F9EB73" w:rsidR="004474DF" w:rsidRDefault="004474DF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BC78B20" w14:textId="77777777" w:rsidR="00625A04" w:rsidRDefault="00625A04" w:rsidP="00176D23">
      <w:pPr>
        <w:spacing w:after="160" w:line="259" w:lineRule="auto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5ED90564" w14:textId="77777777" w:rsidR="00625A04" w:rsidRDefault="00625A04" w:rsidP="00176D23">
      <w:pPr>
        <w:spacing w:after="160" w:line="259" w:lineRule="auto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7007522" w14:textId="77777777" w:rsidR="00625A04" w:rsidRDefault="00625A04" w:rsidP="00176D23">
      <w:pPr>
        <w:spacing w:after="160" w:line="259" w:lineRule="auto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86D9110" w14:textId="77777777" w:rsidR="00625A04" w:rsidRDefault="00625A04" w:rsidP="00176D23">
      <w:pPr>
        <w:spacing w:after="160" w:line="259" w:lineRule="auto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473D077" w14:textId="23B4D7D9" w:rsidR="00625A04" w:rsidRDefault="00625A04" w:rsidP="00176D23">
      <w:pPr>
        <w:spacing w:after="160" w:line="259" w:lineRule="auto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BC9765F" w14:textId="77777777" w:rsidR="00625A04" w:rsidRDefault="00625A04" w:rsidP="00176D23">
      <w:pPr>
        <w:spacing w:after="160" w:line="259" w:lineRule="auto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0EEB101" w14:textId="6512DDE1" w:rsidR="004408A4" w:rsidRPr="00625A04" w:rsidRDefault="00625A04" w:rsidP="00625A04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Vypiš na 7segmentovém displeji aktuální rok.  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sectPr w:rsidR="004408A4" w:rsidRPr="00625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381267"/>
    <w:multiLevelType w:val="hybridMultilevel"/>
    <w:tmpl w:val="5F4EC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265E1"/>
    <w:multiLevelType w:val="multilevel"/>
    <w:tmpl w:val="ACDACDB6"/>
    <w:numStyleLink w:val="slovnkapitolzvrenprce"/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474BC"/>
    <w:multiLevelType w:val="multilevel"/>
    <w:tmpl w:val="ACDACDB6"/>
    <w:numStyleLink w:val="slovnkapitolzvrenprce"/>
  </w:abstractNum>
  <w:abstractNum w:abstractNumId="30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7DDC278D"/>
    <w:multiLevelType w:val="multilevel"/>
    <w:tmpl w:val="0A48D9CC"/>
    <w:numStyleLink w:val="slovnzvrenprce"/>
  </w:abstractNum>
  <w:num w:numId="1" w16cid:durableId="281739525">
    <w:abstractNumId w:val="7"/>
  </w:num>
  <w:num w:numId="2" w16cid:durableId="487940654">
    <w:abstractNumId w:val="6"/>
  </w:num>
  <w:num w:numId="3" w16cid:durableId="1404789910">
    <w:abstractNumId w:val="14"/>
  </w:num>
  <w:num w:numId="4" w16cid:durableId="1757939422">
    <w:abstractNumId w:val="0"/>
  </w:num>
  <w:num w:numId="5" w16cid:durableId="179901050">
    <w:abstractNumId w:val="9"/>
  </w:num>
  <w:num w:numId="6" w16cid:durableId="14161714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35020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938267">
    <w:abstractNumId w:val="21"/>
  </w:num>
  <w:num w:numId="9" w16cid:durableId="12107973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7884907">
    <w:abstractNumId w:val="22"/>
  </w:num>
  <w:num w:numId="11" w16cid:durableId="4897572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592555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9592097">
    <w:abstractNumId w:val="2"/>
  </w:num>
  <w:num w:numId="14" w16cid:durableId="1069383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06006585">
    <w:abstractNumId w:val="10"/>
  </w:num>
  <w:num w:numId="16" w16cid:durableId="992298104">
    <w:abstractNumId w:val="8"/>
  </w:num>
  <w:num w:numId="17" w16cid:durableId="7340857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76490632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938252732">
    <w:abstractNumId w:val="23"/>
  </w:num>
  <w:num w:numId="20" w16cid:durableId="1754080327">
    <w:abstractNumId w:val="19"/>
  </w:num>
  <w:num w:numId="21" w16cid:durableId="1743335664">
    <w:abstractNumId w:val="31"/>
  </w:num>
  <w:num w:numId="22" w16cid:durableId="1785273135">
    <w:abstractNumId w:val="5"/>
  </w:num>
  <w:num w:numId="23" w16cid:durableId="964778520">
    <w:abstractNumId w:val="4"/>
  </w:num>
  <w:num w:numId="24" w16cid:durableId="16380318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7999348">
    <w:abstractNumId w:val="29"/>
  </w:num>
  <w:num w:numId="26" w16cid:durableId="1309016361">
    <w:abstractNumId w:val="27"/>
  </w:num>
  <w:num w:numId="27" w16cid:durableId="976489857">
    <w:abstractNumId w:val="3"/>
  </w:num>
  <w:num w:numId="28" w16cid:durableId="184439641">
    <w:abstractNumId w:val="16"/>
  </w:num>
  <w:num w:numId="29" w16cid:durableId="1432165952">
    <w:abstractNumId w:val="26"/>
  </w:num>
  <w:num w:numId="30" w16cid:durableId="421684322">
    <w:abstractNumId w:val="11"/>
  </w:num>
  <w:num w:numId="31" w16cid:durableId="1143890814">
    <w:abstractNumId w:val="24"/>
  </w:num>
  <w:num w:numId="32" w16cid:durableId="1097556692">
    <w:abstractNumId w:val="30"/>
  </w:num>
  <w:num w:numId="33" w16cid:durableId="790634719">
    <w:abstractNumId w:val="18"/>
  </w:num>
  <w:num w:numId="34" w16cid:durableId="1401705989">
    <w:abstractNumId w:val="13"/>
  </w:num>
  <w:num w:numId="35" w16cid:durableId="200672190">
    <w:abstractNumId w:val="15"/>
  </w:num>
  <w:num w:numId="36" w16cid:durableId="595752476">
    <w:abstractNumId w:val="17"/>
  </w:num>
  <w:num w:numId="37" w16cid:durableId="1478297654">
    <w:abstractNumId w:val="1"/>
  </w:num>
  <w:num w:numId="38" w16cid:durableId="947079014">
    <w:abstractNumId w:val="28"/>
  </w:num>
  <w:num w:numId="39" w16cid:durableId="1972129075">
    <w:abstractNumId w:val="20"/>
  </w:num>
  <w:num w:numId="40" w16cid:durableId="18349530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176D23"/>
    <w:rsid w:val="001B2957"/>
    <w:rsid w:val="00371470"/>
    <w:rsid w:val="003B3C42"/>
    <w:rsid w:val="004408A4"/>
    <w:rsid w:val="004474DF"/>
    <w:rsid w:val="004B4366"/>
    <w:rsid w:val="0052064A"/>
    <w:rsid w:val="00532697"/>
    <w:rsid w:val="005863DE"/>
    <w:rsid w:val="005A6992"/>
    <w:rsid w:val="005E770F"/>
    <w:rsid w:val="00625A04"/>
    <w:rsid w:val="00631E62"/>
    <w:rsid w:val="006830D6"/>
    <w:rsid w:val="007A37AA"/>
    <w:rsid w:val="008F4981"/>
    <w:rsid w:val="009A2098"/>
    <w:rsid w:val="009E5BC4"/>
    <w:rsid w:val="00A129B5"/>
    <w:rsid w:val="00A555F7"/>
    <w:rsid w:val="00B83884"/>
    <w:rsid w:val="00B838E7"/>
    <w:rsid w:val="00BA7969"/>
    <w:rsid w:val="00BF13B0"/>
    <w:rsid w:val="00C26417"/>
    <w:rsid w:val="00C27867"/>
    <w:rsid w:val="00C40BEF"/>
    <w:rsid w:val="00D01B0C"/>
    <w:rsid w:val="00E46B99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176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176D23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176D23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176D23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176D23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176D23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176D23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176D23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76D23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76D23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176D23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176D23"/>
  </w:style>
  <w:style w:type="paragraph" w:styleId="Odstavecseseznamem">
    <w:name w:val="List Paragraph"/>
    <w:basedOn w:val="Normln"/>
    <w:uiPriority w:val="34"/>
    <w:rsid w:val="00176D23"/>
    <w:pPr>
      <w:ind w:left="720"/>
      <w:contextualSpacing/>
    </w:pPr>
  </w:style>
  <w:style w:type="table" w:styleId="Mkatabulky">
    <w:name w:val="Table Grid"/>
    <w:basedOn w:val="Normlntabulka"/>
    <w:uiPriority w:val="59"/>
    <w:rsid w:val="00176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176D2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76D23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176D23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176D23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176D23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176D23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176D23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176D2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76D2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76D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76D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176D23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176D23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176D23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176D23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176D23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176D23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176D23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176D23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176D23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176D23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176D23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176D23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176D23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176D23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176D23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176D23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176D23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176D23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176D23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176D23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176D23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176D23"/>
  </w:style>
  <w:style w:type="paragraph" w:styleId="Titulek">
    <w:name w:val="caption"/>
    <w:basedOn w:val="Normln"/>
    <w:next w:val="D-normln"/>
    <w:uiPriority w:val="35"/>
    <w:unhideWhenUsed/>
    <w:qFormat/>
    <w:rsid w:val="00176D23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76D23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76D23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176D23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176D23"/>
    <w:pPr>
      <w:spacing w:after="20"/>
    </w:pPr>
  </w:style>
  <w:style w:type="numbering" w:customStyle="1" w:styleId="Styl1">
    <w:name w:val="Styl1"/>
    <w:uiPriority w:val="99"/>
    <w:rsid w:val="00176D23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176D23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176D23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176D23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176D23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176D23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76D23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176D23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176D23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176D23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176D23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176D23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198</TotalTime>
  <Pages>2</Pages>
  <Words>27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21</cp:revision>
  <cp:lastPrinted>2022-05-06T19:44:00Z</cp:lastPrinted>
  <dcterms:created xsi:type="dcterms:W3CDTF">2022-04-22T12:40:00Z</dcterms:created>
  <dcterms:modified xsi:type="dcterms:W3CDTF">2022-05-07T15:02:00Z</dcterms:modified>
</cp:coreProperties>
</file>