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4C6" w14:textId="77777777" w:rsidR="00B838E7" w:rsidRPr="00E902BD" w:rsidRDefault="00B838E7" w:rsidP="00B838E7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3D59C27" wp14:editId="7C79E730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C8FD69" id="Skupina 40" o:spid="_x0000_s1026" style="position:absolute;margin-left:-158.75pt;margin-top:-109.15pt;width:421.1pt;height:352.65pt;z-index:251634688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4B43EC9E" w14:textId="77777777" w:rsidR="00B838E7" w:rsidRPr="00E902BD" w:rsidRDefault="00B838E7" w:rsidP="00B838E7">
      <w:pPr>
        <w:rPr>
          <w:color w:val="0070C0"/>
          <w:sz w:val="40"/>
        </w:rPr>
      </w:pPr>
      <w:r w:rsidRPr="00E902BD">
        <w:rPr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12FBFAD5" wp14:editId="6BA721E2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B157E81" w14:textId="77777777" w:rsidR="00B838E7" w:rsidRPr="00E902BD" w:rsidRDefault="00B838E7" w:rsidP="00B838E7">
                            <w:pPr>
                              <w:jc w:val="right"/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E902BD">
                              <w:rPr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FBFAD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69.95pt;margin-top:503.25pt;width:313.15pt;height:110.6pt;z-index:251633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" stroked="f">
                <v:textbox style="mso-fit-shape-to-text:t">
                  <w:txbxContent>
                    <w:p w14:paraId="0B157E81" w14:textId="77777777" w:rsidR="00B838E7" w:rsidRPr="00E902BD" w:rsidRDefault="00B838E7" w:rsidP="00B838E7">
                      <w:pPr>
                        <w:jc w:val="right"/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E902BD">
                        <w:rPr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902BD">
        <w:rPr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0F79D0A6" wp14:editId="05CBC847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78205"/>
                <wp:effectExtent l="0" t="0" r="19685" b="17145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1"/>
                            <a:ext cx="4838699" cy="8020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48B089D9" w14:textId="0EAF9D94" w:rsidR="00B838E7" w:rsidRPr="001957BB" w:rsidRDefault="00B838E7" w:rsidP="00B838E7">
                              <w:pPr>
                                <w:jc w:val="center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711E98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9D0A6" id="Skupina 43" o:spid="_x0000_s1027" style="position:absolute;margin-left:6.75pt;margin-top:261.5pt;width:439.45pt;height:69.15pt;z-index:251635712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">
                <v:shape id="Obdélník se zakulacenými rohy na opačné straně 42" o:spid="_x0000_s1028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29" type="#_x0000_t202" style="position:absolute;left:3800;top:356;width:48387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48B089D9" w14:textId="0EAF9D94" w:rsidR="00B838E7" w:rsidRPr="001957BB" w:rsidRDefault="00B838E7" w:rsidP="00B838E7">
                        <w:pPr>
                          <w:jc w:val="center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711E98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902BD">
        <w:rPr>
          <w:color w:val="0070C0"/>
          <w:sz w:val="40"/>
        </w:rPr>
        <w:br w:type="page"/>
      </w:r>
    </w:p>
    <w:p w14:paraId="07D93754" w14:textId="77777777" w:rsidR="00B838E7" w:rsidRDefault="00B838E7" w:rsidP="00B838E7">
      <w:pPr>
        <w:rPr>
          <w:color w:val="5B9BD5" w:themeColor="accent1"/>
          <w:sz w:val="40"/>
          <w:szCs w:val="40"/>
        </w:rPr>
        <w:sectPr w:rsidR="00B838E7" w:rsidSect="00AD7FE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C73B4F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173B0983" w14:textId="77777777" w:rsidR="00B838E7" w:rsidRDefault="00B838E7" w:rsidP="00B838E7">
      <w:pPr>
        <w:spacing w:after="160" w:line="259" w:lineRule="auto"/>
        <w:rPr>
          <w:rFonts w:asciiTheme="minorHAnsi" w:hAnsiTheme="minorHAnsi"/>
          <w:color w:val="0070C0"/>
          <w:sz w:val="40"/>
        </w:rPr>
      </w:pPr>
    </w:p>
    <w:p w14:paraId="283D4B81" w14:textId="77777777" w:rsidR="00150241" w:rsidRDefault="00150241" w:rsidP="005863DE">
      <w:pPr>
        <w:jc w:val="both"/>
        <w:rPr>
          <w:rFonts w:asciiTheme="minorHAnsi" w:hAnsiTheme="minorHAnsi"/>
          <w:color w:val="0070C0"/>
          <w:sz w:val="40"/>
        </w:rPr>
      </w:pPr>
    </w:p>
    <w:p w14:paraId="3A8E58BA" w14:textId="1C953BFA" w:rsidR="00C40BEF" w:rsidRPr="00150241" w:rsidRDefault="00B838E7" w:rsidP="005863DE">
      <w:pPr>
        <w:jc w:val="both"/>
        <w:rPr>
          <w:rFonts w:asciiTheme="minorHAnsi" w:eastAsiaTheme="minorHAnsi" w:hAnsiTheme="minorHAnsi" w:cstheme="minorHAnsi"/>
          <w:i/>
          <w:iCs/>
          <w:color w:val="7F7F7F" w:themeColor="text1" w:themeTint="80"/>
          <w:sz w:val="40"/>
          <w:szCs w:val="22"/>
          <w:lang w:eastAsia="en-US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6AD23DE0" wp14:editId="75CEF1E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581015" cy="880176"/>
                <wp:effectExtent l="0" t="0" r="19685" b="15240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27" name="Obdélník se zakulacenými rohy na opačné straně 27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4BAF744" w14:textId="7651F9ED" w:rsidR="00B838E7" w:rsidRPr="001957BB" w:rsidRDefault="00B838E7" w:rsidP="00B838E7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Aktivita </w:t>
                              </w:r>
                              <w:r w:rsidR="00176D23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8</w:t>
                              </w:r>
                              <w:r w:rsidRPr="001957BB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.</w:t>
                              </w:r>
                              <w:r w:rsidR="00711E98"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D23DE0" id="Skupina 3" o:spid="_x0000_s1030" style="position:absolute;left:0;text-align:left;margin-left:0;margin-top:0;width:439.45pt;height:69.3pt;z-index:251637760;mso-position-horizontal:center;mso-position-horizontal-relative:margin;mso-position-vertical:top;mso-position-vertical-relative:margin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34BAF744" w14:textId="7651F9ED" w:rsidR="00B838E7" w:rsidRPr="001957BB" w:rsidRDefault="00B838E7" w:rsidP="00B838E7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 xml:space="preserve">Aktivita </w:t>
                        </w:r>
                        <w:r w:rsidR="00176D23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8</w:t>
                        </w:r>
                        <w:r w:rsidRPr="001957BB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.</w:t>
                        </w:r>
                        <w:r w:rsidR="00711E98"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3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EE3B4B">
        <w:rPr>
          <w:rFonts w:asciiTheme="minorHAnsi" w:hAnsiTheme="minorHAnsi" w:cstheme="minorHAnsi"/>
          <w:i/>
          <w:iCs/>
          <w:noProof/>
          <w:color w:val="7F7F7F" w:themeColor="text1" w:themeTint="80"/>
          <w:sz w:val="40"/>
        </w:rPr>
        <w:t>Místo teček d</w:t>
      </w:r>
      <w:r w:rsidR="00711E98">
        <w:rPr>
          <w:rFonts w:asciiTheme="minorHAnsi" w:hAnsiTheme="minorHAnsi" w:cstheme="minorHAnsi"/>
          <w:i/>
          <w:iCs/>
          <w:noProof/>
          <w:color w:val="7F7F7F" w:themeColor="text1" w:themeTint="80"/>
          <w:sz w:val="40"/>
        </w:rPr>
        <w:t xml:space="preserve">oplň program. Nastav, aby se vypsalo na horní řádek tvé jméno a </w:t>
      </w:r>
      <w:r w:rsidR="00DE3C06">
        <w:rPr>
          <w:rFonts w:asciiTheme="minorHAnsi" w:hAnsiTheme="minorHAnsi" w:cstheme="minorHAnsi"/>
          <w:i/>
          <w:iCs/>
          <w:noProof/>
          <w:color w:val="7F7F7F" w:themeColor="text1" w:themeTint="80"/>
          <w:sz w:val="40"/>
        </w:rPr>
        <w:t>pohybovalo se</w:t>
      </w:r>
      <w:r w:rsidR="00711E98">
        <w:rPr>
          <w:rFonts w:asciiTheme="minorHAnsi" w:hAnsiTheme="minorHAnsi" w:cstheme="minorHAnsi"/>
          <w:i/>
          <w:iCs/>
          <w:noProof/>
          <w:color w:val="7F7F7F" w:themeColor="text1" w:themeTint="80"/>
          <w:sz w:val="40"/>
        </w:rPr>
        <w:t xml:space="preserve"> doprava. Na spodním řádku bude příjmení. </w:t>
      </w:r>
    </w:p>
    <w:p w14:paraId="7FC1FA14" w14:textId="6A07FDCB" w:rsidR="00150241" w:rsidRDefault="00711E98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  <w:r>
        <w:rPr>
          <w:rFonts w:asciiTheme="minorHAnsi" w:eastAsiaTheme="minorHAnsi" w:hAnsiTheme="minorHAnsi" w:cstheme="minorBidi"/>
          <w:i/>
          <w:iCs/>
          <w:noProof/>
          <w:color w:val="767171" w:themeColor="background2" w:themeShade="80"/>
          <w:sz w:val="40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A04669" wp14:editId="2A123349">
                <wp:simplePos x="0" y="0"/>
                <wp:positionH relativeFrom="column">
                  <wp:posOffset>-4445</wp:posOffset>
                </wp:positionH>
                <wp:positionV relativeFrom="paragraph">
                  <wp:posOffset>311785</wp:posOffset>
                </wp:positionV>
                <wp:extent cx="5581015" cy="4914900"/>
                <wp:effectExtent l="0" t="0" r="19685" b="19050"/>
                <wp:wrapNone/>
                <wp:docPr id="2" name="Obdélník se zakulacenými rohy na opačné straně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015" cy="4914900"/>
                        </a:xfrm>
                        <a:prstGeom prst="round2DiagRect">
                          <a:avLst>
                            <a:gd name="adj1" fmla="val 8848"/>
                            <a:gd name="adj2" fmla="val 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D9790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#include &lt;</w:t>
                            </w:r>
                            <w:proofErr w:type="spell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Wire.h</w:t>
                            </w:r>
                            <w:proofErr w:type="spell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&gt; </w:t>
                            </w:r>
                          </w:p>
                          <w:p w14:paraId="68BC2D0D" w14:textId="72E8F20B" w:rsid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#include &lt;LiquidTWI2.h&gt;</w:t>
                            </w:r>
                          </w:p>
                          <w:p w14:paraId="6D9A8F86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6193F57" w14:textId="428720E6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LiquidTWI2 </w:t>
                            </w:r>
                            <w:proofErr w:type="spellStart"/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lcd</w:t>
                            </w:r>
                            <w:proofErr w:type="spell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52"/>
                                <w:szCs w:val="52"/>
                              </w:rPr>
                              <w:t>●</w:t>
                            </w: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);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                     //tady má být adresa</w:t>
                            </w:r>
                          </w:p>
                          <w:p w14:paraId="619FAA7F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55CA553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String</w:t>
                            </w:r>
                            <w:proofErr w:type="spell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text1 = "TinyLab";</w:t>
                            </w:r>
                          </w:p>
                          <w:p w14:paraId="0E3F3D2B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B1A5032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void</w:t>
                            </w:r>
                            <w:proofErr w:type="spell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setup(</w:t>
                            </w:r>
                            <w:proofErr w:type="gram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) {</w:t>
                            </w:r>
                          </w:p>
                          <w:p w14:paraId="2B836322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lcd.setMCPType</w:t>
                            </w:r>
                            <w:proofErr w:type="spellEnd"/>
                            <w:proofErr w:type="gram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(LTI_TYPE_MCP23008); </w:t>
                            </w:r>
                          </w:p>
                          <w:p w14:paraId="6A7EE870" w14:textId="5505FCA2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lcd.begin</w:t>
                            </w:r>
                            <w:proofErr w:type="spellEnd"/>
                            <w:proofErr w:type="gram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0000"/>
                                <w:sz w:val="52"/>
                                <w:szCs w:val="52"/>
                              </w:rPr>
                              <w:t>●</w:t>
                            </w: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);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ab/>
                              <w:t>//tady má být velikost displeje</w:t>
                            </w:r>
                          </w:p>
                          <w:p w14:paraId="21A80FC5" w14:textId="4D0A461E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lcd.setBacklight</w:t>
                            </w:r>
                            <w:proofErr w:type="spellEnd"/>
                            <w:proofErr w:type="gram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LOW</w:t>
                            </w: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);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771AE71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} </w:t>
                            </w:r>
                          </w:p>
                          <w:p w14:paraId="6F3DEF87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61AFD03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void</w:t>
                            </w:r>
                            <w:proofErr w:type="spell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loop</w:t>
                            </w:r>
                            <w:proofErr w:type="spell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) {</w:t>
                            </w:r>
                          </w:p>
                          <w:p w14:paraId="44693661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lcd.setCursor</w:t>
                            </w:r>
                            <w:proofErr w:type="spellEnd"/>
                            <w:proofErr w:type="gram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(0, 0);</w:t>
                            </w:r>
                          </w:p>
                          <w:p w14:paraId="1357FC5C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lcd.print</w:t>
                            </w:r>
                            <w:proofErr w:type="spell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(text1);</w:t>
                            </w:r>
                          </w:p>
                          <w:p w14:paraId="31791616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lcd.scrollDisplayLeft</w:t>
                            </w:r>
                            <w:proofErr w:type="spellEnd"/>
                            <w:proofErr w:type="gram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();</w:t>
                            </w:r>
                          </w:p>
                          <w:p w14:paraId="0D511A78" w14:textId="7777777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delay</w:t>
                            </w:r>
                            <w:proofErr w:type="spell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300);</w:t>
                            </w:r>
                          </w:p>
                          <w:p w14:paraId="75A4C4BE" w14:textId="7B712437" w:rsidR="00711E98" w:rsidRPr="00711E98" w:rsidRDefault="00711E98" w:rsidP="00711E98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11E9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4669" id="Obdélník se zakulacenými rohy na opačné straně 27" o:spid="_x0000_s1033" style="position:absolute;left:0;text-align:left;margin-left:-.35pt;margin-top:24.55pt;width:439.45pt;height:38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581015,491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" adj="-11796480,,5400" path="m434870,l5581015,r,l5581015,4480030v,240172,-194698,434870,-434870,434870l,4914900r,l,434870c,194698,194698,,434870,xe" filled="f" strokecolor="#1f4d78 [1604]" strokeweight="1pt">
                <v:stroke joinstyle="miter"/>
                <v:formulas/>
                <v:path arrowok="t" o:connecttype="custom" o:connectlocs="434870,0;5581015,0;5581015,0;5581015,4480030;5146145,4914900;0,4914900;0,4914900;0,434870;434870,0" o:connectangles="0,0,0,0,0,0,0,0,0" textboxrect="0,0,5581015,4914900"/>
                <v:textbox>
                  <w:txbxContent>
                    <w:p w14:paraId="114D9790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#include &lt;</w:t>
                      </w:r>
                      <w:proofErr w:type="spell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Wire.h</w:t>
                      </w:r>
                      <w:proofErr w:type="spell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&gt; </w:t>
                      </w:r>
                    </w:p>
                    <w:p w14:paraId="68BC2D0D" w14:textId="72E8F20B" w:rsid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#include &lt;LiquidTWI2.h&gt;</w:t>
                      </w:r>
                    </w:p>
                    <w:p w14:paraId="6D9A8F86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6193F57" w14:textId="428720E6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LiquidTWI2 </w:t>
                      </w:r>
                      <w:proofErr w:type="spellStart"/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lcd</w:t>
                      </w:r>
                      <w:proofErr w:type="spell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color w:val="FF0000"/>
                          <w:sz w:val="52"/>
                          <w:szCs w:val="52"/>
                        </w:rPr>
                        <w:t>●</w:t>
                      </w: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);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                            //tady má být adresa</w:t>
                      </w:r>
                    </w:p>
                    <w:p w14:paraId="619FAA7F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55CA553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String</w:t>
                      </w:r>
                      <w:proofErr w:type="spell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text1 = "TinyLab";</w:t>
                      </w:r>
                    </w:p>
                    <w:p w14:paraId="0E3F3D2B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B1A5032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void</w:t>
                      </w:r>
                      <w:proofErr w:type="spell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setup(</w:t>
                      </w:r>
                      <w:proofErr w:type="gram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) {</w:t>
                      </w:r>
                    </w:p>
                    <w:p w14:paraId="2B836322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lcd.setMCPType</w:t>
                      </w:r>
                      <w:proofErr w:type="spellEnd"/>
                      <w:proofErr w:type="gram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(LTI_TYPE_MCP23008); </w:t>
                      </w:r>
                    </w:p>
                    <w:p w14:paraId="6A7EE870" w14:textId="5505FCA2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lcd.begin</w:t>
                      </w:r>
                      <w:proofErr w:type="spellEnd"/>
                      <w:proofErr w:type="gram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FF0000"/>
                          <w:sz w:val="52"/>
                          <w:szCs w:val="52"/>
                        </w:rPr>
                        <w:t>●</w:t>
                      </w: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); 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ab/>
                        <w:t>//tady má být velikost displeje</w:t>
                      </w:r>
                    </w:p>
                    <w:p w14:paraId="21A80FC5" w14:textId="4D0A461E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lcd.setBacklight</w:t>
                      </w:r>
                      <w:proofErr w:type="spellEnd"/>
                      <w:proofErr w:type="gram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LOW</w:t>
                      </w: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);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  </w:t>
                      </w: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771AE71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} </w:t>
                      </w:r>
                    </w:p>
                    <w:p w14:paraId="6F3DEF87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61AFD03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proofErr w:type="spell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void</w:t>
                      </w:r>
                      <w:proofErr w:type="spell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loop</w:t>
                      </w:r>
                      <w:proofErr w:type="spell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) {</w:t>
                      </w:r>
                    </w:p>
                    <w:p w14:paraId="44693661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lcd.setCursor</w:t>
                      </w:r>
                      <w:proofErr w:type="spellEnd"/>
                      <w:proofErr w:type="gram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(0, 0);</w:t>
                      </w:r>
                    </w:p>
                    <w:p w14:paraId="1357FC5C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lcd.print</w:t>
                      </w:r>
                      <w:proofErr w:type="spell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(text1);</w:t>
                      </w:r>
                    </w:p>
                    <w:p w14:paraId="31791616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lcd.scrollDisplayLeft</w:t>
                      </w:r>
                      <w:proofErr w:type="spellEnd"/>
                      <w:proofErr w:type="gram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();</w:t>
                      </w:r>
                    </w:p>
                    <w:p w14:paraId="0D511A78" w14:textId="7777777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proofErr w:type="gramStart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delay</w:t>
                      </w:r>
                      <w:proofErr w:type="spell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300);</w:t>
                      </w:r>
                    </w:p>
                    <w:p w14:paraId="75A4C4BE" w14:textId="7B712437" w:rsidR="00711E98" w:rsidRPr="00711E98" w:rsidRDefault="00711E98" w:rsidP="00711E98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</w:pPr>
                      <w:r w:rsidRPr="00711E98">
                        <w:rPr>
                          <w:rFonts w:asciiTheme="minorHAnsi" w:hAnsiTheme="minorHAnsi" w:cstheme="minorHAnsi"/>
                          <w:color w:val="000000" w:themeColor="text1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D14FDC8" w14:textId="634B2CC0" w:rsidR="00711E98" w:rsidRDefault="00711E98" w:rsidP="00150241">
      <w:pPr>
        <w:jc w:val="both"/>
        <w:rPr>
          <w:rFonts w:asciiTheme="minorHAnsi" w:eastAsiaTheme="minorHAnsi" w:hAnsiTheme="minorHAnsi" w:cstheme="minorBidi"/>
          <w:i/>
          <w:iCs/>
          <w:color w:val="767171" w:themeColor="background2" w:themeShade="80"/>
          <w:sz w:val="40"/>
          <w:szCs w:val="22"/>
          <w:lang w:eastAsia="en-US"/>
        </w:rPr>
      </w:pPr>
    </w:p>
    <w:sectPr w:rsidR="00711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0381267"/>
    <w:multiLevelType w:val="hybridMultilevel"/>
    <w:tmpl w:val="5F4EC1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265E1"/>
    <w:multiLevelType w:val="multilevel"/>
    <w:tmpl w:val="ACDACDB6"/>
    <w:numStyleLink w:val="slovnkapitolzvrenprce"/>
  </w:abstractNum>
  <w:abstractNum w:abstractNumId="17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8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E375AEA"/>
    <w:multiLevelType w:val="multilevel"/>
    <w:tmpl w:val="0A48D9CC"/>
    <w:numStyleLink w:val="slovnzvrenprce"/>
  </w:abstractNum>
  <w:abstractNum w:abstractNumId="20" w15:restartNumberingAfterBreak="0">
    <w:nsid w:val="4FA950A3"/>
    <w:multiLevelType w:val="hybridMultilevel"/>
    <w:tmpl w:val="BC22060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6BD11076"/>
    <w:multiLevelType w:val="hybridMultilevel"/>
    <w:tmpl w:val="40BAA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706F0"/>
    <w:multiLevelType w:val="multilevel"/>
    <w:tmpl w:val="ACDACDB6"/>
    <w:numStyleLink w:val="slovnkapitolzvrenprce"/>
  </w:abstractNum>
  <w:abstractNum w:abstractNumId="29" w15:restartNumberingAfterBreak="0">
    <w:nsid w:val="722545F0"/>
    <w:multiLevelType w:val="hybridMultilevel"/>
    <w:tmpl w:val="9886D326"/>
    <w:lvl w:ilvl="0" w:tplc="F6F0E80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i/>
        <w:color w:val="767171" w:themeColor="background2" w:themeShade="80"/>
        <w:sz w:val="4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474BC"/>
    <w:multiLevelType w:val="multilevel"/>
    <w:tmpl w:val="ACDACDB6"/>
    <w:numStyleLink w:val="slovnkapitolzvrenprce"/>
  </w:abstractNum>
  <w:abstractNum w:abstractNumId="31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 w15:restartNumberingAfterBreak="0">
    <w:nsid w:val="7DDC278D"/>
    <w:multiLevelType w:val="multilevel"/>
    <w:tmpl w:val="0A48D9CC"/>
    <w:numStyleLink w:val="slovnzvrenprce"/>
  </w:abstractNum>
  <w:num w:numId="1" w16cid:durableId="281739525">
    <w:abstractNumId w:val="7"/>
  </w:num>
  <w:num w:numId="2" w16cid:durableId="487940654">
    <w:abstractNumId w:val="6"/>
  </w:num>
  <w:num w:numId="3" w16cid:durableId="1404789910">
    <w:abstractNumId w:val="14"/>
  </w:num>
  <w:num w:numId="4" w16cid:durableId="1757939422">
    <w:abstractNumId w:val="0"/>
  </w:num>
  <w:num w:numId="5" w16cid:durableId="179901050">
    <w:abstractNumId w:val="9"/>
  </w:num>
  <w:num w:numId="6" w16cid:durableId="14161714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35020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938267">
    <w:abstractNumId w:val="21"/>
  </w:num>
  <w:num w:numId="9" w16cid:durableId="12107973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07884907">
    <w:abstractNumId w:val="22"/>
  </w:num>
  <w:num w:numId="11" w16cid:durableId="4897572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3592555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59592097">
    <w:abstractNumId w:val="2"/>
  </w:num>
  <w:num w:numId="14" w16cid:durableId="1069383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6006585">
    <w:abstractNumId w:val="10"/>
  </w:num>
  <w:num w:numId="16" w16cid:durableId="992298104">
    <w:abstractNumId w:val="8"/>
  </w:num>
  <w:num w:numId="17" w16cid:durableId="7340857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76490632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938252732">
    <w:abstractNumId w:val="23"/>
  </w:num>
  <w:num w:numId="20" w16cid:durableId="1754080327">
    <w:abstractNumId w:val="19"/>
  </w:num>
  <w:num w:numId="21" w16cid:durableId="1743335664">
    <w:abstractNumId w:val="32"/>
  </w:num>
  <w:num w:numId="22" w16cid:durableId="1785273135">
    <w:abstractNumId w:val="5"/>
  </w:num>
  <w:num w:numId="23" w16cid:durableId="964778520">
    <w:abstractNumId w:val="4"/>
  </w:num>
  <w:num w:numId="24" w16cid:durableId="16380318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7999348">
    <w:abstractNumId w:val="30"/>
  </w:num>
  <w:num w:numId="26" w16cid:durableId="1309016361">
    <w:abstractNumId w:val="28"/>
  </w:num>
  <w:num w:numId="27" w16cid:durableId="976489857">
    <w:abstractNumId w:val="3"/>
  </w:num>
  <w:num w:numId="28" w16cid:durableId="184439641">
    <w:abstractNumId w:val="16"/>
  </w:num>
  <w:num w:numId="29" w16cid:durableId="1432165952">
    <w:abstractNumId w:val="26"/>
  </w:num>
  <w:num w:numId="30" w16cid:durableId="421684322">
    <w:abstractNumId w:val="11"/>
  </w:num>
  <w:num w:numId="31" w16cid:durableId="1143890814">
    <w:abstractNumId w:val="24"/>
  </w:num>
  <w:num w:numId="32" w16cid:durableId="1097556692">
    <w:abstractNumId w:val="31"/>
  </w:num>
  <w:num w:numId="33" w16cid:durableId="790634719">
    <w:abstractNumId w:val="18"/>
  </w:num>
  <w:num w:numId="34" w16cid:durableId="1401705989">
    <w:abstractNumId w:val="13"/>
  </w:num>
  <w:num w:numId="35" w16cid:durableId="200672190">
    <w:abstractNumId w:val="15"/>
  </w:num>
  <w:num w:numId="36" w16cid:durableId="595752476">
    <w:abstractNumId w:val="17"/>
  </w:num>
  <w:num w:numId="37" w16cid:durableId="1478297654">
    <w:abstractNumId w:val="1"/>
  </w:num>
  <w:num w:numId="38" w16cid:durableId="947079014">
    <w:abstractNumId w:val="29"/>
  </w:num>
  <w:num w:numId="39" w16cid:durableId="1972129075">
    <w:abstractNumId w:val="20"/>
  </w:num>
  <w:num w:numId="40" w16cid:durableId="1834953094">
    <w:abstractNumId w:val="12"/>
  </w:num>
  <w:num w:numId="41" w16cid:durableId="17381676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B3ACD"/>
    <w:rsid w:val="00123E2E"/>
    <w:rsid w:val="00150241"/>
    <w:rsid w:val="00176D23"/>
    <w:rsid w:val="001B2957"/>
    <w:rsid w:val="00371470"/>
    <w:rsid w:val="003B3C42"/>
    <w:rsid w:val="004408A4"/>
    <w:rsid w:val="004474DF"/>
    <w:rsid w:val="004661F6"/>
    <w:rsid w:val="004B4366"/>
    <w:rsid w:val="0052064A"/>
    <w:rsid w:val="00532697"/>
    <w:rsid w:val="005863DE"/>
    <w:rsid w:val="005A6992"/>
    <w:rsid w:val="005E770F"/>
    <w:rsid w:val="00625A04"/>
    <w:rsid w:val="00631E62"/>
    <w:rsid w:val="006830D6"/>
    <w:rsid w:val="00711E98"/>
    <w:rsid w:val="007A37AA"/>
    <w:rsid w:val="008F4981"/>
    <w:rsid w:val="009A2098"/>
    <w:rsid w:val="009E5BC4"/>
    <w:rsid w:val="00A129B5"/>
    <w:rsid w:val="00A555F7"/>
    <w:rsid w:val="00B83884"/>
    <w:rsid w:val="00B838E7"/>
    <w:rsid w:val="00BA7969"/>
    <w:rsid w:val="00BF13B0"/>
    <w:rsid w:val="00C26417"/>
    <w:rsid w:val="00C27867"/>
    <w:rsid w:val="00C40BEF"/>
    <w:rsid w:val="00D01B0C"/>
    <w:rsid w:val="00DE3C06"/>
    <w:rsid w:val="00E46B99"/>
    <w:rsid w:val="00E57A3C"/>
    <w:rsid w:val="00EA5ADD"/>
    <w:rsid w:val="00EE3B4B"/>
    <w:rsid w:val="00FC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DE3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DE3C06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DE3C06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DE3C06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DE3C06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DE3C06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DE3C06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DE3C06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E3C06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E3C06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  <w:rsid w:val="00DE3C06"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  <w:rsid w:val="00DE3C06"/>
  </w:style>
  <w:style w:type="paragraph" w:styleId="Odstavecseseznamem">
    <w:name w:val="List Paragraph"/>
    <w:basedOn w:val="Normln"/>
    <w:uiPriority w:val="34"/>
    <w:rsid w:val="00DE3C06"/>
    <w:pPr>
      <w:ind w:left="720"/>
      <w:contextualSpacing/>
    </w:pPr>
  </w:style>
  <w:style w:type="table" w:styleId="Mkatabulky">
    <w:name w:val="Table Grid"/>
    <w:basedOn w:val="Normlntabulka"/>
    <w:uiPriority w:val="59"/>
    <w:rsid w:val="00DE3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DE3C0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E3C06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DE3C06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DE3C06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DE3C06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DE3C06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DE3C06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DE3C0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E3C0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E3C0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E3C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DE3C06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DE3C06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DE3C06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DE3C06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DE3C06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DE3C06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E3C06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DE3C06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DE3C06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DE3C06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DE3C06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DE3C06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DE3C06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DE3C06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DE3C06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DE3C06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DE3C06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DE3C06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DE3C06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DE3C06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DE3C06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DE3C06"/>
  </w:style>
  <w:style w:type="paragraph" w:styleId="Titulek">
    <w:name w:val="caption"/>
    <w:basedOn w:val="Normln"/>
    <w:next w:val="D-normln"/>
    <w:uiPriority w:val="35"/>
    <w:unhideWhenUsed/>
    <w:qFormat/>
    <w:rsid w:val="00DE3C06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E3C06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E3C06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E3C06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DE3C06"/>
    <w:pPr>
      <w:spacing w:after="20"/>
    </w:pPr>
  </w:style>
  <w:style w:type="numbering" w:customStyle="1" w:styleId="Styl1">
    <w:name w:val="Styl1"/>
    <w:uiPriority w:val="99"/>
    <w:rsid w:val="00DE3C06"/>
    <w:pPr>
      <w:numPr>
        <w:numId w:val="14"/>
      </w:numPr>
    </w:pPr>
  </w:style>
  <w:style w:type="numbering" w:customStyle="1" w:styleId="slovnzvrenprce">
    <w:name w:val="Číslování závěrečné práce"/>
    <w:uiPriority w:val="99"/>
    <w:rsid w:val="00DE3C06"/>
    <w:pPr>
      <w:numPr>
        <w:numId w:val="17"/>
      </w:numPr>
    </w:pPr>
  </w:style>
  <w:style w:type="numbering" w:customStyle="1" w:styleId="slovnkapitolzvrenprce">
    <w:name w:val="Číslování kapitol závěrečné práce"/>
    <w:uiPriority w:val="99"/>
    <w:rsid w:val="00DE3C06"/>
    <w:pPr>
      <w:numPr>
        <w:numId w:val="24"/>
      </w:numPr>
    </w:pPr>
  </w:style>
  <w:style w:type="paragraph" w:customStyle="1" w:styleId="D-odrkovseznam">
    <w:name w:val="D-odrážkový seznam"/>
    <w:basedOn w:val="D-normln"/>
    <w:uiPriority w:val="10"/>
    <w:qFormat/>
    <w:rsid w:val="00DE3C06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DE3C06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DE3C06"/>
    <w:pPr>
      <w:numPr>
        <w:numId w:val="0"/>
      </w:numPr>
    </w:p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DE3C06"/>
    <w:rPr>
      <w:color w:val="605E5C"/>
      <w:shd w:val="clear" w:color="auto" w:fill="E1DFDD"/>
    </w:rPr>
  </w:style>
  <w:style w:type="paragraph" w:customStyle="1" w:styleId="Consolas">
    <w:name w:val="Consolas"/>
    <w:basedOn w:val="Normln"/>
    <w:link w:val="ConsolasChar"/>
    <w:qFormat/>
    <w:rsid w:val="00DE3C06"/>
    <w:pPr>
      <w:spacing w:before="240" w:after="240"/>
      <w:contextualSpacing/>
    </w:pPr>
    <w:rPr>
      <w:rFonts w:ascii="Consolas" w:hAnsi="Consolas"/>
      <w:color w:val="569CD6"/>
      <w:sz w:val="18"/>
      <w:szCs w:val="21"/>
    </w:rPr>
  </w:style>
  <w:style w:type="character" w:customStyle="1" w:styleId="ConsolasChar">
    <w:name w:val="Consolas Char"/>
    <w:basedOn w:val="Standardnpsmoodstavce"/>
    <w:link w:val="Consolas"/>
    <w:rsid w:val="00DE3C06"/>
    <w:rPr>
      <w:rFonts w:ascii="Consolas" w:eastAsia="Times New Roman" w:hAnsi="Consolas" w:cs="Times New Roman"/>
      <w:color w:val="569CD6"/>
      <w:sz w:val="18"/>
      <w:szCs w:val="21"/>
      <w:lang w:eastAsia="cs-CZ"/>
    </w:rPr>
  </w:style>
  <w:style w:type="character" w:customStyle="1" w:styleId="Nevyeenzmnka2">
    <w:name w:val="Nevyřešená zmínka2"/>
    <w:basedOn w:val="Standardnpsmoodstavce"/>
    <w:uiPriority w:val="99"/>
    <w:semiHidden/>
    <w:unhideWhenUsed/>
    <w:rsid w:val="00DE3C06"/>
    <w:rPr>
      <w:color w:val="605E5C"/>
      <w:shd w:val="clear" w:color="auto" w:fill="E1DFDD"/>
    </w:rPr>
  </w:style>
  <w:style w:type="paragraph" w:customStyle="1" w:styleId="kody-podbarv">
    <w:name w:val="kody - podbarv"/>
    <w:basedOn w:val="D-Zdrojovkd"/>
    <w:next w:val="D-normln"/>
    <w:link w:val="kody-podbarvChar"/>
    <w:qFormat/>
    <w:rsid w:val="00DE3C06"/>
    <w:rPr>
      <w:i/>
      <w:iCs/>
    </w:rPr>
  </w:style>
  <w:style w:type="character" w:customStyle="1" w:styleId="kody-podbarvChar">
    <w:name w:val="kody - podbarv Char"/>
    <w:basedOn w:val="D-normlnChar"/>
    <w:link w:val="kody-podbarv"/>
    <w:rsid w:val="00DE3C06"/>
    <w:rPr>
      <w:rFonts w:ascii="Courier New" w:hAnsi="Courier New"/>
      <w:i/>
      <w:i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skins\Desktop\diplomka_26_03_22_13_00%20-%20kopie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diplomka_26_03_22_13_00 - kopie.dotx</Template>
  <TotalTime>208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24</cp:revision>
  <cp:lastPrinted>2022-05-06T19:44:00Z</cp:lastPrinted>
  <dcterms:created xsi:type="dcterms:W3CDTF">2022-04-22T12:40:00Z</dcterms:created>
  <dcterms:modified xsi:type="dcterms:W3CDTF">2022-05-07T15:43:00Z</dcterms:modified>
</cp:coreProperties>
</file>