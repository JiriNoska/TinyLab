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38F4C" w14:textId="77777777" w:rsidR="009A2098" w:rsidRPr="00960EC5" w:rsidRDefault="008F4981" w:rsidP="00960EC5">
      <w:pPr>
        <w:pStyle w:val="D-normln"/>
        <w:jc w:val="center"/>
        <w:rPr>
          <w:color w:val="0070C0"/>
          <w:sz w:val="40"/>
        </w:rPr>
      </w:pPr>
      <w:r w:rsidRPr="00960EC5">
        <w:rPr>
          <w:color w:val="0070C0"/>
          <w:sz w:val="40"/>
        </w:rPr>
        <w:t>Pracovní list</w:t>
      </w:r>
    </w:p>
    <w:p w14:paraId="0D52773F" w14:textId="77777777" w:rsidR="000B3ACD" w:rsidRDefault="00C26417" w:rsidP="000B3ACD"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767F672" wp14:editId="4A664529">
                <wp:simplePos x="0" y="0"/>
                <wp:positionH relativeFrom="column">
                  <wp:posOffset>226145</wp:posOffset>
                </wp:positionH>
                <wp:positionV relativeFrom="paragraph">
                  <wp:posOffset>181572</wp:posOffset>
                </wp:positionV>
                <wp:extent cx="5745709" cy="3698544"/>
                <wp:effectExtent l="0" t="19050" r="26670" b="16510"/>
                <wp:wrapNone/>
                <wp:docPr id="32" name="Skupina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5709" cy="3698544"/>
                          <a:chOff x="0" y="0"/>
                          <a:chExt cx="5745709" cy="3698544"/>
                        </a:xfrm>
                      </wpg:grpSpPr>
                      <wpg:grpSp>
                        <wpg:cNvPr id="15" name="Skupina 15"/>
                        <wpg:cNvGrpSpPr/>
                        <wpg:grpSpPr>
                          <a:xfrm>
                            <a:off x="27296" y="0"/>
                            <a:ext cx="5349297" cy="3336878"/>
                            <a:chOff x="0" y="0"/>
                            <a:chExt cx="5349297" cy="3336878"/>
                          </a:xfrm>
                        </wpg:grpSpPr>
                        <wps:wsp>
                          <wps:cNvPr id="4" name="Obdélník 4"/>
                          <wps:cNvSpPr/>
                          <wps:spPr>
                            <a:xfrm>
                              <a:off x="2654489" y="0"/>
                              <a:ext cx="1371600" cy="205371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40000"/>
                              </a:schemeClr>
                            </a:solidFill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bdélník 5"/>
                          <wps:cNvSpPr/>
                          <wps:spPr>
                            <a:xfrm>
                              <a:off x="4551528" y="245660"/>
                              <a:ext cx="797769" cy="634621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40000"/>
                              </a:schemeClr>
                            </a:solidFill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Obdélník 6"/>
                          <wps:cNvSpPr/>
                          <wps:spPr>
                            <a:xfrm>
                              <a:off x="5070143" y="2995684"/>
                              <a:ext cx="252484" cy="33437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40000"/>
                              </a:schemeClr>
                            </a:solidFill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Obdélník 7"/>
                          <wps:cNvSpPr/>
                          <wps:spPr>
                            <a:xfrm>
                              <a:off x="4763068" y="2988860"/>
                              <a:ext cx="252484" cy="34083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40000"/>
                              </a:schemeClr>
                            </a:solidFill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Obdélník 8"/>
                          <wps:cNvSpPr/>
                          <wps:spPr>
                            <a:xfrm>
                              <a:off x="4217158" y="2790967"/>
                              <a:ext cx="436728" cy="545911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40000"/>
                              </a:schemeClr>
                            </a:solidFill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Obdélník 9"/>
                          <wps:cNvSpPr/>
                          <wps:spPr>
                            <a:xfrm>
                              <a:off x="4060209" y="2258705"/>
                              <a:ext cx="388961" cy="44355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40000"/>
                              </a:schemeClr>
                            </a:solidFill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Obdélník 10"/>
                          <wps:cNvSpPr/>
                          <wps:spPr>
                            <a:xfrm>
                              <a:off x="2026692" y="2852382"/>
                              <a:ext cx="491320" cy="48405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40000"/>
                              </a:schemeClr>
                            </a:solidFill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Obdélník 11"/>
                          <wps:cNvSpPr/>
                          <wps:spPr>
                            <a:xfrm>
                              <a:off x="6824" y="2640842"/>
                              <a:ext cx="1589964" cy="30002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40000"/>
                              </a:schemeClr>
                            </a:solidFill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Obdélník 12"/>
                          <wps:cNvSpPr/>
                          <wps:spPr>
                            <a:xfrm>
                              <a:off x="0" y="2988860"/>
                              <a:ext cx="1589964" cy="30002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40000"/>
                              </a:schemeClr>
                            </a:solidFill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Obdélník 13"/>
                          <wps:cNvSpPr/>
                          <wps:spPr>
                            <a:xfrm>
                              <a:off x="259307" y="1364776"/>
                              <a:ext cx="1433015" cy="53226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40000"/>
                              </a:schemeClr>
                            </a:solidFill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Obdélník 14"/>
                          <wps:cNvSpPr/>
                          <wps:spPr>
                            <a:xfrm>
                              <a:off x="47767" y="443552"/>
                              <a:ext cx="2115403" cy="648269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40000"/>
                              </a:schemeClr>
                            </a:solidFill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" name="Ovál 16"/>
                        <wps:cNvSpPr/>
                        <wps:spPr>
                          <a:xfrm>
                            <a:off x="2695433" y="13648"/>
                            <a:ext cx="388962" cy="35484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FA85B8" w14:textId="77777777" w:rsidR="00C26417" w:rsidRPr="00C26417" w:rsidRDefault="00C26417" w:rsidP="00C26417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 w:rsidRPr="00C26417">
                                <w:rPr>
                                  <w:color w:val="000000" w:themeColor="text1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ál 17"/>
                        <wps:cNvSpPr/>
                        <wps:spPr>
                          <a:xfrm>
                            <a:off x="109182" y="443552"/>
                            <a:ext cx="388962" cy="35484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B3ABEA" w14:textId="77777777" w:rsidR="00C26417" w:rsidRPr="00C26417" w:rsidRDefault="00C26417" w:rsidP="00C26417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ál 18"/>
                        <wps:cNvSpPr/>
                        <wps:spPr>
                          <a:xfrm>
                            <a:off x="300251" y="1364776"/>
                            <a:ext cx="388962" cy="35484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9952EA" w14:textId="77777777" w:rsidR="00C26417" w:rsidRPr="00C26417" w:rsidRDefault="00C26417" w:rsidP="00C26417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ál 19"/>
                        <wps:cNvSpPr/>
                        <wps:spPr>
                          <a:xfrm>
                            <a:off x="0" y="2613546"/>
                            <a:ext cx="388962" cy="35484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F84022" w14:textId="77777777" w:rsidR="00C26417" w:rsidRPr="00C26417" w:rsidRDefault="00C26417" w:rsidP="00C26417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ál 20"/>
                        <wps:cNvSpPr/>
                        <wps:spPr>
                          <a:xfrm>
                            <a:off x="0" y="2961564"/>
                            <a:ext cx="388620" cy="3543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DC20FC" w14:textId="77777777" w:rsidR="00C26417" w:rsidRPr="00C26417" w:rsidRDefault="00C26417" w:rsidP="00C26417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ál 23"/>
                        <wps:cNvSpPr/>
                        <wps:spPr>
                          <a:xfrm>
                            <a:off x="4278573" y="3330054"/>
                            <a:ext cx="388962" cy="35484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9583E8" w14:textId="77777777" w:rsidR="00C26417" w:rsidRPr="00C26417" w:rsidRDefault="00C26417" w:rsidP="00C26417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ál 24"/>
                        <wps:cNvSpPr/>
                        <wps:spPr>
                          <a:xfrm>
                            <a:off x="2081284" y="3343702"/>
                            <a:ext cx="388962" cy="35484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E41853" w14:textId="77777777" w:rsidR="00C26417" w:rsidRPr="00C26417" w:rsidRDefault="00C26417" w:rsidP="00C26417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ál 25"/>
                        <wps:cNvSpPr/>
                        <wps:spPr>
                          <a:xfrm>
                            <a:off x="4735773" y="3343702"/>
                            <a:ext cx="388962" cy="35484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136C78" w14:textId="77777777" w:rsidR="00C26417" w:rsidRPr="00C26417" w:rsidRDefault="00C26417" w:rsidP="00C26417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ál 26"/>
                        <wps:cNvSpPr/>
                        <wps:spPr>
                          <a:xfrm>
                            <a:off x="5356747" y="2968388"/>
                            <a:ext cx="388962" cy="35484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C56E31" w14:textId="77777777" w:rsidR="00C26417" w:rsidRPr="00C26417" w:rsidRDefault="00C26417" w:rsidP="00C26417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ál 28"/>
                        <wps:cNvSpPr/>
                        <wps:spPr>
                          <a:xfrm>
                            <a:off x="4476466" y="2183642"/>
                            <a:ext cx="388962" cy="35484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EA5616" w14:textId="77777777" w:rsidR="00C26417" w:rsidRPr="00C26417" w:rsidRDefault="00C26417" w:rsidP="00C26417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ál 31"/>
                        <wps:cNvSpPr/>
                        <wps:spPr>
                          <a:xfrm>
                            <a:off x="4592472" y="245660"/>
                            <a:ext cx="388620" cy="3543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03B40C" w14:textId="77777777" w:rsidR="00C26417" w:rsidRPr="00C26417" w:rsidRDefault="00C26417" w:rsidP="00C26417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67F672" id="Skupina 32" o:spid="_x0000_s1026" style="position:absolute;margin-left:17.8pt;margin-top:14.3pt;width:452.4pt;height:291.2pt;z-index:251656192" coordsize="57457,3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">
                <v:group id="Skupina 15" o:spid="_x0000_s1027" style="position:absolute;left:272;width:53493;height:33368" coordsize="53492,33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Obdélník 4" o:spid="_x0000_s1028" style="position:absolute;left:26544;width:13716;height:20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" fillcolor="white [3212]" strokecolor="red" strokeweight="2.25pt">
                    <v:fill opacity="26214f"/>
                  </v:rect>
                  <v:rect id="Obdélník 5" o:spid="_x0000_s1029" style="position:absolute;left:45515;top:2456;width:7977;height:6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" fillcolor="white [3212]" strokecolor="red" strokeweight="2.25pt">
                    <v:fill opacity="26214f"/>
                  </v:rect>
                  <v:rect id="Obdélník 6" o:spid="_x0000_s1030" style="position:absolute;left:50701;top:29956;width:2525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" fillcolor="white [3212]" strokecolor="red" strokeweight="2.25pt">
                    <v:fill opacity="26214f"/>
                  </v:rect>
                  <v:rect id="Obdélník 7" o:spid="_x0000_s1031" style="position:absolute;left:47630;top:29888;width:2525;height:34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" fillcolor="white [3212]" strokecolor="red" strokeweight="2.25pt">
                    <v:fill opacity="26214f"/>
                  </v:rect>
                  <v:rect id="Obdélník 8" o:spid="_x0000_s1032" style="position:absolute;left:42171;top:27909;width:4367;height:5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" fillcolor="white [3212]" strokecolor="red" strokeweight="2.25pt">
                    <v:fill opacity="26214f"/>
                  </v:rect>
                  <v:rect id="Obdélník 9" o:spid="_x0000_s1033" style="position:absolute;left:40602;top:22587;width:3889;height:4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" fillcolor="white [3212]" strokecolor="red" strokeweight="2.25pt">
                    <v:fill opacity="26214f"/>
                  </v:rect>
                  <v:rect id="Obdélník 10" o:spid="_x0000_s1034" style="position:absolute;left:20266;top:28523;width:4914;height:4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" fillcolor="white [3212]" strokecolor="red" strokeweight="2.25pt">
                    <v:fill opacity="26214f"/>
                  </v:rect>
                  <v:rect id="Obdélník 11" o:spid="_x0000_s1035" style="position:absolute;left:68;top:26408;width:15899;height:3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" fillcolor="white [3212]" strokecolor="red" strokeweight="2.25pt">
                    <v:fill opacity="26214f"/>
                  </v:rect>
                  <v:rect id="Obdélník 12" o:spid="_x0000_s1036" style="position:absolute;top:29888;width:15899;height:3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" fillcolor="white [3212]" strokecolor="red" strokeweight="2.25pt">
                    <v:fill opacity="26214f"/>
                  </v:rect>
                  <v:rect id="Obdélník 13" o:spid="_x0000_s1037" style="position:absolute;left:2593;top:13647;width:14330;height:5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" fillcolor="white [3212]" strokecolor="red" strokeweight="2.25pt">
                    <v:fill opacity="26214f"/>
                  </v:rect>
                  <v:rect id="Obdélník 14" o:spid="_x0000_s1038" style="position:absolute;left:477;top:4435;width:21154;height:6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" fillcolor="white [3212]" strokecolor="red" strokeweight="2.25pt">
                    <v:fill opacity="26214f"/>
                  </v:rect>
                </v:group>
                <v:oval id="Ovál 16" o:spid="_x0000_s1039" style="position:absolute;left:26954;top:136;width:3889;height:3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" fillcolor="white [3212]" strokecolor="black [3213]" strokeweight="1pt">
                  <v:stroke joinstyle="miter"/>
                  <v:textbox inset="0,0,0,0">
                    <w:txbxContent>
                      <w:p w14:paraId="29FA85B8" w14:textId="77777777" w:rsidR="00C26417" w:rsidRPr="00C26417" w:rsidRDefault="00C26417" w:rsidP="00C26417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 w:rsidRPr="00C26417">
                          <w:rPr>
                            <w:color w:val="000000" w:themeColor="text1"/>
                            <w:sz w:val="28"/>
                          </w:rPr>
                          <w:t>1</w:t>
                        </w:r>
                      </w:p>
                    </w:txbxContent>
                  </v:textbox>
                </v:oval>
                <v:oval id="Ovál 17" o:spid="_x0000_s1040" style="position:absolute;left:1091;top:4435;width:3890;height:3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" fillcolor="white [3212]" strokecolor="black [3213]" strokeweight="1pt">
                  <v:stroke joinstyle="miter"/>
                  <v:textbox inset="0,0,0,0">
                    <w:txbxContent>
                      <w:p w14:paraId="1BB3ABEA" w14:textId="77777777" w:rsidR="00C26417" w:rsidRPr="00C26417" w:rsidRDefault="00C26417" w:rsidP="00C26417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3</w:t>
                        </w:r>
                      </w:p>
                    </w:txbxContent>
                  </v:textbox>
                </v:oval>
                <v:oval id="Ovál 18" o:spid="_x0000_s1041" style="position:absolute;left:3002;top:13647;width:3890;height:3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" fillcolor="white [3212]" strokecolor="black [3213]" strokeweight="1pt">
                  <v:stroke joinstyle="miter"/>
                  <v:textbox inset="0,0,0,0">
                    <w:txbxContent>
                      <w:p w14:paraId="109952EA" w14:textId="77777777" w:rsidR="00C26417" w:rsidRPr="00C26417" w:rsidRDefault="00C26417" w:rsidP="00C26417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4</w:t>
                        </w:r>
                      </w:p>
                    </w:txbxContent>
                  </v:textbox>
                </v:oval>
                <v:oval id="Ovál 19" o:spid="_x0000_s1042" style="position:absolute;top:26135;width:3889;height:3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" fillcolor="white [3212]" strokecolor="black [3213]" strokeweight="1pt">
                  <v:stroke joinstyle="miter"/>
                  <v:textbox inset="0,0,0,0">
                    <w:txbxContent>
                      <w:p w14:paraId="7CF84022" w14:textId="77777777" w:rsidR="00C26417" w:rsidRPr="00C26417" w:rsidRDefault="00C26417" w:rsidP="00C26417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6</w:t>
                        </w:r>
                      </w:p>
                    </w:txbxContent>
                  </v:textbox>
                </v:oval>
                <v:oval id="Ovál 20" o:spid="_x0000_s1043" style="position:absolute;top:29615;width:3886;height:3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" fillcolor="white [3212]" strokecolor="black [3213]" strokeweight="1pt">
                  <v:stroke joinstyle="miter"/>
                  <v:textbox inset="0,0,0,0">
                    <w:txbxContent>
                      <w:p w14:paraId="47DC20FC" w14:textId="77777777" w:rsidR="00C26417" w:rsidRPr="00C26417" w:rsidRDefault="00C26417" w:rsidP="00C26417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7</w:t>
                        </w:r>
                      </w:p>
                    </w:txbxContent>
                  </v:textbox>
                </v:oval>
                <v:oval id="Ovál 23" o:spid="_x0000_s1044" style="position:absolute;left:42785;top:33300;width:3890;height:3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" fillcolor="white [3212]" strokecolor="black [3213]" strokeweight="1pt">
                  <v:stroke joinstyle="miter"/>
                  <v:textbox inset="0,0,0,0">
                    <w:txbxContent>
                      <w:p w14:paraId="4D9583E8" w14:textId="77777777" w:rsidR="00C26417" w:rsidRPr="00C26417" w:rsidRDefault="00C26417" w:rsidP="00C26417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9</w:t>
                        </w:r>
                      </w:p>
                    </w:txbxContent>
                  </v:textbox>
                </v:oval>
                <v:oval id="Ovál 24" o:spid="_x0000_s1045" style="position:absolute;left:20812;top:33437;width:3890;height:3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" fillcolor="white [3212]" strokecolor="black [3213]" strokeweight="1pt">
                  <v:stroke joinstyle="miter"/>
                  <v:textbox inset="0,0,0,0">
                    <w:txbxContent>
                      <w:p w14:paraId="15E41853" w14:textId="77777777" w:rsidR="00C26417" w:rsidRPr="00C26417" w:rsidRDefault="00C26417" w:rsidP="00C26417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8</w:t>
                        </w:r>
                      </w:p>
                    </w:txbxContent>
                  </v:textbox>
                </v:oval>
                <v:oval id="Ovál 25" o:spid="_x0000_s1046" style="position:absolute;left:47357;top:33437;width:3890;height:3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" fillcolor="white [3212]" strokecolor="black [3213]" strokeweight="1pt">
                  <v:stroke joinstyle="miter"/>
                  <v:textbox inset="0,0,0,0">
                    <w:txbxContent>
                      <w:p w14:paraId="2E136C78" w14:textId="77777777" w:rsidR="00C26417" w:rsidRPr="00C26417" w:rsidRDefault="00C26417" w:rsidP="00C26417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10</w:t>
                        </w:r>
                      </w:p>
                    </w:txbxContent>
                  </v:textbox>
                </v:oval>
                <v:oval id="Ovál 26" o:spid="_x0000_s1047" style="position:absolute;left:53567;top:29683;width:3890;height:3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" fillcolor="white [3212]" strokecolor="black [3213]" strokeweight="1pt">
                  <v:stroke joinstyle="miter"/>
                  <v:textbox inset="0,0,0,0">
                    <w:txbxContent>
                      <w:p w14:paraId="1FC56E31" w14:textId="77777777" w:rsidR="00C26417" w:rsidRPr="00C26417" w:rsidRDefault="00C26417" w:rsidP="00C26417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11</w:t>
                        </w:r>
                      </w:p>
                    </w:txbxContent>
                  </v:textbox>
                </v:oval>
                <v:oval id="Ovál 28" o:spid="_x0000_s1048" style="position:absolute;left:44764;top:21836;width:3890;height:3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" fillcolor="white [3212]" strokecolor="black [3213]" strokeweight="1pt">
                  <v:stroke joinstyle="miter"/>
                  <v:textbox inset="0,0,0,0">
                    <w:txbxContent>
                      <w:p w14:paraId="30EA5616" w14:textId="77777777" w:rsidR="00C26417" w:rsidRPr="00C26417" w:rsidRDefault="00C26417" w:rsidP="00C26417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5</w:t>
                        </w:r>
                      </w:p>
                    </w:txbxContent>
                  </v:textbox>
                </v:oval>
                <v:oval id="Ovál 31" o:spid="_x0000_s1049" style="position:absolute;left:45924;top:2456;width:3886;height:3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" fillcolor="white [3212]" strokecolor="black [3213]" strokeweight="1pt">
                  <v:stroke joinstyle="miter"/>
                  <v:textbox inset="0,0,0,0">
                    <w:txbxContent>
                      <w:p w14:paraId="6903B40C" w14:textId="77777777" w:rsidR="00C26417" w:rsidRPr="00C26417" w:rsidRDefault="00C26417" w:rsidP="00C26417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2048B1">
        <w:rPr>
          <w:noProof/>
          <w:lang w:eastAsia="en-US"/>
        </w:rPr>
        <w:pict w14:anchorId="507816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.6pt;margin-top:14.25pt;width:452.95pt;height:283.7pt;z-index:-251657216;mso-position-horizontal-relative:text;mso-position-vertical-relative:text">
            <v:imagedata r:id="rId5" o:title="TL_celek"/>
          </v:shape>
        </w:pict>
      </w:r>
    </w:p>
    <w:p w14:paraId="2FB558EC" w14:textId="77777777" w:rsidR="000B3ACD" w:rsidRDefault="000B3ACD" w:rsidP="000B3ACD"/>
    <w:p w14:paraId="5B210F94" w14:textId="77777777" w:rsidR="000B3ACD" w:rsidRDefault="000B3ACD" w:rsidP="000B3ACD"/>
    <w:p w14:paraId="1E5F834C" w14:textId="77777777" w:rsidR="000B3ACD" w:rsidRDefault="000B3ACD" w:rsidP="000B3ACD"/>
    <w:p w14:paraId="513CCEFA" w14:textId="77777777" w:rsidR="000B3ACD" w:rsidRDefault="000B3ACD" w:rsidP="000B3ACD"/>
    <w:p w14:paraId="24DD3AE4" w14:textId="77777777" w:rsidR="000B3ACD" w:rsidRDefault="000B3ACD" w:rsidP="000B3ACD"/>
    <w:p w14:paraId="56291026" w14:textId="77777777" w:rsidR="000B3ACD" w:rsidRDefault="000B3ACD" w:rsidP="000B3ACD"/>
    <w:p w14:paraId="005D5B0C" w14:textId="77777777" w:rsidR="000B3ACD" w:rsidRDefault="000B3ACD" w:rsidP="000B3ACD"/>
    <w:p w14:paraId="187A9BA7" w14:textId="77777777" w:rsidR="000B3ACD" w:rsidRDefault="000B3ACD" w:rsidP="000B3ACD"/>
    <w:p w14:paraId="32B2034D" w14:textId="77777777" w:rsidR="000B3ACD" w:rsidRDefault="000B3ACD" w:rsidP="000B3ACD"/>
    <w:p w14:paraId="72357A91" w14:textId="77777777" w:rsidR="00C26417" w:rsidRDefault="00C26417" w:rsidP="000B3ACD"/>
    <w:p w14:paraId="08ABF7AD" w14:textId="77777777" w:rsidR="00C26417" w:rsidRDefault="00C26417" w:rsidP="000B3ACD"/>
    <w:p w14:paraId="48496A02" w14:textId="77777777" w:rsidR="00C26417" w:rsidRDefault="00C26417" w:rsidP="000B3ACD"/>
    <w:p w14:paraId="4374B77A" w14:textId="77777777" w:rsidR="00C26417" w:rsidRDefault="00C26417" w:rsidP="000B3ACD"/>
    <w:p w14:paraId="73492045" w14:textId="42449C07" w:rsidR="00960EC5" w:rsidRDefault="00960EC5">
      <w:r>
        <w:br w:type="page"/>
      </w:r>
    </w:p>
    <w:p w14:paraId="23D0BC68" w14:textId="65F71252" w:rsidR="0001031B" w:rsidRPr="00DA66AE" w:rsidRDefault="00960EC5" w:rsidP="0001031B">
      <w:pPr>
        <w:rPr>
          <w:i/>
          <w:iCs/>
        </w:rPr>
      </w:pPr>
      <w:r>
        <w:rPr>
          <w:i/>
          <w:iCs/>
        </w:rPr>
        <w:lastRenderedPageBreak/>
        <w:t>1</w:t>
      </w:r>
      <w:r w:rsidR="0001031B">
        <w:rPr>
          <w:i/>
          <w:iCs/>
        </w:rPr>
        <w:t xml:space="preserve">. </w:t>
      </w:r>
      <w:r w:rsidR="0001031B" w:rsidRPr="00DA66AE">
        <w:rPr>
          <w:i/>
          <w:iCs/>
        </w:rPr>
        <w:t>Doplň text</w:t>
      </w:r>
      <w:r>
        <w:rPr>
          <w:i/>
          <w:iCs/>
        </w:rPr>
        <w:t xml:space="preserve">. Do kroužku napiš číslo daného komponentu. </w:t>
      </w:r>
      <w:r w:rsidR="0001031B">
        <w:rPr>
          <w:i/>
          <w:iCs/>
        </w:rPr>
        <w:t xml:space="preserve"> 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6"/>
        <w:gridCol w:w="7686"/>
      </w:tblGrid>
      <w:tr w:rsidR="00007AF5" w14:paraId="0030A388" w14:textId="77777777" w:rsidTr="00007AF5">
        <w:trPr>
          <w:trHeight w:val="1304"/>
        </w:trPr>
        <w:tc>
          <w:tcPr>
            <w:tcW w:w="636" w:type="dxa"/>
            <w:vAlign w:val="center"/>
          </w:tcPr>
          <w:p w14:paraId="10418B51" w14:textId="0E314965" w:rsidR="00007AF5" w:rsidRDefault="00007AF5" w:rsidP="00007AF5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3D96DAD" wp14:editId="6A349521">
                      <wp:extent cx="720000" cy="720000"/>
                      <wp:effectExtent l="0" t="0" r="23495" b="23495"/>
                      <wp:docPr id="1" name="Ová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D5B76C" w14:textId="42C5D680" w:rsidR="00960EC5" w:rsidRPr="00F136A1" w:rsidRDefault="00960EC5" w:rsidP="00960EC5">
                                  <w:pPr>
                                    <w:jc w:val="center"/>
                                    <w:rPr>
                                      <w:rFonts w:ascii="Ink Free" w:hAnsi="Ink Free"/>
                                      <w:b/>
                                      <w:bCs/>
                                      <w:color w:val="000000" w:themeColor="text1"/>
                                      <w:sz w:val="72"/>
                                    </w:rPr>
                                  </w:pPr>
                                  <w:r w:rsidRPr="00F136A1">
                                    <w:rPr>
                                      <w:rFonts w:ascii="Ink Free" w:hAnsi="Ink Free"/>
                                      <w:b/>
                                      <w:bCs/>
                                      <w:color w:val="000000" w:themeColor="text1"/>
                                      <w:sz w:val="72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3D96DAD" id="Ovál 1" o:spid="_x0000_s1050" style="width:56.7pt;height:5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" filled="f" strokecolor="#1f4d78 [1604]" strokeweight="1pt">
                      <v:stroke joinstyle="miter"/>
                      <v:textbox inset="0,0,0,0">
                        <w:txbxContent>
                          <w:p w14:paraId="48D5B76C" w14:textId="42C5D680" w:rsidR="00960EC5" w:rsidRPr="00F136A1" w:rsidRDefault="00960EC5" w:rsidP="00960EC5">
                            <w:pPr>
                              <w:jc w:val="center"/>
                              <w:rPr>
                                <w:rFonts w:ascii="Ink Free" w:hAnsi="Ink Free"/>
                                <w:b/>
                                <w:bCs/>
                                <w:color w:val="000000" w:themeColor="text1"/>
                                <w:sz w:val="72"/>
                              </w:rPr>
                            </w:pPr>
                            <w:r w:rsidRPr="00F136A1">
                              <w:rPr>
                                <w:rFonts w:ascii="Ink Free" w:hAnsi="Ink Free"/>
                                <w:b/>
                                <w:bCs/>
                                <w:color w:val="000000" w:themeColor="text1"/>
                                <w:sz w:val="72"/>
                              </w:rPr>
                              <w:t>6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8426" w:type="dxa"/>
            <w:vAlign w:val="center"/>
          </w:tcPr>
          <w:p w14:paraId="3D8A5D78" w14:textId="59B5347E" w:rsidR="00007AF5" w:rsidRDefault="00007AF5" w:rsidP="00007AF5">
            <w:pPr>
              <w:spacing w:line="360" w:lineRule="auto"/>
            </w:pPr>
            <w:r w:rsidRPr="0001031B">
              <w:rPr>
                <w:b/>
                <w:bCs/>
                <w:color w:val="0070C0"/>
              </w:rPr>
              <w:t>LED diody</w:t>
            </w:r>
            <w:r w:rsidRPr="0001031B">
              <w:rPr>
                <w:color w:val="0070C0"/>
              </w:rPr>
              <w:t xml:space="preserve"> </w:t>
            </w:r>
            <w:r>
              <w:t xml:space="preserve">mají označení L ____ až _____. </w:t>
            </w:r>
          </w:p>
        </w:tc>
      </w:tr>
      <w:tr w:rsidR="00007AF5" w14:paraId="7CA967F0" w14:textId="77777777" w:rsidTr="00007AF5">
        <w:trPr>
          <w:trHeight w:val="1304"/>
        </w:trPr>
        <w:tc>
          <w:tcPr>
            <w:tcW w:w="636" w:type="dxa"/>
            <w:vAlign w:val="center"/>
          </w:tcPr>
          <w:p w14:paraId="64FE5133" w14:textId="7AC27AE4" w:rsidR="00007AF5" w:rsidRDefault="00960EC5" w:rsidP="00007AF5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B8977D3" wp14:editId="11F18713">
                      <wp:extent cx="720000" cy="720000"/>
                      <wp:effectExtent l="0" t="0" r="23495" b="23495"/>
                      <wp:docPr id="2" name="Ová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D5E6B4" w14:textId="6FCE35EB" w:rsidR="00960EC5" w:rsidRPr="00960EC5" w:rsidRDefault="00960EC5" w:rsidP="00960EC5">
                                  <w:pPr>
                                    <w:jc w:val="center"/>
                                    <w:rPr>
                                      <w:rFonts w:ascii="Ink Free" w:hAnsi="Ink Free"/>
                                      <w:color w:val="000000" w:themeColor="text1"/>
                                      <w:sz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B8977D3" id="Ovál 2" o:spid="_x0000_s1051" style="width:56.7pt;height:5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" filled="f" strokecolor="#1f4d78 [1604]" strokeweight="1pt">
                      <v:stroke joinstyle="miter"/>
                      <v:textbox inset="0,0,0,0">
                        <w:txbxContent>
                          <w:p w14:paraId="56D5E6B4" w14:textId="6FCE35EB" w:rsidR="00960EC5" w:rsidRPr="00960EC5" w:rsidRDefault="00960EC5" w:rsidP="00960EC5">
                            <w:pPr>
                              <w:jc w:val="center"/>
                              <w:rPr>
                                <w:rFonts w:ascii="Ink Free" w:hAnsi="Ink Free"/>
                                <w:color w:val="000000" w:themeColor="text1"/>
                                <w:sz w:val="72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8426" w:type="dxa"/>
            <w:vAlign w:val="center"/>
          </w:tcPr>
          <w:p w14:paraId="0B7E0599" w14:textId="50F21F5B" w:rsidR="00007AF5" w:rsidRDefault="00007AF5" w:rsidP="00007AF5">
            <w:pPr>
              <w:spacing w:line="360" w:lineRule="auto"/>
            </w:pPr>
            <w:r w:rsidRPr="0001031B">
              <w:rPr>
                <w:b/>
                <w:bCs/>
                <w:color w:val="0070C0"/>
              </w:rPr>
              <w:t>Tlačítka</w:t>
            </w:r>
            <w:r>
              <w:t xml:space="preserve"> jsou označena S ____ až _____. Tlačítka ____ a ____ jsou digitální a mohou nabývat logických hodnot </w:t>
            </w:r>
            <w:r w:rsidRPr="00A60A08">
              <w:rPr>
                <w:b/>
                <w:bCs/>
              </w:rPr>
              <w:t>LOW</w:t>
            </w:r>
            <w:r>
              <w:t xml:space="preserve"> a </w:t>
            </w:r>
            <w:r w:rsidRPr="00A60A08">
              <w:rPr>
                <w:b/>
                <w:bCs/>
              </w:rPr>
              <w:t>HIGH</w:t>
            </w:r>
            <w:r>
              <w:t xml:space="preserve">. Tlačítka ____ a S4 jsou společně připojeny k jednomu analogovému vstupu ___. </w:t>
            </w:r>
          </w:p>
        </w:tc>
      </w:tr>
      <w:tr w:rsidR="00007AF5" w14:paraId="1FB9C265" w14:textId="77777777" w:rsidTr="00007AF5">
        <w:trPr>
          <w:trHeight w:val="1304"/>
        </w:trPr>
        <w:tc>
          <w:tcPr>
            <w:tcW w:w="636" w:type="dxa"/>
            <w:vAlign w:val="center"/>
          </w:tcPr>
          <w:p w14:paraId="0A056C95" w14:textId="2D386D16" w:rsidR="00007AF5" w:rsidRDefault="00960EC5" w:rsidP="00007AF5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1A9AC8B" wp14:editId="754D3007">
                      <wp:extent cx="720000" cy="720000"/>
                      <wp:effectExtent l="0" t="0" r="23495" b="23495"/>
                      <wp:docPr id="30" name="Ová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204184" w14:textId="32D9C82C" w:rsidR="00960EC5" w:rsidRPr="00960EC5" w:rsidRDefault="00960EC5" w:rsidP="00960EC5">
                                  <w:pPr>
                                    <w:jc w:val="center"/>
                                    <w:rPr>
                                      <w:rFonts w:ascii="Ink Free" w:hAnsi="Ink Free"/>
                                      <w:color w:val="000000" w:themeColor="text1"/>
                                      <w:sz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1A9AC8B" id="Ovál 30" o:spid="_x0000_s1052" style="width:56.7pt;height:5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" filled="f" strokecolor="#1f4d78 [1604]" strokeweight="1pt">
                      <v:stroke joinstyle="miter"/>
                      <v:textbox inset="0,0,0,0">
                        <w:txbxContent>
                          <w:p w14:paraId="27204184" w14:textId="32D9C82C" w:rsidR="00960EC5" w:rsidRPr="00960EC5" w:rsidRDefault="00960EC5" w:rsidP="00960EC5">
                            <w:pPr>
                              <w:jc w:val="center"/>
                              <w:rPr>
                                <w:rFonts w:ascii="Ink Free" w:hAnsi="Ink Free"/>
                                <w:color w:val="000000" w:themeColor="text1"/>
                                <w:sz w:val="72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8426" w:type="dxa"/>
            <w:vAlign w:val="center"/>
          </w:tcPr>
          <w:p w14:paraId="0D23567D" w14:textId="34B8258D" w:rsidR="00007AF5" w:rsidRDefault="00007AF5" w:rsidP="00007AF5">
            <w:pPr>
              <w:spacing w:line="360" w:lineRule="auto"/>
            </w:pPr>
            <w:r w:rsidRPr="0001031B">
              <w:rPr>
                <w:b/>
                <w:bCs/>
                <w:color w:val="0070C0"/>
              </w:rPr>
              <w:t>Rotační enkodér</w:t>
            </w:r>
            <w:r w:rsidRPr="0001031B">
              <w:rPr>
                <w:color w:val="0070C0"/>
              </w:rPr>
              <w:t xml:space="preserve"> </w:t>
            </w:r>
            <w:r>
              <w:t>je připojen na piny ___ a __</w:t>
            </w:r>
            <w:proofErr w:type="gramStart"/>
            <w:r>
              <w:t>_ .</w:t>
            </w:r>
            <w:proofErr w:type="gramEnd"/>
            <w:r>
              <w:t xml:space="preserve"> </w:t>
            </w:r>
            <w:r w:rsidR="00960EC5">
              <w:t xml:space="preserve"> Otáčení hřídele této součástky je nekonečné, nikdy nedojdeme na okraj. </w:t>
            </w:r>
            <w:r>
              <w:t xml:space="preserve">Při stisknutí hřídele se sepne tlačítko připojené k pinu ___, které může nabývat analogových hodnot. </w:t>
            </w:r>
          </w:p>
        </w:tc>
      </w:tr>
      <w:tr w:rsidR="00007AF5" w14:paraId="5985DE3A" w14:textId="77777777" w:rsidTr="00007AF5">
        <w:trPr>
          <w:trHeight w:val="1304"/>
        </w:trPr>
        <w:tc>
          <w:tcPr>
            <w:tcW w:w="636" w:type="dxa"/>
            <w:vAlign w:val="center"/>
          </w:tcPr>
          <w:p w14:paraId="34634D05" w14:textId="6F04513F" w:rsidR="00007AF5" w:rsidRDefault="00960EC5" w:rsidP="00007AF5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24BCBEB" wp14:editId="70DAC51E">
                      <wp:extent cx="720000" cy="720000"/>
                      <wp:effectExtent l="0" t="0" r="23495" b="23495"/>
                      <wp:docPr id="33" name="Ová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51CE6E" w14:textId="3D951445" w:rsidR="00960EC5" w:rsidRPr="00960EC5" w:rsidRDefault="00960EC5" w:rsidP="00960EC5">
                                  <w:pPr>
                                    <w:jc w:val="center"/>
                                    <w:rPr>
                                      <w:rFonts w:ascii="Ink Free" w:hAnsi="Ink Free"/>
                                      <w:color w:val="000000" w:themeColor="text1"/>
                                      <w:sz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24BCBEB" id="Ovál 33" o:spid="_x0000_s1053" style="width:56.7pt;height:5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" filled="f" strokecolor="#1f4d78 [1604]" strokeweight="1pt">
                      <v:stroke joinstyle="miter"/>
                      <v:textbox inset="0,0,0,0">
                        <w:txbxContent>
                          <w:p w14:paraId="5151CE6E" w14:textId="3D951445" w:rsidR="00960EC5" w:rsidRPr="00960EC5" w:rsidRDefault="00960EC5" w:rsidP="00960EC5">
                            <w:pPr>
                              <w:jc w:val="center"/>
                              <w:rPr>
                                <w:rFonts w:ascii="Ink Free" w:hAnsi="Ink Free"/>
                                <w:color w:val="000000" w:themeColor="text1"/>
                                <w:sz w:val="72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8426" w:type="dxa"/>
            <w:vAlign w:val="center"/>
          </w:tcPr>
          <w:p w14:paraId="608E98B9" w14:textId="2F400325" w:rsidR="00007AF5" w:rsidRDefault="00007AF5" w:rsidP="00007AF5">
            <w:pPr>
              <w:spacing w:line="360" w:lineRule="auto"/>
            </w:pPr>
            <w:r>
              <w:t xml:space="preserve">Hodnotu </w:t>
            </w:r>
            <w:r w:rsidRPr="0001031B">
              <w:rPr>
                <w:b/>
                <w:bCs/>
                <w:color w:val="0070C0"/>
              </w:rPr>
              <w:t>potenciometru</w:t>
            </w:r>
            <w:r>
              <w:t xml:space="preserve"> odečítáme na pinu __</w:t>
            </w:r>
            <w:proofErr w:type="gramStart"/>
            <w:r>
              <w:t>_ .</w:t>
            </w:r>
            <w:proofErr w:type="gramEnd"/>
            <w:r w:rsidR="00960EC5">
              <w:t xml:space="preserve"> Potenciometr má dané krajní polohy. Při otáčení hřídele tedy dojdeme k minimální a maximální hodnotě. </w:t>
            </w:r>
          </w:p>
        </w:tc>
      </w:tr>
      <w:tr w:rsidR="00007AF5" w14:paraId="539FC6D1" w14:textId="77777777" w:rsidTr="00007AF5">
        <w:trPr>
          <w:trHeight w:val="1304"/>
        </w:trPr>
        <w:tc>
          <w:tcPr>
            <w:tcW w:w="636" w:type="dxa"/>
            <w:vAlign w:val="center"/>
          </w:tcPr>
          <w:p w14:paraId="7FAB3BEC" w14:textId="5492CC7C" w:rsidR="00007AF5" w:rsidRDefault="00960EC5" w:rsidP="00007AF5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EBB9C6C" wp14:editId="1E6C99E0">
                      <wp:extent cx="720000" cy="720000"/>
                      <wp:effectExtent l="0" t="0" r="23495" b="23495"/>
                      <wp:docPr id="44" name="Ovál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E0791B" w14:textId="3972DB1E" w:rsidR="00960EC5" w:rsidRPr="00960EC5" w:rsidRDefault="00960EC5" w:rsidP="00960EC5">
                                  <w:pPr>
                                    <w:jc w:val="center"/>
                                    <w:rPr>
                                      <w:rFonts w:ascii="Ink Free" w:hAnsi="Ink Free"/>
                                      <w:color w:val="000000" w:themeColor="text1"/>
                                      <w:sz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EBB9C6C" id="Ovál 44" o:spid="_x0000_s1054" style="width:56.7pt;height:5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" filled="f" strokecolor="#1f4d78 [1604]" strokeweight="1pt">
                      <v:stroke joinstyle="miter"/>
                      <v:textbox inset="0,0,0,0">
                        <w:txbxContent>
                          <w:p w14:paraId="0EE0791B" w14:textId="3972DB1E" w:rsidR="00960EC5" w:rsidRPr="00960EC5" w:rsidRDefault="00960EC5" w:rsidP="00960EC5">
                            <w:pPr>
                              <w:jc w:val="center"/>
                              <w:rPr>
                                <w:rFonts w:ascii="Ink Free" w:hAnsi="Ink Free"/>
                                <w:color w:val="000000" w:themeColor="text1"/>
                                <w:sz w:val="72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8426" w:type="dxa"/>
            <w:vAlign w:val="center"/>
          </w:tcPr>
          <w:p w14:paraId="6726B94E" w14:textId="2DDCDF7F" w:rsidR="00007AF5" w:rsidRDefault="00007AF5" w:rsidP="00007AF5">
            <w:pPr>
              <w:spacing w:line="360" w:lineRule="auto"/>
            </w:pPr>
            <w:r>
              <w:t>Hodnotu z</w:t>
            </w:r>
            <w:r w:rsidRPr="0001031B">
              <w:rPr>
                <w:color w:val="0070C0"/>
              </w:rPr>
              <w:t xml:space="preserve"> </w:t>
            </w:r>
            <w:r w:rsidRPr="0001031B">
              <w:rPr>
                <w:b/>
                <w:bCs/>
                <w:color w:val="0070C0"/>
              </w:rPr>
              <w:t>fotorezistoru</w:t>
            </w:r>
            <w:r w:rsidRPr="0001031B">
              <w:rPr>
                <w:color w:val="0070C0"/>
              </w:rPr>
              <w:t xml:space="preserve"> </w:t>
            </w:r>
            <w:r>
              <w:t>odečítáme na pinu __</w:t>
            </w:r>
            <w:proofErr w:type="gramStart"/>
            <w:r>
              <w:t>_ .</w:t>
            </w:r>
            <w:r w:rsidR="00407F61">
              <w:t>Na</w:t>
            </w:r>
            <w:proofErr w:type="gramEnd"/>
            <w:r w:rsidR="00407F61">
              <w:t xml:space="preserve"> cestu fotorezistoru dopadá světlo, které mění vlastnosti fotorezistoru. </w:t>
            </w:r>
          </w:p>
        </w:tc>
      </w:tr>
      <w:tr w:rsidR="00007AF5" w14:paraId="44261429" w14:textId="77777777" w:rsidTr="00007AF5">
        <w:trPr>
          <w:trHeight w:val="1304"/>
        </w:trPr>
        <w:tc>
          <w:tcPr>
            <w:tcW w:w="636" w:type="dxa"/>
            <w:vAlign w:val="center"/>
          </w:tcPr>
          <w:p w14:paraId="339B25D4" w14:textId="5136E35E" w:rsidR="00007AF5" w:rsidRDefault="00960EC5" w:rsidP="00007AF5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1BD6544" wp14:editId="19E2AC8F">
                      <wp:extent cx="720000" cy="720000"/>
                      <wp:effectExtent l="0" t="0" r="23495" b="23495"/>
                      <wp:docPr id="45" name="Ovál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32997C" w14:textId="4F20F24E" w:rsidR="00960EC5" w:rsidRPr="00960EC5" w:rsidRDefault="00960EC5" w:rsidP="00960EC5">
                                  <w:pPr>
                                    <w:jc w:val="center"/>
                                    <w:rPr>
                                      <w:rFonts w:ascii="Ink Free" w:hAnsi="Ink Free"/>
                                      <w:color w:val="000000" w:themeColor="text1"/>
                                      <w:sz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1BD6544" id="Ovál 45" o:spid="_x0000_s1055" style="width:56.7pt;height:5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" filled="f" strokecolor="#1f4d78 [1604]" strokeweight="1pt">
                      <v:stroke joinstyle="miter"/>
                      <v:textbox inset="0,0,0,0">
                        <w:txbxContent>
                          <w:p w14:paraId="1532997C" w14:textId="4F20F24E" w:rsidR="00960EC5" w:rsidRPr="00960EC5" w:rsidRDefault="00960EC5" w:rsidP="00960EC5">
                            <w:pPr>
                              <w:jc w:val="center"/>
                              <w:rPr>
                                <w:rFonts w:ascii="Ink Free" w:hAnsi="Ink Free"/>
                                <w:color w:val="000000" w:themeColor="text1"/>
                                <w:sz w:val="72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8426" w:type="dxa"/>
            <w:vAlign w:val="center"/>
          </w:tcPr>
          <w:p w14:paraId="6207110D" w14:textId="27229AD3" w:rsidR="00007AF5" w:rsidRDefault="00007AF5" w:rsidP="00007AF5">
            <w:pPr>
              <w:spacing w:line="360" w:lineRule="auto"/>
            </w:pPr>
            <w:r w:rsidRPr="0001031B">
              <w:rPr>
                <w:b/>
                <w:bCs/>
                <w:color w:val="0070C0"/>
              </w:rPr>
              <w:t>Teplotní čidlo</w:t>
            </w:r>
            <w:r w:rsidRPr="0001031B">
              <w:rPr>
                <w:color w:val="0070C0"/>
              </w:rPr>
              <w:t xml:space="preserve"> </w:t>
            </w:r>
            <w:r>
              <w:t xml:space="preserve">odečteme z pinu ____. </w:t>
            </w:r>
            <w:r w:rsidR="00407F61">
              <w:t xml:space="preserve">Okolní teplota mění vlastnosti teplotního čidla. </w:t>
            </w:r>
          </w:p>
        </w:tc>
      </w:tr>
      <w:tr w:rsidR="00007AF5" w14:paraId="5A66D365" w14:textId="77777777" w:rsidTr="00007AF5">
        <w:trPr>
          <w:trHeight w:val="1304"/>
        </w:trPr>
        <w:tc>
          <w:tcPr>
            <w:tcW w:w="636" w:type="dxa"/>
            <w:vAlign w:val="center"/>
          </w:tcPr>
          <w:p w14:paraId="03E04D14" w14:textId="7E11D4C2" w:rsidR="00007AF5" w:rsidRDefault="00960EC5" w:rsidP="00007AF5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D1C1662" wp14:editId="0993637B">
                      <wp:extent cx="720000" cy="720000"/>
                      <wp:effectExtent l="0" t="0" r="23495" b="23495"/>
                      <wp:docPr id="46" name="Ovál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A01B1E2" w14:textId="1BA535A1" w:rsidR="00960EC5" w:rsidRPr="00960EC5" w:rsidRDefault="00960EC5" w:rsidP="00960EC5">
                                  <w:pPr>
                                    <w:jc w:val="center"/>
                                    <w:rPr>
                                      <w:rFonts w:ascii="Ink Free" w:hAnsi="Ink Free"/>
                                      <w:color w:val="000000" w:themeColor="text1"/>
                                      <w:sz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D1C1662" id="Ovál 46" o:spid="_x0000_s1056" style="width:56.7pt;height:5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" filled="f" strokecolor="#1f4d78 [1604]" strokeweight="1pt">
                      <v:stroke joinstyle="miter"/>
                      <v:textbox inset="0,0,0,0">
                        <w:txbxContent>
                          <w:p w14:paraId="0A01B1E2" w14:textId="1BA535A1" w:rsidR="00960EC5" w:rsidRPr="00960EC5" w:rsidRDefault="00960EC5" w:rsidP="00960EC5">
                            <w:pPr>
                              <w:jc w:val="center"/>
                              <w:rPr>
                                <w:rFonts w:ascii="Ink Free" w:hAnsi="Ink Free"/>
                                <w:color w:val="000000" w:themeColor="text1"/>
                                <w:sz w:val="72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8426" w:type="dxa"/>
            <w:vAlign w:val="center"/>
          </w:tcPr>
          <w:p w14:paraId="4EF9A61F" w14:textId="15A2B180" w:rsidR="00007AF5" w:rsidRDefault="00007AF5" w:rsidP="00407F61">
            <w:pPr>
              <w:spacing w:line="360" w:lineRule="auto"/>
            </w:pPr>
            <w:r w:rsidRPr="0001031B">
              <w:rPr>
                <w:b/>
                <w:bCs/>
                <w:color w:val="0070C0"/>
              </w:rPr>
              <w:t>Piezoelektrický měnič</w:t>
            </w:r>
            <w:r w:rsidRPr="0001031B">
              <w:rPr>
                <w:color w:val="0070C0"/>
              </w:rPr>
              <w:t xml:space="preserve"> </w:t>
            </w:r>
            <w:r>
              <w:t>je připojen k pinu ___</w:t>
            </w:r>
            <w:proofErr w:type="gramStart"/>
            <w:r>
              <w:t>_ .</w:t>
            </w:r>
            <w:proofErr w:type="gramEnd"/>
            <w:r>
              <w:t xml:space="preserve"> </w:t>
            </w:r>
            <w:r w:rsidR="00407F61">
              <w:t xml:space="preserve">V dalších aktivitách mu budeme říkat bzučák, protože vydává charakteristický zvuk. </w:t>
            </w:r>
          </w:p>
        </w:tc>
      </w:tr>
      <w:tr w:rsidR="00007AF5" w14:paraId="43E3DE24" w14:textId="77777777" w:rsidTr="00007AF5">
        <w:trPr>
          <w:trHeight w:val="1304"/>
        </w:trPr>
        <w:tc>
          <w:tcPr>
            <w:tcW w:w="636" w:type="dxa"/>
            <w:vAlign w:val="center"/>
          </w:tcPr>
          <w:p w14:paraId="35C8A541" w14:textId="1E5367B5" w:rsidR="00007AF5" w:rsidRDefault="00960EC5" w:rsidP="00007AF5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0BE4B6C" wp14:editId="1F601859">
                      <wp:extent cx="720000" cy="720000"/>
                      <wp:effectExtent l="0" t="0" r="23495" b="23495"/>
                      <wp:docPr id="47" name="Ovál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F0C614" w14:textId="2B034821" w:rsidR="00960EC5" w:rsidRPr="00960EC5" w:rsidRDefault="00960EC5" w:rsidP="00960EC5">
                                  <w:pPr>
                                    <w:jc w:val="center"/>
                                    <w:rPr>
                                      <w:rFonts w:ascii="Ink Free" w:hAnsi="Ink Free"/>
                                      <w:color w:val="000000" w:themeColor="text1"/>
                                      <w:sz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0BE4B6C" id="Ovál 47" o:spid="_x0000_s1057" style="width:56.7pt;height:5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" filled="f" strokecolor="#1f4d78 [1604]" strokeweight="1pt">
                      <v:stroke joinstyle="miter"/>
                      <v:textbox inset="0,0,0,0">
                        <w:txbxContent>
                          <w:p w14:paraId="43F0C614" w14:textId="2B034821" w:rsidR="00960EC5" w:rsidRPr="00960EC5" w:rsidRDefault="00960EC5" w:rsidP="00960EC5">
                            <w:pPr>
                              <w:jc w:val="center"/>
                              <w:rPr>
                                <w:rFonts w:ascii="Ink Free" w:hAnsi="Ink Free"/>
                                <w:color w:val="000000" w:themeColor="text1"/>
                                <w:sz w:val="72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8426" w:type="dxa"/>
            <w:vAlign w:val="center"/>
          </w:tcPr>
          <w:p w14:paraId="6D78871A" w14:textId="25287748" w:rsidR="00007AF5" w:rsidRDefault="00007AF5" w:rsidP="00007AF5">
            <w:pPr>
              <w:spacing w:line="360" w:lineRule="auto"/>
            </w:pPr>
            <w:r w:rsidRPr="0001031B">
              <w:rPr>
                <w:b/>
                <w:bCs/>
                <w:color w:val="0070C0"/>
              </w:rPr>
              <w:t>Relé</w:t>
            </w:r>
            <w:r>
              <w:t xml:space="preserve"> je ovládání prostřednictvím pinu ____. </w:t>
            </w:r>
            <w:r w:rsidR="00407F61">
              <w:t xml:space="preserve">Je to jako vypínač, ale jelikož je celý v krytu, nevidíme, jak pracuje. </w:t>
            </w:r>
          </w:p>
        </w:tc>
      </w:tr>
      <w:tr w:rsidR="00007AF5" w14:paraId="33EC7FEC" w14:textId="77777777" w:rsidTr="00007AF5">
        <w:trPr>
          <w:trHeight w:val="1304"/>
        </w:trPr>
        <w:tc>
          <w:tcPr>
            <w:tcW w:w="636" w:type="dxa"/>
            <w:vAlign w:val="center"/>
          </w:tcPr>
          <w:p w14:paraId="177C32DC" w14:textId="6FCDF370" w:rsidR="00007AF5" w:rsidRDefault="00960EC5" w:rsidP="00007AF5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B01095F" wp14:editId="01D15AC1">
                      <wp:extent cx="720000" cy="720000"/>
                      <wp:effectExtent l="0" t="0" r="23495" b="23495"/>
                      <wp:docPr id="48" name="Ovál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9AB9F1" w14:textId="7ED9F9AD" w:rsidR="00960EC5" w:rsidRPr="00960EC5" w:rsidRDefault="00960EC5" w:rsidP="00960EC5">
                                  <w:pPr>
                                    <w:jc w:val="center"/>
                                    <w:rPr>
                                      <w:rFonts w:ascii="Ink Free" w:hAnsi="Ink Free"/>
                                      <w:color w:val="000000" w:themeColor="text1"/>
                                      <w:sz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B01095F" id="Ovál 48" o:spid="_x0000_s1058" style="width:56.7pt;height:5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" filled="f" strokecolor="#1f4d78 [1604]" strokeweight="1pt">
                      <v:stroke joinstyle="miter"/>
                      <v:textbox inset="0,0,0,0">
                        <w:txbxContent>
                          <w:p w14:paraId="4D9AB9F1" w14:textId="7ED9F9AD" w:rsidR="00960EC5" w:rsidRPr="00960EC5" w:rsidRDefault="00960EC5" w:rsidP="00960EC5">
                            <w:pPr>
                              <w:jc w:val="center"/>
                              <w:rPr>
                                <w:rFonts w:ascii="Ink Free" w:hAnsi="Ink Free"/>
                                <w:color w:val="000000" w:themeColor="text1"/>
                                <w:sz w:val="72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8426" w:type="dxa"/>
            <w:vAlign w:val="center"/>
          </w:tcPr>
          <w:p w14:paraId="12B7E583" w14:textId="22C078BD" w:rsidR="00007AF5" w:rsidRDefault="00007AF5" w:rsidP="00407F61">
            <w:pPr>
              <w:spacing w:line="360" w:lineRule="auto"/>
            </w:pPr>
            <w:r w:rsidRPr="0001031B">
              <w:rPr>
                <w:b/>
                <w:bCs/>
                <w:color w:val="0070C0"/>
              </w:rPr>
              <w:t>LCD displej</w:t>
            </w:r>
            <w:r w:rsidRPr="0001031B">
              <w:rPr>
                <w:color w:val="0070C0"/>
              </w:rPr>
              <w:t xml:space="preserve"> </w:t>
            </w:r>
            <w:r>
              <w:t xml:space="preserve">se nachází na adrese ________. Obsahuje __ řádky a může mít ___ znaků. </w:t>
            </w:r>
            <w:proofErr w:type="spellStart"/>
            <w:r w:rsidR="00407F61">
              <w:t>Vlemi</w:t>
            </w:r>
            <w:proofErr w:type="spellEnd"/>
            <w:r w:rsidR="00407F61">
              <w:t xml:space="preserve"> dobře ho znáte ze svého okolí. </w:t>
            </w:r>
          </w:p>
        </w:tc>
      </w:tr>
      <w:tr w:rsidR="00007AF5" w14:paraId="601437D5" w14:textId="77777777" w:rsidTr="00007AF5">
        <w:trPr>
          <w:trHeight w:val="1304"/>
        </w:trPr>
        <w:tc>
          <w:tcPr>
            <w:tcW w:w="636" w:type="dxa"/>
            <w:vAlign w:val="center"/>
          </w:tcPr>
          <w:p w14:paraId="01926154" w14:textId="2EACD685" w:rsidR="00007AF5" w:rsidRDefault="00960EC5" w:rsidP="00007AF5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7AE8482" wp14:editId="3D1E410C">
                      <wp:extent cx="720000" cy="720000"/>
                      <wp:effectExtent l="0" t="0" r="23495" b="23495"/>
                      <wp:docPr id="49" name="Ovál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99696A" w14:textId="0A635508" w:rsidR="00960EC5" w:rsidRPr="00960EC5" w:rsidRDefault="00960EC5" w:rsidP="00960EC5">
                                  <w:pPr>
                                    <w:jc w:val="center"/>
                                    <w:rPr>
                                      <w:rFonts w:ascii="Ink Free" w:hAnsi="Ink Free"/>
                                      <w:color w:val="000000" w:themeColor="text1"/>
                                      <w:sz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7AE8482" id="Ovál 49" o:spid="_x0000_s1059" style="width:56.7pt;height:5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" filled="f" strokecolor="#1f4d78 [1604]" strokeweight="1pt">
                      <v:stroke joinstyle="miter"/>
                      <v:textbox inset="0,0,0,0">
                        <w:txbxContent>
                          <w:p w14:paraId="4B99696A" w14:textId="0A635508" w:rsidR="00960EC5" w:rsidRPr="00960EC5" w:rsidRDefault="00960EC5" w:rsidP="00960EC5">
                            <w:pPr>
                              <w:jc w:val="center"/>
                              <w:rPr>
                                <w:rFonts w:ascii="Ink Free" w:hAnsi="Ink Free"/>
                                <w:color w:val="000000" w:themeColor="text1"/>
                                <w:sz w:val="72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8426" w:type="dxa"/>
            <w:vAlign w:val="center"/>
          </w:tcPr>
          <w:p w14:paraId="67AC826B" w14:textId="700C1977" w:rsidR="00007AF5" w:rsidRDefault="00007AF5" w:rsidP="00007AF5">
            <w:pPr>
              <w:spacing w:line="360" w:lineRule="auto"/>
            </w:pPr>
            <w:proofErr w:type="spellStart"/>
            <w:r w:rsidRPr="0001031B">
              <w:rPr>
                <w:b/>
                <w:bCs/>
                <w:color w:val="0070C0"/>
              </w:rPr>
              <w:t>Sedmisegmentový</w:t>
            </w:r>
            <w:proofErr w:type="spellEnd"/>
            <w:r w:rsidRPr="0001031B">
              <w:rPr>
                <w:b/>
                <w:bCs/>
                <w:color w:val="0070C0"/>
              </w:rPr>
              <w:t xml:space="preserve"> displej</w:t>
            </w:r>
            <w:r w:rsidRPr="0001031B">
              <w:rPr>
                <w:color w:val="0070C0"/>
              </w:rPr>
              <w:t xml:space="preserve"> </w:t>
            </w:r>
            <w:r>
              <w:t xml:space="preserve">je ovládán prostřednictvím pinů ___, ____ a ____. </w:t>
            </w:r>
            <w:r w:rsidR="00407F61">
              <w:t xml:space="preserve">Dokáže zobrazit pouze 4 znaky a 4 desetinné tečky. </w:t>
            </w:r>
          </w:p>
        </w:tc>
      </w:tr>
    </w:tbl>
    <w:p w14:paraId="0E3F1A19" w14:textId="2BC395B6" w:rsidR="00960EC5" w:rsidRDefault="00960EC5" w:rsidP="002048B1">
      <w:pPr>
        <w:spacing w:line="360" w:lineRule="auto"/>
        <w:jc w:val="both"/>
      </w:pPr>
    </w:p>
    <w:sectPr w:rsidR="00960E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Ink Free">
    <w:panose1 w:val="03080402000500000000"/>
    <w:charset w:val="EE"/>
    <w:family w:val="script"/>
    <w:pitch w:val="variable"/>
    <w:sig w:usb0="8000000F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265E1"/>
    <w:multiLevelType w:val="multilevel"/>
    <w:tmpl w:val="ACDACDB6"/>
    <w:numStyleLink w:val="slovnkapitolzvrenprce"/>
  </w:abstractNum>
  <w:abstractNum w:abstractNumId="16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7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8" w15:restartNumberingAfterBreak="0">
    <w:nsid w:val="4E375AEA"/>
    <w:multiLevelType w:val="multilevel"/>
    <w:tmpl w:val="0A48D9CC"/>
    <w:numStyleLink w:val="slovnzvrenprce"/>
  </w:abstractNum>
  <w:abstractNum w:abstractNumId="19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51A5B72"/>
    <w:multiLevelType w:val="multilevel"/>
    <w:tmpl w:val="0A48D9CC"/>
    <w:numStyleLink w:val="slovnzvrenprce"/>
  </w:abstractNum>
  <w:abstractNum w:abstractNumId="22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3" w15:restartNumberingAfterBreak="0">
    <w:nsid w:val="69965AD5"/>
    <w:multiLevelType w:val="multilevel"/>
    <w:tmpl w:val="0A48D9CC"/>
    <w:numStyleLink w:val="slovnzvrenprce"/>
  </w:abstractNum>
  <w:abstractNum w:abstractNumId="24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5" w15:restartNumberingAfterBreak="0">
    <w:nsid w:val="70F706F0"/>
    <w:multiLevelType w:val="multilevel"/>
    <w:tmpl w:val="ACDACDB6"/>
    <w:numStyleLink w:val="slovnkapitolzvrenprce"/>
  </w:abstractNum>
  <w:abstractNum w:abstractNumId="26" w15:restartNumberingAfterBreak="0">
    <w:nsid w:val="772474BC"/>
    <w:multiLevelType w:val="multilevel"/>
    <w:tmpl w:val="ACDACDB6"/>
    <w:numStyleLink w:val="slovnkapitolzvrenprce"/>
  </w:abstractNum>
  <w:abstractNum w:abstractNumId="27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8" w15:restartNumberingAfterBreak="0">
    <w:nsid w:val="7DDC278D"/>
    <w:multiLevelType w:val="multilevel"/>
    <w:tmpl w:val="0A48D9CC"/>
    <w:numStyleLink w:val="slovnzvrenprce"/>
  </w:abstractNum>
  <w:num w:numId="1" w16cid:durableId="304236213">
    <w:abstractNumId w:val="7"/>
  </w:num>
  <w:num w:numId="2" w16cid:durableId="341858656">
    <w:abstractNumId w:val="6"/>
  </w:num>
  <w:num w:numId="3" w16cid:durableId="1778058813">
    <w:abstractNumId w:val="13"/>
  </w:num>
  <w:num w:numId="4" w16cid:durableId="2050254714">
    <w:abstractNumId w:val="0"/>
  </w:num>
  <w:num w:numId="5" w16cid:durableId="668483415">
    <w:abstractNumId w:val="9"/>
  </w:num>
  <w:num w:numId="6" w16cid:durableId="18643927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0647268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08457424">
    <w:abstractNumId w:val="19"/>
  </w:num>
  <w:num w:numId="9" w16cid:durableId="4913375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86685263">
    <w:abstractNumId w:val="20"/>
  </w:num>
  <w:num w:numId="11" w16cid:durableId="4225293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1685080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58677494">
    <w:abstractNumId w:val="2"/>
  </w:num>
  <w:num w:numId="14" w16cid:durableId="18558047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67475940">
    <w:abstractNumId w:val="10"/>
  </w:num>
  <w:num w:numId="16" w16cid:durableId="158693443">
    <w:abstractNumId w:val="8"/>
  </w:num>
  <w:num w:numId="17" w16cid:durableId="5566221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831524940">
    <w:abstractNumId w:val="23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 w16cid:durableId="1119374252">
    <w:abstractNumId w:val="21"/>
  </w:num>
  <w:num w:numId="20" w16cid:durableId="509610276">
    <w:abstractNumId w:val="18"/>
  </w:num>
  <w:num w:numId="21" w16cid:durableId="1769890358">
    <w:abstractNumId w:val="28"/>
  </w:num>
  <w:num w:numId="22" w16cid:durableId="433094503">
    <w:abstractNumId w:val="5"/>
  </w:num>
  <w:num w:numId="23" w16cid:durableId="1528567614">
    <w:abstractNumId w:val="4"/>
  </w:num>
  <w:num w:numId="24" w16cid:durableId="5272549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77767128">
    <w:abstractNumId w:val="26"/>
  </w:num>
  <w:num w:numId="26" w16cid:durableId="689838153">
    <w:abstractNumId w:val="25"/>
  </w:num>
  <w:num w:numId="27" w16cid:durableId="934434392">
    <w:abstractNumId w:val="3"/>
  </w:num>
  <w:num w:numId="28" w16cid:durableId="278799148">
    <w:abstractNumId w:val="15"/>
  </w:num>
  <w:num w:numId="29" w16cid:durableId="2072380376">
    <w:abstractNumId w:val="24"/>
  </w:num>
  <w:num w:numId="30" w16cid:durableId="998800960">
    <w:abstractNumId w:val="11"/>
  </w:num>
  <w:num w:numId="31" w16cid:durableId="862208852">
    <w:abstractNumId w:val="22"/>
  </w:num>
  <w:num w:numId="32" w16cid:durableId="1746147172">
    <w:abstractNumId w:val="27"/>
  </w:num>
  <w:num w:numId="33" w16cid:durableId="250357004">
    <w:abstractNumId w:val="17"/>
  </w:num>
  <w:num w:numId="34" w16cid:durableId="279528923">
    <w:abstractNumId w:val="12"/>
  </w:num>
  <w:num w:numId="35" w16cid:durableId="54359236">
    <w:abstractNumId w:val="14"/>
  </w:num>
  <w:num w:numId="36" w16cid:durableId="2013409347">
    <w:abstractNumId w:val="16"/>
  </w:num>
  <w:num w:numId="37" w16cid:durableId="1644963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981"/>
    <w:rsid w:val="00007AF5"/>
    <w:rsid w:val="0001031B"/>
    <w:rsid w:val="000B3ACD"/>
    <w:rsid w:val="00123E2E"/>
    <w:rsid w:val="0017345C"/>
    <w:rsid w:val="002048B1"/>
    <w:rsid w:val="00407F61"/>
    <w:rsid w:val="00532697"/>
    <w:rsid w:val="006830D6"/>
    <w:rsid w:val="008F4981"/>
    <w:rsid w:val="00960EC5"/>
    <w:rsid w:val="009A2098"/>
    <w:rsid w:val="00C26417"/>
    <w:rsid w:val="00D01B0C"/>
    <w:rsid w:val="00F1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960E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960EC5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960EC5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960EC5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960EC5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960EC5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960EC5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960EC5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60EC5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60EC5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rsid w:val="00960EC5"/>
    <w:pPr>
      <w:ind w:left="720"/>
      <w:contextualSpacing/>
    </w:pPr>
  </w:style>
  <w:style w:type="table" w:styleId="Mkatabulky">
    <w:name w:val="Table Grid"/>
    <w:basedOn w:val="Normlntabulka"/>
    <w:uiPriority w:val="39"/>
    <w:rsid w:val="000B3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960EC5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60EC5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960EC5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960EC5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960EC5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960EC5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960EC5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960EC5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60EC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60EC5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60EC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960EC5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960EC5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960EC5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960EC5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960EC5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960EC5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960EC5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960EC5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960EC5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960EC5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960EC5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960EC5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960EC5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960EC5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960EC5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960EC5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960EC5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960EC5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960EC5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960EC5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960EC5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960EC5"/>
  </w:style>
  <w:style w:type="paragraph" w:styleId="Titulek">
    <w:name w:val="caption"/>
    <w:basedOn w:val="Normln"/>
    <w:next w:val="D-normln"/>
    <w:uiPriority w:val="35"/>
    <w:unhideWhenUsed/>
    <w:qFormat/>
    <w:rsid w:val="00960EC5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960EC5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960EC5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960EC5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960EC5"/>
    <w:pPr>
      <w:spacing w:after="20"/>
    </w:pPr>
  </w:style>
  <w:style w:type="numbering" w:customStyle="1" w:styleId="Styl1">
    <w:name w:val="Styl1"/>
    <w:uiPriority w:val="99"/>
    <w:rsid w:val="00960EC5"/>
    <w:pPr>
      <w:numPr>
        <w:numId w:val="13"/>
      </w:numPr>
    </w:pPr>
  </w:style>
  <w:style w:type="numbering" w:customStyle="1" w:styleId="slovnzvrenprce">
    <w:name w:val="Číslování závěrečné práce"/>
    <w:uiPriority w:val="99"/>
    <w:rsid w:val="00960EC5"/>
    <w:pPr>
      <w:numPr>
        <w:numId w:val="16"/>
      </w:numPr>
    </w:pPr>
  </w:style>
  <w:style w:type="numbering" w:customStyle="1" w:styleId="slovnkapitolzvrenprce">
    <w:name w:val="Číslování kapitol závěrečné práce"/>
    <w:uiPriority w:val="99"/>
    <w:rsid w:val="00960EC5"/>
    <w:pPr>
      <w:numPr>
        <w:numId w:val="23"/>
      </w:numPr>
    </w:pPr>
  </w:style>
  <w:style w:type="paragraph" w:customStyle="1" w:styleId="D-odrkovseznam">
    <w:name w:val="D-odrážkový seznam"/>
    <w:basedOn w:val="D-normln"/>
    <w:uiPriority w:val="10"/>
    <w:qFormat/>
    <w:rsid w:val="00960EC5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960EC5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960EC5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n304450\AppData\Roaming\Microsoft\&#352;ablony\&#353;ablona-DP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šablona-DP.dotx</Template>
  <TotalTime>60</TotalTime>
  <Pages>2</Pages>
  <Words>208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Jiří Noska</cp:lastModifiedBy>
  <cp:revision>8</cp:revision>
  <cp:lastPrinted>2022-04-23T07:32:00Z</cp:lastPrinted>
  <dcterms:created xsi:type="dcterms:W3CDTF">2022-04-22T12:40:00Z</dcterms:created>
  <dcterms:modified xsi:type="dcterms:W3CDTF">2022-04-29T15:07:00Z</dcterms:modified>
</cp:coreProperties>
</file>