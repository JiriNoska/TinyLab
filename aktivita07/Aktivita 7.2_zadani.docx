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3D59C27" wp14:editId="38CC295F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C536E40" id="Skupina 40" o:spid="_x0000_s1026" style="position:absolute;margin-left:-158.75pt;margin-top:-109.15pt;width:421.1pt;height:352.65pt;z-index:251638784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12FBFAD5" wp14:editId="0B5BEDB8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37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0F79D0A6" wp14:editId="60BB54E7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78DAB1E4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7A37AA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7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1E2747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F79D0A6" id="Skupina 43" o:spid="_x0000_s1027" style="position:absolute;margin-left:6.75pt;margin-top:261.5pt;width:439.45pt;height:69.15pt;z-index:251639808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78DAB1E4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7A37AA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7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1E2747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3A8E58BA" w14:textId="39D05FF8" w:rsidR="00C40BEF" w:rsidRDefault="006A7F53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60288" behindDoc="1" locked="0" layoutInCell="1" allowOverlap="1" wp14:anchorId="38753D8E" wp14:editId="09FE8211">
            <wp:simplePos x="0" y="0"/>
            <wp:positionH relativeFrom="margin">
              <wp:align>left</wp:align>
            </wp:positionH>
            <wp:positionV relativeFrom="paragraph">
              <wp:posOffset>58420</wp:posOffset>
            </wp:positionV>
            <wp:extent cx="495300" cy="495300"/>
            <wp:effectExtent l="0" t="0" r="0" b="0"/>
            <wp:wrapTight wrapText="bothSides">
              <wp:wrapPolygon edited="0">
                <wp:start x="7477" y="0"/>
                <wp:lineTo x="0" y="5815"/>
                <wp:lineTo x="0" y="16615"/>
                <wp:lineTo x="831" y="19108"/>
                <wp:lineTo x="19938" y="19108"/>
                <wp:lineTo x="20769" y="16615"/>
                <wp:lineTo x="20769" y="5815"/>
                <wp:lineTo x="13292" y="0"/>
                <wp:lineTo x="7477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4366" w:rsidRPr="004B4366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6AD23DE0" wp14:editId="26922E6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6028DCEE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7A37AA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7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1E2747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AD23DE0" id="Skupina 3" o:spid="_x0000_s1030" style="position:absolute;left:0;text-align:left;margin-left:0;margin-top:0;width:439.45pt;height:69.3pt;z-index:251641856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6028DCEE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7A37AA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7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1E2747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1E2747" w:rsidRPr="001E2747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Vytiskni na sériový monitor číslo, které se bude zvětšovat při otáčení hřídele rotačního enkodéru po směru hodinových ručiček a zmenšovat při otáčení hřídele proti směru hodinových ručiček.</w:t>
      </w:r>
    </w:p>
    <w:p w14:paraId="30EEB101" w14:textId="12994EE8" w:rsidR="004408A4" w:rsidRDefault="004408A4" w:rsidP="005863DE">
      <w:pPr>
        <w:jc w:val="both"/>
        <w:rPr>
          <w:rFonts w:asciiTheme="minorHAnsi" w:eastAsiaTheme="minorHAnsi" w:hAnsiTheme="minorHAnsi" w:cstheme="minorBidi"/>
          <w:b/>
          <w:bCs/>
          <w:i/>
          <w:iCs/>
          <w:color w:val="767171" w:themeColor="background2" w:themeShade="80"/>
          <w:sz w:val="40"/>
          <w:szCs w:val="22"/>
          <w:lang w:eastAsia="en-US"/>
        </w:rPr>
      </w:pPr>
      <w:r w:rsidRPr="004408A4">
        <w:rPr>
          <w:rFonts w:asciiTheme="minorHAnsi" w:eastAsiaTheme="minorHAnsi" w:hAnsiTheme="minorHAnsi" w:cstheme="minorBidi"/>
          <w:b/>
          <w:bCs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  <w:bookmarkStart w:id="0" w:name="_GoBack"/>
      <w:bookmarkEnd w:id="0"/>
    </w:p>
    <w:p w14:paraId="6832BB8A" w14:textId="590F44D4" w:rsidR="008D0E8A" w:rsidRDefault="006A7F53" w:rsidP="005863DE">
      <w:pPr>
        <w:jc w:val="both"/>
        <w:rPr>
          <w:rFonts w:asciiTheme="minorHAnsi" w:eastAsiaTheme="minorHAnsi" w:hAnsiTheme="minorHAnsi" w:cstheme="minorBidi"/>
          <w:b/>
          <w:bCs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59264" behindDoc="1" locked="0" layoutInCell="1" allowOverlap="1" wp14:anchorId="79B9216F" wp14:editId="4E449782">
            <wp:simplePos x="0" y="0"/>
            <wp:positionH relativeFrom="margin">
              <wp:posOffset>0</wp:posOffset>
            </wp:positionH>
            <wp:positionV relativeFrom="paragraph">
              <wp:posOffset>495300</wp:posOffset>
            </wp:positionV>
            <wp:extent cx="455930" cy="455930"/>
            <wp:effectExtent l="0" t="0" r="1270" b="1270"/>
            <wp:wrapTight wrapText="bothSides">
              <wp:wrapPolygon edited="0">
                <wp:start x="4513" y="0"/>
                <wp:lineTo x="0" y="4513"/>
                <wp:lineTo x="0" y="16245"/>
                <wp:lineTo x="4513" y="20758"/>
                <wp:lineTo x="16245" y="20758"/>
                <wp:lineTo x="20758" y="16245"/>
                <wp:lineTo x="20758" y="4513"/>
                <wp:lineTo x="16245" y="0"/>
                <wp:lineTo x="4513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" cy="4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A49EA" w14:textId="500FC2FE" w:rsidR="008D0E8A" w:rsidRDefault="008D0E8A" w:rsidP="005863DE">
      <w:pPr>
        <w:jc w:val="both"/>
        <w:rPr>
          <w:rFonts w:asciiTheme="minorHAnsi" w:eastAsiaTheme="minorHAnsi" w:hAnsiTheme="minorHAnsi" w:cstheme="minorBidi"/>
          <w:b/>
          <w:bCs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3EF3EA8B" w14:textId="39E96E00" w:rsidR="008D0E8A" w:rsidRDefault="008D0E8A" w:rsidP="008D0E8A">
      <w:pPr>
        <w:jc w:val="center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8D0E8A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INPUT 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x</w:t>
      </w:r>
      <w:r w:rsidRPr="008D0E8A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INPUT_PULLUP</w:t>
      </w:r>
    </w:p>
    <w:p w14:paraId="6ECB9D9D" w14:textId="77777777" w:rsidR="008D0E8A" w:rsidRPr="008D0E8A" w:rsidRDefault="008D0E8A" w:rsidP="008D0E8A">
      <w:pPr>
        <w:jc w:val="center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sectPr w:rsidR="008D0E8A" w:rsidRPr="008D0E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0381267"/>
    <w:multiLevelType w:val="hybridMultilevel"/>
    <w:tmpl w:val="5F4EC1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265E1"/>
    <w:multiLevelType w:val="multilevel"/>
    <w:tmpl w:val="ACDACDB6"/>
    <w:numStyleLink w:val="slovnkapitolzvrenprce"/>
  </w:abstractNum>
  <w:abstractNum w:abstractNumId="17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8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 w15:restartNumberingAfterBreak="0">
    <w:nsid w:val="4E375AEA"/>
    <w:multiLevelType w:val="multilevel"/>
    <w:tmpl w:val="0A48D9CC"/>
    <w:numStyleLink w:val="slovnzvrenprce"/>
  </w:abstractNum>
  <w:abstractNum w:abstractNumId="20" w15:restartNumberingAfterBreak="0">
    <w:nsid w:val="4FA950A3"/>
    <w:multiLevelType w:val="hybridMultilevel"/>
    <w:tmpl w:val="BC2206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1A5B72"/>
    <w:multiLevelType w:val="multilevel"/>
    <w:tmpl w:val="0A48D9CC"/>
    <w:numStyleLink w:val="slovnzvrenprce"/>
  </w:abstractNum>
  <w:abstractNum w:abstractNumId="24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5" w15:restartNumberingAfterBreak="0">
    <w:nsid w:val="69965AD5"/>
    <w:multiLevelType w:val="multilevel"/>
    <w:tmpl w:val="0A48D9CC"/>
    <w:numStyleLink w:val="slovnzvrenprce"/>
  </w:abstractNum>
  <w:abstractNum w:abstractNumId="26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70F706F0"/>
    <w:multiLevelType w:val="multilevel"/>
    <w:tmpl w:val="ACDACDB6"/>
    <w:numStyleLink w:val="slovnkapitolzvrenprce"/>
  </w:abstractNum>
  <w:abstractNum w:abstractNumId="28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474BC"/>
    <w:multiLevelType w:val="multilevel"/>
    <w:tmpl w:val="ACDACDB6"/>
    <w:numStyleLink w:val="slovnkapitolzvrenprce"/>
  </w:abstractNum>
  <w:abstractNum w:abstractNumId="30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1" w15:restartNumberingAfterBreak="0">
    <w:nsid w:val="7DDC278D"/>
    <w:multiLevelType w:val="multilevel"/>
    <w:tmpl w:val="0A48D9CC"/>
    <w:numStyleLink w:val="slovnzvrenprce"/>
  </w:abstractNum>
  <w:num w:numId="1">
    <w:abstractNumId w:val="7"/>
  </w:num>
  <w:num w:numId="2">
    <w:abstractNumId w:val="6"/>
  </w:num>
  <w:num w:numId="3">
    <w:abstractNumId w:val="14"/>
  </w:num>
  <w:num w:numId="4">
    <w:abstractNumId w:val="0"/>
  </w:num>
  <w:num w:numId="5">
    <w:abstractNumId w:val="9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3"/>
  </w:num>
  <w:num w:numId="20">
    <w:abstractNumId w:val="19"/>
  </w:num>
  <w:num w:numId="21">
    <w:abstractNumId w:val="31"/>
  </w:num>
  <w:num w:numId="22">
    <w:abstractNumId w:val="5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</w:num>
  <w:num w:numId="26">
    <w:abstractNumId w:val="27"/>
  </w:num>
  <w:num w:numId="27">
    <w:abstractNumId w:val="3"/>
  </w:num>
  <w:num w:numId="28">
    <w:abstractNumId w:val="16"/>
  </w:num>
  <w:num w:numId="29">
    <w:abstractNumId w:val="26"/>
  </w:num>
  <w:num w:numId="30">
    <w:abstractNumId w:val="11"/>
  </w:num>
  <w:num w:numId="31">
    <w:abstractNumId w:val="24"/>
  </w:num>
  <w:num w:numId="32">
    <w:abstractNumId w:val="30"/>
  </w:num>
  <w:num w:numId="33">
    <w:abstractNumId w:val="18"/>
  </w:num>
  <w:num w:numId="34">
    <w:abstractNumId w:val="13"/>
  </w:num>
  <w:num w:numId="35">
    <w:abstractNumId w:val="15"/>
  </w:num>
  <w:num w:numId="36">
    <w:abstractNumId w:val="17"/>
  </w:num>
  <w:num w:numId="37">
    <w:abstractNumId w:val="1"/>
  </w:num>
  <w:num w:numId="38">
    <w:abstractNumId w:val="28"/>
  </w:num>
  <w:num w:numId="39">
    <w:abstractNumId w:val="20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B3ACD"/>
    <w:rsid w:val="00123E2E"/>
    <w:rsid w:val="001B2957"/>
    <w:rsid w:val="001E2747"/>
    <w:rsid w:val="00371470"/>
    <w:rsid w:val="003B3C42"/>
    <w:rsid w:val="004408A4"/>
    <w:rsid w:val="004B4366"/>
    <w:rsid w:val="0052064A"/>
    <w:rsid w:val="00532697"/>
    <w:rsid w:val="005863DE"/>
    <w:rsid w:val="005A6992"/>
    <w:rsid w:val="005E770F"/>
    <w:rsid w:val="00631E62"/>
    <w:rsid w:val="006830D6"/>
    <w:rsid w:val="006A7F53"/>
    <w:rsid w:val="007A37AA"/>
    <w:rsid w:val="008D0E8A"/>
    <w:rsid w:val="008F4981"/>
    <w:rsid w:val="009A2098"/>
    <w:rsid w:val="009E5BC4"/>
    <w:rsid w:val="00A129B5"/>
    <w:rsid w:val="00A555F7"/>
    <w:rsid w:val="00B83884"/>
    <w:rsid w:val="00B838E7"/>
    <w:rsid w:val="00BA7969"/>
    <w:rsid w:val="00BF13B0"/>
    <w:rsid w:val="00C26417"/>
    <w:rsid w:val="00C27867"/>
    <w:rsid w:val="00C40BEF"/>
    <w:rsid w:val="00D01B0C"/>
    <w:rsid w:val="00E46B99"/>
    <w:rsid w:val="00E57A3C"/>
    <w:rsid w:val="00EA5ADD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1E2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1E2747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1E2747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1E2747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1E2747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1E2747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1E2747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1E2747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E2747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E2747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1E2747"/>
    <w:pPr>
      <w:ind w:left="720"/>
      <w:contextualSpacing/>
    </w:pPr>
  </w:style>
  <w:style w:type="table" w:styleId="Mkatabulky">
    <w:name w:val="Table Grid"/>
    <w:basedOn w:val="Normlntabulka"/>
    <w:uiPriority w:val="59"/>
    <w:rsid w:val="001E2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1E274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E2747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1E2747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1E2747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1E2747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1E2747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1E2747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1E274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E274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E274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E27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1E2747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1E2747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1E2747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1E2747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1E2747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1E2747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1E2747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1E2747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1E2747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1E2747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1E2747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1E2747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1E2747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1E2747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1E2747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1E2747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1E2747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1E2747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1E2747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1E2747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1E2747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1E2747"/>
  </w:style>
  <w:style w:type="paragraph" w:styleId="Titulek">
    <w:name w:val="caption"/>
    <w:basedOn w:val="Normln"/>
    <w:next w:val="D-normln"/>
    <w:uiPriority w:val="35"/>
    <w:unhideWhenUsed/>
    <w:qFormat/>
    <w:rsid w:val="001E2747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1E2747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1E2747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1E2747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1E2747"/>
    <w:pPr>
      <w:spacing w:after="20"/>
    </w:pPr>
  </w:style>
  <w:style w:type="numbering" w:customStyle="1" w:styleId="Styl1">
    <w:name w:val="Styl1"/>
    <w:uiPriority w:val="99"/>
    <w:rsid w:val="001E2747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1E2747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1E2747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1E2747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1E2747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1E2747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1E2747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1E2747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1E2747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1E2747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1E2747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1E2747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180</TotalTime>
  <Pages>2</Pages>
  <Words>33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23</cp:revision>
  <cp:lastPrinted>2022-05-06T19:44:00Z</cp:lastPrinted>
  <dcterms:created xsi:type="dcterms:W3CDTF">2022-04-22T12:40:00Z</dcterms:created>
  <dcterms:modified xsi:type="dcterms:W3CDTF">2022-05-18T13:23:00Z</dcterms:modified>
</cp:coreProperties>
</file>