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21599" w14:textId="3C9617EF" w:rsidR="00D54966" w:rsidRPr="00E902BD" w:rsidRDefault="001957BB" w:rsidP="00960EC5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2DA123F9" wp14:editId="7A07F424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D09C18" id="Skupina 40" o:spid="_x0000_s1026" style="position:absolute;margin-left:-158.75pt;margin-top:-109.15pt;width:421.1pt;height:352.65pt;z-index:251654656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0F268D4C" w14:textId="078506F8" w:rsidR="00D54966" w:rsidRDefault="00D27C92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DE435DA" wp14:editId="7B971E91">
                <wp:simplePos x="0" y="0"/>
                <wp:positionH relativeFrom="margin">
                  <wp:align>left</wp:align>
                </wp:positionH>
                <wp:positionV relativeFrom="paragraph">
                  <wp:posOffset>4316730</wp:posOffset>
                </wp:positionV>
                <wp:extent cx="5581015" cy="878205"/>
                <wp:effectExtent l="0" t="0" r="19685" b="17145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27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18"/>
                            <a:ext cx="4838699" cy="8216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6E7F507" w14:textId="0CFFE435" w:rsidR="00D27C92" w:rsidRPr="00D27C92" w:rsidRDefault="00794B17" w:rsidP="00D27C92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  <w:t>Rotační enkodér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E435DA" id="Skupina 3" o:spid="_x0000_s1026" style="position:absolute;margin-left:0;margin-top:339.9pt;width:439.45pt;height:69.15pt;z-index:251658752;mso-position-horizontal:left;mso-position-horizontal-relative:margin;mso-height-relative:margin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">
                <v:shape id="_x0000_s1027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800;top:356;width:48387;height:8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" filled="f" stroked="f">
                  <v:textbox>
                    <w:txbxContent>
                      <w:p w14:paraId="36E7F507" w14:textId="0CFFE435" w:rsidR="00D27C92" w:rsidRPr="00D27C92" w:rsidRDefault="00794B17" w:rsidP="00D27C92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  <w:t>Rotační enkodér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902BD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5E5D8182" wp14:editId="635B4C9D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CAC83FE" w14:textId="39876F31" w:rsidR="00D54966" w:rsidRPr="00DC59F6" w:rsidRDefault="00D54966" w:rsidP="00D54966">
                            <w:pPr>
                              <w:jc w:val="right"/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DC59F6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Vývojový kit TinyLab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5D8182" id="Textové pole 2" o:spid="_x0000_s1029" type="#_x0000_t202" style="position:absolute;margin-left:169.95pt;margin-top:503.25pt;width:313.15pt;height:110.6pt;z-index:251653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" stroked="f">
                <v:textbox style="mso-fit-shape-to-text:t">
                  <w:txbxContent>
                    <w:p w14:paraId="6CAC83FE" w14:textId="39876F31" w:rsidR="00D54966" w:rsidRPr="00DC59F6" w:rsidRDefault="00D54966" w:rsidP="00D54966">
                      <w:pPr>
                        <w:jc w:val="right"/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DC59F6"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Vývojový kit TinyLab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57BB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204EB8E" wp14:editId="40970F3B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80176"/>
                <wp:effectExtent l="0" t="0" r="19685" b="15240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68F7F323" w14:textId="3D97B71B" w:rsidR="00D54966" w:rsidRPr="001957BB" w:rsidRDefault="00D27C92" w:rsidP="00D54966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Hodina </w:t>
                              </w:r>
                              <w:r w:rsidR="00794B17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4EB8E" id="Skupina 43" o:spid="_x0000_s1030" style="position:absolute;margin-left:6.75pt;margin-top:261.5pt;width:439.45pt;height:69.3pt;z-index:251655680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">
                <v:shape 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68F7F323" w14:textId="3D97B71B" w:rsidR="00D54966" w:rsidRPr="001957BB" w:rsidRDefault="00D27C92" w:rsidP="00D54966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Hodina </w:t>
                        </w:r>
                        <w:r w:rsidR="00794B17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4966" w:rsidRPr="00E902BD">
        <w:rPr>
          <w:rFonts w:asciiTheme="minorHAnsi" w:hAnsiTheme="minorHAnsi"/>
          <w:color w:val="0070C0"/>
          <w:sz w:val="40"/>
        </w:rPr>
        <w:br w:type="page"/>
      </w:r>
    </w:p>
    <w:p w14:paraId="1F9D87B0" w14:textId="67A95229" w:rsidR="00C665BA" w:rsidRDefault="00092B8A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lastRenderedPageBreak/>
        <mc:AlternateContent>
          <mc:Choice Requires="wps">
            <w:drawing>
              <wp:anchor distT="107950" distB="107950" distL="114300" distR="114300" simplePos="0" relativeHeight="251661824" behindDoc="0" locked="0" layoutInCell="1" allowOverlap="1" wp14:anchorId="26717CEA" wp14:editId="4C02E42A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5580000" cy="496800"/>
                <wp:effectExtent l="0" t="0" r="20955" b="17780"/>
                <wp:wrapTopAndBottom/>
                <wp:docPr id="2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4968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BECB2" w14:textId="77777777" w:rsidR="00092B8A" w:rsidRPr="00092B8A" w:rsidRDefault="00092B8A" w:rsidP="00092B8A">
                            <w:pPr>
                              <w:spacing w:after="160" w:line="360" w:lineRule="auto"/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</w:pP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Co budou žáci dělat: </w:t>
                            </w:r>
                          </w:p>
                          <w:p w14:paraId="12FBB106" w14:textId="77777777" w:rsidR="00092B8A" w:rsidRDefault="00092B8A" w:rsidP="00092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17CEA" id="Obdélník se zakulacenými rohy na opačné straně 42" o:spid="_x0000_s1033" style="position:absolute;margin-left:0;margin-top:30pt;width:439.35pt;height:39.1pt;z-index:251661824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80000,49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" adj="-11796480,,5400" path="m248400,l5580000,r,l5580000,248400v,137188,-111212,248400,-248400,248400l,496800r,l,248400c,111212,111212,,248400,xe" fillcolor="#7f7f7f [1612]" strokecolor="#1f4d78 [1604]" strokeweight="1pt">
                <v:stroke joinstyle="miter"/>
                <v:formulas/>
                <v:path arrowok="t" o:connecttype="custom" o:connectlocs="248400,0;5580000,0;5580000,0;5580000,248400;5331600,496800;0,496800;0,496800;0,248400;248400,0" o:connectangles="0,0,0,0,0,0,0,0,0" textboxrect="0,0,5580000,496800"/>
                <v:textbox>
                  <w:txbxContent>
                    <w:p w14:paraId="093BECB2" w14:textId="77777777" w:rsidR="00092B8A" w:rsidRPr="00092B8A" w:rsidRDefault="00092B8A" w:rsidP="00092B8A">
                      <w:pPr>
                        <w:spacing w:after="160" w:line="360" w:lineRule="auto"/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</w:pP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Co budou žáci dělat: </w:t>
                      </w:r>
                    </w:p>
                    <w:p w14:paraId="12FBB106" w14:textId="77777777" w:rsidR="00092B8A" w:rsidRDefault="00092B8A" w:rsidP="00092B8A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65BA" w:rsidRPr="00092B8A">
        <w:rPr>
          <w:rFonts w:asciiTheme="minorHAnsi" w:hAnsiTheme="minorHAnsi"/>
          <w:b/>
          <w:color w:val="000000" w:themeColor="text1"/>
          <w:szCs w:val="16"/>
        </w:rPr>
        <w:t>Časová dotace:</w:t>
      </w:r>
      <w:r w:rsidR="00C665BA">
        <w:rPr>
          <w:rFonts w:asciiTheme="minorHAnsi" w:hAnsiTheme="minorHAnsi"/>
          <w:color w:val="000000" w:themeColor="text1"/>
          <w:szCs w:val="16"/>
        </w:rPr>
        <w:t xml:space="preserve"> 1 vyučovací hodina</w:t>
      </w:r>
    </w:p>
    <w:p w14:paraId="5B8BFB00" w14:textId="4B4823F6" w:rsidR="00794B17" w:rsidRDefault="00794B17" w:rsidP="004949BB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>pracovat s rotačním enkodérem</w:t>
      </w:r>
      <w:r w:rsidR="00DD780F">
        <w:rPr>
          <w:rFonts w:asciiTheme="minorHAnsi" w:hAnsiTheme="minorHAnsi"/>
          <w:color w:val="000000" w:themeColor="text1"/>
          <w:szCs w:val="16"/>
        </w:rPr>
        <w:t xml:space="preserve">, </w:t>
      </w:r>
    </w:p>
    <w:p w14:paraId="15E8030D" w14:textId="061E6318" w:rsidR="00C665BA" w:rsidRPr="004949BB" w:rsidRDefault="004949BB" w:rsidP="004949BB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inkrementovat a </w:t>
      </w:r>
      <w:proofErr w:type="spellStart"/>
      <w:r>
        <w:rPr>
          <w:rFonts w:asciiTheme="minorHAnsi" w:hAnsiTheme="minorHAnsi"/>
          <w:color w:val="000000" w:themeColor="text1"/>
          <w:szCs w:val="16"/>
        </w:rPr>
        <w:t>dekrementovat</w:t>
      </w:r>
      <w:proofErr w:type="spellEnd"/>
      <w:r>
        <w:rPr>
          <w:rFonts w:asciiTheme="minorHAnsi" w:hAnsiTheme="minorHAnsi"/>
          <w:color w:val="000000" w:themeColor="text1"/>
          <w:szCs w:val="16"/>
        </w:rPr>
        <w:t xml:space="preserve"> číslo rotačním pohybem. </w:t>
      </w:r>
      <w:r w:rsidR="00092B8A">
        <w:rPr>
          <w:noProof/>
        </w:rPr>
        <mc:AlternateContent>
          <mc:Choice Requires="wps">
            <w:drawing>
              <wp:anchor distT="107950" distB="107950" distL="114300" distR="114300" simplePos="0" relativeHeight="251663872" behindDoc="0" locked="0" layoutInCell="1" allowOverlap="1" wp14:anchorId="72F0B67D" wp14:editId="213E6D57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5580000" cy="496800"/>
                <wp:effectExtent l="0" t="0" r="20955" b="17780"/>
                <wp:wrapTopAndBottom/>
                <wp:docPr id="5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4968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9C173" w14:textId="761EDF5D" w:rsidR="00092B8A" w:rsidRPr="00092B8A" w:rsidRDefault="00092B8A" w:rsidP="00092B8A">
                            <w:pPr>
                              <w:spacing w:after="160" w:line="360" w:lineRule="auto"/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</w:pP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Co </w:t>
                            </w: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se žák </w:t>
                            </w:r>
                            <w:proofErr w:type="gramStart"/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naučí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  <w:p w14:paraId="3E6F3DA2" w14:textId="77777777" w:rsidR="00092B8A" w:rsidRDefault="00092B8A" w:rsidP="00092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0B67D" id="_x0000_s1034" style="position:absolute;left:0;text-align:left;margin-left:0;margin-top:30pt;width:439.35pt;height:39.1pt;z-index:251663872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80000,49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" adj="-11796480,,5400" path="m248400,l5580000,r,l5580000,248400v,137188,-111212,248400,-248400,248400l,496800r,l,248400c,111212,111212,,248400,xe" fillcolor="#7f7f7f [1612]" strokecolor="#1f4d78 [1604]" strokeweight="1pt">
                <v:stroke joinstyle="miter"/>
                <v:formulas/>
                <v:path arrowok="t" o:connecttype="custom" o:connectlocs="248400,0;5580000,0;5580000,0;5580000,248400;5331600,496800;0,496800;0,496800;0,248400;248400,0" o:connectangles="0,0,0,0,0,0,0,0,0" textboxrect="0,0,5580000,496800"/>
                <v:textbox>
                  <w:txbxContent>
                    <w:p w14:paraId="4FA9C173" w14:textId="761EDF5D" w:rsidR="00092B8A" w:rsidRPr="00092B8A" w:rsidRDefault="00092B8A" w:rsidP="00092B8A">
                      <w:pPr>
                        <w:spacing w:after="160" w:line="360" w:lineRule="auto"/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</w:pP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Co </w:t>
                      </w:r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se žák </w:t>
                      </w:r>
                      <w:proofErr w:type="gramStart"/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naučí</w:t>
                      </w:r>
                      <w:proofErr w:type="gramEnd"/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  <w:p w14:paraId="3E6F3DA2" w14:textId="77777777" w:rsidR="00092B8A" w:rsidRDefault="00092B8A" w:rsidP="00092B8A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90F5C6" w14:textId="7DACDD72" w:rsidR="00D27C92" w:rsidRPr="00794B17" w:rsidRDefault="00794B17" w:rsidP="00794B17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b/>
          <w:noProof/>
        </w:rPr>
        <mc:AlternateContent>
          <mc:Choice Requires="wps">
            <w:drawing>
              <wp:anchor distT="107950" distB="107950" distL="114300" distR="114300" simplePos="0" relativeHeight="251665920" behindDoc="0" locked="0" layoutInCell="1" allowOverlap="1" wp14:anchorId="754C3A7E" wp14:editId="6D6EEBC6">
                <wp:simplePos x="0" y="0"/>
                <wp:positionH relativeFrom="margin">
                  <wp:posOffset>0</wp:posOffset>
                </wp:positionH>
                <wp:positionV relativeFrom="paragraph">
                  <wp:posOffset>1079450</wp:posOffset>
                </wp:positionV>
                <wp:extent cx="5579745" cy="496570"/>
                <wp:effectExtent l="0" t="0" r="20955" b="17780"/>
                <wp:wrapSquare wrapText="bothSides"/>
                <wp:docPr id="6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46407" w14:textId="31792954" w:rsidR="00092B8A" w:rsidRDefault="00092B8A" w:rsidP="00092B8A"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Aktivity </w:t>
                            </w: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ve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 vyučovací hodině: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C3A7E" id="_x0000_s1035" style="position:absolute;left:0;text-align:left;margin-left:0;margin-top:85pt;width:439.35pt;height:39.1pt;z-index:251665920;visibility:visible;mso-wrap-style:square;mso-width-percent:0;mso-height-percent:0;mso-wrap-distance-left:9pt;mso-wrap-distance-top:8.5pt;mso-wrap-distance-right:9pt;mso-wrap-distance-bottom:8.5pt;mso-position-horizontal:absolute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09046407" w14:textId="31792954" w:rsidR="00092B8A" w:rsidRDefault="00092B8A" w:rsidP="00092B8A"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Aktivity </w:t>
                      </w:r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ve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 vyučovací hodině: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hAnsiTheme="minorHAnsi"/>
          <w:color w:val="000000" w:themeColor="text1"/>
          <w:szCs w:val="16"/>
        </w:rPr>
        <w:t>číst z enkodéru hodnoty a analyzovat směr pohybu</w:t>
      </w:r>
      <w:r w:rsidR="00630050" w:rsidRPr="00794B17">
        <w:rPr>
          <w:rFonts w:asciiTheme="minorHAnsi" w:hAnsiTheme="minorHAnsi"/>
          <w:color w:val="000000" w:themeColor="text1"/>
          <w:szCs w:val="16"/>
        </w:rPr>
        <w:t>.</w:t>
      </w:r>
      <w:r w:rsidR="00D27C92" w:rsidRPr="00794B17">
        <w:rPr>
          <w:rFonts w:asciiTheme="minorHAnsi" w:hAnsiTheme="minorHAnsi"/>
          <w:color w:val="000000" w:themeColor="text1"/>
          <w:szCs w:val="16"/>
        </w:rPr>
        <w:t xml:space="preserve"> </w:t>
      </w:r>
    </w:p>
    <w:p w14:paraId="47736600" w14:textId="0EDBF11A" w:rsidR="00092B8A" w:rsidRDefault="00C665BA" w:rsidP="00092B8A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 </w:t>
      </w:r>
    </w:p>
    <w:p w14:paraId="134C70C9" w14:textId="26A7875B" w:rsidR="00C665BA" w:rsidRPr="008E16FE" w:rsidRDefault="00C665BA" w:rsidP="008E16FE">
      <w:pPr>
        <w:pStyle w:val="Odstavecseseznamem"/>
        <w:numPr>
          <w:ilvl w:val="0"/>
          <w:numId w:val="38"/>
        </w:numPr>
        <w:rPr>
          <w:rFonts w:asciiTheme="minorHAnsi" w:hAnsiTheme="minorHAnsi"/>
          <w:color w:val="000000" w:themeColor="text1"/>
          <w:szCs w:val="16"/>
        </w:rPr>
      </w:pPr>
      <w:r w:rsidRPr="008E16FE">
        <w:rPr>
          <w:rFonts w:asciiTheme="minorHAnsi" w:hAnsiTheme="minorHAnsi"/>
          <w:color w:val="000000" w:themeColor="text1"/>
          <w:szCs w:val="16"/>
        </w:rPr>
        <w:t xml:space="preserve">aktivita </w:t>
      </w:r>
      <w:r w:rsidR="004949BB">
        <w:rPr>
          <w:rFonts w:asciiTheme="minorHAnsi" w:hAnsiTheme="minorHAnsi"/>
          <w:color w:val="000000" w:themeColor="text1"/>
          <w:szCs w:val="16"/>
        </w:rPr>
        <w:t>7</w:t>
      </w:r>
      <w:r w:rsidRPr="008E16FE">
        <w:rPr>
          <w:rFonts w:asciiTheme="minorHAnsi" w:hAnsiTheme="minorHAnsi"/>
          <w:color w:val="000000" w:themeColor="text1"/>
          <w:szCs w:val="16"/>
        </w:rPr>
        <w:t xml:space="preserve">.1 – </w:t>
      </w:r>
      <w:r w:rsidR="004949BB">
        <w:rPr>
          <w:rFonts w:asciiTheme="minorHAnsi" w:hAnsiTheme="minorHAnsi"/>
          <w:color w:val="000000" w:themeColor="text1"/>
          <w:szCs w:val="16"/>
        </w:rPr>
        <w:t>Princip rotačního enkodéru</w:t>
      </w:r>
      <w:r w:rsidRPr="008E16FE">
        <w:rPr>
          <w:rFonts w:asciiTheme="minorHAnsi" w:hAnsiTheme="minorHAnsi"/>
          <w:color w:val="000000" w:themeColor="text1"/>
          <w:szCs w:val="16"/>
        </w:rPr>
        <w:t xml:space="preserve">, </w:t>
      </w:r>
    </w:p>
    <w:p w14:paraId="5212A08F" w14:textId="0F92206C" w:rsidR="00630050" w:rsidRDefault="00630050" w:rsidP="00092B8A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aktivita </w:t>
      </w:r>
      <w:r w:rsidR="004949BB">
        <w:rPr>
          <w:rFonts w:asciiTheme="minorHAnsi" w:hAnsiTheme="minorHAnsi"/>
          <w:color w:val="000000" w:themeColor="text1"/>
          <w:szCs w:val="16"/>
        </w:rPr>
        <w:t>7</w:t>
      </w:r>
      <w:r>
        <w:rPr>
          <w:rFonts w:asciiTheme="minorHAnsi" w:hAnsiTheme="minorHAnsi"/>
          <w:color w:val="000000" w:themeColor="text1"/>
          <w:szCs w:val="16"/>
        </w:rPr>
        <w:t xml:space="preserve">.2 – </w:t>
      </w:r>
      <w:r w:rsidR="004949BB">
        <w:rPr>
          <w:rFonts w:asciiTheme="minorHAnsi" w:hAnsiTheme="minorHAnsi"/>
          <w:color w:val="000000" w:themeColor="text1"/>
          <w:szCs w:val="16"/>
        </w:rPr>
        <w:t>Rotační enkodér</w:t>
      </w:r>
      <w:r w:rsidR="008E16FE">
        <w:rPr>
          <w:rFonts w:asciiTheme="minorHAnsi" w:hAnsiTheme="minorHAnsi"/>
          <w:color w:val="000000" w:themeColor="text1"/>
          <w:szCs w:val="16"/>
        </w:rPr>
        <w:t>.</w:t>
      </w:r>
    </w:p>
    <w:p w14:paraId="04177A11" w14:textId="557894D4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mc:AlternateContent>
          <mc:Choice Requires="wps">
            <w:drawing>
              <wp:anchor distT="107950" distB="107950" distL="114300" distR="114300" simplePos="0" relativeHeight="251670016" behindDoc="0" locked="0" layoutInCell="1" allowOverlap="1" wp14:anchorId="4E26BD8C" wp14:editId="7976AE8A">
                <wp:simplePos x="0" y="0"/>
                <wp:positionH relativeFrom="margin">
                  <wp:align>left</wp:align>
                </wp:positionH>
                <wp:positionV relativeFrom="paragraph">
                  <wp:posOffset>8653</wp:posOffset>
                </wp:positionV>
                <wp:extent cx="5579745" cy="496570"/>
                <wp:effectExtent l="0" t="0" r="20955" b="17780"/>
                <wp:wrapSquare wrapText="bothSides"/>
                <wp:docPr id="1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369D3" w14:textId="77777777" w:rsidR="00F634D5" w:rsidRDefault="00F634D5" w:rsidP="00F634D5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Dostupné materiály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6BD8C" id="_x0000_s1036" style="position:absolute;margin-left:0;margin-top:.7pt;width:439.35pt;height:39.1pt;z-index:251670016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216369D3" w14:textId="77777777" w:rsidR="00F634D5" w:rsidRDefault="00F634D5" w:rsidP="00F634D5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Dostupné materiály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B281EB" w14:textId="61809CBE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</w:p>
    <w:p w14:paraId="422EE080" w14:textId="5494A423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Dostupné materiály: </w:t>
      </w:r>
    </w:p>
    <w:p w14:paraId="1B6756F5" w14:textId="3B5EFCD7" w:rsidR="00AC2F8B" w:rsidRDefault="00AC2F8B" w:rsidP="00F634D5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 w:rsidRPr="00AC2F8B">
        <w:rPr>
          <w:rFonts w:asciiTheme="minorHAnsi" w:hAnsiTheme="minorHAnsi"/>
          <w:b/>
          <w:color w:val="000000" w:themeColor="text1"/>
          <w:szCs w:val="16"/>
        </w:rPr>
        <w:t>https://jirinoska.github.io/tinylab/aktivita</w:t>
      </w:r>
      <w:r w:rsidR="00D90058">
        <w:rPr>
          <w:rFonts w:asciiTheme="minorHAnsi" w:hAnsiTheme="minorHAnsi"/>
          <w:b/>
          <w:color w:val="000000" w:themeColor="text1"/>
          <w:szCs w:val="16"/>
        </w:rPr>
        <w:t>7</w:t>
      </w:r>
    </w:p>
    <w:p w14:paraId="396886F5" w14:textId="01E7341B" w:rsidR="00AC2F8B" w:rsidRDefault="00AC2F8B">
      <w:pPr>
        <w:spacing w:after="160" w:line="259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color w:val="000000" w:themeColor="text1"/>
          <w:szCs w:val="16"/>
        </w:rPr>
        <w:br w:type="page"/>
      </w:r>
    </w:p>
    <w:p w14:paraId="45C9A5CD" w14:textId="1EC5C80A" w:rsidR="00F634D5" w:rsidRDefault="00AC2F8B" w:rsidP="00F634D5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noProof/>
        </w:rPr>
        <w:lastRenderedPageBreak/>
        <mc:AlternateContent>
          <mc:Choice Requires="wps">
            <w:drawing>
              <wp:anchor distT="107950" distB="107950" distL="114300" distR="114300" simplePos="0" relativeHeight="251667968" behindDoc="0" locked="0" layoutInCell="1" allowOverlap="1" wp14:anchorId="079BB561" wp14:editId="2497F57C">
                <wp:simplePos x="0" y="0"/>
                <wp:positionH relativeFrom="margin">
                  <wp:align>left</wp:align>
                </wp:positionH>
                <wp:positionV relativeFrom="paragraph">
                  <wp:posOffset>325</wp:posOffset>
                </wp:positionV>
                <wp:extent cx="5579745" cy="496570"/>
                <wp:effectExtent l="0" t="0" r="20955" b="17780"/>
                <wp:wrapSquare wrapText="bothSides"/>
                <wp:docPr id="7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E01D2" w14:textId="4F1EAF11" w:rsidR="00092B8A" w:rsidRDefault="00092B8A" w:rsidP="00092B8A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Metodika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BB561" id="_x0000_s1037" style="position:absolute;margin-left:0;margin-top:.05pt;width:439.35pt;height:39.1pt;z-index:251667968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685E01D2" w14:textId="4F1EAF11" w:rsidR="00092B8A" w:rsidRDefault="00092B8A" w:rsidP="00092B8A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Metodika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EFC345" w14:textId="2A09F67B" w:rsidR="00C665BA" w:rsidRPr="00F634D5" w:rsidRDefault="00C665BA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</w:p>
    <w:p w14:paraId="07A3ABAF" w14:textId="346A94C3" w:rsidR="00D90058" w:rsidRDefault="00D90058" w:rsidP="00D27C92">
      <w:pPr>
        <w:spacing w:after="160" w:line="360" w:lineRule="auto"/>
        <w:rPr>
          <w:rFonts w:asciiTheme="minorHAnsi" w:hAnsiTheme="minorHAnsi"/>
          <w:bCs/>
          <w:color w:val="000000" w:themeColor="text1"/>
          <w:szCs w:val="16"/>
        </w:rPr>
      </w:pPr>
      <w:r w:rsidRPr="00D90058">
        <w:rPr>
          <w:rFonts w:asciiTheme="minorHAnsi" w:hAnsiTheme="minorHAnsi"/>
          <w:bCs/>
          <w:color w:val="000000" w:themeColor="text1"/>
          <w:szCs w:val="16"/>
        </w:rPr>
        <w:t>Tato hod</w:t>
      </w:r>
      <w:r>
        <w:rPr>
          <w:rFonts w:asciiTheme="minorHAnsi" w:hAnsiTheme="minorHAnsi"/>
          <w:bCs/>
          <w:color w:val="000000" w:themeColor="text1"/>
          <w:szCs w:val="16"/>
        </w:rPr>
        <w:t xml:space="preserve">ina bude rozdělena na dvě aktivity. Vzhledem k náročnosti a nutnosti vysvětlit princip enkodéru není možno časový plán poupravit a vytvořit tak více aktivit. </w:t>
      </w:r>
    </w:p>
    <w:p w14:paraId="5ECCC54E" w14:textId="38B15F59" w:rsidR="0058269E" w:rsidRPr="00092B8A" w:rsidRDefault="00092B8A" w:rsidP="00D27C92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 w:rsidRPr="00092B8A">
        <w:rPr>
          <w:rFonts w:asciiTheme="minorHAnsi" w:hAnsiTheme="minorHAnsi"/>
          <w:b/>
          <w:color w:val="000000" w:themeColor="text1"/>
          <w:szCs w:val="16"/>
        </w:rPr>
        <w:t xml:space="preserve">Aktivita </w:t>
      </w:r>
      <w:r w:rsidR="00D90058">
        <w:rPr>
          <w:rFonts w:asciiTheme="minorHAnsi" w:hAnsiTheme="minorHAnsi"/>
          <w:b/>
          <w:color w:val="000000" w:themeColor="text1"/>
          <w:szCs w:val="16"/>
        </w:rPr>
        <w:t>7</w:t>
      </w:r>
      <w:r w:rsidRPr="00092B8A">
        <w:rPr>
          <w:rFonts w:asciiTheme="minorHAnsi" w:hAnsiTheme="minorHAnsi"/>
          <w:b/>
          <w:color w:val="000000" w:themeColor="text1"/>
          <w:szCs w:val="16"/>
        </w:rPr>
        <w:t>.1</w:t>
      </w:r>
    </w:p>
    <w:p w14:paraId="7472A641" w14:textId="1D7CEBFB" w:rsidR="0045622F" w:rsidRPr="0045622F" w:rsidRDefault="0045622F" w:rsidP="00092B8A">
      <w:pPr>
        <w:pStyle w:val="D-normln"/>
      </w:pPr>
      <w:r w:rsidRPr="0045622F">
        <w:rPr>
          <w:b/>
        </w:rPr>
        <w:t>Odhadovaný čas aktivity:</w:t>
      </w:r>
      <w:r>
        <w:t xml:space="preserve"> </w:t>
      </w:r>
      <w:r w:rsidR="008E16FE">
        <w:t>15</w:t>
      </w:r>
      <w:r>
        <w:t xml:space="preserve"> minut.</w:t>
      </w:r>
    </w:p>
    <w:p w14:paraId="7B24A1D8" w14:textId="0E2544B8" w:rsidR="00D90058" w:rsidRDefault="00D90058" w:rsidP="00092B8A">
      <w:pPr>
        <w:pStyle w:val="D-normln"/>
      </w:pPr>
      <w:r>
        <w:t xml:space="preserve">Rozdejte pracovní list. </w:t>
      </w:r>
    </w:p>
    <w:p w14:paraId="46CA0110" w14:textId="68AD96DF" w:rsidR="00D90058" w:rsidRDefault="00D90058" w:rsidP="00092B8A">
      <w:pPr>
        <w:pStyle w:val="D-normln"/>
      </w:pPr>
      <w:r>
        <w:t xml:space="preserve">Připravte si vyučovací pomůcku – rotační enkodér. </w:t>
      </w:r>
    </w:p>
    <w:p w14:paraId="282CEC92" w14:textId="5E7C765A" w:rsidR="005975D9" w:rsidRDefault="005975D9" w:rsidP="00092B8A">
      <w:pPr>
        <w:pStyle w:val="D-normln"/>
      </w:pPr>
      <w:r>
        <w:t xml:space="preserve">Žákům rozdejte pracovní list a vyučovací pomůcku. Zároveň na tabuli (interaktivní tabuli) nakreslete tabulku s hodnotami pinů 6 a 7 tak, jak je vidět v pracovním listu. Postupně s žáky po krocích procházejte tabulku a vytvářejte podmínky pro rozpoznání směru pohybu. Žákům v orientaci pomůže vyučovací pomůcka, kde mohou otáčet jedním kolem s hodnotami a okénky v druhém kole jsou vidět aktuální hodnoty. </w:t>
      </w:r>
    </w:p>
    <w:p w14:paraId="5016FB04" w14:textId="0593D6AB" w:rsidR="0045622F" w:rsidRDefault="005975D9" w:rsidP="005975D9">
      <w:pPr>
        <w:pStyle w:val="D-normln"/>
        <w:rPr>
          <w:b/>
          <w:color w:val="000000" w:themeColor="text1"/>
          <w:szCs w:val="16"/>
        </w:rPr>
      </w:pPr>
      <w:r>
        <w:t xml:space="preserve"> </w:t>
      </w:r>
      <w:r w:rsidR="0045622F">
        <w:rPr>
          <w:b/>
          <w:color w:val="000000" w:themeColor="text1"/>
          <w:szCs w:val="16"/>
        </w:rPr>
        <w:t xml:space="preserve">Aktivita </w:t>
      </w:r>
      <w:r w:rsidR="00D90058">
        <w:rPr>
          <w:b/>
          <w:color w:val="000000" w:themeColor="text1"/>
          <w:szCs w:val="16"/>
        </w:rPr>
        <w:t>7</w:t>
      </w:r>
      <w:r w:rsidR="00D544C5">
        <w:rPr>
          <w:b/>
          <w:color w:val="000000" w:themeColor="text1"/>
          <w:szCs w:val="16"/>
        </w:rPr>
        <w:t>.2</w:t>
      </w:r>
    </w:p>
    <w:p w14:paraId="74FE4F81" w14:textId="1700B3BF" w:rsidR="0045622F" w:rsidRDefault="0045622F" w:rsidP="0045622F">
      <w:pPr>
        <w:spacing w:after="160" w:line="360" w:lineRule="auto"/>
      </w:pPr>
      <w:r w:rsidRPr="0045622F">
        <w:rPr>
          <w:b/>
        </w:rPr>
        <w:t>Odhadovaný čas aktivity:</w:t>
      </w:r>
      <w:r>
        <w:t xml:space="preserve"> </w:t>
      </w:r>
      <w:r w:rsidR="008E16FE">
        <w:t>25</w:t>
      </w:r>
      <w:r w:rsidR="000A1C1A">
        <w:t xml:space="preserve"> </w:t>
      </w:r>
      <w:r>
        <w:t>minut.</w:t>
      </w:r>
    </w:p>
    <w:p w14:paraId="10FC6840" w14:textId="690E5C6C" w:rsidR="00D04474" w:rsidRDefault="005975D9" w:rsidP="0045622F">
      <w:pPr>
        <w:spacing w:after="160" w:line="360" w:lineRule="auto"/>
      </w:pPr>
      <w:r>
        <w:t xml:space="preserve">Zadejte zadání. </w:t>
      </w:r>
    </w:p>
    <w:p w14:paraId="6AEE7CD0" w14:textId="71EC6B4E" w:rsidR="009168A7" w:rsidRDefault="005975D9" w:rsidP="00C65166">
      <w:pPr>
        <w:pStyle w:val="D-normln"/>
      </w:pPr>
      <w:r>
        <w:t xml:space="preserve">Kromě zadání je v pomůcce i informace o </w:t>
      </w:r>
      <w:r w:rsidR="00C65166">
        <w:t xml:space="preserve">nastavení pinů. Žákům, kteří by četli z pinů 6 a 7 jenom vstupní hodnotu, by načítání hodnot nefungovalo. Je nutné použít piny jako vstupní PULLUP piny. </w:t>
      </w:r>
    </w:p>
    <w:p w14:paraId="15DD92C3" w14:textId="60C6586E" w:rsidR="00C65166" w:rsidRDefault="00C65166" w:rsidP="00C65166">
      <w:pPr>
        <w:pStyle w:val="D-normln"/>
      </w:pPr>
      <w:r>
        <w:t xml:space="preserve">Po této informaci mohou žáci začít postupně zpracovávat program. Mohou čerpat informace z předešlé aktivity, hlavně z pracovního listu, kde je uveden postup podmínek. </w:t>
      </w:r>
    </w:p>
    <w:p w14:paraId="6AF9B413" w14:textId="77777777" w:rsidR="00C65166" w:rsidRPr="000A1C1A" w:rsidRDefault="00C65166" w:rsidP="00C65166">
      <w:pPr>
        <w:pStyle w:val="D-normln"/>
      </w:pPr>
    </w:p>
    <w:sectPr w:rsidR="00C65166" w:rsidRPr="000A1C1A" w:rsidSect="00222253">
      <w:footerReference w:type="even" r:id="rId8"/>
      <w:footerReference w:type="default" r:id="rId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EE03B" w14:textId="77777777" w:rsidR="00222253" w:rsidRDefault="00222253" w:rsidP="00222253">
      <w:r>
        <w:separator/>
      </w:r>
    </w:p>
  </w:endnote>
  <w:endnote w:type="continuationSeparator" w:id="0">
    <w:p w14:paraId="63F06BAC" w14:textId="77777777" w:rsidR="00222253" w:rsidRDefault="00222253" w:rsidP="00222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4E15F" w14:textId="54711F70" w:rsidR="00222253" w:rsidRDefault="00222253">
    <w:pPr>
      <w:pStyle w:val="Zpat"/>
    </w:pPr>
    <w:r>
      <w:rPr>
        <w:rFonts w:asciiTheme="minorHAnsi" w:hAnsiTheme="minorHAnsi"/>
        <w:noProof/>
        <w:color w:val="0070C0"/>
        <w:sz w:val="4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2CFFC02" wp14:editId="69B8DA16">
              <wp:simplePos x="0" y="0"/>
              <wp:positionH relativeFrom="page">
                <wp:posOffset>-38100</wp:posOffset>
              </wp:positionH>
              <wp:positionV relativeFrom="paragraph">
                <wp:posOffset>-47321</wp:posOffset>
              </wp:positionV>
              <wp:extent cx="779393" cy="800183"/>
              <wp:effectExtent l="0" t="0" r="20955" b="0"/>
              <wp:wrapNone/>
              <wp:docPr id="54" name="Skupina 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779393" cy="800183"/>
                        <a:chOff x="0" y="0"/>
                        <a:chExt cx="779393" cy="800183"/>
                      </a:xfrm>
                    </wpg:grpSpPr>
                    <wps:wsp>
                      <wps:cNvPr id="55" name="Slza 55"/>
                      <wps:cNvSpPr/>
                      <wps:spPr>
                        <a:xfrm rot="5400000">
                          <a:off x="0" y="0"/>
                          <a:ext cx="752475" cy="7524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Textové pole 2"/>
                      <wps:cNvSpPr txBox="1">
                        <a:spLocks noChangeArrowheads="1"/>
                      </wps:cNvSpPr>
                      <wps:spPr bwMode="auto">
                        <a:xfrm>
                          <a:off x="23854" y="31805"/>
                          <a:ext cx="755539" cy="7683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E7335" w14:textId="2A74BEB8" w:rsidR="00222253" w:rsidRPr="00222253" w:rsidRDefault="00222253" w:rsidP="0022225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begin"/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instrText xml:space="preserve"> PAGE  \* Arabic  \* MERGEFORMAT </w:instrTex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987BBD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2</w: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2CFFC02" id="Skupina 54" o:spid="_x0000_s1038" style="position:absolute;margin-left:-3pt;margin-top:-3.75pt;width:61.35pt;height:63pt;flip:x;z-index:251661312;mso-position-horizontal-relative:page;mso-width-relative:margin" coordsize="7793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">
              <v:shape id="Slza 55" o:spid="_x0000_s1039" style="position:absolute;width:7524;height:7524;rotation:90;visibility:visible;mso-wrap-style:square;v-text-anchor:middle" coordsize="75247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" path="m,376238c,168447,168447,,376238,l752475,r,376238c752475,584029,584028,752476,376237,752476,168446,752476,-1,584029,-1,376238r1,xe" fillcolor="#a5a5a5 [3206]" strokecolor="#525252 [1606]" strokeweight="1pt">
                <v:stroke joinstyle="miter"/>
                <v:path arrowok="t" o:connecttype="custom" o:connectlocs="0,376238;376238,0;752475,0;752475,376238;376237,752476;-1,376238;0,376238" o:connectangles="0,0,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left:238;top:318;width:7555;height:7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<v:textbox>
                  <w:txbxContent>
                    <w:p w14:paraId="5AAE7335" w14:textId="2A74BEB8" w:rsidR="00222253" w:rsidRPr="00222253" w:rsidRDefault="00222253" w:rsidP="00222253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begin"/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instrText xml:space="preserve"> PAGE  \* Arabic  \* MERGEFORMAT </w:instrTex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separate"/>
                      </w:r>
                      <w:r w:rsidR="00987BBD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72"/>
                          <w:szCs w:val="72"/>
                        </w:rPr>
                        <w:t>2</w: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end"/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E6ED6" w14:textId="58EC6D69" w:rsidR="00222253" w:rsidRDefault="00222253">
    <w:pPr>
      <w:pStyle w:val="Zpat"/>
    </w:pPr>
    <w:r>
      <w:rPr>
        <w:rFonts w:asciiTheme="minorHAnsi" w:hAnsiTheme="minorHAnsi"/>
        <w:noProof/>
        <w:color w:val="0070C0"/>
        <w:sz w:val="4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12E41B8" wp14:editId="78E89BCB">
              <wp:simplePos x="0" y="0"/>
              <wp:positionH relativeFrom="page">
                <wp:posOffset>6832931</wp:posOffset>
              </wp:positionH>
              <wp:positionV relativeFrom="paragraph">
                <wp:posOffset>-61595</wp:posOffset>
              </wp:positionV>
              <wp:extent cx="779393" cy="800183"/>
              <wp:effectExtent l="0" t="0" r="1905" b="0"/>
              <wp:wrapNone/>
              <wp:docPr id="53" name="Skupina 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393" cy="800183"/>
                        <a:chOff x="0" y="0"/>
                        <a:chExt cx="779393" cy="800183"/>
                      </a:xfrm>
                    </wpg:grpSpPr>
                    <wps:wsp>
                      <wps:cNvPr id="51" name="Slza 51"/>
                      <wps:cNvSpPr/>
                      <wps:spPr>
                        <a:xfrm rot="5400000">
                          <a:off x="0" y="0"/>
                          <a:ext cx="752475" cy="7524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Textové pole 2"/>
                      <wps:cNvSpPr txBox="1">
                        <a:spLocks noChangeArrowheads="1"/>
                      </wps:cNvSpPr>
                      <wps:spPr bwMode="auto">
                        <a:xfrm>
                          <a:off x="23854" y="31805"/>
                          <a:ext cx="755539" cy="7683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F39FB" w14:textId="3BF8AB53" w:rsidR="00222253" w:rsidRPr="00222253" w:rsidRDefault="00222253" w:rsidP="0022225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begin"/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instrText xml:space="preserve"> PAGE  \* Arabic  \* MERGEFORMAT </w:instrTex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987BBD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3</w: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12E41B8" id="Skupina 53" o:spid="_x0000_s1041" style="position:absolute;margin-left:538.05pt;margin-top:-4.85pt;width:61.35pt;height:63pt;z-index:251659264;mso-position-horizontal-relative:page;mso-width-relative:margin" coordsize="7793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">
              <v:shape id="Slza 51" o:spid="_x0000_s1042" style="position:absolute;width:7524;height:7524;rotation:90;visibility:visible;mso-wrap-style:square;v-text-anchor:middle" coordsize="75247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" path="m,376238c,168447,168447,,376238,l752475,r,376238c752475,584029,584028,752476,376237,752476,168446,752476,-1,584029,-1,376238r1,xe" fillcolor="#a5a5a5 [3206]" strokecolor="#525252 [1606]" strokeweight="1pt">
                <v:stroke joinstyle="miter"/>
                <v:path arrowok="t" o:connecttype="custom" o:connectlocs="0,376238;376238,0;752475,0;752475,376238;376237,752476;-1,376238;0,376238" o:connectangles="0,0,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left:238;top:318;width:7555;height:7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<v:textbox>
                  <w:txbxContent>
                    <w:p w14:paraId="579F39FB" w14:textId="3BF8AB53" w:rsidR="00222253" w:rsidRPr="00222253" w:rsidRDefault="00222253" w:rsidP="00222253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begin"/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instrText xml:space="preserve"> PAGE  \* Arabic  \* MERGEFORMAT </w:instrTex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separate"/>
                      </w:r>
                      <w:r w:rsidR="00987BBD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72"/>
                          <w:szCs w:val="72"/>
                        </w:rPr>
                        <w:t>3</w: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end"/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F07E8" w14:textId="77777777" w:rsidR="00222253" w:rsidRDefault="00222253" w:rsidP="00222253">
      <w:r>
        <w:separator/>
      </w:r>
    </w:p>
  </w:footnote>
  <w:footnote w:type="continuationSeparator" w:id="0">
    <w:p w14:paraId="3378F12B" w14:textId="77777777" w:rsidR="00222253" w:rsidRDefault="00222253" w:rsidP="00222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1C1A13"/>
    <w:multiLevelType w:val="hybridMultilevel"/>
    <w:tmpl w:val="FFECCF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E04BD"/>
    <w:multiLevelType w:val="hybridMultilevel"/>
    <w:tmpl w:val="F3EC47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265E1"/>
    <w:multiLevelType w:val="multilevel"/>
    <w:tmpl w:val="ACDACDB6"/>
    <w:numStyleLink w:val="slovnkapitolzvrenprce"/>
  </w:abstractNum>
  <w:abstractNum w:abstractNumId="18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9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4E375AEA"/>
    <w:multiLevelType w:val="multilevel"/>
    <w:tmpl w:val="0A48D9CC"/>
    <w:numStyleLink w:val="slovnzvrenprce"/>
  </w:abstractNum>
  <w:abstractNum w:abstractNumId="21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51A5B72"/>
    <w:multiLevelType w:val="multilevel"/>
    <w:tmpl w:val="0A48D9CC"/>
    <w:numStyleLink w:val="slovnzvrenprce"/>
  </w:abstractNum>
  <w:abstractNum w:abstractNumId="24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5" w15:restartNumberingAfterBreak="0">
    <w:nsid w:val="69965AD5"/>
    <w:multiLevelType w:val="multilevel"/>
    <w:tmpl w:val="0A48D9CC"/>
    <w:numStyleLink w:val="slovnzvrenprce"/>
  </w:abstractNum>
  <w:abstractNum w:abstractNumId="26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7" w15:restartNumberingAfterBreak="0">
    <w:nsid w:val="70F706F0"/>
    <w:multiLevelType w:val="multilevel"/>
    <w:tmpl w:val="ACDACDB6"/>
    <w:numStyleLink w:val="slovnkapitolzvrenprce"/>
  </w:abstractNum>
  <w:abstractNum w:abstractNumId="28" w15:restartNumberingAfterBreak="0">
    <w:nsid w:val="772474BC"/>
    <w:multiLevelType w:val="multilevel"/>
    <w:tmpl w:val="ACDACDB6"/>
    <w:numStyleLink w:val="slovnkapitolzvrenprce"/>
  </w:abstractNum>
  <w:abstractNum w:abstractNumId="29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0" w15:restartNumberingAfterBreak="0">
    <w:nsid w:val="7DDC278D"/>
    <w:multiLevelType w:val="multilevel"/>
    <w:tmpl w:val="0A48D9CC"/>
    <w:numStyleLink w:val="slovnzvrenprce"/>
  </w:abstractNum>
  <w:abstractNum w:abstractNumId="31" w15:restartNumberingAfterBreak="0">
    <w:nsid w:val="7F7F076E"/>
    <w:multiLevelType w:val="hybridMultilevel"/>
    <w:tmpl w:val="15885B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694288">
    <w:abstractNumId w:val="8"/>
  </w:num>
  <w:num w:numId="2" w16cid:durableId="1626041276">
    <w:abstractNumId w:val="7"/>
  </w:num>
  <w:num w:numId="3" w16cid:durableId="1110317446">
    <w:abstractNumId w:val="15"/>
  </w:num>
  <w:num w:numId="4" w16cid:durableId="1409689319">
    <w:abstractNumId w:val="0"/>
  </w:num>
  <w:num w:numId="5" w16cid:durableId="1281188183">
    <w:abstractNumId w:val="11"/>
  </w:num>
  <w:num w:numId="6" w16cid:durableId="12484923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558846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87946549">
    <w:abstractNumId w:val="21"/>
  </w:num>
  <w:num w:numId="9" w16cid:durableId="20279027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767617">
    <w:abstractNumId w:val="22"/>
  </w:num>
  <w:num w:numId="11" w16cid:durableId="175558577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1652087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51355013">
    <w:abstractNumId w:val="2"/>
  </w:num>
  <w:num w:numId="14" w16cid:durableId="2276131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26569848">
    <w:abstractNumId w:val="12"/>
  </w:num>
  <w:num w:numId="16" w16cid:durableId="485243722">
    <w:abstractNumId w:val="10"/>
  </w:num>
  <w:num w:numId="17" w16cid:durableId="85978520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69123917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 w16cid:durableId="1768842485">
    <w:abstractNumId w:val="23"/>
  </w:num>
  <w:num w:numId="20" w16cid:durableId="1442412275">
    <w:abstractNumId w:val="20"/>
  </w:num>
  <w:num w:numId="21" w16cid:durableId="1809978893">
    <w:abstractNumId w:val="30"/>
  </w:num>
  <w:num w:numId="22" w16cid:durableId="143354356">
    <w:abstractNumId w:val="6"/>
  </w:num>
  <w:num w:numId="23" w16cid:durableId="1768890126">
    <w:abstractNumId w:val="4"/>
  </w:num>
  <w:num w:numId="24" w16cid:durableId="187526500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93956665">
    <w:abstractNumId w:val="28"/>
  </w:num>
  <w:num w:numId="26" w16cid:durableId="1474445476">
    <w:abstractNumId w:val="27"/>
  </w:num>
  <w:num w:numId="27" w16cid:durableId="137889359">
    <w:abstractNumId w:val="3"/>
  </w:num>
  <w:num w:numId="28" w16cid:durableId="1091437379">
    <w:abstractNumId w:val="17"/>
  </w:num>
  <w:num w:numId="29" w16cid:durableId="1492525389">
    <w:abstractNumId w:val="26"/>
  </w:num>
  <w:num w:numId="30" w16cid:durableId="113865411">
    <w:abstractNumId w:val="13"/>
  </w:num>
  <w:num w:numId="31" w16cid:durableId="2086368866">
    <w:abstractNumId w:val="24"/>
  </w:num>
  <w:num w:numId="32" w16cid:durableId="943728334">
    <w:abstractNumId w:val="29"/>
  </w:num>
  <w:num w:numId="33" w16cid:durableId="1772625692">
    <w:abstractNumId w:val="19"/>
  </w:num>
  <w:num w:numId="34" w16cid:durableId="507253749">
    <w:abstractNumId w:val="14"/>
  </w:num>
  <w:num w:numId="35" w16cid:durableId="224797398">
    <w:abstractNumId w:val="16"/>
  </w:num>
  <w:num w:numId="36" w16cid:durableId="888222882">
    <w:abstractNumId w:val="18"/>
  </w:num>
  <w:num w:numId="37" w16cid:durableId="1314018082">
    <w:abstractNumId w:val="1"/>
  </w:num>
  <w:num w:numId="38" w16cid:durableId="1348405120">
    <w:abstractNumId w:val="5"/>
  </w:num>
  <w:num w:numId="39" w16cid:durableId="1238519351">
    <w:abstractNumId w:val="31"/>
  </w:num>
  <w:num w:numId="40" w16cid:durableId="9480508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attachedTemplate r:id="rId1"/>
  <w:linkStyles/>
  <w:defaultTabStop w:val="708"/>
  <w:hyphenationZone w:val="425"/>
  <w:evenAndOddHeaders/>
  <w:characterSpacingControl w:val="doNotCompress"/>
  <w:hdrShapeDefaults>
    <o:shapedefaults v:ext="edit" spidmax="18433">
      <o:colormenu v:ext="edit" fillcolor="none [3204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81"/>
    <w:rsid w:val="00007AF5"/>
    <w:rsid w:val="0001031B"/>
    <w:rsid w:val="00092B8A"/>
    <w:rsid w:val="000A1C1A"/>
    <w:rsid w:val="000B3ACD"/>
    <w:rsid w:val="00111F9F"/>
    <w:rsid w:val="00123E2E"/>
    <w:rsid w:val="0017345C"/>
    <w:rsid w:val="001957BB"/>
    <w:rsid w:val="001C1120"/>
    <w:rsid w:val="002048B1"/>
    <w:rsid w:val="00222253"/>
    <w:rsid w:val="0026328A"/>
    <w:rsid w:val="00284CD5"/>
    <w:rsid w:val="002D0841"/>
    <w:rsid w:val="00407F61"/>
    <w:rsid w:val="0045622F"/>
    <w:rsid w:val="004949BB"/>
    <w:rsid w:val="00532697"/>
    <w:rsid w:val="0058269E"/>
    <w:rsid w:val="005975D9"/>
    <w:rsid w:val="00630050"/>
    <w:rsid w:val="006830D6"/>
    <w:rsid w:val="00694E97"/>
    <w:rsid w:val="00713310"/>
    <w:rsid w:val="00794B17"/>
    <w:rsid w:val="007F1AC2"/>
    <w:rsid w:val="008E16FE"/>
    <w:rsid w:val="008F4981"/>
    <w:rsid w:val="009168A7"/>
    <w:rsid w:val="00937163"/>
    <w:rsid w:val="00960EC5"/>
    <w:rsid w:val="00987BBD"/>
    <w:rsid w:val="009A2098"/>
    <w:rsid w:val="009C72CA"/>
    <w:rsid w:val="009F5870"/>
    <w:rsid w:val="00AC2F8B"/>
    <w:rsid w:val="00AD3C4D"/>
    <w:rsid w:val="00AF123A"/>
    <w:rsid w:val="00BF4A82"/>
    <w:rsid w:val="00C26417"/>
    <w:rsid w:val="00C5651B"/>
    <w:rsid w:val="00C65166"/>
    <w:rsid w:val="00C665BA"/>
    <w:rsid w:val="00CE7FDB"/>
    <w:rsid w:val="00D01B0C"/>
    <w:rsid w:val="00D04474"/>
    <w:rsid w:val="00D27C92"/>
    <w:rsid w:val="00D544C5"/>
    <w:rsid w:val="00D54966"/>
    <w:rsid w:val="00D84950"/>
    <w:rsid w:val="00D90058"/>
    <w:rsid w:val="00DB62CB"/>
    <w:rsid w:val="00DC59F6"/>
    <w:rsid w:val="00DD780F"/>
    <w:rsid w:val="00E77DF8"/>
    <w:rsid w:val="00E902BD"/>
    <w:rsid w:val="00EC4EA3"/>
    <w:rsid w:val="00F136A1"/>
    <w:rsid w:val="00F277CC"/>
    <w:rsid w:val="00F6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>
      <o:colormenu v:ext="edit" fillcolor="none [3204]"/>
    </o:shapedefaults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987B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987BBD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987BBD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987BBD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987BBD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987BBD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987BBD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987BBD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87BBD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87BBD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rsid w:val="00987BBD"/>
    <w:pPr>
      <w:ind w:left="720"/>
      <w:contextualSpacing/>
    </w:pPr>
  </w:style>
  <w:style w:type="table" w:styleId="Mkatabulky">
    <w:name w:val="Table Grid"/>
    <w:basedOn w:val="Normlntabulka"/>
    <w:uiPriority w:val="39"/>
    <w:rsid w:val="000B3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987BB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87BBD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987BBD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987BBD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987BBD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987BBD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987BBD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987BBD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87BB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87BB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87B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987BBD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987BBD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987BBD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987BBD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987BBD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987BBD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987BBD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987BBD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987BBD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987BBD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987BBD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987BBD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987BBD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987BBD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987BBD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987BBD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987BBD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987BBD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987BBD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987BBD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987BBD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987BBD"/>
  </w:style>
  <w:style w:type="paragraph" w:styleId="Titulek">
    <w:name w:val="caption"/>
    <w:basedOn w:val="Normln"/>
    <w:next w:val="D-normln"/>
    <w:uiPriority w:val="35"/>
    <w:unhideWhenUsed/>
    <w:qFormat/>
    <w:rsid w:val="00987BBD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987BBD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987BBD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987BBD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987BBD"/>
    <w:pPr>
      <w:spacing w:after="20"/>
    </w:pPr>
  </w:style>
  <w:style w:type="numbering" w:customStyle="1" w:styleId="Styl1">
    <w:name w:val="Styl1"/>
    <w:uiPriority w:val="99"/>
    <w:rsid w:val="00987BBD"/>
    <w:pPr>
      <w:numPr>
        <w:numId w:val="13"/>
      </w:numPr>
    </w:pPr>
  </w:style>
  <w:style w:type="numbering" w:customStyle="1" w:styleId="slovnzvrenprce">
    <w:name w:val="Číslování závěrečné práce"/>
    <w:uiPriority w:val="99"/>
    <w:rsid w:val="00987BBD"/>
    <w:pPr>
      <w:numPr>
        <w:numId w:val="16"/>
      </w:numPr>
    </w:pPr>
  </w:style>
  <w:style w:type="numbering" w:customStyle="1" w:styleId="slovnkapitolzvrenprce">
    <w:name w:val="Číslování kapitol závěrečné práce"/>
    <w:uiPriority w:val="99"/>
    <w:rsid w:val="00987BBD"/>
    <w:pPr>
      <w:numPr>
        <w:numId w:val="23"/>
      </w:numPr>
    </w:pPr>
  </w:style>
  <w:style w:type="paragraph" w:customStyle="1" w:styleId="D-odrkovseznam">
    <w:name w:val="D-odrážkový seznam"/>
    <w:basedOn w:val="D-normln"/>
    <w:uiPriority w:val="10"/>
    <w:qFormat/>
    <w:rsid w:val="00987BBD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987BBD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987BBD"/>
    <w:pPr>
      <w:numPr>
        <w:numId w:val="0"/>
      </w:numPr>
    </w:pPr>
  </w:style>
  <w:style w:type="character" w:styleId="Nevyeenzmnka">
    <w:name w:val="Unresolved Mention"/>
    <w:basedOn w:val="Standardnpsmoodstavce"/>
    <w:uiPriority w:val="99"/>
    <w:semiHidden/>
    <w:unhideWhenUsed/>
    <w:rsid w:val="00AC2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n304450\AppData\Roaming\Microsoft\&#352;ablony\&#353;ablona-DP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D648A17E-F6B4-4446-B743-AE6F8BEA2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šablona-DP.dotx</Template>
  <TotalTime>364</TotalTime>
  <Pages>3</Pages>
  <Words>211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Jiří Noska</cp:lastModifiedBy>
  <cp:revision>23</cp:revision>
  <cp:lastPrinted>2022-05-04T08:11:00Z</cp:lastPrinted>
  <dcterms:created xsi:type="dcterms:W3CDTF">2022-04-22T12:40:00Z</dcterms:created>
  <dcterms:modified xsi:type="dcterms:W3CDTF">2022-05-07T13:55:00Z</dcterms:modified>
</cp:coreProperties>
</file>