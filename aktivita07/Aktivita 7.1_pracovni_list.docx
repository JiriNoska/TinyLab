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3D59C27" wp14:editId="38CC295F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536E40" id="Skupina 40" o:spid="_x0000_s1026" style="position:absolute;margin-left:-158.75pt;margin-top:-109.15pt;width:421.1pt;height:352.65pt;z-index:25163878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12FBFAD5" wp14:editId="0B5BEDB8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F79D0A6" wp14:editId="60BB54E7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086C736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7A37AA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9808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086C736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7A37AA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7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0967C380" w:rsidR="00C40BEF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BB2C88" wp14:editId="52DDA047">
                <wp:simplePos x="0" y="0"/>
                <wp:positionH relativeFrom="margin">
                  <wp:align>right</wp:align>
                </wp:positionH>
                <wp:positionV relativeFrom="paragraph">
                  <wp:posOffset>928204</wp:posOffset>
                </wp:positionV>
                <wp:extent cx="3817289" cy="2175823"/>
                <wp:effectExtent l="0" t="114300" r="0" b="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7289" cy="2175823"/>
                          <a:chOff x="0" y="0"/>
                          <a:chExt cx="3093720" cy="1763423"/>
                        </a:xfrm>
                      </wpg:grpSpPr>
                      <pic:pic xmlns:pic="http://schemas.openxmlformats.org/drawingml/2006/picture">
                        <pic:nvPicPr>
                          <pic:cNvPr id="19" name="Obrázek 1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483"/>
                            <a:ext cx="3093720" cy="167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Přímá spojnice se šipkou 24"/>
                        <wps:cNvCnPr/>
                        <wps:spPr>
                          <a:xfrm>
                            <a:off x="246490" y="0"/>
                            <a:ext cx="2122999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30845" id="Skupina 25" o:spid="_x0000_s1026" style="position:absolute;margin-left:249.35pt;margin-top:73.1pt;width:300.55pt;height:171.3pt;z-index:251667456;mso-position-horizontal:right;mso-position-horizontal-relative:margin;mso-width-relative:margin;mso-height-relative:margin" coordsize="30937,17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9" o:spid="_x0000_s1027" type="#_x0000_t75" style="position:absolute;top:844;width:30937;height:16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">
                  <v:imagedata r:id="rId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24" o:spid="_x0000_s1028" type="#_x0000_t32" style="position:absolute;left:2464;width:2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" strokecolor="gray [1629]" strokeweight="4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9BFD6" wp14:editId="532E0BAC">
                <wp:simplePos x="0" y="0"/>
                <wp:positionH relativeFrom="column">
                  <wp:posOffset>-152539</wp:posOffset>
                </wp:positionH>
                <wp:positionV relativeFrom="paragraph">
                  <wp:posOffset>1019451</wp:posOffset>
                </wp:positionV>
                <wp:extent cx="1800000" cy="1800000"/>
                <wp:effectExtent l="0" t="19050" r="48260" b="0"/>
                <wp:wrapNone/>
                <wp:docPr id="20" name="Oblou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arc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1A8D" id="Oblouk 20" o:spid="_x0000_s1026" style="position:absolute;margin-left:-12pt;margin-top:80.25pt;width:141.75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000,18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" path="m900000,nsc1397056,,1800000,402944,1800000,900000r-900000,l900000,xem900000,nfc1397056,,1800000,402944,1800000,900000e" filled="f" strokecolor="gray [1629]" strokeweight="4.5pt">
                <v:stroke endarrow="block" joinstyle="miter"/>
                <v:path arrowok="t" o:connecttype="custom" o:connectlocs="900000,0;1800000,900000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90EF0C" wp14:editId="2882B907">
                <wp:simplePos x="0" y="0"/>
                <wp:positionH relativeFrom="margin">
                  <wp:align>left</wp:align>
                </wp:positionH>
                <wp:positionV relativeFrom="paragraph">
                  <wp:posOffset>1146451</wp:posOffset>
                </wp:positionV>
                <wp:extent cx="1444804" cy="1450644"/>
                <wp:effectExtent l="19050" t="0" r="41275" b="35560"/>
                <wp:wrapNone/>
                <wp:docPr id="16" name="Skupin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4804" cy="1450644"/>
                          <a:chOff x="0" y="0"/>
                          <a:chExt cx="1444804" cy="1450644"/>
                        </a:xfrm>
                      </wpg:grpSpPr>
                      <wpg:grpSp>
                        <wpg:cNvPr id="14" name="Skupina 14"/>
                        <wpg:cNvGrpSpPr/>
                        <wpg:grpSpPr>
                          <a:xfrm>
                            <a:off x="0" y="0"/>
                            <a:ext cx="1444804" cy="1450644"/>
                            <a:chOff x="0" y="0"/>
                            <a:chExt cx="1444804" cy="1450644"/>
                          </a:xfrm>
                        </wpg:grpSpPr>
                        <wps:wsp>
                          <wps:cNvPr id="4" name="Ovál 4"/>
                          <wps:cNvSpPr/>
                          <wps:spPr>
                            <a:xfrm>
                              <a:off x="4804" y="0"/>
                              <a:ext cx="1440000" cy="144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Slunce 1"/>
                          <wps:cNvSpPr/>
                          <wps:spPr>
                            <a:xfrm>
                              <a:off x="0" y="11099"/>
                              <a:ext cx="1439545" cy="1439545"/>
                            </a:xfrm>
                            <a:prstGeom prst="sun">
                              <a:avLst>
                                <a:gd name="adj" fmla="val 17819"/>
                              </a:avLst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ál 13"/>
                          <wps:cNvSpPr/>
                          <wps:spPr>
                            <a:xfrm>
                              <a:off x="243343" y="254442"/>
                              <a:ext cx="946205" cy="946205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Ovál 15"/>
                        <wps:cNvSpPr/>
                        <wps:spPr>
                          <a:xfrm>
                            <a:off x="601151" y="612251"/>
                            <a:ext cx="238539" cy="23853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C9AA2" id="Skupina 16" o:spid="_x0000_s1026" style="position:absolute;margin-left:0;margin-top:90.25pt;width:113.75pt;height:114.2pt;z-index:251664384;mso-position-horizontal:left;mso-position-horizontal-relative:margin" coordsize="14448,14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">
                <v:group id="Skupina 14" o:spid="_x0000_s1027" style="position:absolute;width:14448;height:14506" coordsize="14448,1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ál 4" o:spid="_x0000_s1028" style="position:absolute;left:48;width:144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" fillcolor="#a5a5a5 [3206]" strokecolor="#525252 [1606]" strokeweight="1pt">
                    <v:stroke joinstyle="miter"/>
                  </v:oval>
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  <v:f eqn="prod @5 3 4"/>
                      <v:f eqn="prod @6 3 4"/>
                      <v:f eqn="sum @10 791 0"/>
                      <v:f eqn="sum @11 791 0"/>
                      <v:f eqn="sum @11 2700 0"/>
                      <v:f eqn="sum 21600 0 @10"/>
                      <v:f eqn="sum 21600 0 @12"/>
                      <v:f eqn="sum 21600 0 @13"/>
                      <v:f eqn="sum 21600 0 @14"/>
                      <v:f eqn="val #0"/>
                      <v:f eqn="sum 21600 0 #0"/>
                    </v:formulas>
                    <v:path o:connecttype="rect" textboxrect="@9,@9,@8,@8"/>
                    <v:handles>
                      <v:h position="#0,center" xrange="2700,10125"/>
                    </v:handles>
                  </v:shapetype>
                  <v:shape id="Slunce 1" o:spid="_x0000_s1029" type="#_x0000_t183" style="position:absolute;top:110;width:14395;height:14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" adj="3849" fillcolor="white [3212]" strokecolor="#525252 [1606]" strokeweight="1pt"/>
                  <v:oval id="Ovál 13" o:spid="_x0000_s1030" style="position:absolute;left:2433;top:2544;width:946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" fillcolor="#a5a5a5 [3206]" stroked="f" strokeweight="1pt">
                    <v:stroke joinstyle="miter"/>
                  </v:oval>
                </v:group>
                <v:oval id="Ovál 15" o:spid="_x0000_s1031" style="position:absolute;left:6011;top:6122;width:2385;height: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" fillcolor="white [3212]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4B4366" w:rsidRPr="004B436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AD23DE0" wp14:editId="26922E6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A44167C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7A37AA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4185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A44167C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7A37AA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7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Jak poznáme, na kterou stranu se otáčí rotační enkodér?</w:t>
      </w:r>
    </w:p>
    <w:p w14:paraId="7C849DBB" w14:textId="55885978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ADD257C" w14:textId="023851B3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B78843D" w14:textId="26E3F3BF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2DF161E" w14:textId="59B703C0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EC4A6AC" w14:textId="284F9A4F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5D58C51" w14:textId="38019E2A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6759D45" w14:textId="4D18116D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AE6CE84" w14:textId="37924AF5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8447585" w14:textId="47446C11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82DE54B" w14:textId="0589BE00" w:rsidR="007A37AA" w:rsidRDefault="007A37AA">
      <w:pPr>
        <w:spacing w:after="160" w:line="259" w:lineRule="auto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br w:type="page"/>
      </w:r>
    </w:p>
    <w:p w14:paraId="23B36C32" w14:textId="64D69B27" w:rsidR="007A37AA" w:rsidRDefault="007A37AA" w:rsidP="005863DE">
      <w:pPr>
        <w:jc w:val="both"/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</w:pPr>
      <w:r w:rsidRPr="007A37AA"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  <w:lastRenderedPageBreak/>
        <w:t>Hlídáme hodnotu pinu 6</w:t>
      </w:r>
      <w:r w:rsidR="004408A4"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  <w:t xml:space="preserve">. </w:t>
      </w:r>
    </w:p>
    <w:p w14:paraId="180B0FC5" w14:textId="6AFE1804" w:rsidR="00371470" w:rsidRPr="00371470" w:rsidRDefault="00371470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28"/>
          <w:szCs w:val="16"/>
          <w:lang w:eastAsia="en-US"/>
        </w:rPr>
      </w:pPr>
      <w:r w:rsidRPr="0037147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28"/>
          <w:szCs w:val="16"/>
          <w:lang w:eastAsia="en-US"/>
        </w:rPr>
        <w:t>Pro čtení zleva doprava využijeme jednu barvu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28"/>
          <w:szCs w:val="16"/>
          <w:lang w:eastAsia="en-US"/>
        </w:rPr>
        <w:t xml:space="preserve"> (</w:t>
      </w:r>
      <w:r w:rsidRPr="00371470">
        <w:rPr>
          <w:rFonts w:ascii="Calibri" w:hAnsi="Calibri" w:cs="Calibri"/>
          <w:i/>
          <w:iCs/>
          <w:color w:val="FF0000"/>
          <w:sz w:val="20"/>
          <w:szCs w:val="20"/>
        </w:rPr>
        <w:t>●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28"/>
          <w:szCs w:val="16"/>
          <w:lang w:eastAsia="en-US"/>
        </w:rPr>
        <w:t>)</w:t>
      </w:r>
      <w:r w:rsidRPr="0037147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28"/>
          <w:szCs w:val="16"/>
          <w:lang w:eastAsia="en-US"/>
        </w:rPr>
        <w:t>, pro čtení opačným směrem barvu druhou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28"/>
          <w:szCs w:val="16"/>
          <w:lang w:eastAsia="en-US"/>
        </w:rPr>
        <w:t xml:space="preserve"> (</w:t>
      </w:r>
      <w:r w:rsidRPr="00371470">
        <w:rPr>
          <w:rFonts w:ascii="Calibri" w:hAnsi="Calibri" w:cs="Calibri"/>
          <w:i/>
          <w:iCs/>
          <w:color w:val="0070C0"/>
          <w:sz w:val="20"/>
          <w:szCs w:val="20"/>
        </w:rPr>
        <w:t>●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28"/>
          <w:szCs w:val="16"/>
          <w:lang w:eastAsia="en-US"/>
        </w:rPr>
        <w:t>)</w:t>
      </w:r>
      <w:r w:rsidRPr="0037147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28"/>
          <w:szCs w:val="16"/>
          <w:lang w:eastAsia="en-US"/>
        </w:rPr>
        <w:t xml:space="preserve">. </w:t>
      </w:r>
    </w:p>
    <w:p w14:paraId="3200B875" w14:textId="77777777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970EB5E" w14:textId="7A965871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1. Do řádku </w:t>
      </w:r>
      <w:r w:rsidRPr="007A37AA">
        <w:rPr>
          <w:rFonts w:asciiTheme="minorHAnsi" w:eastAsiaTheme="minorHAnsi" w:hAnsiTheme="minorHAnsi" w:cstheme="minorBidi"/>
          <w:b/>
          <w:bCs/>
          <w:color w:val="767171" w:themeColor="background2" w:themeShade="80"/>
          <w:sz w:val="40"/>
          <w:szCs w:val="22"/>
          <w:u w:val="single"/>
          <w:lang w:eastAsia="en-US"/>
        </w:rPr>
        <w:t>změna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označ pole, kde dojde ke změně hodnoty pinu 6 (z hodnoty 0 na hodnotu 1).</w:t>
      </w:r>
    </w:p>
    <w:p w14:paraId="1A749520" w14:textId="74FA2ADD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99EAE22" w14:textId="7B177D2F" w:rsidR="005E770F" w:rsidRDefault="004408A4" w:rsidP="007A37AA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2</w:t>
      </w:r>
      <w:r w:rsidR="007A37A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. Do řádku </w:t>
      </w:r>
      <w:r w:rsidR="00371470">
        <w:rPr>
          <w:rFonts w:asciiTheme="minorHAnsi" w:eastAsiaTheme="minorHAnsi" w:hAnsiTheme="minorHAnsi" w:cstheme="minorBidi"/>
          <w:b/>
          <w:bCs/>
          <w:color w:val="767171" w:themeColor="background2" w:themeShade="80"/>
          <w:sz w:val="40"/>
          <w:szCs w:val="22"/>
          <w:u w:val="single"/>
          <w:lang w:eastAsia="en-US"/>
        </w:rPr>
        <w:t>vpravo</w:t>
      </w:r>
      <w:r w:rsidR="007A37AA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označ pole</w:t>
      </w:r>
      <w:r w:rsid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: </w:t>
      </w:r>
    </w:p>
    <w:p w14:paraId="489843CF" w14:textId="77777777" w:rsidR="005E770F" w:rsidRDefault="007A37AA" w:rsidP="005E770F">
      <w:pPr>
        <w:pStyle w:val="Odstavecseseznamem"/>
        <w:numPr>
          <w:ilvl w:val="0"/>
          <w:numId w:val="40"/>
        </w:num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kde dojde ke změně hodnoty pinu 6 </w:t>
      </w:r>
    </w:p>
    <w:p w14:paraId="6133454A" w14:textId="1796A1DF" w:rsidR="005E770F" w:rsidRDefault="007A37AA" w:rsidP="005E770F">
      <w:pPr>
        <w:pStyle w:val="Odstavecseseznamem"/>
        <w:numPr>
          <w:ilvl w:val="0"/>
          <w:numId w:val="40"/>
        </w:num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a zároveň je hodnota</w:t>
      </w:r>
      <w:r w:rsid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pinu 6 rovna 1</w:t>
      </w:r>
    </w:p>
    <w:p w14:paraId="0E141BA7" w14:textId="6195D739" w:rsidR="007A37AA" w:rsidRPr="005E770F" w:rsidRDefault="005E770F" w:rsidP="005E770F">
      <w:pPr>
        <w:pStyle w:val="Odstavecseseznamem"/>
        <w:numPr>
          <w:ilvl w:val="0"/>
          <w:numId w:val="40"/>
        </w:num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a zároveň je hodnota pinu </w:t>
      </w:r>
      <w:r w:rsidR="007A37AA" w:rsidRP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7 rovna </w:t>
      </w:r>
      <w:r w:rsidR="004408A4" w:rsidRP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0</w:t>
      </w:r>
      <w:r w:rsidR="007A37AA" w:rsidRP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. </w:t>
      </w:r>
    </w:p>
    <w:p w14:paraId="0AEEB787" w14:textId="7FC802BE" w:rsidR="004408A4" w:rsidRDefault="004408A4" w:rsidP="007A37AA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71E2EF5" w14:textId="409B9EF9" w:rsidR="005E770F" w:rsidRDefault="005E770F" w:rsidP="007A37AA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Čti zprava doleva!</w:t>
      </w:r>
    </w:p>
    <w:p w14:paraId="15A42DB0" w14:textId="63D08503" w:rsidR="005E770F" w:rsidRDefault="005E770F" w:rsidP="005E770F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3. Do řádku </w:t>
      </w:r>
      <w:r w:rsidR="00371470">
        <w:rPr>
          <w:rFonts w:asciiTheme="minorHAnsi" w:eastAsiaTheme="minorHAnsi" w:hAnsiTheme="minorHAnsi" w:cstheme="minorBidi"/>
          <w:b/>
          <w:bCs/>
          <w:color w:val="767171" w:themeColor="background2" w:themeShade="80"/>
          <w:sz w:val="40"/>
          <w:szCs w:val="22"/>
          <w:u w:val="single"/>
          <w:lang w:eastAsia="en-US"/>
        </w:rPr>
        <w:t>vlevo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označ pole: </w:t>
      </w:r>
    </w:p>
    <w:p w14:paraId="567976C1" w14:textId="77777777" w:rsidR="005E770F" w:rsidRDefault="005E770F" w:rsidP="005E770F">
      <w:pPr>
        <w:pStyle w:val="Odstavecseseznamem"/>
        <w:numPr>
          <w:ilvl w:val="0"/>
          <w:numId w:val="40"/>
        </w:num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kde dojde ke změně hodnoty pinu 6 </w:t>
      </w:r>
    </w:p>
    <w:p w14:paraId="0CCD9E56" w14:textId="77777777" w:rsidR="005E770F" w:rsidRDefault="005E770F" w:rsidP="005E770F">
      <w:pPr>
        <w:pStyle w:val="Odstavecseseznamem"/>
        <w:numPr>
          <w:ilvl w:val="0"/>
          <w:numId w:val="40"/>
        </w:num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a zároveň je hodnota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pinu 6 rovna 1</w:t>
      </w:r>
    </w:p>
    <w:p w14:paraId="47400303" w14:textId="6A0933C8" w:rsidR="005E770F" w:rsidRPr="005E770F" w:rsidRDefault="005E770F" w:rsidP="005E770F">
      <w:pPr>
        <w:pStyle w:val="Odstavecseseznamem"/>
        <w:numPr>
          <w:ilvl w:val="0"/>
          <w:numId w:val="40"/>
        </w:num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a zároveň je hodnota pinu </w:t>
      </w:r>
      <w:r w:rsidRP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7 rovna 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1</w:t>
      </w:r>
      <w:r w:rsidRPr="005E770F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. </w:t>
      </w:r>
    </w:p>
    <w:p w14:paraId="34B4A7D6" w14:textId="77777777" w:rsidR="004408A4" w:rsidRDefault="004408A4" w:rsidP="007A37AA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ED3DAA3" w14:textId="1468145E" w:rsidR="007A37AA" w:rsidRDefault="007A37AA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tbl>
      <w:tblPr>
        <w:tblW w:w="8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391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7A37AA" w:rsidRPr="00716323" w14:paraId="60C4A549" w14:textId="77777777" w:rsidTr="001F51A2">
        <w:trPr>
          <w:trHeight w:val="300"/>
        </w:trPr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D7821" w14:textId="2BBA087D" w:rsidR="007A37AA" w:rsidRPr="007A37AA" w:rsidRDefault="007A37AA" w:rsidP="001F51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37AA">
              <w:rPr>
                <w:rFonts w:ascii="Calibri" w:hAnsi="Calibri" w:cs="Calibri"/>
                <w:color w:val="000000"/>
                <w:sz w:val="16"/>
                <w:szCs w:val="16"/>
              </w:rPr>
              <w:t>změna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654FE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7674A" w14:textId="0673AAB4" w:rsidR="007A37AA" w:rsidRPr="00371470" w:rsidRDefault="00A129B5" w:rsidP="001F51A2">
            <w:pPr>
              <w:jc w:val="center"/>
              <w:rPr>
                <w:rFonts w:ascii="Calibri" w:hAnsi="Calibri" w:cs="Calibri"/>
                <w:i/>
                <w:iCs/>
                <w:color w:val="ED7D31" w:themeColor="accent2"/>
                <w:sz w:val="20"/>
                <w:szCs w:val="20"/>
              </w:rPr>
            </w:pPr>
            <w:r w:rsidRPr="00371470">
              <w:rPr>
                <w:rFonts w:ascii="Calibri" w:hAnsi="Calibri" w:cs="Calibri"/>
                <w:i/>
                <w:iCs/>
                <w:color w:val="0070C0"/>
                <w:sz w:val="20"/>
                <w:szCs w:val="20"/>
              </w:rPr>
              <w:t>●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28BF9" w14:textId="2FDD6A37" w:rsidR="007A37AA" w:rsidRPr="00371470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0C6AC" w14:textId="2791E742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6795" w14:textId="7150D094" w:rsidR="007A37AA" w:rsidRPr="00716323" w:rsidRDefault="00A129B5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371470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●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CBAB0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2B9A5" w14:textId="7F05A578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8C243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15D94" w14:textId="3A558CC1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FDD6C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E25DD" w14:textId="3E400D93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F80E0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004C4" w14:textId="2FCF4969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A28D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FE2C6" w14:textId="003FEF63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BA0D2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5586D" w14:textId="08E625AC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E3A06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</w:tr>
      <w:tr w:rsidR="007A37AA" w:rsidRPr="00716323" w14:paraId="06B3D833" w14:textId="77777777" w:rsidTr="001F51A2">
        <w:trPr>
          <w:trHeight w:val="300"/>
        </w:trPr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ACB2" w14:textId="5EB67CCA" w:rsidR="007A37AA" w:rsidRPr="007A37AA" w:rsidRDefault="00371470" w:rsidP="001F51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vpravo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DF84F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BF220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802D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63448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0AA9D" w14:textId="5A2A37B3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E17A2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D9073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B4325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BEB90" w14:textId="6E6CACB3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8B660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94A27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EACBB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577B9" w14:textId="5664A722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EBC5E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D128E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D921A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AB1FC" w14:textId="3EF19EC4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ACF69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</w:tr>
      <w:tr w:rsidR="004408A4" w:rsidRPr="00716323" w14:paraId="271F20A0" w14:textId="77777777" w:rsidTr="001F51A2">
        <w:trPr>
          <w:trHeight w:val="300"/>
        </w:trPr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9099" w14:textId="2E5A6AE1" w:rsidR="004408A4" w:rsidRPr="007A37AA" w:rsidRDefault="00371470" w:rsidP="001F51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vlevo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52F53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552A7" w14:textId="31A3E135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09FCA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F0165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4095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B5324" w14:textId="1B33E9FA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18310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DE7BC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FF8DA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AB011" w14:textId="5F354F66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532B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6E0A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522C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F21F9" w14:textId="20A7C4CA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2BF2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D9844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728C4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3CCA9" w14:textId="77777777" w:rsidR="004408A4" w:rsidRPr="00716323" w:rsidRDefault="004408A4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</w:p>
        </w:tc>
      </w:tr>
      <w:tr w:rsidR="007A37AA" w:rsidRPr="00716323" w14:paraId="09D430F8" w14:textId="77777777" w:rsidTr="001F51A2">
        <w:trPr>
          <w:trHeight w:val="300"/>
        </w:trPr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223C" w14:textId="77777777" w:rsidR="007A37AA" w:rsidRPr="00716323" w:rsidRDefault="007A37AA" w:rsidP="001F51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6323">
              <w:rPr>
                <w:rFonts w:ascii="Calibri" w:hAnsi="Calibri" w:cs="Calibri"/>
                <w:color w:val="000000"/>
                <w:sz w:val="20"/>
                <w:szCs w:val="20"/>
              </w:rPr>
              <w:t>krok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298B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99DC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30AA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B5E3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A4EC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DB76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FCA7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9B1C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7889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E0E2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1207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4215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12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7C132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13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8364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6035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15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92AB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738D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17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C25C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</w:pPr>
            <w:r w:rsidRPr="00716323">
              <w:rPr>
                <w:rFonts w:ascii="Calibri" w:hAnsi="Calibri" w:cs="Calibri"/>
                <w:i/>
                <w:iCs/>
                <w:color w:val="4472C4"/>
                <w:sz w:val="20"/>
                <w:szCs w:val="20"/>
              </w:rPr>
              <w:t>18</w:t>
            </w:r>
          </w:p>
        </w:tc>
      </w:tr>
      <w:tr w:rsidR="007A37AA" w:rsidRPr="00716323" w14:paraId="5693B24B" w14:textId="77777777" w:rsidTr="001F51A2">
        <w:trPr>
          <w:trHeight w:val="300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6300" w14:textId="77777777" w:rsidR="007A37AA" w:rsidRPr="00716323" w:rsidRDefault="007A37AA" w:rsidP="001F51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pin 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C6BA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63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D6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63CD8B3C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F636971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3D0FC6E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370BC6A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6F8E7AE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65DCC863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200776C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6F254EF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9B1217A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5E1830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3D2E598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CBED14F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2F709C6A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0E2D6ABF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F64EBDD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DB96C41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2D7AD3E7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C302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C201A09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7A37AA" w:rsidRPr="00716323" w14:paraId="09F844CC" w14:textId="77777777" w:rsidTr="001F51A2">
        <w:trPr>
          <w:trHeight w:val="30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DE14" w14:textId="77777777" w:rsidR="007A37AA" w:rsidRPr="00716323" w:rsidRDefault="007A37AA" w:rsidP="001F51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pin 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A89D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63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D7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A9878EA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6634F60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AE8C959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F81535E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F6816B0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473B3A19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4630BAF5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68115BB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12B80C6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6CF7FD99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00C8D657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3D36F8B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16AFA38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00E09B4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059707F9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E199D2C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7AF5FEE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6DFFD0C0" w14:textId="77777777" w:rsidR="007A37AA" w:rsidRPr="00716323" w:rsidRDefault="007A37AA" w:rsidP="001F51A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7163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05CB2364" w14:textId="434B5943" w:rsidR="004408A4" w:rsidRDefault="004408A4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0EEB101" w14:textId="73F2C3B8" w:rsidR="004408A4" w:rsidRPr="004408A4" w:rsidRDefault="004408A4" w:rsidP="005863DE">
      <w:pPr>
        <w:jc w:val="both"/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</w:pPr>
      <w:r w:rsidRPr="004408A4">
        <w:rPr>
          <w:rFonts w:asciiTheme="minorHAnsi" w:eastAsiaTheme="minorHAnsi" w:hAnsiTheme="minorHAnsi" w:cstheme="minorBidi"/>
          <w:b/>
          <w:bCs/>
          <w:i/>
          <w:iCs/>
          <w:color w:val="767171" w:themeColor="background2" w:themeShade="80"/>
          <w:sz w:val="40"/>
          <w:szCs w:val="22"/>
          <w:lang w:eastAsia="en-US"/>
        </w:rPr>
        <w:t xml:space="preserve">Takto poznáme rotační pohyb doprava a doleva. </w:t>
      </w:r>
    </w:p>
    <w:sectPr w:rsidR="004408A4" w:rsidRPr="00440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num w:numId="1" w16cid:durableId="281739525">
    <w:abstractNumId w:val="7"/>
  </w:num>
  <w:num w:numId="2" w16cid:durableId="487940654">
    <w:abstractNumId w:val="6"/>
  </w:num>
  <w:num w:numId="3" w16cid:durableId="1404789910">
    <w:abstractNumId w:val="14"/>
  </w:num>
  <w:num w:numId="4" w16cid:durableId="1757939422">
    <w:abstractNumId w:val="0"/>
  </w:num>
  <w:num w:numId="5" w16cid:durableId="179901050">
    <w:abstractNumId w:val="9"/>
  </w:num>
  <w:num w:numId="6" w16cid:durableId="14161714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35020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938267">
    <w:abstractNumId w:val="21"/>
  </w:num>
  <w:num w:numId="9" w16cid:durableId="12107973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7884907">
    <w:abstractNumId w:val="22"/>
  </w:num>
  <w:num w:numId="11" w16cid:durableId="4897572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59255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9592097">
    <w:abstractNumId w:val="2"/>
  </w:num>
  <w:num w:numId="14" w16cid:durableId="1069383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6006585">
    <w:abstractNumId w:val="10"/>
  </w:num>
  <w:num w:numId="16" w16cid:durableId="992298104">
    <w:abstractNumId w:val="8"/>
  </w:num>
  <w:num w:numId="17" w16cid:durableId="734085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490632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938252732">
    <w:abstractNumId w:val="23"/>
  </w:num>
  <w:num w:numId="20" w16cid:durableId="1754080327">
    <w:abstractNumId w:val="19"/>
  </w:num>
  <w:num w:numId="21" w16cid:durableId="1743335664">
    <w:abstractNumId w:val="31"/>
  </w:num>
  <w:num w:numId="22" w16cid:durableId="1785273135">
    <w:abstractNumId w:val="5"/>
  </w:num>
  <w:num w:numId="23" w16cid:durableId="964778520">
    <w:abstractNumId w:val="4"/>
  </w:num>
  <w:num w:numId="24" w16cid:durableId="16380318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999348">
    <w:abstractNumId w:val="29"/>
  </w:num>
  <w:num w:numId="26" w16cid:durableId="1309016361">
    <w:abstractNumId w:val="27"/>
  </w:num>
  <w:num w:numId="27" w16cid:durableId="976489857">
    <w:abstractNumId w:val="3"/>
  </w:num>
  <w:num w:numId="28" w16cid:durableId="184439641">
    <w:abstractNumId w:val="16"/>
  </w:num>
  <w:num w:numId="29" w16cid:durableId="1432165952">
    <w:abstractNumId w:val="26"/>
  </w:num>
  <w:num w:numId="30" w16cid:durableId="421684322">
    <w:abstractNumId w:val="11"/>
  </w:num>
  <w:num w:numId="31" w16cid:durableId="1143890814">
    <w:abstractNumId w:val="24"/>
  </w:num>
  <w:num w:numId="32" w16cid:durableId="1097556692">
    <w:abstractNumId w:val="30"/>
  </w:num>
  <w:num w:numId="33" w16cid:durableId="790634719">
    <w:abstractNumId w:val="18"/>
  </w:num>
  <w:num w:numId="34" w16cid:durableId="1401705989">
    <w:abstractNumId w:val="13"/>
  </w:num>
  <w:num w:numId="35" w16cid:durableId="200672190">
    <w:abstractNumId w:val="15"/>
  </w:num>
  <w:num w:numId="36" w16cid:durableId="595752476">
    <w:abstractNumId w:val="17"/>
  </w:num>
  <w:num w:numId="37" w16cid:durableId="1478297654">
    <w:abstractNumId w:val="1"/>
  </w:num>
  <w:num w:numId="38" w16cid:durableId="947079014">
    <w:abstractNumId w:val="28"/>
  </w:num>
  <w:num w:numId="39" w16cid:durableId="1972129075">
    <w:abstractNumId w:val="20"/>
  </w:num>
  <w:num w:numId="40" w16cid:durableId="1834953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71470"/>
    <w:rsid w:val="003B3C42"/>
    <w:rsid w:val="004408A4"/>
    <w:rsid w:val="004B4366"/>
    <w:rsid w:val="0052064A"/>
    <w:rsid w:val="00532697"/>
    <w:rsid w:val="005863DE"/>
    <w:rsid w:val="005A6992"/>
    <w:rsid w:val="005E770F"/>
    <w:rsid w:val="00631E62"/>
    <w:rsid w:val="006830D6"/>
    <w:rsid w:val="007A37AA"/>
    <w:rsid w:val="008F4981"/>
    <w:rsid w:val="009A2098"/>
    <w:rsid w:val="009E5BC4"/>
    <w:rsid w:val="00A129B5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A12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A129B5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A129B5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A129B5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A129B5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A129B5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A129B5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A129B5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129B5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129B5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A129B5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A129B5"/>
  </w:style>
  <w:style w:type="paragraph" w:styleId="Odstavecseseznamem">
    <w:name w:val="List Paragraph"/>
    <w:basedOn w:val="Normln"/>
    <w:uiPriority w:val="34"/>
    <w:rsid w:val="00A129B5"/>
    <w:pPr>
      <w:ind w:left="720"/>
      <w:contextualSpacing/>
    </w:pPr>
  </w:style>
  <w:style w:type="table" w:styleId="Mkatabulky">
    <w:name w:val="Table Grid"/>
    <w:basedOn w:val="Normlntabulka"/>
    <w:uiPriority w:val="59"/>
    <w:rsid w:val="00A12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129B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129B5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A129B5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A129B5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A129B5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A129B5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A129B5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A129B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29B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29B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2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A129B5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A129B5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A129B5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A129B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A129B5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A129B5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A129B5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A129B5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A129B5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A129B5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A129B5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A129B5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A129B5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A129B5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A129B5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A129B5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A129B5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A129B5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A129B5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A129B5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A129B5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A129B5"/>
  </w:style>
  <w:style w:type="paragraph" w:styleId="Titulek">
    <w:name w:val="caption"/>
    <w:basedOn w:val="Normln"/>
    <w:next w:val="D-normln"/>
    <w:uiPriority w:val="35"/>
    <w:unhideWhenUsed/>
    <w:qFormat/>
    <w:rsid w:val="00A129B5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129B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129B5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A129B5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A129B5"/>
    <w:pPr>
      <w:spacing w:after="20"/>
    </w:pPr>
  </w:style>
  <w:style w:type="numbering" w:customStyle="1" w:styleId="Styl1">
    <w:name w:val="Styl1"/>
    <w:uiPriority w:val="99"/>
    <w:rsid w:val="00A129B5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A129B5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A129B5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A129B5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A129B5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A129B5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A129B5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A129B5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A129B5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A129B5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A129B5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A129B5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165</TotalTime>
  <Pages>3</Pages>
  <Words>126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20</cp:revision>
  <cp:lastPrinted>2022-05-06T19:44:00Z</cp:lastPrinted>
  <dcterms:created xsi:type="dcterms:W3CDTF">2022-04-22T12:40:00Z</dcterms:created>
  <dcterms:modified xsi:type="dcterms:W3CDTF">2022-05-07T13:16:00Z</dcterms:modified>
</cp:coreProperties>
</file>