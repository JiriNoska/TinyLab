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D59C27" wp14:editId="231C25BB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22B81C" id="Skupina 40" o:spid="_x0000_s1026" style="position:absolute;margin-left:-158.75pt;margin-top:-109.15pt;width:421.1pt;height:352.65pt;z-index:251653120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2FBFAD5" wp14:editId="09E0404B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F79D0A6" wp14:editId="7B0F2A0D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2ADBB9C4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54144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2ADBB9C4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A8E58BA" w14:textId="0C24B013" w:rsidR="00C40BEF" w:rsidRPr="00EE3935" w:rsidRDefault="00EE3935" w:rsidP="00EE3935">
      <w:pPr>
        <w:spacing w:before="600" w:after="600"/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w:lastRenderedPageBreak/>
        <mc:AlternateContent>
          <mc:Choice Requires="wpg">
            <w:drawing>
              <wp:anchor distT="360045" distB="360045" distL="114300" distR="114300" simplePos="0" relativeHeight="251680768" behindDoc="0" locked="0" layoutInCell="1" allowOverlap="1" wp14:anchorId="59DBB396" wp14:editId="2BDA5756">
                <wp:simplePos x="0" y="0"/>
                <wp:positionH relativeFrom="column">
                  <wp:posOffset>1263650</wp:posOffset>
                </wp:positionH>
                <wp:positionV relativeFrom="paragraph">
                  <wp:posOffset>2397760</wp:posOffset>
                </wp:positionV>
                <wp:extent cx="3326400" cy="781200"/>
                <wp:effectExtent l="0" t="0" r="26670" b="19050"/>
                <wp:wrapTopAndBottom/>
                <wp:docPr id="33" name="Skupina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6400" cy="781200"/>
                          <a:chOff x="0" y="0"/>
                          <a:chExt cx="1198880" cy="281940"/>
                        </a:xfrm>
                      </wpg:grpSpPr>
                      <wps:wsp>
                        <wps:cNvPr id="4" name="Obdélník 4"/>
                        <wps:cNvSpPr/>
                        <wps:spPr>
                          <a:xfrm>
                            <a:off x="0" y="0"/>
                            <a:ext cx="1198880" cy="2819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Skupina 16"/>
                        <wpg:cNvGrpSpPr/>
                        <wpg:grpSpPr>
                          <a:xfrm>
                            <a:off x="76200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14" name="Obdélník 14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ál 15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Skupina 20"/>
                        <wpg:cNvGrpSpPr/>
                        <wpg:grpSpPr>
                          <a:xfrm>
                            <a:off x="371475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23" name="Obdélník 2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ál 24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Skupina 25"/>
                        <wpg:cNvGrpSpPr/>
                        <wpg:grpSpPr>
                          <a:xfrm>
                            <a:off x="680085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26" name="Obdélník 26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ál 28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Skupina 30"/>
                        <wpg:cNvGrpSpPr/>
                        <wpg:grpSpPr>
                          <a:xfrm>
                            <a:off x="990600" y="72390"/>
                            <a:ext cx="144000" cy="144000"/>
                            <a:chOff x="0" y="0"/>
                            <a:chExt cx="144000" cy="144000"/>
                          </a:xfrm>
                        </wpg:grpSpPr>
                        <wps:wsp>
                          <wps:cNvPr id="31" name="Obdélník 31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Ovál 32"/>
                          <wps:cNvSpPr/>
                          <wps:spPr>
                            <a:xfrm>
                              <a:off x="45720" y="45720"/>
                              <a:ext cx="54170" cy="54170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rgbClr val="FFC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DA6A2" id="Skupina 33" o:spid="_x0000_s1026" style="position:absolute;margin-left:99.5pt;margin-top:188.8pt;width:261.9pt;height:61.5pt;z-index:251680768;mso-wrap-distance-top:28.35pt;mso-wrap-distance-bottom:28.35pt;mso-width-relative:margin;mso-height-relative:margin" coordsize="11988,2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">
                <v:rect id="Obdélník 4" o:spid="_x0000_s1027" style="position:absolute;width:11988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" fillcolor="#f2f2f2 [3052]" strokecolor="black [3213]" strokeweight="1pt"/>
                <v:group id="Skupina 16" o:spid="_x0000_s1028" style="position:absolute;left:762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Obdélník 14" o:spid="_x0000_s1029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4d78 [1604]" strokeweight="1pt"/>
                  <v:oval id="Ovál 15" o:spid="_x0000_s1030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" fillcolor="#ffc000" strokecolor="#ffc000" strokeweight="1pt">
                    <v:stroke joinstyle="miter"/>
                  </v:oval>
                </v:group>
                <v:group id="Skupina 20" o:spid="_x0000_s1031" style="position:absolute;left:3714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Obdélník 23" o:spid="_x0000_s1032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ic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kC/g90v6AXL7AwAA//8DAFBLAQItABQABgAIAAAAIQDb4fbL7gAAAIUBAAATAAAAAAAAAAAA&#10;AAAAAAAAAABbQ29udGVudF9UeXBlc10ueG1sUEsBAi0AFAAGAAgAAAAhAFr0LFu/AAAAFQEAAAsA&#10;AAAAAAAAAAAAAAAAHwEAAF9yZWxzLy5yZWxzUEsBAi0AFAAGAAgAAAAhAPGqiJzEAAAA2wAAAA8A&#10;AAAAAAAAAAAAAAAABwIAAGRycy9kb3ducmV2LnhtbFBLBQYAAAAAAwADALcAAAD4AgAAAAA=&#10;" fillcolor="white [3212]" strokecolor="#1f4d78 [1604]" strokeweight="1pt"/>
                  <v:oval id="Ovál 24" o:spid="_x0000_s1033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" fillcolor="#ffc000" strokecolor="#ffc000" strokeweight="1pt">
                    <v:stroke joinstyle="miter"/>
                  </v:oval>
                </v:group>
                <v:group id="Skupina 25" o:spid="_x0000_s1034" style="position:absolute;left:6800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Obdélník 26" o:spid="_x0000_s1035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/>
                  <v:oval id="Ovál 28" o:spid="_x0000_s1036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" fillcolor="#ffc000" strokecolor="#ffc000" strokeweight="1pt">
                    <v:stroke joinstyle="miter"/>
                  </v:oval>
                </v:group>
                <v:group id="Skupina 30" o:spid="_x0000_s1037" style="position:absolute;left:9906;top:723;width:1440;height:1440" coordsize="144000,14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Obdélník 31" o:spid="_x0000_s1038" style="position:absolute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4d78 [1604]" strokeweight="1pt"/>
                  <v:oval id="Ovál 32" o:spid="_x0000_s1039" style="position:absolute;left:45720;top:45720;width:54170;height:54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" fillcolor="#ffc000" strokecolor="#ffc000" strokeweight="1pt">
                    <v:stroke joinstyle="miter"/>
                  </v:oval>
                </v:group>
                <w10:wrap type="topAndBottom"/>
              </v:group>
            </w:pict>
          </mc:Fallback>
        </mc:AlternateContent>
      </w: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8960" behindDoc="1" locked="0" layoutInCell="1" allowOverlap="1" wp14:anchorId="03309B47" wp14:editId="42738A4A">
            <wp:simplePos x="0" y="0"/>
            <wp:positionH relativeFrom="margin">
              <wp:posOffset>76200</wp:posOffset>
            </wp:positionH>
            <wp:positionV relativeFrom="paragraph">
              <wp:posOffset>1433830</wp:posOffset>
            </wp:positionV>
            <wp:extent cx="360000" cy="360000"/>
            <wp:effectExtent l="0" t="0" r="2540" b="2540"/>
            <wp:wrapTight wrapText="bothSides">
              <wp:wrapPolygon edited="0">
                <wp:start x="0" y="0"/>
                <wp:lineTo x="0" y="20608"/>
                <wp:lineTo x="19463" y="20608"/>
                <wp:lineTo x="20608" y="18318"/>
                <wp:lineTo x="20608" y="0"/>
                <wp:lineTo x="0" y="0"/>
              </wp:wrapPolygon>
            </wp:wrapTight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13B0" w:rsidRPr="00EE3935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Zjisti, jaké hodnoty lze získat z pinů, kam jsou připojená tlačítka. </w:t>
      </w:r>
      <w:r w:rsidR="005863DE" w:rsidRPr="00EE3935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 </w:t>
      </w:r>
      <w:r w:rsidR="00B838E7" w:rsidRPr="00E902BD">
        <w:rPr>
          <w:noProof/>
          <w:color w:val="0070C0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AD23DE0" wp14:editId="432DB63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Square wrapText="bothSides"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2178FEBE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C40BEF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56192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2178FEBE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C40BEF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31E62" w:rsidRPr="00EE3935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</w:p>
    <w:p w14:paraId="5A87972B" w14:textId="533F9FE1" w:rsidR="00631E62" w:rsidRDefault="00EE3935" w:rsidP="00EE3935">
      <w:pPr>
        <w:spacing w:before="600" w:after="600"/>
        <w:rPr>
          <w:rFonts w:asciiTheme="minorHAnsi" w:hAnsiTheme="minorHAnsi" w:cstheme="minorHAnsi"/>
          <w:bCs/>
          <w:i/>
          <w:iCs/>
          <w:color w:val="767171" w:themeColor="background2" w:themeShade="80"/>
          <w:sz w:val="32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91008" behindDoc="1" locked="0" layoutInCell="1" allowOverlap="1" wp14:anchorId="27C3F86C" wp14:editId="27C9DF8F">
            <wp:simplePos x="0" y="0"/>
            <wp:positionH relativeFrom="margin">
              <wp:posOffset>44450</wp:posOffset>
            </wp:positionH>
            <wp:positionV relativeFrom="paragraph">
              <wp:posOffset>3602990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87936" behindDoc="1" locked="0" layoutInCell="1" allowOverlap="1" wp14:anchorId="0BD14053" wp14:editId="5DCAB568">
            <wp:simplePos x="0" y="0"/>
            <wp:positionH relativeFrom="margin">
              <wp:align>left</wp:align>
            </wp:positionH>
            <wp:positionV relativeFrom="paragraph">
              <wp:posOffset>1435100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3C42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 </w:t>
      </w:r>
      <w:r w:rsidR="00BF13B0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Porovnej se spolužáky hodnoty z analogových pinů. Proč se mohou drobně lišit? </w:t>
      </w:r>
    </w:p>
    <w:p w14:paraId="6C83C1B5" w14:textId="2AB3EAB3" w:rsidR="00BF13B0" w:rsidRPr="00BF13B0" w:rsidRDefault="00BF13B0" w:rsidP="00EE3935">
      <w:pPr>
        <w:spacing w:before="600"/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</w:pPr>
      <w:r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32"/>
        </w:rPr>
        <mc:AlternateContent>
          <mc:Choice Requires="wps">
            <w:drawing>
              <wp:anchor distT="0" distB="360045" distL="114300" distR="114300" simplePos="0" relativeHeight="251683840" behindDoc="0" locked="0" layoutInCell="1" allowOverlap="1" wp14:anchorId="4DA408E6" wp14:editId="7C3413E7">
                <wp:simplePos x="0" y="0"/>
                <wp:positionH relativeFrom="column">
                  <wp:posOffset>46355</wp:posOffset>
                </wp:positionH>
                <wp:positionV relativeFrom="paragraph">
                  <wp:posOffset>116205</wp:posOffset>
                </wp:positionV>
                <wp:extent cx="5580000" cy="878400"/>
                <wp:effectExtent l="0" t="0" r="20955" b="17145"/>
                <wp:wrapTopAndBottom/>
                <wp:docPr id="47" name="Obdélník se zakulacenými rohy na opačné straně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8784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B257" id="Obdélník se zakulacenými rohy na opačné straně 47" o:spid="_x0000_s1026" style="position:absolute;margin-left:3.65pt;margin-top:9.15pt;width:439.35pt;height:69.15pt;z-index:251683840;visibility:visible;mso-wrap-style:square;mso-width-percent:0;mso-height-percent:0;mso-wrap-distance-left:9pt;mso-wrap-distance-top:0;mso-wrap-distance-right:9pt;mso-wrap-distance-bottom:28.35pt;mso-position-horizontal:absolute;mso-position-horizontal-relative:text;mso-position-vertical:absolute;mso-position-vertical-relative:text;mso-width-percent:0;mso-height-percent:0;mso-width-relative:margin;mso-height-relative:margin;v-text-anchor:middle" coordsize="5580000,87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" path="m439200,l5580000,r,l5580000,439200v,242563,-196637,439200,-439200,439200l,878400r,l,439200c,196637,196637,,439200,xe" filled="f" strokecolor="#1f4d78 [1604]" strokeweight="1pt">
                <v:stroke joinstyle="miter"/>
                <v:path arrowok="t" o:connecttype="custom" o:connectlocs="439200,0;5580000,0;5580000,0;5580000,439200;5140800,878400;0,878400;0,878400;0,439200;439200,0" o:connectangles="0,0,0,0,0,0,0,0,0"/>
                <w10:wrap type="topAndBottom"/>
              </v:shape>
            </w:pict>
          </mc:Fallback>
        </mc:AlternateContent>
      </w:r>
      <w:r w:rsidRPr="00BF13B0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  <w:t xml:space="preserve">U tlačítek napojené na digitální piny se jedná o: </w:t>
      </w:r>
    </w:p>
    <w:p w14:paraId="6709FD28" w14:textId="0347CAB5" w:rsidR="00BF13B0" w:rsidRPr="00BF13B0" w:rsidRDefault="00C27867" w:rsidP="00BF13B0">
      <w:pPr>
        <w:pStyle w:val="Odstavecseseznamem"/>
        <w:numPr>
          <w:ilvl w:val="0"/>
          <w:numId w:val="39"/>
        </w:num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CFF97A3" wp14:editId="10D94452">
            <wp:simplePos x="0" y="0"/>
            <wp:positionH relativeFrom="column">
              <wp:posOffset>3605530</wp:posOffset>
            </wp:positionH>
            <wp:positionV relativeFrom="paragraph">
              <wp:posOffset>213360</wp:posOffset>
            </wp:positionV>
            <wp:extent cx="1945136" cy="2828925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0" t="28595" r="52331" b="14216"/>
                    <a:stretch/>
                  </pic:blipFill>
                  <pic:spPr bwMode="auto">
                    <a:xfrm>
                      <a:off x="0" y="0"/>
                      <a:ext cx="1945136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3B0" w:rsidRPr="00BF13B0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  <w:t>pozitivní logiku</w:t>
      </w:r>
    </w:p>
    <w:p w14:paraId="1FB06C50" w14:textId="40471D9C" w:rsidR="00BF13B0" w:rsidRPr="00BF13B0" w:rsidRDefault="00BF13B0" w:rsidP="00BF13B0">
      <w:pPr>
        <w:pStyle w:val="Odstavecseseznamem"/>
        <w:numPr>
          <w:ilvl w:val="0"/>
          <w:numId w:val="39"/>
        </w:numPr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</w:pPr>
      <w:r w:rsidRPr="00BF13B0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  <w:t>negativní logiku</w:t>
      </w:r>
    </w:p>
    <w:p w14:paraId="1AD853F9" w14:textId="180B149B" w:rsidR="00631E62" w:rsidRPr="00EE3935" w:rsidRDefault="00EE3935" w:rsidP="00EE3935">
      <w:pPr>
        <w:spacing w:before="600"/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</w:pPr>
      <w:r w:rsidRPr="00EE3935">
        <w:rPr>
          <w:rFonts w:asciiTheme="minorHAnsi" w:hAnsiTheme="minorHAnsi"/>
          <w:b/>
          <w:noProof/>
          <w:color w:val="000000" w:themeColor="text1"/>
          <w:sz w:val="32"/>
          <w:szCs w:val="16"/>
        </w:rPr>
        <w:drawing>
          <wp:anchor distT="0" distB="0" distL="114300" distR="114300" simplePos="0" relativeHeight="251693056" behindDoc="1" locked="0" layoutInCell="1" allowOverlap="1" wp14:anchorId="1B0F025C" wp14:editId="7C222D5C">
            <wp:simplePos x="0" y="0"/>
            <wp:positionH relativeFrom="margin">
              <wp:align>left</wp:align>
            </wp:positionH>
            <wp:positionV relativeFrom="paragraph">
              <wp:posOffset>329565</wp:posOffset>
            </wp:positionV>
            <wp:extent cx="359410" cy="35941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13B0" w:rsidRPr="00EE3935">
        <w:rPr>
          <w:rFonts w:asciiTheme="minorHAnsi" w:hAnsiTheme="minorHAnsi" w:cstheme="minorHAnsi"/>
          <w:bCs/>
          <w:i/>
          <w:iCs/>
          <w:noProof/>
          <w:color w:val="767171" w:themeColor="background2" w:themeShade="80"/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2E9760" wp14:editId="48377134">
                <wp:simplePos x="0" y="0"/>
                <wp:positionH relativeFrom="margin">
                  <wp:align>left</wp:align>
                </wp:positionH>
                <wp:positionV relativeFrom="paragraph">
                  <wp:posOffset>722630</wp:posOffset>
                </wp:positionV>
                <wp:extent cx="3364498" cy="878205"/>
                <wp:effectExtent l="0" t="0" r="26670" b="17145"/>
                <wp:wrapNone/>
                <wp:docPr id="1" name="Obdélník se zakulacenými rohy na opačné straně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498" cy="8782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42014" id="Obdélník se zakulacenými rohy na opačné straně 1" o:spid="_x0000_s1026" style="position:absolute;margin-left:0;margin-top:56.9pt;width:264.9pt;height:69.1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coordsize="3364498,878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" path="m439103,l3364498,r,l3364498,439103v,242510,-196593,439103,-439103,439103l,878205r,l,439103c,196593,196593,,439103,xe" filled="f" strokecolor="#1f4d78 [1604]" strokeweight="1pt">
                <v:stroke joinstyle="miter"/>
                <v:path arrowok="t" o:connecttype="custom" o:connectlocs="439103,0;3364498,0;3364498,0;3364498,439103;2925395,878206;0,878205;0,878205;0,439103;439103,0" o:connectangles="0,0,0,0,0,0,0,0,0"/>
                <w10:wrap anchorx="margin"/>
              </v:shape>
            </w:pict>
          </mc:Fallback>
        </mc:AlternateContent>
      </w:r>
      <w:r w:rsidR="00BF13B0" w:rsidRPr="00EE3935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  <w:t>Z</w:t>
      </w:r>
      <w:bookmarkStart w:id="0" w:name="_GoBack"/>
      <w:bookmarkEnd w:id="0"/>
      <w:r w:rsidR="00BF13B0" w:rsidRPr="00EE3935">
        <w:rPr>
          <w:rFonts w:asciiTheme="minorHAnsi" w:hAnsiTheme="minorHAnsi" w:cstheme="minorHAnsi"/>
          <w:bCs/>
          <w:i/>
          <w:iCs/>
          <w:color w:val="767171" w:themeColor="background2" w:themeShade="80"/>
          <w:sz w:val="40"/>
        </w:rPr>
        <w:t xml:space="preserve">důvodni: </w:t>
      </w:r>
    </w:p>
    <w:sectPr w:rsidR="00631E62" w:rsidRPr="00EE39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9" o:spid="_x0000_i1026" type="#_x0000_t75" style="width:28.45pt;height:28.45pt;visibility:visible;mso-wrap-style:square" o:bullet="t">
        <v:imagedata r:id="rId1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65E1"/>
    <w:multiLevelType w:val="multilevel"/>
    <w:tmpl w:val="ACDACDB6"/>
    <w:numStyleLink w:val="slovnkapitolzvrenprce"/>
  </w:abstractNum>
  <w:abstractNum w:abstractNumId="16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7" w15:restartNumberingAfterBreak="0">
    <w:nsid w:val="4456572B"/>
    <w:multiLevelType w:val="hybridMultilevel"/>
    <w:tmpl w:val="AE849032"/>
    <w:lvl w:ilvl="0" w:tplc="3B20B3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843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F606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F61E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F67F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AA1F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A86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982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F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474BC"/>
    <w:multiLevelType w:val="multilevel"/>
    <w:tmpl w:val="ACDACDB6"/>
    <w:numStyleLink w:val="slovnkapitolzvrenprce"/>
  </w:abstractNum>
  <w:abstractNum w:abstractNumId="30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7DDC278D"/>
    <w:multiLevelType w:val="multilevel"/>
    <w:tmpl w:val="0A48D9CC"/>
    <w:numStyleLink w:val="slovnzvrenprce"/>
  </w:abstractNum>
  <w:num w:numId="1">
    <w:abstractNumId w:val="7"/>
  </w:num>
  <w:num w:numId="2">
    <w:abstractNumId w:val="6"/>
  </w:num>
  <w:num w:numId="3">
    <w:abstractNumId w:val="13"/>
  </w:num>
  <w:num w:numId="4">
    <w:abstractNumId w:val="0"/>
  </w:num>
  <w:num w:numId="5">
    <w:abstractNumId w:val="9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3"/>
  </w:num>
  <w:num w:numId="20">
    <w:abstractNumId w:val="19"/>
  </w:num>
  <w:num w:numId="21">
    <w:abstractNumId w:val="31"/>
  </w:num>
  <w:num w:numId="22">
    <w:abstractNumId w:val="5"/>
  </w:num>
  <w:num w:numId="23">
    <w:abstractNumId w:val="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27"/>
  </w:num>
  <w:num w:numId="27">
    <w:abstractNumId w:val="3"/>
  </w:num>
  <w:num w:numId="28">
    <w:abstractNumId w:val="15"/>
  </w:num>
  <w:num w:numId="29">
    <w:abstractNumId w:val="26"/>
  </w:num>
  <w:num w:numId="30">
    <w:abstractNumId w:val="11"/>
  </w:num>
  <w:num w:numId="31">
    <w:abstractNumId w:val="24"/>
  </w:num>
  <w:num w:numId="32">
    <w:abstractNumId w:val="30"/>
  </w:num>
  <w:num w:numId="33">
    <w:abstractNumId w:val="18"/>
  </w:num>
  <w:num w:numId="34">
    <w:abstractNumId w:val="12"/>
  </w:num>
  <w:num w:numId="35">
    <w:abstractNumId w:val="14"/>
  </w:num>
  <w:num w:numId="36">
    <w:abstractNumId w:val="16"/>
  </w:num>
  <w:num w:numId="37">
    <w:abstractNumId w:val="1"/>
  </w:num>
  <w:num w:numId="38">
    <w:abstractNumId w:val="28"/>
  </w:num>
  <w:num w:numId="39">
    <w:abstractNumId w:val="20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1B2957"/>
    <w:rsid w:val="003B3C42"/>
    <w:rsid w:val="0052064A"/>
    <w:rsid w:val="00532697"/>
    <w:rsid w:val="005863DE"/>
    <w:rsid w:val="005A6992"/>
    <w:rsid w:val="00631E62"/>
    <w:rsid w:val="006830D6"/>
    <w:rsid w:val="008F4981"/>
    <w:rsid w:val="009A2098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E57A3C"/>
    <w:rsid w:val="00EA5ADD"/>
    <w:rsid w:val="00EE3935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129</TotalTime>
  <Pages>2</Pages>
  <Words>38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15</cp:revision>
  <cp:lastPrinted>2022-05-18T12:46:00Z</cp:lastPrinted>
  <dcterms:created xsi:type="dcterms:W3CDTF">2022-04-22T12:40:00Z</dcterms:created>
  <dcterms:modified xsi:type="dcterms:W3CDTF">2022-05-18T12:46:00Z</dcterms:modified>
</cp:coreProperties>
</file>