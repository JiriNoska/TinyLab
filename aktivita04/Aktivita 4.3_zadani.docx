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201C1D2F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F7171A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7198600C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7DA9B39A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CF9C7A3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513365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CF9C7A3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513365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228B9986" w:rsidR="00C40BEF" w:rsidRDefault="00513365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513365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Využij příkazy ze zadání, vytvoř konstanty a proměnné.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Na LED diodě simuluj funkci programu</w:t>
      </w:r>
      <w:r w:rsidRPr="00513365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.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725C15E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1EEA2EC1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513365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1EEA2EC1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513365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4AE64B1B" w14:textId="0A103B7D" w:rsidR="00B83884" w:rsidRDefault="00513365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BC6D75F" wp14:editId="51C11B9A">
                <wp:simplePos x="0" y="0"/>
                <wp:positionH relativeFrom="margin">
                  <wp:align>center</wp:align>
                </wp:positionH>
                <wp:positionV relativeFrom="paragraph">
                  <wp:posOffset>307255</wp:posOffset>
                </wp:positionV>
                <wp:extent cx="4899470" cy="1399452"/>
                <wp:effectExtent l="0" t="19050" r="15875" b="10795"/>
                <wp:wrapNone/>
                <wp:docPr id="60" name="Skupina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470" cy="1399452"/>
                          <a:chOff x="0" y="0"/>
                          <a:chExt cx="4899470" cy="1399452"/>
                        </a:xfrm>
                      </wpg:grpSpPr>
                      <wpg:grpSp>
                        <wpg:cNvPr id="45" name="Skupina 45"/>
                        <wpg:cNvGrpSpPr/>
                        <wpg:grpSpPr>
                          <a:xfrm>
                            <a:off x="0" y="0"/>
                            <a:ext cx="2134419" cy="1399452"/>
                            <a:chOff x="0" y="0"/>
                            <a:chExt cx="1198881" cy="786641"/>
                          </a:xfrm>
                        </wpg:grpSpPr>
                        <wpg:grpSp>
                          <wpg:cNvPr id="58" name="Skupina 58"/>
                          <wpg:cNvGrpSpPr/>
                          <wpg:grpSpPr>
                            <a:xfrm>
                              <a:off x="1" y="0"/>
                              <a:ext cx="1198880" cy="281940"/>
                              <a:chOff x="-16526" y="0"/>
                              <a:chExt cx="3336877" cy="786118"/>
                            </a:xfrm>
                          </wpg:grpSpPr>
                          <wps:wsp>
                            <wps:cNvPr id="53" name="Obdélník 53"/>
                            <wps:cNvSpPr/>
                            <wps:spPr>
                              <a:xfrm>
                                <a:off x="-16526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Ovál 54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ál 55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152400"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Ovál 56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Ovál 57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Přímá spojnice se šipkou 13"/>
                          <wps:cNvCnPr/>
                          <wps:spPr>
                            <a:xfrm flipV="1">
                              <a:off x="160317" y="308759"/>
                              <a:ext cx="0" cy="16034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Skupina 33"/>
                          <wpg:cNvGrpSpPr/>
                          <wpg:grpSpPr>
                            <a:xfrm>
                              <a:off x="0" y="504701"/>
                              <a:ext cx="1198880" cy="281940"/>
                              <a:chOff x="0" y="0"/>
                              <a:chExt cx="1198880" cy="281940"/>
                            </a:xfrm>
                          </wpg:grpSpPr>
                          <wps:wsp>
                            <wps:cNvPr id="4" name="Obdélník 4"/>
                            <wps:cNvSpPr/>
                            <wps:spPr>
                              <a:xfrm>
                                <a:off x="0" y="0"/>
                                <a:ext cx="11988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Skupina 16"/>
                            <wpg:cNvGrpSpPr/>
                            <wpg:grpSpPr>
                              <a:xfrm>
                                <a:off x="762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14" name="Obdélník 14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ál 15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" name="Skupina 20"/>
                            <wpg:cNvGrpSpPr/>
                            <wpg:grpSpPr>
                              <a:xfrm>
                                <a:off x="37147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23" name="Obdélník 23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ál 24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" name="Skupina 25"/>
                            <wpg:cNvGrpSpPr/>
                            <wpg:grpSpPr>
                              <a:xfrm>
                                <a:off x="68008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26" name="Obdélník 26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ál 28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Skupina 30"/>
                            <wpg:cNvGrpSpPr/>
                            <wpg:grpSpPr>
                              <a:xfrm>
                                <a:off x="9906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31" name="Obdélník 31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ál 32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" name="Skupina 1"/>
                        <wpg:cNvGrpSpPr/>
                        <wpg:grpSpPr>
                          <a:xfrm>
                            <a:off x="2831910" y="0"/>
                            <a:ext cx="2067560" cy="1355090"/>
                            <a:chOff x="0" y="0"/>
                            <a:chExt cx="1198881" cy="786641"/>
                          </a:xfrm>
                        </wpg:grpSpPr>
                        <wpg:grpSp>
                          <wpg:cNvPr id="2" name="Skupina 2"/>
                          <wpg:cNvGrpSpPr/>
                          <wpg:grpSpPr>
                            <a:xfrm>
                              <a:off x="1" y="0"/>
                              <a:ext cx="1198880" cy="281940"/>
                              <a:chOff x="-16526" y="0"/>
                              <a:chExt cx="3336877" cy="786118"/>
                            </a:xfrm>
                          </wpg:grpSpPr>
                          <wps:wsp>
                            <wps:cNvPr id="5" name="Obdélník 5"/>
                            <wps:cNvSpPr/>
                            <wps:spPr>
                              <a:xfrm>
                                <a:off x="-16526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ál 6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ál 7"/>
                            <wps:cNvSpPr/>
                            <wps:spPr>
                              <a:xfrm>
                                <a:off x="279088" y="222990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>
                                  <a:srgbClr val="FF0000">
                                    <a:alpha val="86000"/>
                                  </a:srgb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ál 8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ál 9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Přímá spojnice se šipkou 10"/>
                          <wps:cNvCnPr/>
                          <wps:spPr>
                            <a:xfrm flipV="1">
                              <a:off x="160317" y="308759"/>
                              <a:ext cx="0" cy="16034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Skupina 11"/>
                          <wpg:cNvGrpSpPr/>
                          <wpg:grpSpPr>
                            <a:xfrm>
                              <a:off x="0" y="504701"/>
                              <a:ext cx="1198880" cy="281940"/>
                              <a:chOff x="0" y="0"/>
                              <a:chExt cx="1198880" cy="281940"/>
                            </a:xfrm>
                          </wpg:grpSpPr>
                          <wps:wsp>
                            <wps:cNvPr id="12" name="Obdélník 12"/>
                            <wps:cNvSpPr/>
                            <wps:spPr>
                              <a:xfrm>
                                <a:off x="0" y="0"/>
                                <a:ext cx="11988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Skupina 17"/>
                            <wpg:cNvGrpSpPr/>
                            <wpg:grpSpPr>
                              <a:xfrm>
                                <a:off x="762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18" name="Obdélník 18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ál 19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" name="Skupina 44"/>
                            <wpg:cNvGrpSpPr/>
                            <wpg:grpSpPr>
                              <a:xfrm>
                                <a:off x="37147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46" name="Obdélník 46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ál 47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" name="Skupina 48"/>
                            <wpg:cNvGrpSpPr/>
                            <wpg:grpSpPr>
                              <a:xfrm>
                                <a:off x="68008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49" name="Obdélník 49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ál 50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Skupina 51"/>
                            <wpg:cNvGrpSpPr/>
                            <wpg:grpSpPr>
                              <a:xfrm>
                                <a:off x="9906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52" name="Obdélník 52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ál 59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38BC6E" id="Skupina 60" o:spid="_x0000_s1026" style="position:absolute;margin-left:0;margin-top:24.2pt;width:385.8pt;height:110.2pt;z-index:251680768;mso-position-horizontal:center;mso-position-horizontal-relative:margin" coordsize="48994,1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">
                <v:group id="Skupina 45" o:spid="_x0000_s1027" style="position:absolute;width:21344;height:13994" coordsize="11988,7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Skupina 58" o:spid="_x0000_s1028" style="position:absolute;width:11988;height:2819" coordorigin="-165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Obdélník 53" o:spid="_x0000_s1029" style="position:absolute;left:-165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  <v:oval id="Ovál 54" o:spid="_x0000_s1030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  <v:stroke joinstyle="miter"/>
                    </v:oval>
                    <v:oval id="Ovál 55" o:spid="_x0000_s1031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    <v:stroke joinstyle="miter"/>
                    </v:oval>
                    <v:oval id="Ovál 56" o:spid="_x0000_s1032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  <v:stroke joinstyle="miter"/>
                    </v:oval>
                    <v:oval id="Ovál 57" o:spid="_x0000_s1033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  <v:stroke joinstyle="miter"/>
                    </v:oval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Přímá spojnice se šipkou 13" o:spid="_x0000_s1034" type="#_x0000_t32" style="position:absolute;left:1603;top:3087;width:0;height:1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" strokecolor="#aeaaaa [2414]" strokeweight="3pt">
                    <v:stroke endarrow="block" joinstyle="miter"/>
                  </v:shape>
                  <v:group id="Skupina 33" o:spid="_x0000_s1035" style="position:absolute;top:5047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Obdélník 4" o:spid="_x0000_s1036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    <v:group id="Skupina 16" o:spid="_x0000_s1037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Obdélník 14" o:spid="_x0000_s103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    <v:oval id="Ovál 15" o:spid="_x0000_s103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    <v:stroke joinstyle="miter"/>
                      </v:oval>
                    </v:group>
                    <v:group id="Skupina 20" o:spid="_x0000_s1040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Obdélník 23" o:spid="_x0000_s1041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    <v:oval id="Ovál 24" o:spid="_x0000_s1042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  <v:group id="Skupina 25" o:spid="_x0000_s1043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Obdélník 26" o:spid="_x0000_s1044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    <v:oval id="Ovál 28" o:spid="_x0000_s1045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    <v:stroke joinstyle="miter"/>
                      </v:oval>
                    </v:group>
                    <v:group id="Skupina 30" o:spid="_x0000_s1046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Obdélník 31" o:spid="_x0000_s1047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    <v:oval id="Ovál 32" o:spid="_x0000_s1048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</v:group>
                </v:group>
                <v:group id="Skupina 1" o:spid="_x0000_s1049" style="position:absolute;left:28319;width:20675;height:13550" coordsize="11988,7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Skupina 2" o:spid="_x0000_s1050" style="position:absolute;width:11988;height:2819" coordorigin="-165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Obdélník 5" o:spid="_x0000_s1051" style="position:absolute;left:-165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" fillcolor="black [3213]" strokecolor="black [3213]" strokeweight="1pt"/>
                    <v:oval id="Ovál 6" o:spid="_x0000_s1052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" fillcolor="black [3213]" strokecolor="red" strokeweight="1pt">
                      <v:stroke joinstyle="miter"/>
                    </v:oval>
                    <v:oval id="Ovál 7" o:spid="_x0000_s1053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" fillcolor="black [3213]" strokecolor="red" strokeweight="1pt">
                      <v:stroke joinstyle="miter"/>
                    </v:oval>
                    <v:oval id="Ovál 8" o:spid="_x0000_s1054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" fillcolor="black [3213]" strokecolor="red" strokeweight="1pt">
                      <v:stroke joinstyle="miter"/>
                    </v:oval>
                    <v:oval id="Ovál 9" o:spid="_x0000_s1055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" fillcolor="black [3213]" strokecolor="red" strokeweight="1pt">
                      <v:stroke joinstyle="miter"/>
                    </v:oval>
                  </v:group>
                  <v:shape id="Přímá spojnice se šipkou 10" o:spid="_x0000_s1056" type="#_x0000_t32" style="position:absolute;left:1603;top:3087;width:0;height:16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" strokecolor="#aeaaaa [2414]" strokeweight="3pt">
                    <v:stroke endarrow="block" joinstyle="miter"/>
                  </v:shape>
                  <v:group id="Skupina 11" o:spid="_x0000_s1057" style="position:absolute;top:5047;width:11988;height:2819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Obdélník 12" o:spid="_x0000_s1058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" fillcolor="#f2f2f2 [3052]" strokecolor="black [3213]" strokeweight="1pt"/>
                    <v:group id="Skupina 17" o:spid="_x0000_s1059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Obdélník 18" o:spid="_x0000_s1060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/>
                      <v:oval id="Ovál 19" o:spid="_x0000_s1061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" fillcolor="#ffc000" strokecolor="#ffc000" strokeweight="1pt">
                        <v:stroke joinstyle="miter"/>
                      </v:oval>
                    </v:group>
                    <v:group id="Skupina 44" o:spid="_x0000_s1062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Obdélník 46" o:spid="_x0000_s1063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s6k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8DKH3y/pB8j1HQAA//8DAFBLAQItABQABgAIAAAAIQDb4fbL7gAAAIUBAAATAAAAAAAAAAAA&#10;AAAAAAAAAABbQ29udGVudF9UeXBlc10ueG1sUEsBAi0AFAAGAAgAAAAhAFr0LFu/AAAAFQEAAAsA&#10;AAAAAAAAAAAAAAAAHwEAAF9yZWxzLy5yZWxzUEsBAi0AFAAGAAgAAAAhADwCzqTEAAAA2wAAAA8A&#10;AAAAAAAAAAAAAAAABwIAAGRycy9kb3ducmV2LnhtbFBLBQYAAAAAAwADALcAAAD4AgAAAAA=&#10;" fillcolor="white [3212]" strokecolor="#1f4d78 [1604]" strokeweight="1pt"/>
                      <v:oval id="Ovál 47" o:spid="_x0000_s1064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  <v:group id="Skupina 48" o:spid="_x0000_s1065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Obdélník 49" o:spid="_x0000_s1066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" fillcolor="white [3212]" strokecolor="#1f4d78 [1604]" strokeweight="1pt"/>
                      <v:oval id="Ovál 50" o:spid="_x0000_s1067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" fillcolor="#ffc000" strokecolor="#ffc000" strokeweight="1pt">
                        <v:stroke joinstyle="miter"/>
                      </v:oval>
                    </v:group>
                    <v:group id="Skupina 51" o:spid="_x0000_s1068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Obdélník 52" o:spid="_x0000_s1069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F56xAAAANs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YJ7D7Uv6AXL9BwAA//8DAFBLAQItABQABgAIAAAAIQDb4fbL7gAAAIUBAAATAAAAAAAAAAAA&#10;AAAAAAAAAABbQ29udGVudF9UeXBlc10ueG1sUEsBAi0AFAAGAAgAAAAhAFr0LFu/AAAAFQEAAAsA&#10;AAAAAAAAAAAAAAAAHwEAAF9yZWxzLy5yZWxzUEsBAi0AFAAGAAgAAAAhAMbgXnrEAAAA2wAAAA8A&#10;AAAAAAAAAAAAAAAABwIAAGRycy9kb3ducmV2LnhtbFBLBQYAAAAAAwADALcAAAD4AgAAAAA=&#10;" fillcolor="white [3212]" strokecolor="#1f4d78 [1604]" strokeweight="1pt"/>
                      <v:oval id="Ovál 59" o:spid="_x0000_s1070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</v:group>
                </v:group>
                <w10:wrap anchorx="margin"/>
              </v:group>
            </w:pict>
          </mc:Fallback>
        </mc:AlternateContent>
      </w:r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03C85FF6" w14:textId="0CBBF7CB" w:rsidR="00E22552" w:rsidRDefault="00E2255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BF87FE6" w14:textId="69EBA0D5" w:rsidR="00631E62" w:rsidRDefault="00631E6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8C7CE31" w14:textId="46A5F732" w:rsidR="003B3C42" w:rsidRDefault="003B3C4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439E6C0B" w14:textId="3E58696D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7B966072" w14:textId="0D645D06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B9CEF14" w14:textId="10B55301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A87972B" w14:textId="174CEBDC" w:rsidR="00631E62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Příkazy: </w:t>
      </w:r>
    </w:p>
    <w:p w14:paraId="7D01199B" w14:textId="51A5ADEC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4C32F" wp14:editId="1C29CC86">
                <wp:simplePos x="0" y="0"/>
                <wp:positionH relativeFrom="margin">
                  <wp:posOffset>0</wp:posOffset>
                </wp:positionH>
                <wp:positionV relativeFrom="paragraph">
                  <wp:posOffset>243092</wp:posOffset>
                </wp:positionV>
                <wp:extent cx="3848411" cy="1276065"/>
                <wp:effectExtent l="0" t="0" r="19050" b="19685"/>
                <wp:wrapNone/>
                <wp:docPr id="192" name="Obdélník se zakulacenými rohy na opačné straně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411" cy="127606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6F5D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(stisk == 1 &amp;&amp; 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digitalRead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>(TLAC) == HIGH) {</w:t>
                            </w:r>
                          </w:p>
                          <w:p w14:paraId="16419EBB" w14:textId="0B8D6AFD" w:rsid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stisk = 0;</w:t>
                            </w:r>
                          </w:p>
                          <w:p w14:paraId="0E521E59" w14:textId="6E930649" w:rsid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……..</w:t>
                            </w:r>
                          </w:p>
                          <w:p w14:paraId="2E2C6CDA" w14:textId="7F62FF04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C32F" id="Obdélník se zakulacenými rohy na opačné straně 192" o:spid="_x0000_s1033" style="position:absolute;margin-left:0;margin-top:19.15pt;width:303pt;height:10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48411,1276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" adj="-11796480,,5400" path="m638033,l3848411,r,l3848411,638033v,352376,-285657,638033,-638033,638033l,1276065r,l,638033c,285657,285657,,638033,xe" filled="f" strokecolor="#1f4d78 [1604]" strokeweight="1pt">
                <v:stroke joinstyle="miter"/>
                <v:formulas/>
                <v:path arrowok="t" o:connecttype="custom" o:connectlocs="638033,0;3848411,0;3848411,0;3848411,638033;3210378,1276066;0,1276065;0,1276065;0,638033;638033,0" o:connectangles="0,0,0,0,0,0,0,0,0" textboxrect="0,0,3848411,1276065"/>
                <v:textbox>
                  <w:txbxContent>
                    <w:p w14:paraId="2E6B6F5D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513365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(stisk == 1 &amp;&amp; 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digitalRead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>(TLAC) == HIGH) {</w:t>
                      </w:r>
                    </w:p>
                    <w:p w14:paraId="16419EBB" w14:textId="0B8D6AFD" w:rsid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stisk = 0;</w:t>
                      </w:r>
                    </w:p>
                    <w:p w14:paraId="0E521E59" w14:textId="6E930649" w:rsid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……..</w:t>
                      </w:r>
                    </w:p>
                    <w:p w14:paraId="2E2C6CDA" w14:textId="7F62FF04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E07C4" w14:textId="528BA0D3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61C4F93" w14:textId="14C7D780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66D4AA48" w14:textId="254BDF92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B932100" w14:textId="409F7889" w:rsidR="00631E62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8BFAE16" w14:textId="3120E49D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5507C2A" w14:textId="20AF011E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A434C" wp14:editId="2E8F4FB5">
                <wp:simplePos x="0" y="0"/>
                <wp:positionH relativeFrom="margin">
                  <wp:posOffset>2217420</wp:posOffset>
                </wp:positionH>
                <wp:positionV relativeFrom="paragraph">
                  <wp:posOffset>150040</wp:posOffset>
                </wp:positionV>
                <wp:extent cx="3530600" cy="878205"/>
                <wp:effectExtent l="0" t="0" r="12700" b="17145"/>
                <wp:wrapNone/>
                <wp:docPr id="62" name="Obdélník se zakulacenými rohy na opačné straně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52E0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digitalRead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>(TLAC) == LOW) {</w:t>
                            </w:r>
                          </w:p>
                          <w:p w14:paraId="5E1B1478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stisk = 1;</w:t>
                            </w:r>
                          </w:p>
                          <w:p w14:paraId="25174E65" w14:textId="4FED292B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A434C" id="Obdélník se zakulacenými rohy na opačné straně 62" o:spid="_x0000_s1034" style="position:absolute;margin-left:174.6pt;margin-top:11.8pt;width:278pt;height:69.1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530600,8782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" adj="-11796480,,5400" path="m439103,l3530600,r,l3530600,439103v,242510,-196593,439103,-439103,439103l,878205r,l,439103c,196593,196593,,439103,xe" filled="f" strokecolor="#1f4d78 [1604]" strokeweight="1pt">
                <v:stroke joinstyle="miter"/>
                <v:formulas/>
                <v:path arrowok="t" o:connecttype="custom" o:connectlocs="439103,0;3530600,0;3530600,0;3530600,439103;3091497,878206;0,878205;0,878205;0,439103;439103,0" o:connectangles="0,0,0,0,0,0,0,0,0" textboxrect="0,0,3530600,878205"/>
                <v:textbox>
                  <w:txbxContent>
                    <w:p w14:paraId="00FF52E0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513365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digitalRead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>(TLAC) == LOW) {</w:t>
                      </w:r>
                    </w:p>
                    <w:p w14:paraId="5E1B1478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stisk = 1;</w:t>
                      </w:r>
                    </w:p>
                    <w:p w14:paraId="25174E65" w14:textId="4FED292B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5E354" w14:textId="218C5BEB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C5C2C00" w14:textId="77777777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3C05297C" w14:textId="60CEABB7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5C182D4" w14:textId="739E7760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51899" wp14:editId="2A4D06C7">
                <wp:simplePos x="0" y="0"/>
                <wp:positionH relativeFrom="margin">
                  <wp:posOffset>0</wp:posOffset>
                </wp:positionH>
                <wp:positionV relativeFrom="paragraph">
                  <wp:posOffset>182719</wp:posOffset>
                </wp:positionV>
                <wp:extent cx="3530600" cy="1473958"/>
                <wp:effectExtent l="0" t="0" r="12700" b="12065"/>
                <wp:wrapNone/>
                <wp:docPr id="193" name="Obdélník se zakulacenými rohy na opačné straně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1473958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0DE85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(zapnuto == 1) {</w:t>
                            </w:r>
                          </w:p>
                          <w:p w14:paraId="54C562EA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  zapnuto = 0;</w:t>
                            </w:r>
                          </w:p>
                          <w:p w14:paraId="3370999A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} 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else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3365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513365">
                              <w:rPr>
                                <w:color w:val="000000" w:themeColor="text1"/>
                              </w:rPr>
                              <w:t xml:space="preserve"> (zapnuto == 0) {</w:t>
                            </w:r>
                          </w:p>
                          <w:p w14:paraId="01C186AF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  zapnuto = 1;</w:t>
                            </w:r>
                          </w:p>
                          <w:p w14:paraId="7858A3F7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1899" id="Obdélník se zakulacenými rohy na opačné straně 193" o:spid="_x0000_s1035" style="position:absolute;margin-left:0;margin-top:14.4pt;width:278pt;height:116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30600,14739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" adj="-11796480,,5400" path="m736979,l3530600,r,l3530600,736979v,407022,-329957,736979,-736979,736979l,1473958r,l,736979c,329957,329957,,736979,xe" filled="f" strokecolor="#1f4d78 [1604]" strokeweight="1pt">
                <v:stroke joinstyle="miter"/>
                <v:formulas/>
                <v:path arrowok="t" o:connecttype="custom" o:connectlocs="736979,0;3530600,0;3530600,0;3530600,736979;2793621,1473958;0,1473958;0,1473958;0,736979;736979,0" o:connectangles="0,0,0,0,0,0,0,0,0" textboxrect="0,0,3530600,1473958"/>
                <v:textbox>
                  <w:txbxContent>
                    <w:p w14:paraId="33E0DE85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(zapnuto == 1) {</w:t>
                      </w:r>
                    </w:p>
                    <w:p w14:paraId="54C562EA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  zapnuto = 0;</w:t>
                      </w:r>
                    </w:p>
                    <w:p w14:paraId="3370999A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} 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else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3365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513365">
                        <w:rPr>
                          <w:color w:val="000000" w:themeColor="text1"/>
                        </w:rPr>
                        <w:t xml:space="preserve"> (zapnuto == 0) {</w:t>
                      </w:r>
                    </w:p>
                    <w:p w14:paraId="01C186AF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  zapnuto = 1;</w:t>
                      </w:r>
                    </w:p>
                    <w:p w14:paraId="7858A3F7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C6E1D" w14:textId="2A8C3E1F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796BD245" w14:textId="493982C9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761637D" w14:textId="060F40E0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FD7577D" w14:textId="3E231ACE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9ED7992" w14:textId="6E1B4D96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0797BB6" w14:textId="0302A4D7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CE66E2E" w14:textId="77777777" w:rsidR="00513365" w:rsidRDefault="00513365" w:rsidP="00513365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4F14F461" w14:textId="77777777" w:rsidR="00513365" w:rsidRDefault="00513365" w:rsidP="00513365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E1A64E6" w14:textId="3EACC3C6" w:rsidR="00513365" w:rsidRDefault="00513365" w:rsidP="00513365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lastRenderedPageBreak/>
        <w:t>Dodělej do programu konstanty a proměnné. Vypiš je zde:</w:t>
      </w:r>
    </w:p>
    <w:p w14:paraId="633216CC" w14:textId="17725F81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860EE" wp14:editId="1D7A26F8">
                <wp:simplePos x="0" y="0"/>
                <wp:positionH relativeFrom="margin">
                  <wp:posOffset>-85811</wp:posOffset>
                </wp:positionH>
                <wp:positionV relativeFrom="paragraph">
                  <wp:posOffset>143842</wp:posOffset>
                </wp:positionV>
                <wp:extent cx="5793475" cy="723331"/>
                <wp:effectExtent l="0" t="0" r="17145" b="19685"/>
                <wp:wrapNone/>
                <wp:docPr id="195" name="Obdélník se zakulacenými rohy na opačné straně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475" cy="723331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6F6D4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24F7D84B" w14:textId="77777777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60EE" id="Obdélník se zakulacenými rohy na opačné straně 195" o:spid="_x0000_s1036" style="position:absolute;margin-left:-6.75pt;margin-top:11.35pt;width:456.2pt;height:56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93475,7233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" adj="-11796480,,5400" path="m361666,l5793475,r,l5793475,361666v,199743,-161923,361666,-361666,361666l,723331r,l,361666c,161923,161923,,361666,xe" filled="f" strokecolor="#1f4d78 [1604]" strokeweight="1pt">
                <v:stroke joinstyle="miter"/>
                <v:formulas/>
                <v:path arrowok="t" o:connecttype="custom" o:connectlocs="361666,0;5793475,0;5793475,0;5793475,361666;5431809,723332;0,723331;0,723331;0,361666;361666,0" o:connectangles="0,0,0,0,0,0,0,0,0" textboxrect="0,0,5793475,723331"/>
                <v:textbox>
                  <w:txbxContent>
                    <w:p w14:paraId="0DC6F6D4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</w:t>
                      </w:r>
                    </w:p>
                    <w:p w14:paraId="24F7D84B" w14:textId="77777777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89F32" w14:textId="56AB3B12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</w:p>
    <w:p w14:paraId="315B2845" w14:textId="5D24E286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</w:p>
    <w:p w14:paraId="489FD069" w14:textId="3E98BB36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</w:p>
    <w:p w14:paraId="6A3E8C90" w14:textId="77777777" w:rsidR="00513365" w:rsidRDefault="00513365" w:rsidP="00513365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</w:pPr>
      <w:bookmarkStart w:id="0" w:name="_GoBack"/>
      <w:bookmarkEnd w:id="0"/>
    </w:p>
    <w:p w14:paraId="25FDD089" w14:textId="6F7D3B5D" w:rsidR="00513365" w:rsidRPr="00513365" w:rsidRDefault="00513365" w:rsidP="00513365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32"/>
          <w:szCs w:val="22"/>
          <w:lang w:eastAsia="en-US"/>
        </w:rPr>
        <w:t xml:space="preserve">Popiš funkci programu: </w:t>
      </w:r>
    </w:p>
    <w:p w14:paraId="77AA3DD7" w14:textId="27418404" w:rsidR="00513365" w:rsidRDefault="00513365" w:rsidP="00513365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8F77D" wp14:editId="49F2EA48">
                <wp:simplePos x="0" y="0"/>
                <wp:positionH relativeFrom="margin">
                  <wp:align>center</wp:align>
                </wp:positionH>
                <wp:positionV relativeFrom="paragraph">
                  <wp:posOffset>127986</wp:posOffset>
                </wp:positionV>
                <wp:extent cx="5793475" cy="723331"/>
                <wp:effectExtent l="0" t="0" r="17145" b="19685"/>
                <wp:wrapNone/>
                <wp:docPr id="194" name="Obdélník se zakulacenými rohy na opačné straně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475" cy="723331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635FA" w14:textId="1F3D2CD3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336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071ED96F" w14:textId="0FC165A9" w:rsidR="00513365" w:rsidRPr="00513365" w:rsidRDefault="00513365" w:rsidP="005133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F77D" id="Obdélník se zakulacenými rohy na opačné straně 194" o:spid="_x0000_s1037" style="position:absolute;margin-left:0;margin-top:10.1pt;width:456.2pt;height:56.9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793475,7233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" adj="-11796480,,5400" path="m361666,l5793475,r,l5793475,361666v,199743,-161923,361666,-361666,361666l,723331r,l,361666c,161923,161923,,361666,xe" filled="f" strokecolor="#1f4d78 [1604]" strokeweight="1pt">
                <v:stroke joinstyle="miter"/>
                <v:formulas/>
                <v:path arrowok="t" o:connecttype="custom" o:connectlocs="361666,0;5793475,0;5793475,0;5793475,361666;5431809,723332;0,723331;0,723331;0,361666;361666,0" o:connectangles="0,0,0,0,0,0,0,0,0" textboxrect="0,0,5793475,723331"/>
                <v:textbox>
                  <w:txbxContent>
                    <w:p w14:paraId="3BF635FA" w14:textId="1F3D2CD3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  <w:r w:rsidRPr="00513365">
                        <w:rPr>
                          <w:color w:val="000000" w:themeColor="text1"/>
                        </w:rPr>
                        <w:t xml:space="preserve">    </w:t>
                      </w:r>
                    </w:p>
                    <w:p w14:paraId="071ED96F" w14:textId="0FC165A9" w:rsidR="00513365" w:rsidRPr="00513365" w:rsidRDefault="00513365" w:rsidP="005133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 </w:t>
      </w:r>
      <w: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 </w:t>
      </w:r>
    </w:p>
    <w:p w14:paraId="4BB8A1ED" w14:textId="3A40D325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A83C4F3" w14:textId="2DD93D9B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0D94927A" w14:textId="63A847A5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4F4423B" w14:textId="00ACE24A" w:rsidR="00513365" w:rsidRDefault="00513365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1AD853F9" w14:textId="23F95A2C" w:rsidR="00631E62" w:rsidRPr="00C40BEF" w:rsidRDefault="00631E6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sectPr w:rsidR="00631E62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8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513365"/>
    <w:rsid w:val="0052064A"/>
    <w:rsid w:val="00532697"/>
    <w:rsid w:val="005863DE"/>
    <w:rsid w:val="005A6992"/>
    <w:rsid w:val="00631E62"/>
    <w:rsid w:val="006830D6"/>
    <w:rsid w:val="008F4981"/>
    <w:rsid w:val="009A2098"/>
    <w:rsid w:val="00A555F7"/>
    <w:rsid w:val="00B83884"/>
    <w:rsid w:val="00B838E7"/>
    <w:rsid w:val="00BA7969"/>
    <w:rsid w:val="00C26417"/>
    <w:rsid w:val="00C40BEF"/>
    <w:rsid w:val="00C54E0E"/>
    <w:rsid w:val="00D01B0C"/>
    <w:rsid w:val="00E22552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124</TotalTime>
  <Pages>3</Pages>
  <Words>35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16</cp:revision>
  <cp:lastPrinted>2022-05-04T08:53:00Z</cp:lastPrinted>
  <dcterms:created xsi:type="dcterms:W3CDTF">2022-04-22T12:40:00Z</dcterms:created>
  <dcterms:modified xsi:type="dcterms:W3CDTF">2022-05-06T09:38:00Z</dcterms:modified>
</cp:coreProperties>
</file>