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5BBE9C91" w:rsidR="00D27C92" w:rsidRPr="00D27C92" w:rsidRDefault="00713310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Tlačítka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5BBE9C91" w:rsidR="00D27C92" w:rsidRPr="00D27C92" w:rsidRDefault="00713310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Tlačítka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7F4059E8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713310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7F4059E8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713310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4C225EBB" w14:textId="3599C508" w:rsidR="00630050" w:rsidRDefault="00713310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zjišťovat hodnoty tlačítek</w:t>
      </w:r>
      <w:r w:rsidR="00630050">
        <w:rPr>
          <w:rFonts w:asciiTheme="minorHAnsi" w:hAnsiTheme="minorHAnsi"/>
          <w:color w:val="000000" w:themeColor="text1"/>
          <w:szCs w:val="16"/>
        </w:rPr>
        <w:t>,</w:t>
      </w:r>
    </w:p>
    <w:p w14:paraId="0192E66E" w14:textId="52864CDA" w:rsidR="00630050" w:rsidRDefault="00713310" w:rsidP="00630050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rozsvěcovat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 LED diod</w:t>
      </w:r>
      <w:r>
        <w:rPr>
          <w:rFonts w:asciiTheme="minorHAnsi" w:hAnsiTheme="minorHAnsi"/>
          <w:color w:val="000000" w:themeColor="text1"/>
          <w:szCs w:val="16"/>
        </w:rPr>
        <w:t>y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692F09BE" w:rsidR="00C665BA" w:rsidRPr="00713310" w:rsidRDefault="00713310" w:rsidP="007139B8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713310">
        <w:rPr>
          <w:rFonts w:asciiTheme="minorHAnsi" w:hAnsiTheme="minorHAnsi"/>
          <w:color w:val="000000" w:themeColor="text1"/>
          <w:szCs w:val="16"/>
        </w:rPr>
        <w:t>vytvářet zapínaní a vypínání pomocí jednoho tlačítka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0050" w:rsidRPr="00713310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3FB1FDB2" w:rsidR="00D27C92" w:rsidRDefault="00713310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analyzovat analogové hodnoty tlačítka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2A5E63D1" w14:textId="53CB635F" w:rsidR="00713310" w:rsidRDefault="00713310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rozlišovat tlačítka dle analogové hodnoty,</w:t>
      </w:r>
    </w:p>
    <w:p w14:paraId="0A90F5C6" w14:textId="6B7341D8" w:rsidR="00D27C92" w:rsidRPr="00630050" w:rsidRDefault="00630050" w:rsidP="0063005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používat 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BmckZDcAAAABw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3310">
        <w:rPr>
          <w:rFonts w:asciiTheme="minorHAnsi" w:hAnsiTheme="minorHAnsi"/>
          <w:color w:val="000000" w:themeColor="text1"/>
          <w:szCs w:val="16"/>
        </w:rPr>
        <w:t>vnořené podmínky</w:t>
      </w:r>
      <w:r>
        <w:rPr>
          <w:rFonts w:asciiTheme="minorHAnsi" w:hAnsiTheme="minorHAnsi"/>
          <w:color w:val="000000" w:themeColor="text1"/>
          <w:szCs w:val="16"/>
        </w:rPr>
        <w:t>.</w:t>
      </w:r>
      <w:r w:rsidR="00D27C92" w:rsidRPr="0063005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73C9027E" w:rsidR="00C665B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13310">
        <w:rPr>
          <w:rFonts w:asciiTheme="minorHAnsi" w:hAnsiTheme="minorHAnsi"/>
          <w:color w:val="000000" w:themeColor="text1"/>
          <w:szCs w:val="16"/>
        </w:rPr>
        <w:t>4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713310">
        <w:rPr>
          <w:rFonts w:asciiTheme="minorHAnsi" w:hAnsiTheme="minorHAnsi"/>
          <w:color w:val="000000" w:themeColor="text1"/>
          <w:szCs w:val="16"/>
        </w:rPr>
        <w:t>Hodnoty pinů tlačítek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3F8FA0DA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13310">
        <w:rPr>
          <w:rFonts w:asciiTheme="minorHAnsi" w:hAnsiTheme="minorHAnsi"/>
          <w:color w:val="000000" w:themeColor="text1"/>
          <w:szCs w:val="16"/>
        </w:rPr>
        <w:t>4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713310">
        <w:rPr>
          <w:rFonts w:asciiTheme="minorHAnsi" w:hAnsiTheme="minorHAnsi"/>
          <w:color w:val="000000" w:themeColor="text1"/>
          <w:szCs w:val="16"/>
        </w:rPr>
        <w:t>Rozsvěcování LED pomocí tlačítek</w:t>
      </w:r>
      <w:r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607F8D50" w14:textId="122BFA8D" w:rsidR="00F634D5" w:rsidRPr="00713310" w:rsidRDefault="00630050" w:rsidP="0071331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13310">
        <w:rPr>
          <w:rFonts w:asciiTheme="minorHAnsi" w:hAnsiTheme="minorHAnsi"/>
          <w:color w:val="000000" w:themeColor="text1"/>
          <w:szCs w:val="16"/>
        </w:rPr>
        <w:t>4</w:t>
      </w:r>
      <w:r>
        <w:rPr>
          <w:rFonts w:asciiTheme="minorHAnsi" w:hAnsiTheme="minorHAnsi"/>
          <w:color w:val="000000" w:themeColor="text1"/>
          <w:szCs w:val="16"/>
        </w:rPr>
        <w:t xml:space="preserve">.3 – </w:t>
      </w:r>
      <w:r w:rsidR="00713310">
        <w:rPr>
          <w:rFonts w:asciiTheme="minorHAnsi" w:hAnsiTheme="minorHAnsi"/>
          <w:color w:val="000000" w:themeColor="text1"/>
          <w:szCs w:val="16"/>
        </w:rPr>
        <w:t xml:space="preserve">Tlačítko pro zapnutí a vypnutí. </w:t>
      </w:r>
      <w:r w:rsidRPr="0071331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DTkHNq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0E2B9115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713310">
        <w:rPr>
          <w:rFonts w:asciiTheme="minorHAnsi" w:hAnsiTheme="minorHAnsi"/>
          <w:b/>
          <w:color w:val="000000" w:themeColor="text1"/>
          <w:szCs w:val="16"/>
        </w:rPr>
        <w:t>4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45C9A5CD" w14:textId="1EC5C80A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4316CDCF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713310">
        <w:rPr>
          <w:rFonts w:asciiTheme="minorHAnsi" w:hAnsiTheme="minorHAnsi"/>
          <w:b/>
          <w:color w:val="000000" w:themeColor="text1"/>
          <w:szCs w:val="16"/>
        </w:rPr>
        <w:t>4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2AE3CD4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AD3C4D">
        <w:t>1</w:t>
      </w:r>
      <w:r w:rsidR="00D84950">
        <w:t>0</w:t>
      </w:r>
      <w:r>
        <w:t xml:space="preserve"> minut.</w:t>
      </w:r>
    </w:p>
    <w:p w14:paraId="56143EBE" w14:textId="4B958B57" w:rsidR="00D544C5" w:rsidRDefault="00D544C5" w:rsidP="00092B8A">
      <w:pPr>
        <w:pStyle w:val="D-normln"/>
      </w:pPr>
      <w:r>
        <w:t xml:space="preserve">Rozdejte pracovní listy. </w:t>
      </w:r>
    </w:p>
    <w:p w14:paraId="6D341100" w14:textId="75D8751A" w:rsidR="00AD3C4D" w:rsidRDefault="00AD3C4D" w:rsidP="00092B8A">
      <w:pPr>
        <w:pStyle w:val="D-normln"/>
      </w:pPr>
      <w:r>
        <w:t xml:space="preserve">Žáci v programu vytvoří čtení hodnot z jednotlivých pinů tlačítek. </w:t>
      </w:r>
      <w:r w:rsidR="00111F9F">
        <w:t xml:space="preserve">Není definováno a záleží na zkušenosti žáků, zda nastaví piny jako digitální nebo analogové. Předznamenání u popisku pinů na desce však žákům radí, jak pin nastavit. </w:t>
      </w:r>
    </w:p>
    <w:p w14:paraId="0C116E72" w14:textId="6093D177" w:rsidR="00111F9F" w:rsidRDefault="00111F9F" w:rsidP="00092B8A">
      <w:pPr>
        <w:pStyle w:val="D-normln"/>
      </w:pPr>
      <w:r>
        <w:t xml:space="preserve">V rámci výsledků žáci poté budou porovnávat jednotlivé analogové hodnoty. Tyto hodnoty se mohou v závislosti na teplotě, toleranci drobně lišit. V rámci diskuze by měli žáci přijít s vysvětlením proč tomu tak je.  V případě, že by žáci nevěděli, poraďte, že existují vlastnosti rezistorů, které jsou právě k tlačítkům připojené. Tyto vlastnosti ovlivňují výslednou hodnotu. </w:t>
      </w:r>
    </w:p>
    <w:p w14:paraId="4220CF31" w14:textId="4316FE39" w:rsidR="00937163" w:rsidRDefault="00111F9F" w:rsidP="00111F9F">
      <w:pPr>
        <w:pStyle w:val="D-normln"/>
      </w:pPr>
      <w:r>
        <w:t xml:space="preserve">Dále žáci zjišťují, zda je na digitálních pinech pozitivní nebo negativní logika. Nápovědou ohledně těchto logik je obrázek u tohoto úkolu. </w:t>
      </w:r>
    </w:p>
    <w:p w14:paraId="6423B7CE" w14:textId="144BA644" w:rsidR="000A1C1A" w:rsidRDefault="000A1C1A" w:rsidP="00111F9F">
      <w:pPr>
        <w:pStyle w:val="D-normln"/>
      </w:pPr>
      <w:r>
        <w:t>Žáci by během této aktivity také měli odpovědět na otázku, jak zjistím, že jsem stiskl dané tlačítko na analogovém pinu.</w:t>
      </w:r>
    </w:p>
    <w:p w14:paraId="5016FB04" w14:textId="7C243563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0A1C1A">
        <w:rPr>
          <w:rFonts w:asciiTheme="minorHAnsi" w:hAnsiTheme="minorHAnsi"/>
          <w:b/>
          <w:color w:val="000000" w:themeColor="text1"/>
          <w:szCs w:val="16"/>
        </w:rPr>
        <w:t>4</w:t>
      </w:r>
      <w:r w:rsidR="00D544C5">
        <w:rPr>
          <w:rFonts w:asciiTheme="minorHAnsi" w:hAnsiTheme="minorHAnsi"/>
          <w:b/>
          <w:color w:val="000000" w:themeColor="text1"/>
          <w:szCs w:val="16"/>
        </w:rPr>
        <w:t>.2</w:t>
      </w:r>
    </w:p>
    <w:p w14:paraId="74FE4F81" w14:textId="262F414A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0A1C1A">
        <w:t xml:space="preserve">10 </w:t>
      </w:r>
      <w:r>
        <w:t>minut.</w:t>
      </w:r>
    </w:p>
    <w:p w14:paraId="30D0338D" w14:textId="1B2BA697" w:rsidR="00694E97" w:rsidRDefault="000A1C1A" w:rsidP="00E77DF8">
      <w:pPr>
        <w:pStyle w:val="D-normln"/>
      </w:pPr>
      <w:r>
        <w:t xml:space="preserve">V této aktivitě je k dispozici pouze zadání a jedná se tedy o samostatnou práci. Výsledkem by mělo být rozsvícení LED diody stiskem tlačítka, které se nachází pod touto diodou. Žáci zde tedy musí řešit hodnoty pinů tlačítek a podle jejich hodnoty rozsvěcovat dané LED diody. </w:t>
      </w:r>
    </w:p>
    <w:p w14:paraId="405C437B" w14:textId="4BFFB20D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0A1C1A">
        <w:rPr>
          <w:rFonts w:asciiTheme="minorHAnsi" w:hAnsiTheme="minorHAnsi"/>
          <w:b/>
          <w:color w:val="000000" w:themeColor="text1"/>
          <w:szCs w:val="16"/>
        </w:rPr>
        <w:t>4</w:t>
      </w:r>
      <w:r>
        <w:rPr>
          <w:rFonts w:asciiTheme="minorHAnsi" w:hAnsiTheme="minorHAnsi"/>
          <w:b/>
          <w:color w:val="000000" w:themeColor="text1"/>
          <w:szCs w:val="16"/>
        </w:rPr>
        <w:t>.3</w:t>
      </w:r>
    </w:p>
    <w:p w14:paraId="2E95A9B7" w14:textId="25E2C56A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D84950">
        <w:t>20</w:t>
      </w:r>
      <w:r>
        <w:t xml:space="preserve"> minut.</w:t>
      </w:r>
    </w:p>
    <w:p w14:paraId="07BC4B7A" w14:textId="135652B3" w:rsidR="00D84950" w:rsidRPr="0045622F" w:rsidRDefault="00D84950" w:rsidP="0045622F">
      <w:pPr>
        <w:spacing w:after="160" w:line="360" w:lineRule="auto"/>
      </w:pPr>
      <w:r>
        <w:t xml:space="preserve">Rozdejte pracovní listy. </w:t>
      </w:r>
    </w:p>
    <w:p w14:paraId="33F91910" w14:textId="12A78ED1" w:rsidR="00EC4EA3" w:rsidRPr="000A1C1A" w:rsidRDefault="000A1C1A" w:rsidP="00D84950">
      <w:pPr>
        <w:pStyle w:val="D-normln"/>
      </w:pPr>
      <w:r>
        <w:t>V této aktivitě mají žáci k dispozici část</w:t>
      </w:r>
      <w:r w:rsidR="00D84950">
        <w:t>i</w:t>
      </w:r>
      <w:r>
        <w:t xml:space="preserve"> programu.</w:t>
      </w:r>
      <w:r w:rsidR="00D84950">
        <w:t xml:space="preserve"> Nejdříve musí tyto části analyzovat a poskládat tak, aby se jednalo o funkční program. Vzhledem k tomu, že mají k dispozici pouze části programu, bez konstant, proměnných nebo nastavení pinů, tak celý tento zbytek musí doprogramovat.</w:t>
      </w:r>
      <w:r w:rsidR="009F5870">
        <w:t xml:space="preserve"> </w:t>
      </w:r>
      <w:r w:rsidR="009F5870">
        <w:t xml:space="preserve">Díky </w:t>
      </w:r>
      <w:r w:rsidR="009F5870">
        <w:lastRenderedPageBreak/>
        <w:t xml:space="preserve">analýze programu žáci vytvoří dané konstanty a proměnné. </w:t>
      </w:r>
      <w:r w:rsidR="00D84950">
        <w:t xml:space="preserve">V závěru musí popsat funkci programu, která by jim měla vyplynout ze spuštění programu. </w:t>
      </w:r>
    </w:p>
    <w:sectPr w:rsidR="00EC4EA3" w:rsidRPr="000A1C1A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5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1"/>
  </w:num>
  <w:num w:numId="9" w16cid:durableId="20279027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2"/>
  </w:num>
  <w:num w:numId="11" w16cid:durableId="17555857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3"/>
  </w:num>
  <w:num w:numId="20" w16cid:durableId="1442412275">
    <w:abstractNumId w:val="20"/>
  </w:num>
  <w:num w:numId="21" w16cid:durableId="1809978893">
    <w:abstractNumId w:val="30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8"/>
  </w:num>
  <w:num w:numId="26" w16cid:durableId="1474445476">
    <w:abstractNumId w:val="27"/>
  </w:num>
  <w:num w:numId="27" w16cid:durableId="137889359">
    <w:abstractNumId w:val="3"/>
  </w:num>
  <w:num w:numId="28" w16cid:durableId="1091437379">
    <w:abstractNumId w:val="17"/>
  </w:num>
  <w:num w:numId="29" w16cid:durableId="1492525389">
    <w:abstractNumId w:val="26"/>
  </w:num>
  <w:num w:numId="30" w16cid:durableId="113865411">
    <w:abstractNumId w:val="13"/>
  </w:num>
  <w:num w:numId="31" w16cid:durableId="2086368866">
    <w:abstractNumId w:val="24"/>
  </w:num>
  <w:num w:numId="32" w16cid:durableId="943728334">
    <w:abstractNumId w:val="29"/>
  </w:num>
  <w:num w:numId="33" w16cid:durableId="1772625692">
    <w:abstractNumId w:val="19"/>
  </w:num>
  <w:num w:numId="34" w16cid:durableId="507253749">
    <w:abstractNumId w:val="14"/>
  </w:num>
  <w:num w:numId="35" w16cid:durableId="224797398">
    <w:abstractNumId w:val="16"/>
  </w:num>
  <w:num w:numId="36" w16cid:durableId="888222882">
    <w:abstractNumId w:val="18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1"/>
  </w:num>
  <w:num w:numId="40" w16cid:durableId="948050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linkStyles/>
  <w:defaultTabStop w:val="708"/>
  <w:hyphenationZone w:val="425"/>
  <w:evenAndOddHeaders/>
  <w:characterSpacingControl w:val="doNotCompress"/>
  <w:hdrShapeDefaults>
    <o:shapedefaults v:ext="edit" spidmax="12289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A1C1A"/>
    <w:rsid w:val="000B3ACD"/>
    <w:rsid w:val="00111F9F"/>
    <w:rsid w:val="00123E2E"/>
    <w:rsid w:val="0017345C"/>
    <w:rsid w:val="001957BB"/>
    <w:rsid w:val="002048B1"/>
    <w:rsid w:val="00222253"/>
    <w:rsid w:val="0026328A"/>
    <w:rsid w:val="00407F61"/>
    <w:rsid w:val="0045622F"/>
    <w:rsid w:val="00532697"/>
    <w:rsid w:val="0058269E"/>
    <w:rsid w:val="00630050"/>
    <w:rsid w:val="006830D6"/>
    <w:rsid w:val="00694E97"/>
    <w:rsid w:val="00713310"/>
    <w:rsid w:val="007F1AC2"/>
    <w:rsid w:val="008F4981"/>
    <w:rsid w:val="00937163"/>
    <w:rsid w:val="00960EC5"/>
    <w:rsid w:val="00987BBD"/>
    <w:rsid w:val="009A2098"/>
    <w:rsid w:val="009F5870"/>
    <w:rsid w:val="00AC2F8B"/>
    <w:rsid w:val="00AD3C4D"/>
    <w:rsid w:val="00AF123A"/>
    <w:rsid w:val="00C26417"/>
    <w:rsid w:val="00C5651B"/>
    <w:rsid w:val="00C665BA"/>
    <w:rsid w:val="00D01B0C"/>
    <w:rsid w:val="00D27C92"/>
    <w:rsid w:val="00D544C5"/>
    <w:rsid w:val="00D54966"/>
    <w:rsid w:val="00D84950"/>
    <w:rsid w:val="00DC59F6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283</TotalTime>
  <Pages>4</Pages>
  <Words>327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20</cp:revision>
  <cp:lastPrinted>2022-05-04T08:11:00Z</cp:lastPrinted>
  <dcterms:created xsi:type="dcterms:W3CDTF">2022-04-22T12:40:00Z</dcterms:created>
  <dcterms:modified xsi:type="dcterms:W3CDTF">2022-05-07T08:39:00Z</dcterms:modified>
</cp:coreProperties>
</file>