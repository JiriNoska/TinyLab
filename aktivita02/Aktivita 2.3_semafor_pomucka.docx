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1F704" w14:textId="77777777" w:rsidR="00F86322" w:rsidRPr="00E902BD" w:rsidRDefault="00F86322" w:rsidP="00F86322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C3ADC4" wp14:editId="52EDF592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2" name="Skupina 2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" name="Šikmý pruh 3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Šikmý pruh 4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Šikmý pruh 5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Skupina 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7" name="Šikmý pruh 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Šikmý pruh 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Šikmý pruh 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2A5EA1" id="Skupina 1" o:spid="_x0000_s1026" style="position:absolute;margin-left:-158.75pt;margin-top:-109.15pt;width:421.1pt;height:352.65pt;z-index:2516623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">
                <v:group id="Skupina 2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Šikmý pruh 3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6GDwwAAANoAAAAPAAAAZHJzL2Rvd25yZXYueG1sRI9BawIx&#10;FITvBf9DeEJvNati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03uhg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4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5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Šikmý pruh 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203E45AC" w14:textId="77777777" w:rsidR="00F86322" w:rsidRPr="00E902BD" w:rsidRDefault="00F86322" w:rsidP="00F86322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B2D1" wp14:editId="32C2A80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237B066" w14:textId="77777777" w:rsidR="00F86322" w:rsidRPr="00E902BD" w:rsidRDefault="00F86322" w:rsidP="00F86322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2B2D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2237B066" w14:textId="77777777" w:rsidR="00F86322" w:rsidRPr="00E902BD" w:rsidRDefault="00F86322" w:rsidP="00F86322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B620C3" wp14:editId="1613C676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11" name="Obdélník se zakulacenými rohy na opačné straně 11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D90D0" w14:textId="52CB96E9" w:rsidR="00F86322" w:rsidRPr="001957BB" w:rsidRDefault="00F86322" w:rsidP="00F86322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620C3" id="Skupina 10" o:spid="_x0000_s1027" style="position:absolute;margin-left:6.75pt;margin-top:261.5pt;width:439.45pt;height:69.15pt;z-index:2516633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">
                <v:shape id="Obdélník se zakulacenými rohy na opačné straně 11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68FD90D0" w14:textId="52CB96E9" w:rsidR="00F86322" w:rsidRPr="001957BB" w:rsidRDefault="00F86322" w:rsidP="00F86322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10039C92" w14:textId="77777777" w:rsidR="00F86322" w:rsidRDefault="00F86322" w:rsidP="00F86322">
      <w:pPr>
        <w:rPr>
          <w:color w:val="5B9BD5" w:themeColor="accent1"/>
          <w:sz w:val="40"/>
          <w:szCs w:val="40"/>
        </w:rPr>
        <w:sectPr w:rsidR="00F86322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876F40" w14:textId="7A4DCF6F" w:rsidR="00F86322" w:rsidRDefault="0048158F" w:rsidP="0048158F">
      <w:pPr>
        <w:spacing w:before="480" w:after="480"/>
        <w:jc w:val="both"/>
        <w:rPr>
          <w:rFonts w:ascii="Courier New" w:eastAsiaTheme="minorHAnsi" w:hAnsi="Courier New" w:cstheme="minorBidi"/>
          <w:i/>
          <w:iCs/>
          <w:sz w:val="18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w:drawing>
          <wp:anchor distT="0" distB="0" distL="114300" distR="114300" simplePos="0" relativeHeight="251665408" behindDoc="1" locked="0" layoutInCell="1" allowOverlap="1" wp14:anchorId="6E060E33" wp14:editId="088DEA1B">
            <wp:simplePos x="0" y="0"/>
            <wp:positionH relativeFrom="column">
              <wp:posOffset>98425</wp:posOffset>
            </wp:positionH>
            <wp:positionV relativeFrom="paragraph">
              <wp:posOffset>1259622</wp:posOffset>
            </wp:positionV>
            <wp:extent cx="532765" cy="532765"/>
            <wp:effectExtent l="0" t="0" r="635" b="0"/>
            <wp:wrapTight wrapText="bothSides">
              <wp:wrapPolygon edited="0">
                <wp:start x="7723" y="0"/>
                <wp:lineTo x="0" y="5406"/>
                <wp:lineTo x="0" y="16219"/>
                <wp:lineTo x="1545" y="19309"/>
                <wp:lineTo x="19309" y="19309"/>
                <wp:lineTo x="20853" y="16219"/>
                <wp:lineTo x="20853" y="5406"/>
                <wp:lineTo x="13130" y="0"/>
                <wp:lineTo x="7723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322" w:rsidRPr="00F8632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blikající semafor, který vidíš na železničním přejezdu. </w:t>
      </w:r>
      <w:r w:rsidR="00F86322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B16CD2" wp14:editId="08476E7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TopAndBottom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14" name="Obdélník se zakulacenými rohy na opačné straně 14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A2369B5" w14:textId="185E8BEF" w:rsidR="00F86322" w:rsidRPr="001957BB" w:rsidRDefault="00F86322" w:rsidP="00F8632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16CD2" id="Skupina 13" o:spid="_x0000_s1030" style="position:absolute;left:0;text-align:left;margin-left:0;margin-top:0;width:439.45pt;height:69.3pt;z-index:251664384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HhTijMMBAAAzAkA&#10;AA4AAAAAAAAAAAAAAAAALgIAAGRycy9lMm9Eb2MueG1sUEsBAi0AFAAGAAgAAAAhAK0m8TncAAAA&#10;BQEAAA8AAAAAAAAAAAAAAAAAZgYAAGRycy9kb3ducmV2LnhtbFBLBQYAAAAABAAEAPMAAABvBwAA&#10;AAA=&#10;">
                <v:shape id="Obdélník se zakulacenými rohy na opačné straně 14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1A2369B5" w14:textId="185E8BEF" w:rsidR="00F86322" w:rsidRPr="001957BB" w:rsidRDefault="00F86322" w:rsidP="00F8632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bookmarkStart w:id="0" w:name="_GoBack"/>
    <w:bookmarkEnd w:id="0"/>
    <w:p w14:paraId="640EA451" w14:textId="163A77C0" w:rsidR="00A555F7" w:rsidRPr="0052064A" w:rsidRDefault="00F86322" w:rsidP="0048158F">
      <w:pPr>
        <w:pStyle w:val="D-normln"/>
        <w:rPr>
          <w:i/>
          <w:iCs/>
        </w:rPr>
      </w:pPr>
      <w:r>
        <w:rPr>
          <w:b/>
          <w:bCs/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A1524" wp14:editId="6752DC01">
                <wp:simplePos x="0" y="0"/>
                <wp:positionH relativeFrom="margin">
                  <wp:posOffset>260985</wp:posOffset>
                </wp:positionH>
                <wp:positionV relativeFrom="paragraph">
                  <wp:posOffset>154584</wp:posOffset>
                </wp:positionV>
                <wp:extent cx="5223813" cy="1439545"/>
                <wp:effectExtent l="0" t="0" r="15240" b="27305"/>
                <wp:wrapNone/>
                <wp:docPr id="42" name="Skupin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813" cy="1439545"/>
                          <a:chOff x="0" y="0"/>
                          <a:chExt cx="5223813" cy="1439545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0" y="0"/>
                            <a:ext cx="2401570" cy="1439545"/>
                            <a:chOff x="0" y="0"/>
                            <a:chExt cx="2401570" cy="1439545"/>
                          </a:xfrm>
                        </wpg:grpSpPr>
                        <wpg:grpSp>
                          <wpg:cNvPr id="32" name="Skupina 32"/>
                          <wpg:cNvGrpSpPr/>
                          <wpg:grpSpPr>
                            <a:xfrm>
                              <a:off x="0" y="0"/>
                              <a:ext cx="2401570" cy="1439545"/>
                              <a:chOff x="0" y="0"/>
                              <a:chExt cx="2401570" cy="1439545"/>
                            </a:xfrm>
                          </wpg:grpSpPr>
                          <wps:wsp>
                            <wps:cNvPr id="30" name="Obdélník: se zakulacenými rohy 30"/>
                            <wps:cNvSpPr/>
                            <wps:spPr>
                              <a:xfrm>
                                <a:off x="0" y="0"/>
                                <a:ext cx="2401570" cy="1439545"/>
                              </a:xfrm>
                              <a:prstGeom prst="roundRect">
                                <a:avLst>
                                  <a:gd name="adj" fmla="val 1452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bdélník: se zakulacenými rohy 31"/>
                            <wps:cNvSpPr/>
                            <wps:spPr>
                              <a:xfrm>
                                <a:off x="113163" y="119987"/>
                                <a:ext cx="2179661" cy="1203846"/>
                              </a:xfrm>
                              <a:prstGeom prst="roundRect">
                                <a:avLst>
                                  <a:gd name="adj" fmla="val 11347"/>
                                </a:avLst>
                              </a:prstGeom>
                              <a:solidFill>
                                <a:schemeClr val="tx1"/>
                              </a:solidFill>
                              <a:ln w="1016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Ovál 33"/>
                          <wps:cNvSpPr/>
                          <wps:spPr>
                            <a:xfrm>
                              <a:off x="313899" y="395785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ál 34"/>
                          <wps:cNvSpPr/>
                          <wps:spPr>
                            <a:xfrm>
                              <a:off x="1399180" y="397491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3810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 rot="10800000">
                            <a:off x="2822243" y="0"/>
                            <a:ext cx="2401570" cy="1439545"/>
                            <a:chOff x="0" y="0"/>
                            <a:chExt cx="2401570" cy="1439545"/>
                          </a:xfrm>
                        </wpg:grpSpPr>
                        <wpg:grpSp>
                          <wpg:cNvPr id="37" name="Skupina 37"/>
                          <wpg:cNvGrpSpPr/>
                          <wpg:grpSpPr>
                            <a:xfrm>
                              <a:off x="0" y="0"/>
                              <a:ext cx="2401570" cy="1439545"/>
                              <a:chOff x="0" y="0"/>
                              <a:chExt cx="2401570" cy="1439545"/>
                            </a:xfrm>
                          </wpg:grpSpPr>
                          <wps:wsp>
                            <wps:cNvPr id="38" name="Obdélník: se zakulacenými rohy 38"/>
                            <wps:cNvSpPr/>
                            <wps:spPr>
                              <a:xfrm>
                                <a:off x="0" y="0"/>
                                <a:ext cx="2401570" cy="1439545"/>
                              </a:xfrm>
                              <a:prstGeom prst="roundRect">
                                <a:avLst>
                                  <a:gd name="adj" fmla="val 1452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bdélník: se zakulacenými rohy 39"/>
                            <wps:cNvSpPr/>
                            <wps:spPr>
                              <a:xfrm>
                                <a:off x="113163" y="119987"/>
                                <a:ext cx="2179661" cy="1203846"/>
                              </a:xfrm>
                              <a:prstGeom prst="roundRect">
                                <a:avLst>
                                  <a:gd name="adj" fmla="val 11347"/>
                                </a:avLst>
                              </a:prstGeom>
                              <a:solidFill>
                                <a:schemeClr val="tx1"/>
                              </a:solidFill>
                              <a:ln w="1016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Ovál 40"/>
                          <wps:cNvSpPr/>
                          <wps:spPr>
                            <a:xfrm>
                              <a:off x="313899" y="395785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ál 41"/>
                          <wps:cNvSpPr/>
                          <wps:spPr>
                            <a:xfrm>
                              <a:off x="1399180" y="397491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3810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587DC" id="Skupina 42" o:spid="_x0000_s1026" style="position:absolute;margin-left:20.55pt;margin-top:12.15pt;width:411.3pt;height:113.35pt;z-index:251659264;mso-position-horizontal-relative:margin" coordsize="52238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">
                <v:group id="Skupina 35" o:spid="_x0000_s1027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Skupina 32" o:spid="_x0000_s1028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Obdélník: se zakulacenými rohy 30" o:spid="_x0000_s1029" style="position:absolute;width:24015;height:14395;visibility:visible;mso-wrap-style:square;v-text-anchor:middle" arcsize="9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" fillcolor="black [3200]" strokecolor="black [1600]" strokeweight="1pt">
                      <v:stroke joinstyle="miter"/>
                    </v:roundrect>
                    <v:roundrect id="Obdélník: se zakulacenými rohy 31" o:spid="_x0000_s1030" style="position:absolute;left:1131;top:1199;width:21797;height:12039;visibility:visible;mso-wrap-style:square;v-text-anchor:middle" arcsize="74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" fillcolor="black [3213]" strokecolor="white [3212]" strokeweight="8pt">
                      <v:stroke joinstyle="miter"/>
                    </v:roundrect>
                  </v:group>
                  <v:oval id="Ovál 33" o:spid="_x0000_s1031" style="position:absolute;left:3138;top:3957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" fillcolor="black [3213]" strokecolor="red" strokeweight="1pt">
                    <v:stroke joinstyle="miter"/>
                  </v:oval>
                  <v:oval id="Ovál 34" o:spid="_x0000_s1032" style="position:absolute;left:13991;top:3974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" fillcolor="red" strokecolor="red" strokeweight="1pt">
                    <v:stroke joinstyle="miter"/>
                  </v:oval>
                </v:group>
                <v:group id="Skupina 36" o:spid="_x0000_s1033" style="position:absolute;left:28222;width:24016;height:14395;rotation:180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group id="Skupina 37" o:spid="_x0000_s1034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Obdélník: se zakulacenými rohy 38" o:spid="_x0000_s1035" style="position:absolute;width:24015;height:14395;visibility:visible;mso-wrap-style:square;v-text-anchor:middle" arcsize="9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" fillcolor="black [3200]" strokecolor="black [1600]" strokeweight="1pt">
                      <v:stroke joinstyle="miter"/>
                    </v:roundrect>
                    <v:roundrect id="Obdélník: se zakulacenými rohy 39" o:spid="_x0000_s1036" style="position:absolute;left:1131;top:1199;width:21797;height:12039;visibility:visible;mso-wrap-style:square;v-text-anchor:middle" arcsize="74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" fillcolor="black [3213]" strokecolor="white [3212]" strokeweight="8pt">
                      <v:stroke joinstyle="miter"/>
                    </v:roundrect>
                  </v:group>
                  <v:oval id="Ovál 40" o:spid="_x0000_s1037" style="position:absolute;left:3138;top:3957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" fillcolor="black [3213]" strokecolor="red" strokeweight="1pt">
                    <v:stroke joinstyle="miter"/>
                  </v:oval>
                  <v:oval id="Ovál 41" o:spid="_x0000_s1038" style="position:absolute;left:13991;top:3974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" fillcolor="red" strokecolor="red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sectPr w:rsidR="00A555F7" w:rsidRPr="00520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D4346"/>
    <w:rsid w:val="00281E4B"/>
    <w:rsid w:val="0048158F"/>
    <w:rsid w:val="0052064A"/>
    <w:rsid w:val="00532697"/>
    <w:rsid w:val="006830D6"/>
    <w:rsid w:val="008F4981"/>
    <w:rsid w:val="009A2098"/>
    <w:rsid w:val="00A555F7"/>
    <w:rsid w:val="00C26417"/>
    <w:rsid w:val="00D01B0C"/>
    <w:rsid w:val="00EA5ADD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28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81E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81E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81E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81E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81E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81E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81E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1E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1E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281E4B"/>
    <w:pPr>
      <w:ind w:left="720"/>
      <w:contextualSpacing/>
    </w:pPr>
  </w:style>
  <w:style w:type="table" w:styleId="Mkatabulky">
    <w:name w:val="Table Grid"/>
    <w:basedOn w:val="Normlntabulka"/>
    <w:uiPriority w:val="59"/>
    <w:rsid w:val="0028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81E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1E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81E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81E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81E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81E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81E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81E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1E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81E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81E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81E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81E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81E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81E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81E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81E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81E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81E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81E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81E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81E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81E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81E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81E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81E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81E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81E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81E4B"/>
  </w:style>
  <w:style w:type="paragraph" w:styleId="Titulek">
    <w:name w:val="caption"/>
    <w:basedOn w:val="Normln"/>
    <w:next w:val="D-normln"/>
    <w:uiPriority w:val="35"/>
    <w:unhideWhenUsed/>
    <w:qFormat/>
    <w:rsid w:val="00281E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1E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1E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81E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81E4B"/>
    <w:pPr>
      <w:spacing w:after="20"/>
    </w:pPr>
  </w:style>
  <w:style w:type="numbering" w:customStyle="1" w:styleId="Styl1">
    <w:name w:val="Styl1"/>
    <w:uiPriority w:val="99"/>
    <w:rsid w:val="00281E4B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281E4B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281E4B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281E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81E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81E4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81E4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81E4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81E4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81E4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</TotalTime>
  <Pages>2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3</cp:revision>
  <cp:lastPrinted>2022-04-23T07:32:00Z</cp:lastPrinted>
  <dcterms:created xsi:type="dcterms:W3CDTF">2022-05-04T09:44:00Z</dcterms:created>
  <dcterms:modified xsi:type="dcterms:W3CDTF">2022-05-18T05:44:00Z</dcterms:modified>
</cp:coreProperties>
</file>