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D59C27" wp14:editId="74D4638C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9B3C84" id="Skupina 40" o:spid="_x0000_s1026" style="position:absolute;margin-left:-158.75pt;margin-top:-109.15pt;width:421.1pt;height:352.65pt;z-index:2516674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FBFAD5" wp14:editId="67D2725A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79D0A6" wp14:editId="4F461DA3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31B476FF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6848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31B476FF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118CA440" w:rsidR="00B83884" w:rsidRPr="00B838E7" w:rsidRDefault="002F1ABF" w:rsidP="002F1ABF">
      <w:pPr>
        <w:jc w:val="both"/>
        <w:rPr>
          <w:rFonts w:asciiTheme="minorHAnsi" w:hAnsiTheme="minorHAnsi" w:cstheme="minorHAnsi"/>
          <w:i/>
        </w:rPr>
      </w:pPr>
      <w:r>
        <w:rPr>
          <w:noProof/>
        </w:rPr>
        <w:pict w14:anchorId="05E73298">
          <v:shape id="Obrázek 9" o:spid="_x0000_s1026" type="#_x0000_t75" style="position:absolute;left:0;text-align:left;margin-left:2.65pt;margin-top:8.7pt;width:28.25pt;height:28.25pt;z-index:-251643904;visibility:visible;mso-wrap-style:square;mso-position-horizontal-relative:text;mso-position-vertical-relative:text" wrapcoords="0 0 -568 568 -568 21032 17621 21032 18189 21032 21032 18189 21600 14779 21600 1137 21032 0 0 0">
            <v:imagedata r:id="rId5" o:title=""/>
            <w10:wrap type="tight"/>
          </v:shape>
        </w:pict>
      </w:r>
      <w:r w:rsidR="00B838E7" w:rsidRP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Jsou dány 3 programy</w:t>
      </w:r>
      <w:r w:rsid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</w:t>
      </w:r>
      <w:r w:rsidR="00B838E7" w:rsidRPr="00B838E7">
        <w:t xml:space="preserve"> </w:t>
      </w:r>
      <w:r w:rsidR="00B838E7">
        <w:t xml:space="preserve"> </w:t>
      </w:r>
      <w:r w:rsidR="00B838E7" w:rsidRP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Zakroužkuj správnou odpověď. Zdůvodni.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D23DE0" wp14:editId="1E9CA94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567CBD6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7052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567CBD6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24CCB70E" w14:textId="5F23DE7C" w:rsidR="0052064A" w:rsidRDefault="0052064A" w:rsidP="006830D6">
      <w:pPr>
        <w:rPr>
          <w:b/>
          <w:bCs/>
          <w:iCs/>
        </w:rPr>
      </w:pPr>
    </w:p>
    <w:tbl>
      <w:tblPr>
        <w:tblStyle w:val="Mkatabulky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376"/>
      </w:tblGrid>
      <w:tr w:rsidR="005A6992" w14:paraId="490FFF32" w14:textId="77777777" w:rsidTr="005A6992">
        <w:tc>
          <w:tcPr>
            <w:tcW w:w="1686" w:type="dxa"/>
            <w:vAlign w:val="center"/>
          </w:tcPr>
          <w:p w14:paraId="346B9326" w14:textId="693DB988" w:rsidR="00EA5ADD" w:rsidRPr="00A555F7" w:rsidRDefault="005A6992" w:rsidP="005A6992">
            <w:pPr>
              <w:pStyle w:val="kody-podbarv"/>
              <w:ind w:left="0" w:firstLine="0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9A6D35" wp14:editId="55E05E8E">
                      <wp:simplePos x="0" y="0"/>
                      <wp:positionH relativeFrom="column">
                        <wp:posOffset>-1057275</wp:posOffset>
                      </wp:positionH>
                      <wp:positionV relativeFrom="paragraph">
                        <wp:posOffset>-4943475</wp:posOffset>
                      </wp:positionV>
                      <wp:extent cx="885825" cy="819150"/>
                      <wp:effectExtent l="19050" t="19050" r="28575" b="19050"/>
                      <wp:wrapTopAndBottom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B3608C" w14:textId="1079BCFA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 w:rsidRPr="005A6992"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A6D35" id="Ovál 1" o:spid="_x0000_s1033" style="position:absolute;margin-left:-83.25pt;margin-top:-389.25pt;width:69.75pt;height:6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" filled="f" strokecolor="#0070c0" strokeweight="2.25pt">
                      <v:stroke joinstyle="miter"/>
                      <v:textbox inset="0,0,0,0">
                        <w:txbxContent>
                          <w:p w14:paraId="15B3608C" w14:textId="1079BCFA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A699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3C71ACD7" w14:textId="77777777" w:rsidR="005A6992" w:rsidRDefault="005A6992" w:rsidP="005A6992">
            <w:pPr>
              <w:pStyle w:val="kody-podbarv"/>
            </w:pPr>
          </w:p>
          <w:p w14:paraId="0FA0A7C9" w14:textId="1B984A93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r w:rsidRPr="00EA5ADD">
              <w:t>loop</w:t>
            </w:r>
            <w:proofErr w:type="spellEnd"/>
            <w:r w:rsidRPr="00EA5ADD">
              <w:t>() {</w:t>
            </w:r>
          </w:p>
          <w:p w14:paraId="215179FA" w14:textId="5EDD7E28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4DC128E3" w14:textId="6D2CFEAD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064A67BB" w14:textId="42B1E002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 </w:t>
            </w:r>
          </w:p>
          <w:p w14:paraId="7CA414DC" w14:textId="6F7A2D8C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  <w:tr w:rsidR="005A6992" w14:paraId="3BA74B09" w14:textId="77777777" w:rsidTr="005A6992">
        <w:tc>
          <w:tcPr>
            <w:tcW w:w="1686" w:type="dxa"/>
            <w:vAlign w:val="center"/>
          </w:tcPr>
          <w:p w14:paraId="70ACEAB1" w14:textId="5ABECB28" w:rsidR="00EA5ADD" w:rsidRPr="00A555F7" w:rsidRDefault="005A6992" w:rsidP="00EA5ADD">
            <w:pPr>
              <w:pStyle w:val="kody-podbarv"/>
              <w:jc w:val="center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484B15E" wp14:editId="61576F1C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-887095</wp:posOffset>
                      </wp:positionV>
                      <wp:extent cx="885825" cy="819150"/>
                      <wp:effectExtent l="19050" t="19050" r="28575" b="19050"/>
                      <wp:wrapTopAndBottom/>
                      <wp:docPr id="4" name="Ová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D474C" w14:textId="6A194C8A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4B15E" id="Ovál 4" o:spid="_x0000_s1034" style="position:absolute;left:0;text-align:left;margin-left:-15pt;margin-top:-69.85pt;width:69.75pt;height:6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" filled="f" strokecolor="#0070c0" strokeweight="2.25pt">
                      <v:stroke joinstyle="miter"/>
                      <v:textbox inset="0,0,0,0">
                        <w:txbxContent>
                          <w:p w14:paraId="375D474C" w14:textId="6A194C8A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5D4FF13E" w14:textId="77777777" w:rsidR="005A6992" w:rsidRDefault="005A6992" w:rsidP="005A6992">
            <w:pPr>
              <w:pStyle w:val="kody-podbarv"/>
            </w:pPr>
          </w:p>
          <w:p w14:paraId="3D32520A" w14:textId="700079DC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r w:rsidRPr="00EA5ADD">
              <w:t>loop</w:t>
            </w:r>
            <w:proofErr w:type="spellEnd"/>
            <w:r w:rsidRPr="00EA5ADD">
              <w:t>() {</w:t>
            </w:r>
          </w:p>
          <w:p w14:paraId="4E821EFA" w14:textId="33EF2AD4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70EB3263" w14:textId="4930BCC4" w:rsid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 </w:t>
            </w:r>
          </w:p>
          <w:p w14:paraId="09F8EA71" w14:textId="4D89EF03" w:rsidR="00EA5ADD" w:rsidRPr="00EA5ADD" w:rsidRDefault="00EA5ADD" w:rsidP="005A6992">
            <w:pPr>
              <w:pStyle w:val="kody-podbarv"/>
            </w:pPr>
            <w:r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3B26529C" w14:textId="2D46A8E0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  <w:tr w:rsidR="005A6992" w14:paraId="57D656AF" w14:textId="77777777" w:rsidTr="005A6992">
        <w:tc>
          <w:tcPr>
            <w:tcW w:w="1686" w:type="dxa"/>
            <w:vAlign w:val="center"/>
          </w:tcPr>
          <w:p w14:paraId="0A02CFED" w14:textId="0A50E016" w:rsidR="00EA5ADD" w:rsidRPr="00A555F7" w:rsidRDefault="005A6992" w:rsidP="005A6992">
            <w:pPr>
              <w:pStyle w:val="kody-podbarv"/>
              <w:ind w:left="0" w:firstLine="0"/>
              <w:rPr>
                <w:color w:val="0070C0"/>
                <w:sz w:val="40"/>
                <w:szCs w:val="48"/>
              </w:rPr>
            </w:pPr>
            <w:r>
              <w:rPr>
                <w:noProof/>
                <w:color w:val="0070C0"/>
                <w:sz w:val="40"/>
                <w:szCs w:val="48"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BB167EF" wp14:editId="4D71C271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-818515</wp:posOffset>
                      </wp:positionV>
                      <wp:extent cx="885825" cy="819150"/>
                      <wp:effectExtent l="19050" t="19050" r="28575" b="19050"/>
                      <wp:wrapTopAndBottom/>
                      <wp:docPr id="5" name="Ová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247D5" w14:textId="2381C9AB" w:rsidR="005A6992" w:rsidRPr="005A6992" w:rsidRDefault="005A6992" w:rsidP="005A699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B167EF" id="Ovál 5" o:spid="_x0000_s1035" style="position:absolute;margin-left:-17.25pt;margin-top:-64.45pt;width:69.75pt;height:6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" filled="f" strokecolor="#0070c0" strokeweight="2.25pt">
                      <v:stroke joinstyle="miter"/>
                      <v:textbox inset="0,0,0,0">
                        <w:txbxContent>
                          <w:p w14:paraId="1A1247D5" w14:textId="2381C9AB" w:rsidR="005A6992" w:rsidRPr="005A6992" w:rsidRDefault="005A6992" w:rsidP="005A699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376" w:type="dxa"/>
          </w:tcPr>
          <w:p w14:paraId="57ACDABA" w14:textId="77777777" w:rsidR="005A6992" w:rsidRDefault="005A6992" w:rsidP="005A6992">
            <w:pPr>
              <w:pStyle w:val="kody-podbarv"/>
            </w:pPr>
          </w:p>
          <w:p w14:paraId="0AC95938" w14:textId="5EE6CF55" w:rsidR="00EA5ADD" w:rsidRPr="00EA5ADD" w:rsidRDefault="00EA5ADD" w:rsidP="005A6992">
            <w:pPr>
              <w:pStyle w:val="kody-podbarv"/>
            </w:pPr>
            <w:proofErr w:type="spellStart"/>
            <w:r w:rsidRPr="00EA5ADD">
              <w:t>void</w:t>
            </w:r>
            <w:proofErr w:type="spellEnd"/>
            <w:r w:rsidRPr="00EA5ADD">
              <w:t xml:space="preserve"> </w:t>
            </w:r>
            <w:proofErr w:type="spellStart"/>
            <w:r w:rsidRPr="00EA5ADD">
              <w:t>loop</w:t>
            </w:r>
            <w:proofErr w:type="spellEnd"/>
            <w:r w:rsidRPr="00EA5ADD">
              <w:t>() {</w:t>
            </w:r>
          </w:p>
          <w:p w14:paraId="69706387" w14:textId="71B76203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HIGH);    </w:t>
            </w:r>
          </w:p>
          <w:p w14:paraId="17A71600" w14:textId="3375AFBC" w:rsidR="00EA5ADD" w:rsidRP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0003BD52" w14:textId="38A7C4E4" w:rsidR="00EA5ADD" w:rsidRDefault="00EA5ADD" w:rsidP="005A6992">
            <w:pPr>
              <w:pStyle w:val="kody-podbarv"/>
            </w:pPr>
            <w:r w:rsidRPr="00EA5ADD">
              <w:t xml:space="preserve">   </w:t>
            </w:r>
            <w:proofErr w:type="spellStart"/>
            <w:r w:rsidRPr="00EA5ADD">
              <w:t>digitalWrite</w:t>
            </w:r>
            <w:proofErr w:type="spellEnd"/>
            <w:r w:rsidRPr="00EA5ADD">
              <w:t xml:space="preserve"> (</w:t>
            </w:r>
            <w:r w:rsidR="005A6992">
              <w:t>LED</w:t>
            </w:r>
            <w:r w:rsidRPr="00EA5ADD">
              <w:t xml:space="preserve">, LOW);   </w:t>
            </w:r>
          </w:p>
          <w:p w14:paraId="2A82928F" w14:textId="27021624" w:rsidR="00EA5ADD" w:rsidRPr="00EA5ADD" w:rsidRDefault="00EA5ADD" w:rsidP="005A6992">
            <w:pPr>
              <w:pStyle w:val="kody-podbarv"/>
            </w:pPr>
            <w:r>
              <w:t xml:space="preserve">   </w:t>
            </w:r>
            <w:proofErr w:type="spellStart"/>
            <w:r w:rsidRPr="00EA5ADD">
              <w:t>delay</w:t>
            </w:r>
            <w:proofErr w:type="spellEnd"/>
            <w:r w:rsidRPr="00EA5ADD">
              <w:t>(</w:t>
            </w:r>
            <w:r w:rsidR="005A6992">
              <w:t>200</w:t>
            </w:r>
            <w:r w:rsidRPr="00EA5ADD">
              <w:t>);</w:t>
            </w:r>
          </w:p>
          <w:p w14:paraId="4309F5CE" w14:textId="6E3D5263" w:rsidR="00EA5ADD" w:rsidRDefault="00EA5ADD" w:rsidP="005A6992">
            <w:pPr>
              <w:pStyle w:val="kody-podbarv"/>
            </w:pPr>
            <w:r w:rsidRPr="00EA5ADD">
              <w:t>}</w:t>
            </w:r>
          </w:p>
        </w:tc>
      </w:tr>
    </w:tbl>
    <w:p w14:paraId="19921B20" w14:textId="645E8B72" w:rsidR="00EA5ADD" w:rsidRPr="006830D6" w:rsidRDefault="00EA5ADD" w:rsidP="006830D6">
      <w:pPr>
        <w:rPr>
          <w:i/>
        </w:rPr>
      </w:pPr>
    </w:p>
    <w:p w14:paraId="389125AF" w14:textId="7204EEA7" w:rsidR="00A555F7" w:rsidRPr="00BA7969" w:rsidRDefault="002F1ABF" w:rsidP="00EA5ADD">
      <w:pPr>
        <w:rPr>
          <w:rFonts w:asciiTheme="minorHAnsi" w:hAnsiTheme="minorHAnsi" w:cstheme="minorHAnsi"/>
          <w:b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inline distT="0" distB="0" distL="0" distR="0" wp14:anchorId="49EEA779" wp14:editId="25881E73">
            <wp:extent cx="184984" cy="184984"/>
            <wp:effectExtent l="0" t="0" r="5715" b="571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7" cy="1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</w:rPr>
        <w:tab/>
      </w:r>
      <w:r w:rsidR="00A555F7" w:rsidRPr="00BA7969">
        <w:rPr>
          <w:rFonts w:asciiTheme="minorHAnsi" w:hAnsiTheme="minorHAnsi" w:cstheme="minorHAnsi"/>
          <w:b/>
        </w:rPr>
        <w:t xml:space="preserve">V případě </w:t>
      </w:r>
      <w:r w:rsidR="00A555F7" w:rsidRPr="00BA7969">
        <w:rPr>
          <w:rFonts w:asciiTheme="minorHAnsi" w:hAnsiTheme="minorHAnsi" w:cstheme="minorHAnsi"/>
          <w:b/>
          <w:color w:val="0070C0"/>
        </w:rPr>
        <w:t>1</w:t>
      </w:r>
      <w:r w:rsidR="00A555F7" w:rsidRPr="00BA7969">
        <w:rPr>
          <w:rFonts w:asciiTheme="minorHAnsi" w:hAnsiTheme="minorHAnsi" w:cstheme="minorHAnsi"/>
          <w:b/>
        </w:rPr>
        <w:t xml:space="preserve"> </w:t>
      </w:r>
      <w:r w:rsidR="005A6992" w:rsidRPr="00BA7969">
        <w:rPr>
          <w:rFonts w:asciiTheme="minorHAnsi" w:hAnsiTheme="minorHAnsi" w:cstheme="minorHAnsi"/>
          <w:b/>
        </w:rPr>
        <w:t>LED</w:t>
      </w:r>
      <w:r w:rsidR="00A555F7" w:rsidRPr="00BA7969">
        <w:rPr>
          <w:rFonts w:asciiTheme="minorHAnsi" w:hAnsiTheme="minorHAnsi" w:cstheme="minorHAnsi"/>
          <w:b/>
        </w:rPr>
        <w:t xml:space="preserve"> dioda: </w:t>
      </w:r>
    </w:p>
    <w:p w14:paraId="69183461" w14:textId="0333CB37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a)</w:t>
      </w:r>
      <w:r w:rsidRPr="00BA7969">
        <w:rPr>
          <w:rFonts w:asciiTheme="minorHAnsi" w:hAnsiTheme="minorHAnsi" w:cstheme="minorHAnsi"/>
        </w:rPr>
        <w:tab/>
        <w:t>bliká</w:t>
      </w:r>
    </w:p>
    <w:p w14:paraId="35B98A70" w14:textId="55F930B6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b)</w:t>
      </w:r>
      <w:r w:rsidRPr="00BA7969">
        <w:rPr>
          <w:rFonts w:asciiTheme="minorHAnsi" w:hAnsiTheme="minorHAnsi" w:cstheme="minorHAnsi"/>
        </w:rPr>
        <w:tab/>
        <w:t>svítí</w:t>
      </w:r>
      <w:r w:rsidRPr="00BA7969">
        <w:rPr>
          <w:rFonts w:asciiTheme="minorHAnsi" w:hAnsiTheme="minorHAnsi" w:cstheme="minorHAnsi"/>
        </w:rPr>
        <w:tab/>
      </w:r>
    </w:p>
    <w:p w14:paraId="52B023DA" w14:textId="2E184520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c)</w:t>
      </w:r>
      <w:r w:rsidRPr="00BA7969">
        <w:rPr>
          <w:rFonts w:asciiTheme="minorHAnsi" w:hAnsiTheme="minorHAnsi" w:cstheme="minorHAnsi"/>
        </w:rPr>
        <w:tab/>
        <w:t>nesvítí</w:t>
      </w:r>
    </w:p>
    <w:p w14:paraId="2EC43C7D" w14:textId="12C45EEF" w:rsidR="00A555F7" w:rsidRPr="00BA7969" w:rsidRDefault="00A555F7" w:rsidP="00EA5ADD">
      <w:pPr>
        <w:rPr>
          <w:rFonts w:asciiTheme="minorHAnsi" w:hAnsiTheme="minorHAnsi" w:cstheme="minorHAnsi"/>
        </w:rPr>
      </w:pPr>
    </w:p>
    <w:p w14:paraId="06F88AFE" w14:textId="4585A15A" w:rsidR="00A555F7" w:rsidRPr="002F1ABF" w:rsidRDefault="002F1ABF" w:rsidP="002F1ABF">
      <w:pPr>
        <w:rPr>
          <w:rFonts w:asciiTheme="minorHAnsi" w:hAnsiTheme="minorHAnsi" w:cstheme="minorHAnsi"/>
          <w:b/>
        </w:rPr>
      </w:pPr>
      <w:r w:rsidRPr="000B2AEE">
        <w:pict w14:anchorId="274A9631">
          <v:shape id="_x0000_i1047" type="#_x0000_t75" style="width:14.55pt;height:14.55pt;visibility:visible;mso-wrap-style:square">
            <v:imagedata r:id="rId7" o:title=""/>
          </v:shape>
        </w:pict>
      </w:r>
      <w:r>
        <w:tab/>
      </w:r>
      <w:r w:rsidR="00A555F7" w:rsidRPr="002F1ABF">
        <w:rPr>
          <w:rFonts w:asciiTheme="minorHAnsi" w:hAnsiTheme="minorHAnsi" w:cstheme="minorHAnsi"/>
          <w:b/>
        </w:rPr>
        <w:t xml:space="preserve">V případě </w:t>
      </w:r>
      <w:r w:rsidR="00A555F7" w:rsidRPr="002F1ABF">
        <w:rPr>
          <w:rFonts w:asciiTheme="minorHAnsi" w:hAnsiTheme="minorHAnsi" w:cstheme="minorHAnsi"/>
          <w:b/>
          <w:color w:val="0070C0"/>
        </w:rPr>
        <w:t>2</w:t>
      </w:r>
      <w:r w:rsidR="00A555F7" w:rsidRPr="002F1ABF">
        <w:rPr>
          <w:rFonts w:asciiTheme="minorHAnsi" w:hAnsiTheme="minorHAnsi" w:cstheme="minorHAnsi"/>
          <w:b/>
        </w:rPr>
        <w:t xml:space="preserve"> </w:t>
      </w:r>
      <w:r w:rsidR="005A6992" w:rsidRPr="002F1ABF">
        <w:rPr>
          <w:rFonts w:asciiTheme="minorHAnsi" w:hAnsiTheme="minorHAnsi" w:cstheme="minorHAnsi"/>
          <w:b/>
        </w:rPr>
        <w:t>LED</w:t>
      </w:r>
      <w:r w:rsidR="00A555F7" w:rsidRPr="002F1ABF">
        <w:rPr>
          <w:rFonts w:asciiTheme="minorHAnsi" w:hAnsiTheme="minorHAnsi" w:cstheme="minorHAnsi"/>
          <w:b/>
        </w:rPr>
        <w:t xml:space="preserve"> dioda: </w:t>
      </w:r>
    </w:p>
    <w:p w14:paraId="07F8EEF8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a)</w:t>
      </w:r>
      <w:r w:rsidRPr="00BA7969">
        <w:rPr>
          <w:rFonts w:asciiTheme="minorHAnsi" w:hAnsiTheme="minorHAnsi" w:cstheme="minorHAnsi"/>
        </w:rPr>
        <w:tab/>
        <w:t>bliká</w:t>
      </w:r>
    </w:p>
    <w:p w14:paraId="73F45883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b)</w:t>
      </w:r>
      <w:r w:rsidRPr="00BA7969">
        <w:rPr>
          <w:rFonts w:asciiTheme="minorHAnsi" w:hAnsiTheme="minorHAnsi" w:cstheme="minorHAnsi"/>
        </w:rPr>
        <w:tab/>
        <w:t>svítí</w:t>
      </w:r>
      <w:r w:rsidRPr="00BA7969">
        <w:rPr>
          <w:rFonts w:asciiTheme="minorHAnsi" w:hAnsiTheme="minorHAnsi" w:cstheme="minorHAnsi"/>
        </w:rPr>
        <w:tab/>
      </w:r>
    </w:p>
    <w:p w14:paraId="7FF4912C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c)</w:t>
      </w:r>
      <w:r w:rsidRPr="00BA7969">
        <w:rPr>
          <w:rFonts w:asciiTheme="minorHAnsi" w:hAnsiTheme="minorHAnsi" w:cstheme="minorHAnsi"/>
        </w:rPr>
        <w:tab/>
        <w:t>nesvítí</w:t>
      </w:r>
    </w:p>
    <w:p w14:paraId="218703BC" w14:textId="77777777" w:rsidR="002F1ABF" w:rsidRDefault="002F1ABF" w:rsidP="002F1ABF">
      <w:pPr>
        <w:rPr>
          <w:rFonts w:asciiTheme="minorHAnsi" w:hAnsiTheme="minorHAnsi" w:cstheme="minorHAnsi"/>
        </w:rPr>
      </w:pPr>
    </w:p>
    <w:p w14:paraId="0C25A642" w14:textId="1143FFD6" w:rsidR="002F1ABF" w:rsidRPr="002F1ABF" w:rsidRDefault="002F1ABF" w:rsidP="002F1ABF">
      <w:pPr>
        <w:rPr>
          <w:rFonts w:asciiTheme="minorHAnsi" w:hAnsiTheme="minorHAnsi" w:cstheme="minorHAnsi"/>
          <w:b/>
        </w:rPr>
      </w:pPr>
      <w:r w:rsidRPr="000B2AEE">
        <w:rPr>
          <w:noProof/>
        </w:rPr>
        <w:drawing>
          <wp:inline distT="0" distB="0" distL="0" distR="0" wp14:anchorId="66094194" wp14:editId="2AFC9083">
            <wp:extent cx="185420" cy="185420"/>
            <wp:effectExtent l="0" t="0" r="5080" b="508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2F1ABF">
        <w:rPr>
          <w:rFonts w:asciiTheme="minorHAnsi" w:hAnsiTheme="minorHAnsi" w:cstheme="minorHAnsi"/>
          <w:b/>
        </w:rPr>
        <w:t xml:space="preserve">V případě </w:t>
      </w:r>
      <w:r>
        <w:rPr>
          <w:rFonts w:asciiTheme="minorHAnsi" w:hAnsiTheme="minorHAnsi" w:cstheme="minorHAnsi"/>
          <w:b/>
          <w:color w:val="0070C0"/>
        </w:rPr>
        <w:t>3</w:t>
      </w:r>
      <w:bookmarkStart w:id="0" w:name="_GoBack"/>
      <w:bookmarkEnd w:id="0"/>
      <w:r w:rsidRPr="002F1ABF">
        <w:rPr>
          <w:rFonts w:asciiTheme="minorHAnsi" w:hAnsiTheme="minorHAnsi" w:cstheme="minorHAnsi"/>
          <w:b/>
        </w:rPr>
        <w:t xml:space="preserve"> LED dioda: </w:t>
      </w:r>
    </w:p>
    <w:p w14:paraId="1BCC34E3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a)</w:t>
      </w:r>
      <w:r w:rsidRPr="00BA7969">
        <w:rPr>
          <w:rFonts w:asciiTheme="minorHAnsi" w:hAnsiTheme="minorHAnsi" w:cstheme="minorHAnsi"/>
        </w:rPr>
        <w:tab/>
        <w:t>bliká</w:t>
      </w:r>
    </w:p>
    <w:p w14:paraId="0415ABE7" w14:textId="77777777" w:rsidR="00A555F7" w:rsidRPr="00BA7969" w:rsidRDefault="00A555F7" w:rsidP="00A555F7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b)</w:t>
      </w:r>
      <w:r w:rsidRPr="00BA7969">
        <w:rPr>
          <w:rFonts w:asciiTheme="minorHAnsi" w:hAnsiTheme="minorHAnsi" w:cstheme="minorHAnsi"/>
        </w:rPr>
        <w:tab/>
        <w:t>svítí</w:t>
      </w:r>
      <w:r w:rsidRPr="00BA7969">
        <w:rPr>
          <w:rFonts w:asciiTheme="minorHAnsi" w:hAnsiTheme="minorHAnsi" w:cstheme="minorHAnsi"/>
        </w:rPr>
        <w:tab/>
      </w:r>
    </w:p>
    <w:p w14:paraId="640EA451" w14:textId="5FD998BF" w:rsidR="00A555F7" w:rsidRPr="00BA7969" w:rsidRDefault="00A555F7" w:rsidP="00EA5ADD">
      <w:pPr>
        <w:rPr>
          <w:rFonts w:asciiTheme="minorHAnsi" w:hAnsiTheme="minorHAnsi" w:cstheme="minorHAnsi"/>
        </w:rPr>
      </w:pPr>
      <w:r w:rsidRPr="00BA7969">
        <w:rPr>
          <w:rFonts w:asciiTheme="minorHAnsi" w:hAnsiTheme="minorHAnsi" w:cstheme="minorHAnsi"/>
        </w:rPr>
        <w:t>c)</w:t>
      </w:r>
      <w:r w:rsidRPr="00BA7969">
        <w:rPr>
          <w:rFonts w:asciiTheme="minorHAnsi" w:hAnsiTheme="minorHAnsi" w:cstheme="minorHAnsi"/>
        </w:rPr>
        <w:tab/>
        <w:t>nesvítí</w:t>
      </w:r>
    </w:p>
    <w:sectPr w:rsidR="00A555F7" w:rsidRPr="00BA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9" o:spid="_x0000_i1026" type="#_x0000_t75" style="width:28.45pt;height:28.45pt;visibility:visible;mso-wrap-style:square" o:bullet="t">
        <v:imagedata r:id="rId1" o:title=""/>
      </v:shape>
    </w:pict>
  </w:numPicBullet>
  <w:numPicBullet w:numPicBulletId="1">
    <w:pict>
      <v:shape w14:anchorId="12FBFAD5" id="Obrázek 2" o:spid="_x0000_i1028" type="#_x0000_t75" style="width:28.45pt;height:28.45pt;visibility:visible;mso-wrap-style:square" o:bullet="t">
        <v:imagedata r:id="rId2" o:title=""/>
      </v:shape>
    </w:pict>
  </w:numPicBullet>
  <w:abstractNum w:abstractNumId="0" w15:restartNumberingAfterBreak="0">
    <w:nsid w:val="09C877E6"/>
    <w:multiLevelType w:val="hybridMultilevel"/>
    <w:tmpl w:val="13B0965C"/>
    <w:lvl w:ilvl="0" w:tplc="AB2A1D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07D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1CF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441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583A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66A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2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E4B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C88F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0A0091"/>
    <w:multiLevelType w:val="multilevel"/>
    <w:tmpl w:val="ACDACDB6"/>
    <w:numStyleLink w:val="slovnkapitolzvrenprce"/>
  </w:abstractNum>
  <w:abstractNum w:abstractNumId="5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6" w15:restartNumberingAfterBreak="0">
    <w:nsid w:val="17165A3D"/>
    <w:multiLevelType w:val="hybridMultilevel"/>
    <w:tmpl w:val="43DCBD18"/>
    <w:lvl w:ilvl="0" w:tplc="C39A85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8B3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8A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FAB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CF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0A84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FE0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0D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613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90B7753"/>
    <w:multiLevelType w:val="hybridMultilevel"/>
    <w:tmpl w:val="7834E104"/>
    <w:lvl w:ilvl="0" w:tplc="F800CA5E">
      <w:start w:val="1"/>
      <w:numFmt w:val="bullet"/>
      <w:lvlText w:val=""/>
      <w:lvlPicBulletId w:val="1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CE4CB8F4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2025D54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F64A0E8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D9CCED88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4162BDD8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84926994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A22B782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7B2E0234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21" w15:restartNumberingAfterBreak="0">
    <w:nsid w:val="4E375AEA"/>
    <w:multiLevelType w:val="multilevel"/>
    <w:tmpl w:val="0A48D9CC"/>
    <w:numStyleLink w:val="slovnzvrenprce"/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3712F54"/>
    <w:multiLevelType w:val="hybridMultilevel"/>
    <w:tmpl w:val="B4F24098"/>
    <w:lvl w:ilvl="0" w:tplc="8C647F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21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803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1E2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E5F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B45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7E0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AA57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7052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51A5B72"/>
    <w:multiLevelType w:val="multilevel"/>
    <w:tmpl w:val="0A48D9CC"/>
    <w:numStyleLink w:val="slovnzvrenprce"/>
  </w:abstractNum>
  <w:abstractNum w:abstractNumId="26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7" w15:restartNumberingAfterBreak="0">
    <w:nsid w:val="69965AD5"/>
    <w:multiLevelType w:val="multilevel"/>
    <w:tmpl w:val="0A48D9CC"/>
    <w:numStyleLink w:val="slovnzvrenprce"/>
  </w:abstractNum>
  <w:abstractNum w:abstractNumId="28" w15:restartNumberingAfterBreak="0">
    <w:nsid w:val="69D97565"/>
    <w:multiLevelType w:val="hybridMultilevel"/>
    <w:tmpl w:val="D8CEFA12"/>
    <w:lvl w:ilvl="0" w:tplc="373C72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AC0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6DB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D8E6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2E6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686B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BCF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92A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82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0" w15:restartNumberingAfterBreak="0">
    <w:nsid w:val="70F706F0"/>
    <w:multiLevelType w:val="multilevel"/>
    <w:tmpl w:val="ACDACDB6"/>
    <w:numStyleLink w:val="slovnkapitolzvrenprce"/>
  </w:abstractNum>
  <w:abstractNum w:abstractNumId="31" w15:restartNumberingAfterBreak="0">
    <w:nsid w:val="772474BC"/>
    <w:multiLevelType w:val="multilevel"/>
    <w:tmpl w:val="ACDACDB6"/>
    <w:numStyleLink w:val="slovnkapitolzvrenprce"/>
  </w:abstractNum>
  <w:abstractNum w:abstractNumId="32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7DDC278D"/>
    <w:multiLevelType w:val="multilevel"/>
    <w:tmpl w:val="0A48D9CC"/>
    <w:numStyleLink w:val="slovnzvrenprce"/>
  </w:abstractNum>
  <w:num w:numId="1">
    <w:abstractNumId w:val="9"/>
  </w:num>
  <w:num w:numId="2">
    <w:abstractNumId w:val="8"/>
  </w:num>
  <w:num w:numId="3">
    <w:abstractNumId w:val="15"/>
  </w:num>
  <w:num w:numId="4">
    <w:abstractNumId w:val="1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5"/>
  </w:num>
  <w:num w:numId="20">
    <w:abstractNumId w:val="21"/>
  </w:num>
  <w:num w:numId="21">
    <w:abstractNumId w:val="33"/>
  </w:num>
  <w:num w:numId="22">
    <w:abstractNumId w:val="7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30"/>
  </w:num>
  <w:num w:numId="27">
    <w:abstractNumId w:val="4"/>
  </w:num>
  <w:num w:numId="28">
    <w:abstractNumId w:val="17"/>
  </w:num>
  <w:num w:numId="29">
    <w:abstractNumId w:val="29"/>
  </w:num>
  <w:num w:numId="30">
    <w:abstractNumId w:val="13"/>
  </w:num>
  <w:num w:numId="31">
    <w:abstractNumId w:val="26"/>
  </w:num>
  <w:num w:numId="32">
    <w:abstractNumId w:val="32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2"/>
  </w:num>
  <w:num w:numId="38">
    <w:abstractNumId w:val="28"/>
  </w:num>
  <w:num w:numId="39">
    <w:abstractNumId w:val="6"/>
  </w:num>
  <w:num w:numId="40">
    <w:abstractNumId w:val="0"/>
  </w:num>
  <w:num w:numId="41">
    <w:abstractNumId w:val="2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2F1ABF"/>
    <w:rsid w:val="0052064A"/>
    <w:rsid w:val="00532697"/>
    <w:rsid w:val="005A6992"/>
    <w:rsid w:val="006830D6"/>
    <w:rsid w:val="008F4981"/>
    <w:rsid w:val="009A2098"/>
    <w:rsid w:val="00A555F7"/>
    <w:rsid w:val="00B83884"/>
    <w:rsid w:val="00B838E7"/>
    <w:rsid w:val="00BA7969"/>
    <w:rsid w:val="00C26417"/>
    <w:rsid w:val="00D01B0C"/>
    <w:rsid w:val="00E57A3C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73</TotalTime>
  <Pages>2</Pages>
  <Words>81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12</cp:revision>
  <cp:lastPrinted>2022-05-04T08:53:00Z</cp:lastPrinted>
  <dcterms:created xsi:type="dcterms:W3CDTF">2022-04-22T12:40:00Z</dcterms:created>
  <dcterms:modified xsi:type="dcterms:W3CDTF">2022-05-18T05:38:00Z</dcterms:modified>
</cp:coreProperties>
</file>