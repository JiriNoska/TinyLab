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44CDE775" w:rsidR="00D27C92" w:rsidRPr="00D27C92" w:rsidRDefault="00630050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LED diody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44CDE775" w:rsidR="00D27C92" w:rsidRPr="00D27C92" w:rsidRDefault="00630050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LED diody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196DFC00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630050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9V+w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196DFC00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630050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BLJO96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4C225EBB" w14:textId="7B9ECC32" w:rsidR="00630050" w:rsidRDefault="00630050" w:rsidP="00092B8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vytvářet programy pro práci s LED diodami,</w:t>
      </w:r>
    </w:p>
    <w:p w14:paraId="0192E66E" w14:textId="77777777" w:rsidR="00630050" w:rsidRDefault="00630050" w:rsidP="00630050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blikat LED diodami, </w:t>
      </w:r>
    </w:p>
    <w:p w14:paraId="407B0BA1" w14:textId="2CEADF9E" w:rsidR="00630050" w:rsidRDefault="00630050" w:rsidP="00092B8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vytvářet semafor, </w:t>
      </w:r>
    </w:p>
    <w:p w14:paraId="15E8030D" w14:textId="1325E8C2" w:rsidR="00C665BA" w:rsidRPr="00630050" w:rsidRDefault="00630050" w:rsidP="00630050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vyrobit efekt běžícího hada</w:t>
      </w:r>
      <w:r w:rsidR="00092B8A"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04125A4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LLpoMm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30050">
        <w:rPr>
          <w:rFonts w:asciiTheme="minorHAnsi" w:hAnsiTheme="minorHAnsi"/>
          <w:color w:val="000000" w:themeColor="text1"/>
          <w:szCs w:val="16"/>
        </w:rPr>
        <w:t>.</w:t>
      </w:r>
    </w:p>
    <w:p w14:paraId="5777F672" w14:textId="1E162DE5" w:rsidR="00D27C92" w:rsidRDefault="00630050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aplikovat logické hodnoty pro ovládání LED diod, </w:t>
      </w:r>
    </w:p>
    <w:p w14:paraId="0A90F5C6" w14:textId="4778985E" w:rsidR="00D27C92" w:rsidRPr="00630050" w:rsidRDefault="00630050" w:rsidP="00630050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používat příkaz pro zpoždění ve správné části programu</w:t>
      </w:r>
      <w:r w:rsidR="00092B8A"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4BBFB7AB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29.7pt;width:439.35pt;height:39.1pt;z-index:25166592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/>
          <w:color w:val="000000" w:themeColor="text1"/>
          <w:szCs w:val="16"/>
        </w:rPr>
        <w:t>.</w:t>
      </w:r>
      <w:r w:rsidR="00D27C92" w:rsidRPr="00630050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6B2C06D2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7AC0FA81" w14:textId="77777777" w:rsidR="00092B8A" w:rsidRDefault="00092B8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134C70C9" w14:textId="2FBBC8C9" w:rsidR="00C665BA" w:rsidRDefault="00C665BA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092B8A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630050">
        <w:rPr>
          <w:rFonts w:asciiTheme="minorHAnsi" w:hAnsiTheme="minorHAnsi"/>
          <w:color w:val="000000" w:themeColor="text1"/>
          <w:szCs w:val="16"/>
        </w:rPr>
        <w:t>2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630050">
        <w:rPr>
          <w:rFonts w:asciiTheme="minorHAnsi" w:hAnsiTheme="minorHAnsi"/>
          <w:color w:val="000000" w:themeColor="text1"/>
          <w:szCs w:val="16"/>
        </w:rPr>
        <w:t>Program TinyLab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4A26847C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2.2 – Blikající LED dioda, </w:t>
      </w:r>
    </w:p>
    <w:p w14:paraId="42B564C2" w14:textId="7F67D61F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2.3 – Blikající semafor, </w:t>
      </w:r>
    </w:p>
    <w:p w14:paraId="4D8E6C01" w14:textId="4AFC1A48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2.4 – Běžící had, </w:t>
      </w:r>
    </w:p>
    <w:p w14:paraId="607F8D50" w14:textId="77777777" w:rsidR="00F634D5" w:rsidRDefault="00630050" w:rsidP="00630050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2.5 – Ověření znalostí. 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DTkHNq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5488DB5F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https://jirinoska.github.io/tinylab/aktivita2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p w14:paraId="45C9A5CD" w14:textId="1EC5C80A" w:rsidR="00F634D5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497F57C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0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5ECCC54E" w14:textId="4D577AAC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D544C5">
        <w:rPr>
          <w:rFonts w:asciiTheme="minorHAnsi" w:hAnsiTheme="minorHAnsi"/>
          <w:b/>
          <w:color w:val="000000" w:themeColor="text1"/>
          <w:szCs w:val="16"/>
        </w:rPr>
        <w:t>2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7A4304C8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D544C5">
        <w:t>7</w:t>
      </w:r>
      <w:r>
        <w:t xml:space="preserve"> minut.</w:t>
      </w:r>
    </w:p>
    <w:p w14:paraId="56143EBE" w14:textId="4B958B57" w:rsidR="00D544C5" w:rsidRDefault="00D544C5" w:rsidP="00092B8A">
      <w:pPr>
        <w:pStyle w:val="D-normln"/>
      </w:pPr>
      <w:r>
        <w:t xml:space="preserve">Rozdejte pracovní listy. </w:t>
      </w:r>
    </w:p>
    <w:p w14:paraId="1389F364" w14:textId="10182A66" w:rsidR="00D544C5" w:rsidRDefault="00D544C5" w:rsidP="00092B8A">
      <w:pPr>
        <w:pStyle w:val="D-normln"/>
      </w:pPr>
      <w:r>
        <w:t xml:space="preserve">Žáci mají v pracovním listu ukázku 3 programů. V odpovědích musí správně přiřadit funkci k danému programu. V případě dotazu musí samozřejmě žáci zdůvodnit toto své rozhodnutí.  </w:t>
      </w:r>
    </w:p>
    <w:p w14:paraId="0A1F3937" w14:textId="249AE412" w:rsidR="00D544C5" w:rsidRDefault="00D544C5" w:rsidP="00092B8A">
      <w:pPr>
        <w:pStyle w:val="D-normln"/>
      </w:pPr>
      <w:r>
        <w:t xml:space="preserve">V programu 1 dochází k rozsvěcení diody, vyčkání 200 ms a zhasnutí diody. </w:t>
      </w:r>
      <w:r w:rsidR="00937163">
        <w:t xml:space="preserve">Zhasnutí však trvá nepatrný okamžik, takže po spuštění LED dioda </w:t>
      </w:r>
      <w:r w:rsidR="00937163" w:rsidRPr="00937163">
        <w:rPr>
          <w:b/>
          <w:bCs/>
        </w:rPr>
        <w:t>neustále svítí</w:t>
      </w:r>
      <w:r>
        <w:t xml:space="preserve">. </w:t>
      </w:r>
    </w:p>
    <w:p w14:paraId="15D9AC1B" w14:textId="2F935496" w:rsidR="00937163" w:rsidRDefault="00937163" w:rsidP="00937163">
      <w:pPr>
        <w:pStyle w:val="D-normln"/>
      </w:pPr>
      <w:r>
        <w:t xml:space="preserve">V programu </w:t>
      </w:r>
      <w:r>
        <w:t>2</w:t>
      </w:r>
      <w:r>
        <w:t xml:space="preserve"> dochází k rozsvěcení diody</w:t>
      </w:r>
      <w:r>
        <w:t xml:space="preserve">, která je ihned zhasnuta a program vyčká 200 ms. Po spuštění programu se tedy LED dioda jeví jako </w:t>
      </w:r>
      <w:r w:rsidRPr="00937163">
        <w:rPr>
          <w:b/>
          <w:bCs/>
        </w:rPr>
        <w:t>zhasnutá</w:t>
      </w:r>
      <w:r>
        <w:t xml:space="preserve">. </w:t>
      </w:r>
    </w:p>
    <w:p w14:paraId="4220CF31" w14:textId="6632E3CE" w:rsidR="00937163" w:rsidRDefault="00937163" w:rsidP="00937163">
      <w:pPr>
        <w:pStyle w:val="D-normln"/>
      </w:pPr>
      <w:r>
        <w:t xml:space="preserve">V programu tři dochází k periodickému střídání rozsvěcování a zhasínání LED diody s intervalem 200ms. Po spuštění tedy vypadá, že LED dioda </w:t>
      </w:r>
      <w:r w:rsidRPr="00937163">
        <w:rPr>
          <w:b/>
          <w:bCs/>
        </w:rPr>
        <w:t>bliká</w:t>
      </w:r>
      <w:r>
        <w:t xml:space="preserve">. </w:t>
      </w:r>
    </w:p>
    <w:p w14:paraId="5016FB04" w14:textId="45DCFAE7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D544C5">
        <w:rPr>
          <w:rFonts w:asciiTheme="minorHAnsi" w:hAnsiTheme="minorHAnsi"/>
          <w:b/>
          <w:color w:val="000000" w:themeColor="text1"/>
          <w:szCs w:val="16"/>
        </w:rPr>
        <w:t>2.2</w:t>
      </w:r>
    </w:p>
    <w:p w14:paraId="74FE4F81" w14:textId="529B9C45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D544C5">
        <w:t>7</w:t>
      </w:r>
      <w:r>
        <w:t xml:space="preserve"> minut.</w:t>
      </w:r>
    </w:p>
    <w:p w14:paraId="30D0338D" w14:textId="2EE56854" w:rsidR="00694E97" w:rsidRDefault="00E77DF8" w:rsidP="00E77DF8">
      <w:pPr>
        <w:pStyle w:val="D-normln"/>
      </w:pPr>
      <w:r>
        <w:t xml:space="preserve">Žáci musí předchozí pracovní listy uklidit (odevzdat, založit do sešitu). Tato aktivita využívá příklad, který byl v předchozí aktivitě. Žáci tedy již tento příklad viděli, ale nyní jej musí vytvořit jako program. Zde se tedy ukáže, jak byli žáci v předchozí aktivitě soustředění na jednotlivé kroky. </w:t>
      </w:r>
    </w:p>
    <w:p w14:paraId="405C437B" w14:textId="0FDA585F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E77DF8">
        <w:rPr>
          <w:rFonts w:asciiTheme="minorHAnsi" w:hAnsiTheme="minorHAnsi"/>
          <w:b/>
          <w:color w:val="000000" w:themeColor="text1"/>
          <w:szCs w:val="16"/>
        </w:rPr>
        <w:t>2</w:t>
      </w:r>
      <w:r>
        <w:rPr>
          <w:rFonts w:asciiTheme="minorHAnsi" w:hAnsiTheme="minorHAnsi"/>
          <w:b/>
          <w:color w:val="000000" w:themeColor="text1"/>
          <w:szCs w:val="16"/>
        </w:rPr>
        <w:t>.3</w:t>
      </w:r>
    </w:p>
    <w:p w14:paraId="2E95A9B7" w14:textId="0194D75C" w:rsidR="0045622F" w:rsidRP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E77DF8">
        <w:t>10</w:t>
      </w:r>
      <w:r>
        <w:t xml:space="preserve"> minut.</w:t>
      </w:r>
    </w:p>
    <w:p w14:paraId="3FEF6568" w14:textId="46C4C6E2" w:rsidR="00AC2F8B" w:rsidRDefault="00E77DF8" w:rsidP="00694E97">
      <w:pPr>
        <w:pStyle w:val="D-normln"/>
      </w:pPr>
      <w:r>
        <w:t xml:space="preserve">Tato aktivita přidává oproti předchozí aktivaci další LED diody. Žáci mohou využít předchozí program a pouze ho upravit nebo začít zcela znovu. </w:t>
      </w:r>
      <w:r w:rsidR="00694E97">
        <w:t xml:space="preserve"> </w:t>
      </w:r>
      <w:r>
        <w:t xml:space="preserve">Jediné nové znalosti je aktivace nového pinu. Tento pin zjistí z popisu desky kitu. </w:t>
      </w:r>
    </w:p>
    <w:p w14:paraId="060EB48E" w14:textId="77777777" w:rsidR="00AC2F8B" w:rsidRDefault="00AC2F8B">
      <w:pPr>
        <w:spacing w:after="160" w:line="259" w:lineRule="auto"/>
        <w:rPr>
          <w:rFonts w:asciiTheme="minorHAnsi" w:eastAsiaTheme="minorHAnsi" w:hAnsiTheme="minorHAnsi" w:cstheme="minorBidi"/>
          <w:szCs w:val="22"/>
          <w:lang w:eastAsia="en-US"/>
        </w:rPr>
      </w:pPr>
      <w:r>
        <w:br w:type="page"/>
      </w:r>
    </w:p>
    <w:p w14:paraId="20EAC001" w14:textId="5975E36E" w:rsidR="00E77DF8" w:rsidRDefault="00E77DF8" w:rsidP="00E77DF8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lastRenderedPageBreak/>
        <w:t xml:space="preserve">Aktivita </w:t>
      </w:r>
      <w:r>
        <w:rPr>
          <w:rFonts w:asciiTheme="minorHAnsi" w:hAnsiTheme="minorHAnsi"/>
          <w:b/>
          <w:color w:val="000000" w:themeColor="text1"/>
          <w:szCs w:val="16"/>
        </w:rPr>
        <w:t>2</w:t>
      </w:r>
      <w:r>
        <w:rPr>
          <w:rFonts w:asciiTheme="minorHAnsi" w:hAnsiTheme="minorHAnsi"/>
          <w:b/>
          <w:color w:val="000000" w:themeColor="text1"/>
          <w:szCs w:val="16"/>
        </w:rPr>
        <w:t>.</w:t>
      </w:r>
      <w:r>
        <w:rPr>
          <w:rFonts w:asciiTheme="minorHAnsi" w:hAnsiTheme="minorHAnsi"/>
          <w:b/>
          <w:color w:val="000000" w:themeColor="text1"/>
          <w:szCs w:val="16"/>
        </w:rPr>
        <w:t>4</w:t>
      </w:r>
    </w:p>
    <w:p w14:paraId="68D49F3B" w14:textId="77777777" w:rsidR="00E77DF8" w:rsidRPr="0045622F" w:rsidRDefault="00E77DF8" w:rsidP="00E77DF8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10 minut.</w:t>
      </w:r>
    </w:p>
    <w:p w14:paraId="1EBF0335" w14:textId="5509DFAF" w:rsidR="00E77DF8" w:rsidRDefault="00EC4EA3" w:rsidP="00694E97">
      <w:pPr>
        <w:pStyle w:val="D-normln"/>
      </w:pPr>
      <w:r>
        <w:t xml:space="preserve">Žáci vytvoří „běžícího hada“. V případě, že by nevěděli, jako to vypadá, je k dispozici zadání s rozfázováním jednotlivých kroků. Zde je také zřetelný systém, dle kterého musí jednotlivé LED diody svítit či být zhasnuty. </w:t>
      </w:r>
    </w:p>
    <w:p w14:paraId="76D72E03" w14:textId="5BC1C6EB" w:rsidR="00EC4EA3" w:rsidRDefault="00EC4EA3" w:rsidP="00694E97">
      <w:pPr>
        <w:pStyle w:val="D-normln"/>
      </w:pPr>
      <w:r>
        <w:t xml:space="preserve">Rozšířením zadání je možnost regulovat pomocí změny zpoždění rychlost běhu hada. </w:t>
      </w:r>
    </w:p>
    <w:p w14:paraId="34C67DC3" w14:textId="131D6A37" w:rsidR="00EC4EA3" w:rsidRDefault="00EC4EA3" w:rsidP="00EC4EA3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>Aktivita 2.</w:t>
      </w:r>
      <w:r>
        <w:rPr>
          <w:rFonts w:asciiTheme="minorHAnsi" w:hAnsiTheme="minorHAnsi"/>
          <w:b/>
          <w:color w:val="000000" w:themeColor="text1"/>
          <w:szCs w:val="16"/>
        </w:rPr>
        <w:t>5</w:t>
      </w:r>
    </w:p>
    <w:p w14:paraId="3DD361D4" w14:textId="5EBD0B73" w:rsidR="00EC4EA3" w:rsidRPr="0045622F" w:rsidRDefault="00EC4EA3" w:rsidP="00EC4EA3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>
        <w:t>6</w:t>
      </w:r>
      <w:r>
        <w:t xml:space="preserve"> minut.</w:t>
      </w:r>
    </w:p>
    <w:p w14:paraId="34EB87C1" w14:textId="11B96E88" w:rsidR="00AC2F8B" w:rsidRDefault="00AC2F8B" w:rsidP="00694E97">
      <w:pPr>
        <w:pStyle w:val="D-normln"/>
      </w:pPr>
      <w:r>
        <w:t xml:space="preserve">Rozdejte pracovní listy. </w:t>
      </w:r>
    </w:p>
    <w:p w14:paraId="33F91910" w14:textId="165E262F" w:rsidR="00EC4EA3" w:rsidRPr="00694E97" w:rsidRDefault="00EC4EA3" w:rsidP="00694E97">
      <w:pPr>
        <w:pStyle w:val="D-normln"/>
      </w:pPr>
      <w:r>
        <w:t xml:space="preserve">Tato aktivita je diagnostická, dle které lze zjistit, zda žáci pochopili programování s LED diodami a také je seznámí s chybami, kterých mohou dosáhnout. V druhé řádce je chyba – chybějící středník. Nápověda je viditelná z chybového hlášení. </w:t>
      </w:r>
      <w:r w:rsidR="00F277CC">
        <w:t xml:space="preserve">Tento program je obdoba ze zadání první aktivity, takže by žáci měli přesně vědět, že po opravě chyby a spuštění programu bude LED dioda </w:t>
      </w:r>
      <w:r w:rsidR="00F277CC" w:rsidRPr="00F277CC">
        <w:rPr>
          <w:b/>
          <w:bCs/>
        </w:rPr>
        <w:t>zhasnutá</w:t>
      </w:r>
      <w:r w:rsidR="00F277CC">
        <w:t xml:space="preserve">. Úpravu na blikající LED dosáhnou vložením příkazu zpoždění na řádek 7. </w:t>
      </w:r>
    </w:p>
    <w:sectPr w:rsidR="00EC4EA3" w:rsidRPr="00694E97" w:rsidSect="00222253">
      <w:footerReference w:type="even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8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">
              <v:shape id="Slza 55" o:spid="_x0000_s1039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1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">
              <v:shape id="Slza 51" o:spid="_x0000_s1042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4288">
    <w:abstractNumId w:val="8"/>
  </w:num>
  <w:num w:numId="2" w16cid:durableId="1626041276">
    <w:abstractNumId w:val="7"/>
  </w:num>
  <w:num w:numId="3" w16cid:durableId="1110317446">
    <w:abstractNumId w:val="15"/>
  </w:num>
  <w:num w:numId="4" w16cid:durableId="1409689319">
    <w:abstractNumId w:val="0"/>
  </w:num>
  <w:num w:numId="5" w16cid:durableId="1281188183">
    <w:abstractNumId w:val="11"/>
  </w:num>
  <w:num w:numId="6" w16cid:durableId="12484923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58846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946549">
    <w:abstractNumId w:val="21"/>
  </w:num>
  <w:num w:numId="9" w16cid:durableId="20279027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7617">
    <w:abstractNumId w:val="22"/>
  </w:num>
  <w:num w:numId="11" w16cid:durableId="17555857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652087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355013">
    <w:abstractNumId w:val="2"/>
  </w:num>
  <w:num w:numId="14" w16cid:durableId="227613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6569848">
    <w:abstractNumId w:val="12"/>
  </w:num>
  <w:num w:numId="16" w16cid:durableId="485243722">
    <w:abstractNumId w:val="10"/>
  </w:num>
  <w:num w:numId="17" w16cid:durableId="8597852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9123917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768842485">
    <w:abstractNumId w:val="23"/>
  </w:num>
  <w:num w:numId="20" w16cid:durableId="1442412275">
    <w:abstractNumId w:val="20"/>
  </w:num>
  <w:num w:numId="21" w16cid:durableId="1809978893">
    <w:abstractNumId w:val="30"/>
  </w:num>
  <w:num w:numId="22" w16cid:durableId="143354356">
    <w:abstractNumId w:val="6"/>
  </w:num>
  <w:num w:numId="23" w16cid:durableId="1768890126">
    <w:abstractNumId w:val="4"/>
  </w:num>
  <w:num w:numId="24" w16cid:durableId="1875265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93956665">
    <w:abstractNumId w:val="28"/>
  </w:num>
  <w:num w:numId="26" w16cid:durableId="1474445476">
    <w:abstractNumId w:val="27"/>
  </w:num>
  <w:num w:numId="27" w16cid:durableId="137889359">
    <w:abstractNumId w:val="3"/>
  </w:num>
  <w:num w:numId="28" w16cid:durableId="1091437379">
    <w:abstractNumId w:val="17"/>
  </w:num>
  <w:num w:numId="29" w16cid:durableId="1492525389">
    <w:abstractNumId w:val="26"/>
  </w:num>
  <w:num w:numId="30" w16cid:durableId="113865411">
    <w:abstractNumId w:val="13"/>
  </w:num>
  <w:num w:numId="31" w16cid:durableId="2086368866">
    <w:abstractNumId w:val="24"/>
  </w:num>
  <w:num w:numId="32" w16cid:durableId="943728334">
    <w:abstractNumId w:val="29"/>
  </w:num>
  <w:num w:numId="33" w16cid:durableId="1772625692">
    <w:abstractNumId w:val="19"/>
  </w:num>
  <w:num w:numId="34" w16cid:durableId="507253749">
    <w:abstractNumId w:val="14"/>
  </w:num>
  <w:num w:numId="35" w16cid:durableId="224797398">
    <w:abstractNumId w:val="16"/>
  </w:num>
  <w:num w:numId="36" w16cid:durableId="888222882">
    <w:abstractNumId w:val="18"/>
  </w:num>
  <w:num w:numId="37" w16cid:durableId="1314018082">
    <w:abstractNumId w:val="1"/>
  </w:num>
  <w:num w:numId="38" w16cid:durableId="1348405120">
    <w:abstractNumId w:val="5"/>
  </w:num>
  <w:num w:numId="39" w16cid:durableId="1238519351">
    <w:abstractNumId w:val="31"/>
  </w:num>
  <w:num w:numId="40" w16cid:durableId="9480508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attachedTemplate r:id="rId1"/>
  <w:linkStyles/>
  <w:defaultTabStop w:val="708"/>
  <w:hyphenationZone w:val="425"/>
  <w:evenAndOddHeaders/>
  <w:characterSpacingControl w:val="doNotCompress"/>
  <w:hdrShapeDefaults>
    <o:shapedefaults v:ext="edit" spidmax="10241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92B8A"/>
    <w:rsid w:val="000B3ACD"/>
    <w:rsid w:val="00123E2E"/>
    <w:rsid w:val="0017345C"/>
    <w:rsid w:val="001957BB"/>
    <w:rsid w:val="002048B1"/>
    <w:rsid w:val="00222253"/>
    <w:rsid w:val="0026328A"/>
    <w:rsid w:val="00407F61"/>
    <w:rsid w:val="0045622F"/>
    <w:rsid w:val="00532697"/>
    <w:rsid w:val="0058269E"/>
    <w:rsid w:val="00630050"/>
    <w:rsid w:val="006830D6"/>
    <w:rsid w:val="00694E97"/>
    <w:rsid w:val="007F1AC2"/>
    <w:rsid w:val="008F4981"/>
    <w:rsid w:val="00937163"/>
    <w:rsid w:val="00960EC5"/>
    <w:rsid w:val="00987BBD"/>
    <w:rsid w:val="009A2098"/>
    <w:rsid w:val="00AC2F8B"/>
    <w:rsid w:val="00AF123A"/>
    <w:rsid w:val="00C26417"/>
    <w:rsid w:val="00C5651B"/>
    <w:rsid w:val="00C665BA"/>
    <w:rsid w:val="00D01B0C"/>
    <w:rsid w:val="00D27C92"/>
    <w:rsid w:val="00D544C5"/>
    <w:rsid w:val="00D54966"/>
    <w:rsid w:val="00DC59F6"/>
    <w:rsid w:val="00E77DF8"/>
    <w:rsid w:val="00E902BD"/>
    <w:rsid w:val="00EC4EA3"/>
    <w:rsid w:val="00F136A1"/>
    <w:rsid w:val="00F277CC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253</TotalTime>
  <Pages>4</Pages>
  <Words>395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19</cp:revision>
  <cp:lastPrinted>2022-05-04T08:11:00Z</cp:lastPrinted>
  <dcterms:created xsi:type="dcterms:W3CDTF">2022-04-22T12:40:00Z</dcterms:created>
  <dcterms:modified xsi:type="dcterms:W3CDTF">2022-05-05T18:32:00Z</dcterms:modified>
</cp:coreProperties>
</file>