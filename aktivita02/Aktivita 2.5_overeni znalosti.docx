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1F704" w14:textId="77777777" w:rsidR="00F86322" w:rsidRPr="00E902BD" w:rsidRDefault="00F86322" w:rsidP="00F86322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C3ADC4" wp14:editId="49CD53D5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1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2" name="Skupina 2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" name="Šikmý pruh 3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Šikmý pruh 4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Šikmý pruh 5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Skupina 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7" name="Šikmý pruh 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Šikmý pruh 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Šikmý pruh 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C6950B" id="Skupina 1" o:spid="_x0000_s1026" style="position:absolute;margin-left:-158.75pt;margin-top:-109.15pt;width:421.1pt;height:352.65pt;z-index:251660288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">
                <v:group id="Skupina 2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Šikmý pruh 3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4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5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Šikmý pruh 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203E45AC" w14:textId="77777777" w:rsidR="00F86322" w:rsidRPr="00E902BD" w:rsidRDefault="00F86322" w:rsidP="00F86322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F2B2D1" wp14:editId="6515FEB9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237B066" w14:textId="77777777" w:rsidR="00F86322" w:rsidRPr="00E902BD" w:rsidRDefault="00F86322" w:rsidP="00F86322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2B2D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2237B066" w14:textId="77777777" w:rsidR="00F86322" w:rsidRPr="00E902BD" w:rsidRDefault="00F86322" w:rsidP="00F86322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B620C3" wp14:editId="17D9F213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10" name="Skupin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11" name="Obdélník se zakulacenými rohy na opačné straně 11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D90D0" w14:textId="60428087" w:rsidR="00F86322" w:rsidRPr="001957BB" w:rsidRDefault="00F86322" w:rsidP="00F86322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F07A59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620C3" id="Skupina 10" o:spid="_x0000_s1027" style="position:absolute;margin-left:6.75pt;margin-top:261.5pt;width:439.45pt;height:69.15pt;z-index:251661312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">
                <v:shape id="Obdélník se zakulacenými rohy na opačné straně 11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68FD90D0" w14:textId="60428087" w:rsidR="00F86322" w:rsidRPr="001957BB" w:rsidRDefault="00F86322" w:rsidP="00F86322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F07A59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10039C92" w14:textId="77777777" w:rsidR="00F86322" w:rsidRDefault="00F86322" w:rsidP="00F86322">
      <w:pPr>
        <w:rPr>
          <w:color w:val="5B9BD5" w:themeColor="accent1"/>
          <w:sz w:val="40"/>
          <w:szCs w:val="40"/>
        </w:rPr>
        <w:sectPr w:rsidR="00F86322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051F4A" w14:textId="5B2E5796" w:rsidR="00F07A59" w:rsidRPr="002C6872" w:rsidRDefault="002C6872" w:rsidP="002C6872">
      <w:pPr>
        <w:spacing w:before="600" w:after="600"/>
        <w:jc w:val="both"/>
        <w:rPr>
          <w:rFonts w:asciiTheme="minorHAnsi" w:hAnsiTheme="minorHAnsi" w:cstheme="minorHAnsi"/>
          <w:color w:val="7F7F7F" w:themeColor="text1" w:themeTint="80"/>
          <w:sz w:val="40"/>
          <w:szCs w:val="40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w:drawing>
          <wp:anchor distT="0" distB="0" distL="114300" distR="114300" simplePos="0" relativeHeight="251684864" behindDoc="1" locked="0" layoutInCell="1" allowOverlap="1" wp14:anchorId="6955DCFF" wp14:editId="646B4F26">
            <wp:simplePos x="0" y="0"/>
            <wp:positionH relativeFrom="margin">
              <wp:align>left</wp:align>
            </wp:positionH>
            <wp:positionV relativeFrom="paragraph">
              <wp:posOffset>1438800</wp:posOffset>
            </wp:positionV>
            <wp:extent cx="360000" cy="360000"/>
            <wp:effectExtent l="0" t="0" r="2540" b="2540"/>
            <wp:wrapTight wrapText="bothSides">
              <wp:wrapPolygon edited="0">
                <wp:start x="3435" y="0"/>
                <wp:lineTo x="0" y="3435"/>
                <wp:lineTo x="0" y="16028"/>
                <wp:lineTo x="2290" y="20608"/>
                <wp:lineTo x="3435" y="20608"/>
                <wp:lineTo x="17173" y="20608"/>
                <wp:lineTo x="18318" y="20608"/>
                <wp:lineTo x="20608" y="16028"/>
                <wp:lineTo x="20608" y="3435"/>
                <wp:lineTo x="17173" y="0"/>
                <wp:lineTo x="3435" y="0"/>
              </wp:wrapPolygon>
            </wp:wrapTight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07A59" w:rsidRPr="00F07A5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FB16CD2" wp14:editId="1F2887D7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10"/>
                <wp:effectExtent l="0" t="0" r="19685" b="15240"/>
                <wp:wrapTopAndBottom/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10"/>
                          <a:chOff x="0" y="0"/>
                          <a:chExt cx="5581015" cy="880176"/>
                        </a:xfrm>
                      </wpg:grpSpPr>
                      <wps:wsp>
                        <wps:cNvPr id="14" name="Obdélník se zakulacenými rohy na opačné straně 14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A2369B5" w14:textId="7DA9544A" w:rsidR="00F86322" w:rsidRPr="001957BB" w:rsidRDefault="00F86322" w:rsidP="00F8632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2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F07A59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16CD2" id="Skupina 13" o:spid="_x0000_s1030" style="position:absolute;left:0;text-align:left;margin-left:0;margin-top:0;width:439.45pt;height:69.3pt;z-index:251662336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">
                <v:shape id="Obdélník se zakulacenými rohy na opačné straně 14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1A2369B5" w14:textId="7DA9544A" w:rsidR="00F86322" w:rsidRPr="001957BB" w:rsidRDefault="00F86322" w:rsidP="00F8632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2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F07A59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="00F07A59" w:rsidRPr="002C6872">
        <w:rPr>
          <w:rFonts w:asciiTheme="minorHAnsi" w:hAnsiTheme="minorHAnsi" w:cstheme="minorHAnsi"/>
          <w:i/>
          <w:iCs/>
          <w:color w:val="7F7F7F" w:themeColor="text1" w:themeTint="80"/>
          <w:sz w:val="40"/>
          <w:szCs w:val="40"/>
        </w:rPr>
        <w:t xml:space="preserve">Při kompilaci tohoto programu došlo k chybovému hlášení. </w:t>
      </w:r>
    </w:p>
    <w:p w14:paraId="1A2997BE" w14:textId="3CCF28EB" w:rsidR="00F07A59" w:rsidRPr="00F07A59" w:rsidRDefault="002C6872" w:rsidP="00F07A59">
      <w:pPr>
        <w:spacing w:before="600" w:after="600"/>
        <w:jc w:val="both"/>
        <w:rPr>
          <w:rFonts w:asciiTheme="minorHAnsi" w:eastAsiaTheme="minorHAnsi" w:hAnsiTheme="minorHAnsi" w:cstheme="minorHAnsi"/>
          <w:i/>
          <w:iCs/>
          <w:noProof/>
          <w:color w:val="7F7F7F" w:themeColor="text1" w:themeTint="80"/>
          <w:sz w:val="40"/>
          <w:szCs w:val="22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82816" behindDoc="1" locked="0" layoutInCell="1" allowOverlap="1" wp14:anchorId="461A95DC" wp14:editId="03C8574D">
            <wp:simplePos x="0" y="0"/>
            <wp:positionH relativeFrom="margin">
              <wp:align>left</wp:align>
            </wp:positionH>
            <wp:positionV relativeFrom="paragraph">
              <wp:posOffset>2230093</wp:posOffset>
            </wp:positionV>
            <wp:extent cx="360000" cy="360000"/>
            <wp:effectExtent l="0" t="0" r="2540" b="2540"/>
            <wp:wrapTight wrapText="bothSides">
              <wp:wrapPolygon edited="0">
                <wp:start x="3435" y="0"/>
                <wp:lineTo x="0" y="3435"/>
                <wp:lineTo x="0" y="16028"/>
                <wp:lineTo x="2290" y="20608"/>
                <wp:lineTo x="3435" y="20608"/>
                <wp:lineTo x="17173" y="20608"/>
                <wp:lineTo x="18318" y="20608"/>
                <wp:lineTo x="20608" y="16028"/>
                <wp:lineTo x="20608" y="3435"/>
                <wp:lineTo x="17173" y="0"/>
                <wp:lineTo x="3435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7A59" w:rsidRPr="00F07A59">
        <w:rPr>
          <w:rFonts w:asciiTheme="minorHAnsi" w:eastAsiaTheme="minorHAnsi" w:hAnsiTheme="minorHAnsi" w:cstheme="minorHAnsi"/>
          <w:i/>
          <w:iCs/>
          <w:noProof/>
          <w:color w:val="7F7F7F" w:themeColor="text1" w:themeTint="80"/>
          <w:sz w:val="40"/>
          <w:szCs w:val="22"/>
        </w:rPr>
        <w:drawing>
          <wp:inline distT="0" distB="0" distL="0" distR="0" wp14:anchorId="7DB9CB6D" wp14:editId="3262696B">
            <wp:extent cx="2540635" cy="1868805"/>
            <wp:effectExtent l="0" t="0" r="0" b="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589C" w14:textId="1099D6A3" w:rsidR="00F07A59" w:rsidRPr="00F07A59" w:rsidRDefault="00F07A59" w:rsidP="00F07A59">
      <w:pPr>
        <w:spacing w:before="600" w:after="600"/>
        <w:jc w:val="both"/>
        <w:rPr>
          <w:rFonts w:asciiTheme="minorHAnsi" w:hAnsiTheme="minorHAnsi" w:cstheme="minorHAnsi"/>
          <w:i/>
          <w:iCs/>
          <w:color w:val="7F7F7F" w:themeColor="text1" w:themeTint="80"/>
          <w:sz w:val="40"/>
          <w:szCs w:val="40"/>
        </w:rPr>
      </w:pPr>
      <w:r w:rsidRPr="00F07A59">
        <w:rPr>
          <w:rFonts w:asciiTheme="minorHAnsi" w:hAnsiTheme="minorHAnsi" w:cstheme="minorHAnsi"/>
          <w:i/>
          <w:iCs/>
          <w:color w:val="7F7F7F" w:themeColor="text1" w:themeTint="80"/>
          <w:sz w:val="40"/>
          <w:szCs w:val="40"/>
        </w:rPr>
        <w:t>Chybové hlášení:</w:t>
      </w:r>
    </w:p>
    <w:p w14:paraId="591B6D06" w14:textId="70511BFA" w:rsidR="002C6872" w:rsidRDefault="00F07A59" w:rsidP="009F3A26">
      <w:pPr>
        <w:spacing w:before="600" w:after="600"/>
        <w:jc w:val="both"/>
        <w:rPr>
          <w:rFonts w:asciiTheme="minorHAnsi" w:eastAsiaTheme="minorHAnsi" w:hAnsiTheme="minorHAnsi" w:cstheme="minorHAnsi"/>
          <w:i/>
          <w:iCs/>
          <w:noProof/>
          <w:color w:val="7F7F7F" w:themeColor="text1" w:themeTint="80"/>
          <w:sz w:val="40"/>
          <w:szCs w:val="22"/>
        </w:rPr>
      </w:pPr>
      <w:r w:rsidRPr="00F07A59">
        <w:rPr>
          <w:rFonts w:asciiTheme="minorHAnsi" w:eastAsiaTheme="minorHAnsi" w:hAnsiTheme="minorHAnsi" w:cstheme="minorHAnsi"/>
          <w:i/>
          <w:iCs/>
          <w:noProof/>
          <w:color w:val="7F7F7F" w:themeColor="text1" w:themeTint="80"/>
          <w:sz w:val="40"/>
          <w:szCs w:val="22"/>
        </w:rPr>
        <w:drawing>
          <wp:inline distT="0" distB="0" distL="0" distR="0" wp14:anchorId="03E27F5F" wp14:editId="41747C8F">
            <wp:extent cx="5760720" cy="1526030"/>
            <wp:effectExtent l="0" t="0" r="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293F" w14:textId="77777777" w:rsidR="002C6872" w:rsidRDefault="002C6872">
      <w:pPr>
        <w:spacing w:after="160" w:line="259" w:lineRule="auto"/>
        <w:rPr>
          <w:rFonts w:asciiTheme="minorHAnsi" w:eastAsiaTheme="minorHAnsi" w:hAnsiTheme="minorHAnsi" w:cstheme="minorHAnsi"/>
          <w:i/>
          <w:iCs/>
          <w:noProof/>
          <w:color w:val="7F7F7F" w:themeColor="text1" w:themeTint="80"/>
          <w:sz w:val="40"/>
          <w:szCs w:val="22"/>
        </w:rPr>
      </w:pPr>
      <w:r>
        <w:rPr>
          <w:rFonts w:asciiTheme="minorHAnsi" w:eastAsiaTheme="minorHAnsi" w:hAnsiTheme="minorHAnsi" w:cstheme="minorHAnsi"/>
          <w:i/>
          <w:iCs/>
          <w:noProof/>
          <w:color w:val="7F7F7F" w:themeColor="text1" w:themeTint="80"/>
          <w:sz w:val="40"/>
          <w:szCs w:val="22"/>
        </w:rPr>
        <w:br w:type="page"/>
      </w:r>
    </w:p>
    <w:p w14:paraId="7A989B92" w14:textId="77777777" w:rsidR="00F07A59" w:rsidRPr="00F07A59" w:rsidRDefault="00F07A59" w:rsidP="00F07A59">
      <w:pPr>
        <w:pStyle w:val="Default"/>
        <w:rPr>
          <w:rFonts w:asciiTheme="minorHAnsi" w:hAnsiTheme="minorHAnsi" w:cstheme="minorHAnsi"/>
          <w:color w:val="7F7F7F" w:themeColor="text1" w:themeTint="80"/>
          <w:sz w:val="40"/>
          <w:szCs w:val="40"/>
        </w:rPr>
      </w:pPr>
      <w:bookmarkStart w:id="0" w:name="_GoBack"/>
      <w:bookmarkEnd w:id="0"/>
      <w:r w:rsidRPr="00F07A59">
        <w:rPr>
          <w:rFonts w:asciiTheme="minorHAnsi" w:hAnsiTheme="minorHAnsi" w:cstheme="minorHAnsi"/>
          <w:i/>
          <w:iCs/>
          <w:color w:val="7F7F7F" w:themeColor="text1" w:themeTint="80"/>
          <w:sz w:val="40"/>
          <w:szCs w:val="40"/>
        </w:rPr>
        <w:lastRenderedPageBreak/>
        <w:t xml:space="preserve">Otázky: </w:t>
      </w:r>
    </w:p>
    <w:p w14:paraId="3DE90540" w14:textId="0818E075" w:rsidR="00F07A59" w:rsidRDefault="00F07A59" w:rsidP="00F07A59">
      <w:pPr>
        <w:pStyle w:val="Default"/>
        <w:rPr>
          <w:rFonts w:asciiTheme="minorHAnsi" w:hAnsiTheme="minorHAnsi" w:cstheme="minorHAnsi"/>
          <w:color w:val="7F7F7F" w:themeColor="text1" w:themeTint="80"/>
          <w:sz w:val="23"/>
          <w:szCs w:val="23"/>
        </w:rPr>
      </w:pPr>
    </w:p>
    <w:p w14:paraId="4B952B25" w14:textId="3D67AE7D" w:rsidR="00F07A59" w:rsidRDefault="00F07A59" w:rsidP="00F07A59">
      <w:pPr>
        <w:pStyle w:val="Default"/>
        <w:rPr>
          <w:rFonts w:asciiTheme="minorHAnsi" w:hAnsiTheme="minorHAnsi" w:cstheme="minorHAnsi"/>
          <w:color w:val="7F7F7F" w:themeColor="text1" w:themeTint="80"/>
          <w:sz w:val="28"/>
          <w:szCs w:val="23"/>
        </w:rPr>
      </w:pPr>
      <w:r>
        <w:rPr>
          <w:rFonts w:asciiTheme="minorHAnsi" w:hAnsiTheme="minorHAnsi"/>
          <w:b/>
          <w:noProof/>
          <w:color w:val="000000" w:themeColor="text1"/>
          <w:szCs w:val="16"/>
          <w:lang w:eastAsia="cs-CZ"/>
        </w:rPr>
        <w:drawing>
          <wp:anchor distT="0" distB="0" distL="114300" distR="114300" simplePos="0" relativeHeight="251668480" behindDoc="1" locked="0" layoutInCell="1" allowOverlap="1" wp14:anchorId="4A58E0E3" wp14:editId="2CDB52E4">
            <wp:simplePos x="0" y="0"/>
            <wp:positionH relativeFrom="margin">
              <wp:align>left</wp:align>
            </wp:positionH>
            <wp:positionV relativeFrom="paragraph">
              <wp:posOffset>64155</wp:posOffset>
            </wp:positionV>
            <wp:extent cx="360000" cy="360000"/>
            <wp:effectExtent l="0" t="0" r="2540" b="2540"/>
            <wp:wrapTight wrapText="bothSides">
              <wp:wrapPolygon edited="0">
                <wp:start x="3435" y="0"/>
                <wp:lineTo x="0" y="3435"/>
                <wp:lineTo x="0" y="16028"/>
                <wp:lineTo x="2290" y="20608"/>
                <wp:lineTo x="3435" y="20608"/>
                <wp:lineTo x="17173" y="20608"/>
                <wp:lineTo x="18318" y="20608"/>
                <wp:lineTo x="20608" y="16028"/>
                <wp:lineTo x="20608" y="3435"/>
                <wp:lineTo x="17173" y="0"/>
                <wp:lineTo x="3435" y="0"/>
              </wp:wrapPolygon>
            </wp:wrapTight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7A59">
        <w:rPr>
          <w:rFonts w:asciiTheme="minorHAnsi" w:hAnsiTheme="minorHAnsi" w:cstheme="minorHAnsi"/>
          <w:color w:val="7F7F7F" w:themeColor="text1" w:themeTint="80"/>
          <w:sz w:val="28"/>
          <w:szCs w:val="23"/>
        </w:rPr>
        <w:t xml:space="preserve">Na jaké řádce se nachází chyba, aby mohla proběhnout kompilace programu? </w:t>
      </w:r>
    </w:p>
    <w:p w14:paraId="52FB0A25" w14:textId="5B6A1018" w:rsidR="00F07A59" w:rsidRPr="00F07A59" w:rsidRDefault="00F07A59" w:rsidP="00F07A59">
      <w:pPr>
        <w:pStyle w:val="Default"/>
        <w:rPr>
          <w:rFonts w:asciiTheme="minorHAnsi" w:hAnsiTheme="minorHAnsi" w:cstheme="minorHAnsi"/>
          <w:color w:val="7F7F7F" w:themeColor="text1" w:themeTint="80"/>
          <w:sz w:val="28"/>
          <w:szCs w:val="23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3"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B2C67" wp14:editId="69144C46">
                <wp:simplePos x="0" y="0"/>
                <wp:positionH relativeFrom="margin">
                  <wp:align>left</wp:align>
                </wp:positionH>
                <wp:positionV relativeFrom="paragraph">
                  <wp:posOffset>219523</wp:posOffset>
                </wp:positionV>
                <wp:extent cx="5581015" cy="878139"/>
                <wp:effectExtent l="0" t="0" r="19685" b="17780"/>
                <wp:wrapTopAndBottom/>
                <wp:docPr id="39" name="Obdélník se zakulacenými rohy na opačné straně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878139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188CD" id="Obdélník se zakulacenými rohy na opačné straně 39" o:spid="_x0000_s1026" style="position:absolute;margin-left:0;margin-top:17.3pt;width:439.45pt;height:69.1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5581015,87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" path="m439070,l5581015,r,l5581015,439070v,242492,-196578,439070,-439070,439070l,878139r,l,439070c,196578,196578,,439070,xe" filled="f" strokecolor="#1f4d78 [1604]" strokeweight="1pt">
                <v:stroke joinstyle="miter"/>
                <v:path arrowok="t" o:connecttype="custom" o:connectlocs="439070,0;5581015,0;5581015,0;5581015,439070;5141945,878140;0,878139;0,878139;0,439070;439070,0" o:connectangles="0,0,0,0,0,0,0,0,0"/>
                <w10:wrap type="topAndBottom" anchorx="margin"/>
              </v:shape>
            </w:pict>
          </mc:Fallback>
        </mc:AlternateContent>
      </w:r>
    </w:p>
    <w:p w14:paraId="34A51511" w14:textId="0EF840D6" w:rsidR="00F07A59" w:rsidRPr="00F07A59" w:rsidRDefault="00F07A59" w:rsidP="00F07A59">
      <w:pPr>
        <w:pStyle w:val="Default"/>
        <w:rPr>
          <w:rFonts w:asciiTheme="minorHAnsi" w:hAnsiTheme="minorHAnsi" w:cstheme="minorHAnsi"/>
          <w:color w:val="7F7F7F" w:themeColor="text1" w:themeTint="80"/>
          <w:sz w:val="28"/>
          <w:szCs w:val="23"/>
        </w:rPr>
      </w:pPr>
      <w:r>
        <w:rPr>
          <w:rFonts w:asciiTheme="minorHAnsi" w:hAnsiTheme="minorHAnsi"/>
          <w:b/>
          <w:noProof/>
          <w:color w:val="000000" w:themeColor="text1"/>
          <w:szCs w:val="16"/>
          <w:lang w:eastAsia="cs-CZ"/>
        </w:rPr>
        <w:drawing>
          <wp:anchor distT="0" distB="0" distL="114300" distR="114300" simplePos="0" relativeHeight="251670528" behindDoc="1" locked="0" layoutInCell="1" allowOverlap="1" wp14:anchorId="281F59A7" wp14:editId="740D5CAE">
            <wp:simplePos x="0" y="0"/>
            <wp:positionH relativeFrom="margin">
              <wp:posOffset>0</wp:posOffset>
            </wp:positionH>
            <wp:positionV relativeFrom="paragraph">
              <wp:posOffset>1036215</wp:posOffset>
            </wp:positionV>
            <wp:extent cx="360000" cy="360000"/>
            <wp:effectExtent l="0" t="0" r="2540" b="2540"/>
            <wp:wrapTight wrapText="bothSides">
              <wp:wrapPolygon edited="0">
                <wp:start x="3435" y="0"/>
                <wp:lineTo x="0" y="3435"/>
                <wp:lineTo x="0" y="16028"/>
                <wp:lineTo x="2290" y="20608"/>
                <wp:lineTo x="3435" y="20608"/>
                <wp:lineTo x="17173" y="20608"/>
                <wp:lineTo x="18318" y="20608"/>
                <wp:lineTo x="20608" y="16028"/>
                <wp:lineTo x="20608" y="3435"/>
                <wp:lineTo x="17173" y="0"/>
                <wp:lineTo x="3435" y="0"/>
              </wp:wrapPolygon>
            </wp:wrapTight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25F2DC" w14:textId="3FA97BBE" w:rsidR="00F07A59" w:rsidRDefault="00F07A59" w:rsidP="00F07A59">
      <w:pPr>
        <w:pStyle w:val="Default"/>
        <w:rPr>
          <w:rFonts w:asciiTheme="minorHAnsi" w:hAnsiTheme="minorHAnsi" w:cstheme="minorHAnsi"/>
          <w:color w:val="7F7F7F" w:themeColor="text1" w:themeTint="80"/>
          <w:sz w:val="28"/>
          <w:szCs w:val="23"/>
        </w:rPr>
      </w:pPr>
      <w:r w:rsidRPr="00F07A59">
        <w:rPr>
          <w:rFonts w:asciiTheme="minorHAnsi" w:hAnsiTheme="minorHAnsi" w:cstheme="minorHAnsi"/>
          <w:color w:val="7F7F7F" w:themeColor="text1" w:themeTint="80"/>
          <w:sz w:val="28"/>
          <w:szCs w:val="23"/>
        </w:rPr>
        <w:t xml:space="preserve">Jak tuto chybu odstraníš? </w:t>
      </w:r>
    </w:p>
    <w:p w14:paraId="14EAD089" w14:textId="2C7E12DC" w:rsidR="00F07A59" w:rsidRPr="00F07A59" w:rsidRDefault="00F07A59" w:rsidP="00F07A59">
      <w:pPr>
        <w:pStyle w:val="Default"/>
        <w:rPr>
          <w:rFonts w:asciiTheme="minorHAnsi" w:hAnsiTheme="minorHAnsi" w:cstheme="minorHAnsi"/>
          <w:color w:val="7F7F7F" w:themeColor="text1" w:themeTint="80"/>
          <w:sz w:val="28"/>
          <w:szCs w:val="23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3"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A63CF6" wp14:editId="5C5FFA5B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5581015" cy="878139"/>
                <wp:effectExtent l="0" t="0" r="19685" b="17780"/>
                <wp:wrapTopAndBottom/>
                <wp:docPr id="55" name="Obdélník se zakulacenými rohy na opačné straně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878139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4483D" id="Obdélník se zakulacenými rohy na opačné straně 55" o:spid="_x0000_s1026" style="position:absolute;margin-left:0;margin-top:16.8pt;width:439.45pt;height:69.1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5581015,87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" path="m439070,l5581015,r,l5581015,439070v,242492,-196578,439070,-439070,439070l,878139r,l,439070c,196578,196578,,439070,xe" filled="f" strokecolor="#1f4d78 [1604]" strokeweight="1pt">
                <v:stroke joinstyle="miter"/>
                <v:path arrowok="t" o:connecttype="custom" o:connectlocs="439070,0;5581015,0;5581015,0;5581015,439070;5141945,878140;0,878139;0,878139;0,439070;439070,0" o:connectangles="0,0,0,0,0,0,0,0,0"/>
                <w10:wrap type="topAndBottom" anchorx="margin"/>
              </v:shape>
            </w:pict>
          </mc:Fallback>
        </mc:AlternateContent>
      </w:r>
    </w:p>
    <w:p w14:paraId="16E2B8EB" w14:textId="17178600" w:rsidR="00F07A59" w:rsidRPr="00F07A59" w:rsidRDefault="00F07A59" w:rsidP="00F07A59">
      <w:pPr>
        <w:pStyle w:val="Default"/>
        <w:rPr>
          <w:rFonts w:asciiTheme="minorHAnsi" w:hAnsiTheme="minorHAnsi" w:cstheme="minorHAnsi"/>
          <w:color w:val="7F7F7F" w:themeColor="text1" w:themeTint="80"/>
          <w:sz w:val="28"/>
          <w:szCs w:val="23"/>
        </w:rPr>
      </w:pPr>
      <w:r>
        <w:rPr>
          <w:rFonts w:asciiTheme="minorHAnsi" w:hAnsiTheme="minorHAnsi"/>
          <w:b/>
          <w:noProof/>
          <w:color w:val="000000" w:themeColor="text1"/>
          <w:szCs w:val="16"/>
          <w:lang w:eastAsia="cs-CZ"/>
        </w:rPr>
        <w:drawing>
          <wp:anchor distT="0" distB="0" distL="114300" distR="114300" simplePos="0" relativeHeight="251672576" behindDoc="1" locked="0" layoutInCell="1" allowOverlap="1" wp14:anchorId="2836FAA7" wp14:editId="7CD2C40D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360000" cy="360000"/>
            <wp:effectExtent l="0" t="0" r="2540" b="2540"/>
            <wp:wrapTight wrapText="bothSides">
              <wp:wrapPolygon edited="0">
                <wp:start x="3435" y="0"/>
                <wp:lineTo x="0" y="3435"/>
                <wp:lineTo x="0" y="16028"/>
                <wp:lineTo x="2290" y="20608"/>
                <wp:lineTo x="3435" y="20608"/>
                <wp:lineTo x="17173" y="20608"/>
                <wp:lineTo x="18318" y="20608"/>
                <wp:lineTo x="20608" y="16028"/>
                <wp:lineTo x="20608" y="3435"/>
                <wp:lineTo x="17173" y="0"/>
                <wp:lineTo x="3435" y="0"/>
              </wp:wrapPolygon>
            </wp:wrapTight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DCBE6E" w14:textId="405EFCDD" w:rsidR="00F07A59" w:rsidRPr="00F07A59" w:rsidRDefault="00F07A59" w:rsidP="00F07A59">
      <w:pPr>
        <w:pStyle w:val="Default"/>
        <w:spacing w:after="289"/>
        <w:rPr>
          <w:rFonts w:asciiTheme="minorHAnsi" w:hAnsiTheme="minorHAnsi" w:cstheme="minorHAnsi"/>
          <w:color w:val="7F7F7F" w:themeColor="text1" w:themeTint="80"/>
          <w:sz w:val="28"/>
          <w:szCs w:val="23"/>
        </w:rPr>
      </w:pPr>
      <w:r w:rsidRPr="00F07A59">
        <w:rPr>
          <w:rFonts w:asciiTheme="minorHAnsi" w:hAnsiTheme="minorHAnsi" w:cstheme="minorHAnsi"/>
          <w:color w:val="7F7F7F" w:themeColor="text1" w:themeTint="80"/>
          <w:sz w:val="28"/>
          <w:szCs w:val="23"/>
        </w:rPr>
        <w:t xml:space="preserve">Po spuštění programu je: </w:t>
      </w:r>
    </w:p>
    <w:p w14:paraId="39823823" w14:textId="77777777" w:rsidR="00F07A59" w:rsidRPr="00F07A59" w:rsidRDefault="00F07A59" w:rsidP="00F07A59">
      <w:pPr>
        <w:pStyle w:val="Default"/>
        <w:spacing w:after="289"/>
        <w:ind w:left="708" w:firstLine="708"/>
        <w:rPr>
          <w:rFonts w:asciiTheme="minorHAnsi" w:hAnsiTheme="minorHAnsi" w:cstheme="minorHAnsi"/>
          <w:color w:val="7F7F7F" w:themeColor="text1" w:themeTint="80"/>
          <w:sz w:val="28"/>
          <w:szCs w:val="23"/>
        </w:rPr>
      </w:pPr>
      <w:r w:rsidRPr="00F07A59">
        <w:rPr>
          <w:rFonts w:asciiTheme="minorHAnsi" w:hAnsiTheme="minorHAnsi" w:cstheme="minorHAnsi"/>
          <w:i/>
          <w:color w:val="7F7F7F" w:themeColor="text1" w:themeTint="80"/>
          <w:sz w:val="28"/>
          <w:szCs w:val="23"/>
        </w:rPr>
        <w:t>a)</w:t>
      </w:r>
      <w:r w:rsidRPr="00F07A59">
        <w:rPr>
          <w:rFonts w:asciiTheme="minorHAnsi" w:hAnsiTheme="minorHAnsi" w:cstheme="minorHAnsi"/>
          <w:color w:val="7F7F7F" w:themeColor="text1" w:themeTint="80"/>
          <w:sz w:val="28"/>
          <w:szCs w:val="23"/>
        </w:rPr>
        <w:t xml:space="preserve"> LED dioda zhasnutá </w:t>
      </w:r>
    </w:p>
    <w:p w14:paraId="53B056B4" w14:textId="77777777" w:rsidR="00F07A59" w:rsidRPr="00F07A59" w:rsidRDefault="00F07A59" w:rsidP="00F07A59">
      <w:pPr>
        <w:pStyle w:val="Default"/>
        <w:spacing w:after="289"/>
        <w:ind w:left="708" w:firstLine="708"/>
        <w:rPr>
          <w:rFonts w:asciiTheme="minorHAnsi" w:hAnsiTheme="minorHAnsi" w:cstheme="minorHAnsi"/>
          <w:color w:val="7F7F7F" w:themeColor="text1" w:themeTint="80"/>
          <w:sz w:val="28"/>
          <w:szCs w:val="23"/>
        </w:rPr>
      </w:pPr>
      <w:r w:rsidRPr="00F07A59">
        <w:rPr>
          <w:rFonts w:asciiTheme="minorHAnsi" w:hAnsiTheme="minorHAnsi" w:cstheme="minorHAnsi"/>
          <w:i/>
          <w:color w:val="7F7F7F" w:themeColor="text1" w:themeTint="80"/>
          <w:sz w:val="28"/>
          <w:szCs w:val="23"/>
        </w:rPr>
        <w:t>b)</w:t>
      </w:r>
      <w:r w:rsidRPr="00F07A59">
        <w:rPr>
          <w:rFonts w:asciiTheme="minorHAnsi" w:hAnsiTheme="minorHAnsi" w:cstheme="minorHAnsi"/>
          <w:color w:val="7F7F7F" w:themeColor="text1" w:themeTint="80"/>
          <w:sz w:val="28"/>
          <w:szCs w:val="23"/>
        </w:rPr>
        <w:t xml:space="preserve"> LED dioda svítí </w:t>
      </w:r>
    </w:p>
    <w:p w14:paraId="2EFB15E0" w14:textId="12A152E4" w:rsidR="00F07A59" w:rsidRPr="00F07A59" w:rsidRDefault="00F07A59" w:rsidP="00F07A59">
      <w:pPr>
        <w:pStyle w:val="Default"/>
        <w:spacing w:after="289"/>
        <w:ind w:left="708" w:firstLine="708"/>
        <w:rPr>
          <w:rFonts w:asciiTheme="minorHAnsi" w:hAnsiTheme="minorHAnsi" w:cstheme="minorHAnsi"/>
          <w:color w:val="7F7F7F" w:themeColor="text1" w:themeTint="80"/>
          <w:sz w:val="28"/>
          <w:szCs w:val="23"/>
        </w:rPr>
      </w:pPr>
      <w:r w:rsidRPr="00F07A59">
        <w:rPr>
          <w:rFonts w:asciiTheme="minorHAnsi" w:hAnsiTheme="minorHAnsi"/>
          <w:b/>
          <w:i/>
          <w:noProof/>
          <w:color w:val="000000" w:themeColor="text1"/>
          <w:szCs w:val="16"/>
          <w:lang w:eastAsia="cs-CZ"/>
        </w:rPr>
        <w:drawing>
          <wp:anchor distT="0" distB="0" distL="114300" distR="114300" simplePos="0" relativeHeight="251674624" behindDoc="1" locked="0" layoutInCell="1" allowOverlap="1" wp14:anchorId="4C974144" wp14:editId="3CB82607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360000" cy="360000"/>
            <wp:effectExtent l="0" t="0" r="2540" b="2540"/>
            <wp:wrapTight wrapText="bothSides">
              <wp:wrapPolygon edited="0">
                <wp:start x="3435" y="0"/>
                <wp:lineTo x="0" y="3435"/>
                <wp:lineTo x="0" y="16028"/>
                <wp:lineTo x="2290" y="20608"/>
                <wp:lineTo x="3435" y="20608"/>
                <wp:lineTo x="17173" y="20608"/>
                <wp:lineTo x="18318" y="20608"/>
                <wp:lineTo x="20608" y="16028"/>
                <wp:lineTo x="20608" y="3435"/>
                <wp:lineTo x="17173" y="0"/>
                <wp:lineTo x="3435" y="0"/>
              </wp:wrapPolygon>
            </wp:wrapTight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7A59">
        <w:rPr>
          <w:rFonts w:asciiTheme="minorHAnsi" w:hAnsiTheme="minorHAnsi" w:cstheme="minorHAnsi"/>
          <w:i/>
          <w:color w:val="7F7F7F" w:themeColor="text1" w:themeTint="80"/>
          <w:sz w:val="28"/>
          <w:szCs w:val="23"/>
        </w:rPr>
        <w:t>c)</w:t>
      </w:r>
      <w:r w:rsidRPr="00F07A59">
        <w:rPr>
          <w:rFonts w:asciiTheme="minorHAnsi" w:hAnsiTheme="minorHAnsi" w:cstheme="minorHAnsi"/>
          <w:color w:val="7F7F7F" w:themeColor="text1" w:themeTint="80"/>
          <w:sz w:val="28"/>
          <w:szCs w:val="23"/>
        </w:rPr>
        <w:t xml:space="preserve"> LED dioda bliká </w:t>
      </w:r>
    </w:p>
    <w:p w14:paraId="505E6B21" w14:textId="2A70C1EE" w:rsidR="00F4292A" w:rsidRDefault="00F07A59" w:rsidP="00F07A59">
      <w:pPr>
        <w:pStyle w:val="Default"/>
        <w:rPr>
          <w:rFonts w:asciiTheme="minorHAnsi" w:hAnsiTheme="minorHAnsi" w:cstheme="minorHAnsi"/>
          <w:color w:val="7F7F7F" w:themeColor="text1" w:themeTint="80"/>
          <w:sz w:val="28"/>
          <w:szCs w:val="23"/>
        </w:rPr>
      </w:pPr>
      <w:r w:rsidRPr="00F07A59">
        <w:rPr>
          <w:rFonts w:asciiTheme="minorHAnsi" w:hAnsiTheme="minorHAnsi" w:cstheme="minorHAnsi"/>
          <w:color w:val="7F7F7F" w:themeColor="text1" w:themeTint="80"/>
          <w:sz w:val="28"/>
          <w:szCs w:val="23"/>
        </w:rPr>
        <w:t>Jakou změnu uděláš v pr</w:t>
      </w:r>
      <w:r>
        <w:rPr>
          <w:rFonts w:asciiTheme="minorHAnsi" w:hAnsiTheme="minorHAnsi" w:cstheme="minorHAnsi"/>
          <w:color w:val="7F7F7F" w:themeColor="text1" w:themeTint="80"/>
          <w:sz w:val="28"/>
          <w:szCs w:val="23"/>
        </w:rPr>
        <w:t xml:space="preserve">ogramu, aby LED dioda blikala? </w:t>
      </w:r>
    </w:p>
    <w:p w14:paraId="42CC9A1B" w14:textId="3E40E50F" w:rsidR="00F07A59" w:rsidRPr="00F07A59" w:rsidRDefault="00F07A59" w:rsidP="00F07A59">
      <w:pPr>
        <w:pStyle w:val="Default"/>
        <w:rPr>
          <w:rFonts w:asciiTheme="minorHAnsi" w:hAnsiTheme="minorHAnsi" w:cstheme="minorHAnsi"/>
          <w:color w:val="7F7F7F" w:themeColor="text1" w:themeTint="80"/>
          <w:sz w:val="28"/>
          <w:szCs w:val="23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3"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A055D3" wp14:editId="51C3B768">
                <wp:simplePos x="0" y="0"/>
                <wp:positionH relativeFrom="margin">
                  <wp:align>left</wp:align>
                </wp:positionH>
                <wp:positionV relativeFrom="paragraph">
                  <wp:posOffset>252099</wp:posOffset>
                </wp:positionV>
                <wp:extent cx="5581015" cy="878139"/>
                <wp:effectExtent l="0" t="0" r="19685" b="17780"/>
                <wp:wrapTopAndBottom/>
                <wp:docPr id="56" name="Obdélník se zakulacenými rohy na opačné straně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878139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A5B9D" id="Obdélník se zakulacenými rohy na opačné straně 56" o:spid="_x0000_s1026" style="position:absolute;margin-left:0;margin-top:19.85pt;width:439.45pt;height:69.15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5581015,87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" path="m439070,l5581015,r,l5581015,439070v,242492,-196578,439070,-439070,439070l,878139r,l,439070c,196578,196578,,439070,xe" filled="f" strokecolor="#1f4d78 [1604]" strokeweight="1pt">
                <v:stroke joinstyle="miter"/>
                <v:path arrowok="t" o:connecttype="custom" o:connectlocs="439070,0;5581015,0;5581015,0;5581015,439070;5141945,878140;0,878139;0,878139;0,439070;439070,0" o:connectangles="0,0,0,0,0,0,0,0,0"/>
                <w10:wrap type="topAndBottom" anchorx="margin"/>
              </v:shape>
            </w:pict>
          </mc:Fallback>
        </mc:AlternateContent>
      </w:r>
    </w:p>
    <w:sectPr w:rsidR="00F07A59" w:rsidRPr="00F07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21002A87" w:usb1="00000000" w:usb2="00000000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0B620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ek 30" o:spid="_x0000_i1086" type="#_x0000_t75" style="width:28.45pt;height:28.45pt;visibility:visible;mso-wrap-style:square" o:bullet="t">
        <v:imagedata r:id="rId1" o:title=""/>
      </v:shape>
    </w:pict>
  </w:numPicBullet>
  <w:numPicBullet w:numPicBulletId="1">
    <w:pict>
      <v:shape id="Obrázek 32" o:spid="_x0000_i1087" type="#_x0000_t75" style="width:28.45pt;height:28.45pt;visibility:visible;mso-wrap-style:square" o:bullet="t">
        <v:imagedata r:id="rId2" o:title=""/>
      </v:shape>
    </w:pict>
  </w:numPicBullet>
  <w:numPicBullet w:numPicBulletId="2">
    <w:pict>
      <v:shape id="Obrázek 16" o:spid="_x0000_i1088" type="#_x0000_t75" style="width:28.45pt;height:28.45pt;visibility:visible;mso-wrap-style:square" o:bullet="t">
        <v:imagedata r:id="rId3" o:title=""/>
      </v:shape>
    </w:pict>
  </w:numPicBullet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10B2811"/>
    <w:multiLevelType w:val="hybridMultilevel"/>
    <w:tmpl w:val="8DC89CF2"/>
    <w:lvl w:ilvl="0" w:tplc="6FCA24F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B40D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349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A2B7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74B0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18A6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1804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1A4D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E8DC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51A5B72"/>
    <w:multiLevelType w:val="multilevel"/>
    <w:tmpl w:val="0A48D9CC"/>
    <w:numStyleLink w:val="slovnzvrenprce"/>
  </w:abstractNum>
  <w:abstractNum w:abstractNumId="23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4" w15:restartNumberingAfterBreak="0">
    <w:nsid w:val="69965AD5"/>
    <w:multiLevelType w:val="multilevel"/>
    <w:tmpl w:val="0A48D9CC"/>
    <w:numStyleLink w:val="slovnzvrenprce"/>
  </w:abstractNum>
  <w:abstractNum w:abstractNumId="25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70F706F0"/>
    <w:multiLevelType w:val="multilevel"/>
    <w:tmpl w:val="ACDACDB6"/>
    <w:numStyleLink w:val="slovnkapitolzvrenprce"/>
  </w:abstractNum>
  <w:abstractNum w:abstractNumId="27" w15:restartNumberingAfterBreak="0">
    <w:nsid w:val="772474BC"/>
    <w:multiLevelType w:val="multilevel"/>
    <w:tmpl w:val="ACDACDB6"/>
    <w:numStyleLink w:val="slovnkapitolzvrenprce"/>
  </w:abstractNum>
  <w:abstractNum w:abstractNumId="28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4"/>
  </w:num>
  <w:num w:numId="4">
    <w:abstractNumId w:val="0"/>
  </w:num>
  <w:num w:numId="5">
    <w:abstractNumId w:val="9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2"/>
  </w:num>
  <w:num w:numId="20">
    <w:abstractNumId w:val="19"/>
  </w:num>
  <w:num w:numId="21">
    <w:abstractNumId w:val="29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</w:num>
  <w:num w:numId="26">
    <w:abstractNumId w:val="26"/>
  </w:num>
  <w:num w:numId="27">
    <w:abstractNumId w:val="3"/>
  </w:num>
  <w:num w:numId="28">
    <w:abstractNumId w:val="16"/>
  </w:num>
  <w:num w:numId="29">
    <w:abstractNumId w:val="25"/>
  </w:num>
  <w:num w:numId="30">
    <w:abstractNumId w:val="11"/>
  </w:num>
  <w:num w:numId="31">
    <w:abstractNumId w:val="23"/>
  </w:num>
  <w:num w:numId="32">
    <w:abstractNumId w:val="28"/>
  </w:num>
  <w:num w:numId="33">
    <w:abstractNumId w:val="18"/>
  </w:num>
  <w:num w:numId="34">
    <w:abstractNumId w:val="13"/>
  </w:num>
  <w:num w:numId="35">
    <w:abstractNumId w:val="15"/>
  </w:num>
  <w:num w:numId="36">
    <w:abstractNumId w:val="17"/>
  </w:num>
  <w:num w:numId="37">
    <w:abstractNumId w:val="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D4346"/>
    <w:rsid w:val="00281E4B"/>
    <w:rsid w:val="002C6872"/>
    <w:rsid w:val="0052064A"/>
    <w:rsid w:val="00532697"/>
    <w:rsid w:val="006830D6"/>
    <w:rsid w:val="008F4981"/>
    <w:rsid w:val="009A2098"/>
    <w:rsid w:val="009F3A26"/>
    <w:rsid w:val="00A555F7"/>
    <w:rsid w:val="00C26417"/>
    <w:rsid w:val="00D01B0C"/>
    <w:rsid w:val="00EA5ADD"/>
    <w:rsid w:val="00F07A59"/>
    <w:rsid w:val="00F4292A"/>
    <w:rsid w:val="00F8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281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281E4B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281E4B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281E4B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281E4B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281E4B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281E4B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281E4B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81E4B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81E4B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281E4B"/>
    <w:pPr>
      <w:ind w:left="720"/>
      <w:contextualSpacing/>
    </w:pPr>
  </w:style>
  <w:style w:type="table" w:styleId="Mkatabulky">
    <w:name w:val="Table Grid"/>
    <w:basedOn w:val="Normlntabulka"/>
    <w:uiPriority w:val="59"/>
    <w:rsid w:val="00281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281E4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1E4B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281E4B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281E4B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281E4B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281E4B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281E4B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281E4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81E4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81E4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81E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281E4B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281E4B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281E4B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281E4B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281E4B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281E4B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281E4B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281E4B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281E4B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281E4B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281E4B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281E4B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281E4B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281E4B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281E4B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281E4B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281E4B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281E4B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281E4B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281E4B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281E4B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281E4B"/>
  </w:style>
  <w:style w:type="paragraph" w:styleId="Titulek">
    <w:name w:val="caption"/>
    <w:basedOn w:val="Normln"/>
    <w:next w:val="D-normln"/>
    <w:uiPriority w:val="35"/>
    <w:unhideWhenUsed/>
    <w:qFormat/>
    <w:rsid w:val="00281E4B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81E4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81E4B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281E4B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281E4B"/>
    <w:pPr>
      <w:spacing w:after="20"/>
    </w:pPr>
  </w:style>
  <w:style w:type="numbering" w:customStyle="1" w:styleId="Styl1">
    <w:name w:val="Styl1"/>
    <w:uiPriority w:val="99"/>
    <w:rsid w:val="00281E4B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281E4B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281E4B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281E4B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281E4B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281E4B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281E4B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281E4B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281E4B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281E4B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281E4B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281E4B"/>
    <w:rPr>
      <w:rFonts w:ascii="Courier New" w:hAnsi="Courier New"/>
      <w:i/>
      <w:iCs/>
      <w:sz w:val="18"/>
    </w:rPr>
  </w:style>
  <w:style w:type="paragraph" w:customStyle="1" w:styleId="Default">
    <w:name w:val="Default"/>
    <w:rsid w:val="00F07A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emf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20</TotalTime>
  <Pages>3</Pages>
  <Words>51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6</cp:revision>
  <cp:lastPrinted>2022-05-18T06:05:00Z</cp:lastPrinted>
  <dcterms:created xsi:type="dcterms:W3CDTF">2022-05-04T09:44:00Z</dcterms:created>
  <dcterms:modified xsi:type="dcterms:W3CDTF">2022-05-18T06:06:00Z</dcterms:modified>
</cp:coreProperties>
</file>