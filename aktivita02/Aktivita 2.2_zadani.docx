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3D59C27" wp14:editId="68E0C558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E8C98D" id="Skupina 40" o:spid="_x0000_s1026" style="position:absolute;margin-left:-158.75pt;margin-top:-109.15pt;width:421.1pt;height:352.65pt;z-index:251653120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2FBFAD5" wp14:editId="11FFA3CD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F79D0A6" wp14:editId="173BB95B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577B4691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C208E6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54144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577B4691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C208E6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640EA451" w14:textId="203E71BE" w:rsidR="00A555F7" w:rsidRDefault="00C208E6" w:rsidP="00C208E6">
      <w:pPr>
        <w:jc w:val="both"/>
        <w:rPr>
          <w:rFonts w:ascii="Courier New" w:eastAsiaTheme="minorHAnsi" w:hAnsi="Courier New" w:cstheme="minorBidi"/>
          <w:i/>
          <w:iCs/>
          <w:sz w:val="18"/>
          <w:szCs w:val="22"/>
          <w:lang w:eastAsia="en-US"/>
        </w:rPr>
      </w:pPr>
      <w:r w:rsidRPr="00C208E6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Vytvoř program s blikající LED diodou L1. 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AD23DE0" wp14:editId="69428F47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05D56B7B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Aktivita 2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C208E6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56192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05D56B7B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Aktivita 2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C208E6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537A6259" w14:textId="77777777" w:rsidR="00C208E6" w:rsidRDefault="00C208E6" w:rsidP="00C208E6">
      <w:pPr>
        <w:jc w:val="both"/>
        <w:rPr>
          <w:rFonts w:asciiTheme="minorHAnsi" w:hAnsiTheme="minorHAnsi" w:cstheme="minorHAnsi"/>
        </w:rPr>
      </w:pPr>
    </w:p>
    <w:p w14:paraId="58D77AC9" w14:textId="2DD0DFDA" w:rsidR="00C208E6" w:rsidRDefault="00C208E6" w:rsidP="00C208E6">
      <w:pPr>
        <w:jc w:val="both"/>
        <w:rPr>
          <w:rFonts w:asciiTheme="minorHAnsi" w:hAnsiTheme="minorHAnsi" w:cstheme="minorHAnsi"/>
        </w:rPr>
      </w:pPr>
    </w:p>
    <w:p w14:paraId="3A0DE6BD" w14:textId="4E45CE87" w:rsidR="00C208E6" w:rsidRDefault="00C208E6" w:rsidP="00C208E6">
      <w:pPr>
        <w:jc w:val="both"/>
        <w:rPr>
          <w:rFonts w:asciiTheme="minorHAnsi" w:hAnsiTheme="minorHAnsi" w:cstheme="minorHAnsi"/>
        </w:rPr>
      </w:pPr>
    </w:p>
    <w:p w14:paraId="03B9DBB0" w14:textId="30C67664" w:rsidR="00C208E6" w:rsidRDefault="00C208E6" w:rsidP="00C208E6">
      <w:pPr>
        <w:jc w:val="both"/>
        <w:rPr>
          <w:rFonts w:asciiTheme="minorHAnsi" w:hAnsiTheme="minorHAnsi" w:cstheme="minorHAnsi"/>
        </w:rPr>
      </w:pPr>
    </w:p>
    <w:p w14:paraId="50714F03" w14:textId="41288796" w:rsidR="00C208E6" w:rsidRDefault="00C208E6" w:rsidP="00C208E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3CFDA25" wp14:editId="4AE653B8">
                <wp:simplePos x="0" y="0"/>
                <wp:positionH relativeFrom="margin">
                  <wp:align>center</wp:align>
                </wp:positionH>
                <wp:positionV relativeFrom="paragraph">
                  <wp:posOffset>16376</wp:posOffset>
                </wp:positionV>
                <wp:extent cx="2374265" cy="1448410"/>
                <wp:effectExtent l="0" t="0" r="26035" b="19050"/>
                <wp:wrapNone/>
                <wp:docPr id="54" name="Skupina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265" cy="1448410"/>
                          <a:chOff x="0" y="0"/>
                          <a:chExt cx="1391166" cy="848905"/>
                        </a:xfrm>
                      </wpg:grpSpPr>
                      <wpg:grpSp>
                        <wpg:cNvPr id="6" name="Skupina 6"/>
                        <wpg:cNvGrpSpPr/>
                        <wpg:grpSpPr>
                          <a:xfrm flipV="1">
                            <a:off x="0" y="0"/>
                            <a:ext cx="1391166" cy="326821"/>
                            <a:chOff x="0" y="0"/>
                            <a:chExt cx="3336877" cy="786118"/>
                          </a:xfrm>
                        </wpg:grpSpPr>
                        <wps:wsp>
                          <wps:cNvPr id="7" name="Obdélník 7"/>
                          <wps:cNvSpPr/>
                          <wps:spPr>
                            <a:xfrm>
                              <a:off x="0" y="0"/>
                              <a:ext cx="3336877" cy="78611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ál 8"/>
                          <wps:cNvSpPr/>
                          <wps:spPr>
                            <a:xfrm>
                              <a:off x="1065865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ál 9"/>
                          <wps:cNvSpPr/>
                          <wps:spPr>
                            <a:xfrm>
                              <a:off x="279088" y="222990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  <a:effectLst>
                              <a:glow rad="152400">
                                <a:srgbClr val="FF0000">
                                  <a:alpha val="86000"/>
                                </a:srgb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ál 10"/>
                          <wps:cNvSpPr/>
                          <wps:spPr>
                            <a:xfrm>
                              <a:off x="1896118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ál 11"/>
                          <wps:cNvSpPr/>
                          <wps:spPr>
                            <a:xfrm>
                              <a:off x="2709541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Skupina 53"/>
                        <wpg:cNvGrpSpPr/>
                        <wpg:grpSpPr>
                          <a:xfrm>
                            <a:off x="0" y="522515"/>
                            <a:ext cx="1390650" cy="326390"/>
                            <a:chOff x="0" y="0"/>
                            <a:chExt cx="1390650" cy="326390"/>
                          </a:xfrm>
                        </wpg:grpSpPr>
                        <wpg:grpSp>
                          <wpg:cNvPr id="44" name="Skupina 44"/>
                          <wpg:cNvGrpSpPr/>
                          <wpg:grpSpPr>
                            <a:xfrm flipV="1">
                              <a:off x="0" y="0"/>
                              <a:ext cx="1390650" cy="326390"/>
                              <a:chOff x="0" y="0"/>
                              <a:chExt cx="3336877" cy="786118"/>
                            </a:xfrm>
                          </wpg:grpSpPr>
                          <wps:wsp>
                            <wps:cNvPr id="45" name="Obdélník 45"/>
                            <wps:cNvSpPr/>
                            <wps:spPr>
                              <a:xfrm>
                                <a:off x="0" y="0"/>
                                <a:ext cx="3336877" cy="7861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Ovál 46"/>
                            <wps:cNvSpPr/>
                            <wps:spPr>
                              <a:xfrm>
                                <a:off x="1065865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Ovál 48"/>
                            <wps:cNvSpPr/>
                            <wps:spPr>
                              <a:xfrm>
                                <a:off x="1896118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Ovál 49"/>
                            <wps:cNvSpPr/>
                            <wps:spPr>
                              <a:xfrm>
                                <a:off x="2709541" y="224392"/>
                                <a:ext cx="334370" cy="3343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" name="Ovál 50"/>
                          <wps:cNvSpPr/>
                          <wps:spPr>
                            <a:xfrm flipV="1">
                              <a:off x="135653" y="95459"/>
                              <a:ext cx="139349" cy="13882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E1F5AB" id="Skupina 54" o:spid="_x0000_s1026" style="position:absolute;margin-left:0;margin-top:1.3pt;width:186.95pt;height:114.05pt;z-index:251671552;mso-position-horizontal:center;mso-position-horizontal-relative:margin;mso-width-relative:margin;mso-height-relative:margin" coordsize="13911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">
                <v:group id="Skupina 6" o:spid="_x0000_s1027" style="position:absolute;width:13911;height:3268;flip:y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<v:rect id="Obdélník 7" o:spid="_x0000_s1028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" fillcolor="black [3213]" strokecolor="black [3213]" strokeweight="1pt"/>
                  <v:oval id="Ovál 8" o:spid="_x0000_s1029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" fillcolor="black [3213]" strokecolor="red" strokeweight="1pt">
                    <v:stroke joinstyle="miter"/>
                  </v:oval>
                  <v:oval id="Ovál 9" o:spid="_x0000_s1030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" fillcolor="red" strokecolor="red" strokeweight="1pt">
                    <v:stroke joinstyle="miter"/>
                  </v:oval>
                  <v:oval id="Ovál 10" o:spid="_x0000_s1031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" fillcolor="black [3213]" strokecolor="red" strokeweight="1pt">
                    <v:stroke joinstyle="miter"/>
                  </v:oval>
                  <v:oval id="Ovál 11" o:spid="_x0000_s1032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" fillcolor="black [3213]" strokecolor="red" strokeweight="1pt">
                    <v:stroke joinstyle="miter"/>
                  </v:oval>
                </v:group>
                <v:group id="Skupina 53" o:spid="_x0000_s1033" style="position:absolute;top:5225;width:13906;height:3264" coordsize="13906,3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Skupina 44" o:spid="_x0000_s1034" style="position:absolute;width:13906;height:3263;flip:y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">
                    <v:rect id="Obdélník 45" o:spid="_x0000_s1035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" fillcolor="black [3213]" strokecolor="black [3213]" strokeweight="1pt"/>
                    <v:oval id="Ovál 46" o:spid="_x0000_s1036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" fillcolor="black [3213]" strokecolor="red" strokeweight="1pt">
                      <v:stroke joinstyle="miter"/>
                    </v:oval>
                    <v:oval id="Ovál 48" o:spid="_x0000_s1037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" fillcolor="black [3213]" strokecolor="red" strokeweight="1pt">
                      <v:stroke joinstyle="miter"/>
                    </v:oval>
                    <v:oval id="Ovál 49" o:spid="_x0000_s1038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" fillcolor="black [3213]" strokecolor="red" strokeweight="1pt">
                      <v:stroke joinstyle="miter"/>
                    </v:oval>
                  </v:group>
                  <v:oval id="Ovál 50" o:spid="_x0000_s1039" style="position:absolute;left:1356;top:954;width:1394;height:138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" fillcolor="black [3213]" strokecolor="red" strokeweight="1pt">
                    <v:stroke joinstyle="miter"/>
                  </v:oval>
                </v:group>
                <w10:wrap anchorx="margin"/>
              </v:group>
            </w:pict>
          </mc:Fallback>
        </mc:AlternateContent>
      </w:r>
    </w:p>
    <w:p w14:paraId="2A29B88A" w14:textId="5B3143BA" w:rsidR="00C208E6" w:rsidRDefault="00C208E6" w:rsidP="00C208E6">
      <w:pPr>
        <w:jc w:val="both"/>
        <w:rPr>
          <w:rFonts w:asciiTheme="minorHAnsi" w:hAnsiTheme="minorHAnsi" w:cstheme="minorHAnsi"/>
        </w:rPr>
      </w:pPr>
    </w:p>
    <w:p w14:paraId="1D322598" w14:textId="32BFAFD7" w:rsidR="00C208E6" w:rsidRDefault="00C208E6" w:rsidP="00C208E6">
      <w:pPr>
        <w:jc w:val="both"/>
        <w:rPr>
          <w:rFonts w:asciiTheme="minorHAnsi" w:hAnsiTheme="minorHAnsi" w:cstheme="minorHAnsi"/>
        </w:rPr>
      </w:pPr>
    </w:p>
    <w:p w14:paraId="478F0092" w14:textId="303DAE30" w:rsidR="00C208E6" w:rsidRDefault="00C208E6" w:rsidP="00C208E6">
      <w:pPr>
        <w:jc w:val="both"/>
        <w:rPr>
          <w:rFonts w:asciiTheme="minorHAnsi" w:hAnsiTheme="minorHAnsi" w:cstheme="minorHAnsi"/>
        </w:rPr>
      </w:pPr>
    </w:p>
    <w:p w14:paraId="5ECF1102" w14:textId="514424AE" w:rsidR="00C208E6" w:rsidRDefault="00C208E6" w:rsidP="00C208E6">
      <w:pPr>
        <w:jc w:val="both"/>
        <w:rPr>
          <w:rFonts w:asciiTheme="minorHAnsi" w:hAnsiTheme="minorHAnsi" w:cstheme="minorHAnsi"/>
        </w:rPr>
      </w:pPr>
    </w:p>
    <w:p w14:paraId="61445822" w14:textId="77777777" w:rsidR="00C208E6" w:rsidRDefault="00C208E6" w:rsidP="00C208E6">
      <w:pPr>
        <w:jc w:val="both"/>
        <w:rPr>
          <w:rFonts w:asciiTheme="minorHAnsi" w:hAnsiTheme="minorHAnsi" w:cstheme="minorHAnsi"/>
        </w:rPr>
      </w:pPr>
    </w:p>
    <w:p w14:paraId="15EF8DEF" w14:textId="197E1621" w:rsidR="00C208E6" w:rsidRDefault="00C208E6" w:rsidP="00C208E6">
      <w:pPr>
        <w:jc w:val="both"/>
        <w:rPr>
          <w:rFonts w:asciiTheme="minorHAnsi" w:hAnsiTheme="minorHAnsi" w:cstheme="minorHAnsi"/>
        </w:rPr>
      </w:pPr>
    </w:p>
    <w:p w14:paraId="76AA22B4" w14:textId="77777777" w:rsidR="00C208E6" w:rsidRDefault="00C208E6" w:rsidP="00C208E6">
      <w:pPr>
        <w:jc w:val="both"/>
        <w:rPr>
          <w:rFonts w:asciiTheme="minorHAnsi" w:hAnsiTheme="minorHAnsi" w:cstheme="minorHAnsi"/>
        </w:rPr>
      </w:pPr>
    </w:p>
    <w:p w14:paraId="08B8C926" w14:textId="2426304B" w:rsidR="00C208E6" w:rsidRDefault="00C208E6" w:rsidP="00C208E6">
      <w:pPr>
        <w:jc w:val="both"/>
        <w:rPr>
          <w:rFonts w:asciiTheme="minorHAnsi" w:hAnsiTheme="minorHAnsi" w:cstheme="minorHAnsi"/>
        </w:rPr>
      </w:pPr>
    </w:p>
    <w:p w14:paraId="1AB3D0D4" w14:textId="77777777" w:rsidR="00C208E6" w:rsidRDefault="00C208E6" w:rsidP="00C208E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7D932765" w14:textId="77777777" w:rsidR="00C208E6" w:rsidRDefault="00C208E6" w:rsidP="00C208E6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24A122C6" w14:textId="619216F6" w:rsidR="00C208E6" w:rsidRPr="00BA7969" w:rsidRDefault="00C208E6" w:rsidP="00C208E6">
      <w:pPr>
        <w:jc w:val="both"/>
        <w:rPr>
          <w:rFonts w:asciiTheme="minorHAnsi" w:hAnsiTheme="minorHAnsi" w:cstheme="minorHAnsi"/>
        </w:rPr>
      </w:pPr>
      <w:r w:rsidRPr="00C208E6"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C87C159" wp14:editId="2F70BC18">
                <wp:simplePos x="0" y="0"/>
                <wp:positionH relativeFrom="column">
                  <wp:posOffset>3448685</wp:posOffset>
                </wp:positionH>
                <wp:positionV relativeFrom="paragraph">
                  <wp:posOffset>842544</wp:posOffset>
                </wp:positionV>
                <wp:extent cx="2360930" cy="1404620"/>
                <wp:effectExtent l="0" t="0" r="0" b="6350"/>
                <wp:wrapNone/>
                <wp:docPr id="5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C4EA7" w14:textId="11809B56" w:rsidR="00C208E6" w:rsidRPr="00C208E6" w:rsidRDefault="00C208E6" w:rsidP="00C208E6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</w:rPr>
                            </w:pPr>
                            <w:r w:rsidRPr="00C208E6"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</w:rPr>
                              <w:t xml:space="preserve">Sem napiš odpověď.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87C159" id="_x0000_s1033" type="#_x0000_t202" style="position:absolute;left:0;text-align:left;margin-left:271.55pt;margin-top:66.3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" filled="f" stroked="f">
                <v:textbox style="mso-fit-shape-to-text:t">
                  <w:txbxContent>
                    <w:p w14:paraId="01EC4EA7" w14:textId="11809B56" w:rsidR="00C208E6" w:rsidRPr="00C208E6" w:rsidRDefault="00C208E6" w:rsidP="00C208E6">
                      <w:pPr>
                        <w:jc w:val="right"/>
                        <w:rPr>
                          <w:rFonts w:asciiTheme="minorHAnsi" w:hAnsiTheme="minorHAnsi" w:cstheme="minorHAnsi"/>
                          <w:color w:val="767171" w:themeColor="background2" w:themeShade="80"/>
                        </w:rPr>
                      </w:pPr>
                      <w:r w:rsidRPr="00C208E6">
                        <w:rPr>
                          <w:rFonts w:asciiTheme="minorHAnsi" w:hAnsiTheme="minorHAnsi" w:cstheme="minorHAnsi"/>
                          <w:color w:val="767171" w:themeColor="background2" w:themeShade="80"/>
                        </w:rPr>
                        <w:t xml:space="preserve">Sem napiš odpověď.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A27FB1" wp14:editId="3FB3D0E3">
                <wp:simplePos x="0" y="0"/>
                <wp:positionH relativeFrom="margin">
                  <wp:posOffset>80010</wp:posOffset>
                </wp:positionH>
                <wp:positionV relativeFrom="paragraph">
                  <wp:posOffset>1129335</wp:posOffset>
                </wp:positionV>
                <wp:extent cx="5581015" cy="878205"/>
                <wp:effectExtent l="0" t="0" r="19685" b="17145"/>
                <wp:wrapNone/>
                <wp:docPr id="56" name="Obdélník se zakulacenými rohy na opačné straně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87820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E084A" id="Obdélník se zakulacenými rohy na opačné straně 56" o:spid="_x0000_s1026" style="position:absolute;margin-left:6.3pt;margin-top:88.9pt;width:439.45pt;height:69.1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5581015,878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" path="m439103,l5581015,r,l5581015,439103v,242510,-196593,439103,-439103,439103l,878205r,l,439103c,196593,196593,,439103,xe" filled="f" strokecolor="#1f4d78 [1604]" strokeweight="1pt">
                <v:stroke joinstyle="miter"/>
                <v:path arrowok="t" o:connecttype="custom" o:connectlocs="439103,0;5581015,0;5581015,0;5581015,439103;5141912,878206;0,878205;0,878205;0,439103;439103,0" o:connectangles="0,0,0,0,0,0,0,0,0"/>
                <w10:wrap anchorx="margin"/>
              </v:shape>
            </w:pict>
          </mc:Fallback>
        </mc:AlternateContent>
      </w:r>
      <w:r w:rsidRPr="00C208E6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Jaké minimální zpoždění může být nastaveno, aby lidské oko zachytilo blikání LED diody?</w:t>
      </w:r>
      <w:bookmarkStart w:id="0" w:name="_GoBack"/>
      <w:bookmarkEnd w:id="0"/>
    </w:p>
    <w:sectPr w:rsidR="00C208E6" w:rsidRPr="00BA7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EE"/>
    <w:family w:val="swiss"/>
    <w:pitch w:val="variable"/>
    <w:sig w:usb0="21002A87" w:usb1="00000000" w:usb2="00000000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8" w15:restartNumberingAfterBreak="0">
    <w:nsid w:val="4E375AEA"/>
    <w:multiLevelType w:val="multilevel"/>
    <w:tmpl w:val="0A48D9CC"/>
    <w:numStyleLink w:val="slovnzvrenprce"/>
  </w:abstractNum>
  <w:abstractNum w:abstractNumId="19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51A5B72"/>
    <w:multiLevelType w:val="multilevel"/>
    <w:tmpl w:val="0A48D9CC"/>
    <w:numStyleLink w:val="slovnzvrenprce"/>
  </w:abstractNum>
  <w:abstractNum w:abstractNumId="22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3" w15:restartNumberingAfterBreak="0">
    <w:nsid w:val="69965AD5"/>
    <w:multiLevelType w:val="multilevel"/>
    <w:tmpl w:val="0A48D9CC"/>
    <w:numStyleLink w:val="slovnzvrenprce"/>
  </w:abstractNum>
  <w:abstractNum w:abstractNumId="24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5" w15:restartNumberingAfterBreak="0">
    <w:nsid w:val="70F706F0"/>
    <w:multiLevelType w:val="multilevel"/>
    <w:tmpl w:val="ACDACDB6"/>
    <w:numStyleLink w:val="slovnkapitolzvrenprce"/>
  </w:abstractNum>
  <w:abstractNum w:abstractNumId="26" w15:restartNumberingAfterBreak="0">
    <w:nsid w:val="772474BC"/>
    <w:multiLevelType w:val="multilevel"/>
    <w:tmpl w:val="ACDACDB6"/>
    <w:numStyleLink w:val="slovnkapitolzvrenprce"/>
  </w:abstractNum>
  <w:abstractNum w:abstractNumId="27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8" w15:restartNumberingAfterBreak="0">
    <w:nsid w:val="7DDC278D"/>
    <w:multiLevelType w:val="multilevel"/>
    <w:tmpl w:val="0A48D9CC"/>
    <w:numStyleLink w:val="slovnzvrenprce"/>
  </w:abstractNum>
  <w:num w:numId="1">
    <w:abstractNumId w:val="7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1"/>
  </w:num>
  <w:num w:numId="20">
    <w:abstractNumId w:val="18"/>
  </w:num>
  <w:num w:numId="21">
    <w:abstractNumId w:val="28"/>
  </w:num>
  <w:num w:numId="22">
    <w:abstractNumId w:val="5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5"/>
  </w:num>
  <w:num w:numId="27">
    <w:abstractNumId w:val="3"/>
  </w:num>
  <w:num w:numId="28">
    <w:abstractNumId w:val="15"/>
  </w:num>
  <w:num w:numId="29">
    <w:abstractNumId w:val="24"/>
  </w:num>
  <w:num w:numId="30">
    <w:abstractNumId w:val="11"/>
  </w:num>
  <w:num w:numId="31">
    <w:abstractNumId w:val="22"/>
  </w:num>
  <w:num w:numId="32">
    <w:abstractNumId w:val="27"/>
  </w:num>
  <w:num w:numId="33">
    <w:abstractNumId w:val="17"/>
  </w:num>
  <w:num w:numId="34">
    <w:abstractNumId w:val="12"/>
  </w:num>
  <w:num w:numId="35">
    <w:abstractNumId w:val="14"/>
  </w:num>
  <w:num w:numId="36">
    <w:abstractNumId w:val="16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52064A"/>
    <w:rsid w:val="00532697"/>
    <w:rsid w:val="005A6992"/>
    <w:rsid w:val="006830D6"/>
    <w:rsid w:val="008F4981"/>
    <w:rsid w:val="009A2098"/>
    <w:rsid w:val="00A555F7"/>
    <w:rsid w:val="00B83884"/>
    <w:rsid w:val="00B838E7"/>
    <w:rsid w:val="00BA7969"/>
    <w:rsid w:val="00C208E6"/>
    <w:rsid w:val="00C26417"/>
    <w:rsid w:val="00D01B0C"/>
    <w:rsid w:val="00E57A3C"/>
    <w:rsid w:val="00EA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5A69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5A6992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5A6992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5A6992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5A6992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5A6992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5A6992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5A6992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A6992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A6992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5A6992"/>
    <w:pPr>
      <w:ind w:left="720"/>
      <w:contextualSpacing/>
    </w:pPr>
  </w:style>
  <w:style w:type="table" w:styleId="Mkatabulky">
    <w:name w:val="Table Grid"/>
    <w:basedOn w:val="Normlntabulka"/>
    <w:uiPriority w:val="59"/>
    <w:rsid w:val="005A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A69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A6992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5A6992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5A6992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5A6992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5A6992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5A6992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5A699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A699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5A6992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5A6992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5A6992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5A6992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5A6992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5A6992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5A6992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5A6992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5A6992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5A6992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5A6992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5A6992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5A6992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5A6992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5A6992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5A6992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5A6992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5A6992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5A6992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5A6992"/>
  </w:style>
  <w:style w:type="paragraph" w:styleId="Titulek">
    <w:name w:val="caption"/>
    <w:basedOn w:val="Normln"/>
    <w:next w:val="D-normln"/>
    <w:uiPriority w:val="35"/>
    <w:unhideWhenUsed/>
    <w:qFormat/>
    <w:rsid w:val="005A6992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A6992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A6992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5A6992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5A6992"/>
    <w:pPr>
      <w:spacing w:after="20"/>
    </w:pPr>
  </w:style>
  <w:style w:type="numbering" w:customStyle="1" w:styleId="Styl1">
    <w:name w:val="Styl1"/>
    <w:uiPriority w:val="99"/>
    <w:rsid w:val="005A6992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5A6992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5A6992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5A6992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5A6992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5A6992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5A6992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5A6992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5A6992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5A6992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75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12</cp:revision>
  <cp:lastPrinted>2022-05-04T08:53:00Z</cp:lastPrinted>
  <dcterms:created xsi:type="dcterms:W3CDTF">2022-04-22T12:40:00Z</dcterms:created>
  <dcterms:modified xsi:type="dcterms:W3CDTF">2022-05-04T09:41:00Z</dcterms:modified>
</cp:coreProperties>
</file>