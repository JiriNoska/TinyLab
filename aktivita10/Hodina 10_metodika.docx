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132CBAF8" w:rsidR="00D27C92" w:rsidRPr="00D27C92" w:rsidRDefault="00380C82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DEC2BINHEX převodník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132CBAF8" w:rsidR="00D27C92" w:rsidRPr="00D27C92" w:rsidRDefault="00380C82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 xml:space="preserve">DEC2BINHEX převodník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124A26C1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380C8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124A26C1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380C8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00B8363B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</w:t>
      </w:r>
      <w:r w:rsidR="00380C82">
        <w:rPr>
          <w:rFonts w:asciiTheme="minorHAnsi" w:hAnsiTheme="minorHAnsi"/>
          <w:color w:val="000000" w:themeColor="text1"/>
          <w:szCs w:val="16"/>
        </w:rPr>
        <w:t>2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vyučovací hodin</w:t>
      </w:r>
      <w:r w:rsidR="00380C82">
        <w:rPr>
          <w:rFonts w:asciiTheme="minorHAnsi" w:hAnsiTheme="minorHAnsi"/>
          <w:color w:val="000000" w:themeColor="text1"/>
          <w:szCs w:val="16"/>
        </w:rPr>
        <w:t>y</w:t>
      </w:r>
    </w:p>
    <w:p w14:paraId="5B8BFB00" w14:textId="7E24CE25" w:rsidR="00794B17" w:rsidRDefault="00794B17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pracovat s </w:t>
      </w:r>
      <w:r w:rsidR="007908FF">
        <w:rPr>
          <w:rFonts w:asciiTheme="minorHAnsi" w:hAnsiTheme="minorHAnsi"/>
          <w:color w:val="000000" w:themeColor="text1"/>
          <w:szCs w:val="16"/>
        </w:rPr>
        <w:t>displej</w:t>
      </w:r>
      <w:r w:rsidR="00380C82">
        <w:rPr>
          <w:rFonts w:asciiTheme="minorHAnsi" w:hAnsiTheme="minorHAnsi"/>
          <w:color w:val="000000" w:themeColor="text1"/>
          <w:szCs w:val="16"/>
        </w:rPr>
        <w:t>i</w:t>
      </w:r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06E3F59E" w14:textId="27FB8CE4" w:rsidR="0032347A" w:rsidRDefault="007908FF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vypisovat hodnoty na displej</w:t>
      </w:r>
      <w:r w:rsidR="00380C82">
        <w:rPr>
          <w:rFonts w:asciiTheme="minorHAnsi" w:hAnsiTheme="minorHAnsi"/>
          <w:color w:val="000000" w:themeColor="text1"/>
          <w:szCs w:val="16"/>
        </w:rPr>
        <w:t>ích</w:t>
      </w:r>
    </w:p>
    <w:p w14:paraId="15E8030D" w14:textId="3E9F3CA4" w:rsidR="00C665BA" w:rsidRDefault="00380C82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převádět číslo mezi číselnými soustavami</w:t>
      </w:r>
      <w:r w:rsidR="0032347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8897ADD" w14:textId="1428E18C" w:rsidR="0032347A" w:rsidRDefault="0032347A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169FF702">
                <wp:simplePos x="0" y="0"/>
                <wp:positionH relativeFrom="margin">
                  <wp:posOffset>31115</wp:posOffset>
                </wp:positionH>
                <wp:positionV relativeFrom="paragraph">
                  <wp:posOffset>456565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se žák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naučí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2.45pt;margin-top:35.95pt;width:439.35pt;height:39.1pt;z-index:251663872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  <w:color w:val="000000" w:themeColor="text1"/>
          <w:szCs w:val="16"/>
        </w:rPr>
        <w:t xml:space="preserve">pracovat s cykly, funkcemi. </w:t>
      </w:r>
    </w:p>
    <w:p w14:paraId="0A90F5C6" w14:textId="5D39B5E7" w:rsidR="00D27C92" w:rsidRPr="00794B17" w:rsidRDefault="00380C82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žák </w:t>
      </w:r>
      <w:proofErr w:type="gramStart"/>
      <w:r>
        <w:rPr>
          <w:rFonts w:asciiTheme="minorHAnsi" w:hAnsiTheme="minorHAnsi"/>
          <w:color w:val="000000" w:themeColor="text1"/>
          <w:szCs w:val="16"/>
        </w:rPr>
        <w:t>vytvoří</w:t>
      </w:r>
      <w:proofErr w:type="gramEnd"/>
      <w:r>
        <w:rPr>
          <w:rFonts w:asciiTheme="minorHAnsi" w:hAnsiTheme="minorHAnsi"/>
          <w:color w:val="000000" w:themeColor="text1"/>
          <w:szCs w:val="16"/>
        </w:rPr>
        <w:t xml:space="preserve"> komplexní úlohu a aplikuje předchozí znalosti. </w:t>
      </w:r>
      <w:r w:rsidR="00D27C92" w:rsidRPr="00794B17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02AA09C4" w:rsidR="00092B8A" w:rsidRDefault="007908FF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567807C1">
                <wp:simplePos x="0" y="0"/>
                <wp:positionH relativeFrom="margin">
                  <wp:posOffset>33939</wp:posOffset>
                </wp:positionH>
                <wp:positionV relativeFrom="paragraph">
                  <wp:posOffset>40005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margin-left:2.65pt;margin-top:3.15pt;width:439.35pt;height:39.1pt;z-index:251665920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8C6CB1C" w14:textId="3CD9B356" w:rsidR="0032347A" w:rsidRPr="00380C82" w:rsidRDefault="00C665BA" w:rsidP="00A852C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380C82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380C82" w:rsidRPr="00380C82">
        <w:rPr>
          <w:rFonts w:asciiTheme="minorHAnsi" w:hAnsiTheme="minorHAnsi"/>
          <w:color w:val="000000" w:themeColor="text1"/>
          <w:szCs w:val="16"/>
        </w:rPr>
        <w:t>10</w:t>
      </w:r>
      <w:r w:rsidRPr="00380C82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380C82" w:rsidRPr="00380C82">
        <w:rPr>
          <w:rFonts w:asciiTheme="minorHAnsi" w:hAnsiTheme="minorHAnsi"/>
          <w:color w:val="000000" w:themeColor="text1"/>
          <w:szCs w:val="16"/>
        </w:rPr>
        <w:t>Převodník z desítkové soustavy</w:t>
      </w:r>
      <w:r w:rsidR="0032347A" w:rsidRPr="00380C82">
        <w:rPr>
          <w:rFonts w:asciiTheme="minorHAnsi" w:hAnsiTheme="minorHAnsi"/>
          <w:color w:val="000000" w:themeColor="text1"/>
          <w:szCs w:val="16"/>
        </w:rPr>
        <w:t xml:space="preserve">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436F4A92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380C82">
        <w:rPr>
          <w:rFonts w:asciiTheme="minorHAnsi" w:hAnsiTheme="minorHAnsi"/>
          <w:b/>
          <w:color w:val="000000" w:themeColor="text1"/>
          <w:szCs w:val="16"/>
        </w:rPr>
        <w:t>10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A33516" w14:paraId="78DF7FBC" w14:textId="77777777" w:rsidTr="008D2779">
        <w:tc>
          <w:tcPr>
            <w:tcW w:w="1696" w:type="dxa"/>
            <w:vAlign w:val="center"/>
          </w:tcPr>
          <w:p w14:paraId="1E0178CC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65D82958" w14:textId="384A85F2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149314E" wp14:editId="3FF52DAA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13936CC3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30B708F6" w14:textId="3983E275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A33516" w14:paraId="326DEA37" w14:textId="77777777" w:rsidTr="008D2779">
        <w:tc>
          <w:tcPr>
            <w:tcW w:w="1696" w:type="dxa"/>
            <w:vAlign w:val="center"/>
          </w:tcPr>
          <w:p w14:paraId="31343C3E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BE5B2AB" wp14:editId="760410C7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BF7F48F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A33516" w14:paraId="3CC4124A" w14:textId="77777777" w:rsidTr="008D2779">
        <w:tc>
          <w:tcPr>
            <w:tcW w:w="1696" w:type="dxa"/>
            <w:vAlign w:val="center"/>
          </w:tcPr>
          <w:p w14:paraId="3DBF18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5048726" wp14:editId="69C18329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72620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A33516" w14:paraId="47616BBA" w14:textId="77777777" w:rsidTr="008D2779">
        <w:tc>
          <w:tcPr>
            <w:tcW w:w="1696" w:type="dxa"/>
            <w:vAlign w:val="center"/>
          </w:tcPr>
          <w:p w14:paraId="48FE69DD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FD1AB3D" wp14:editId="69A319DA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33019FA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A33516" w14:paraId="13F0A07A" w14:textId="77777777" w:rsidTr="008D2779">
        <w:tc>
          <w:tcPr>
            <w:tcW w:w="1696" w:type="dxa"/>
            <w:vAlign w:val="center"/>
          </w:tcPr>
          <w:p w14:paraId="7F6EAB96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123A01B" wp14:editId="3EC1F277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53B9A4B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1438D14D" w14:textId="4EBC6EEE" w:rsidR="00A33516" w:rsidRDefault="00A33516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5E5D4AD3" wp14:editId="3BBEC7C9">
                <wp:simplePos x="0" y="0"/>
                <wp:positionH relativeFrom="margin">
                  <wp:posOffset>9525</wp:posOffset>
                </wp:positionH>
                <wp:positionV relativeFrom="margin">
                  <wp:posOffset>0</wp:posOffset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31D0" w14:textId="77777777" w:rsidR="00A33516" w:rsidRDefault="00A33516" w:rsidP="00A33516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4AD3" id="_x0000_s1037" style="position:absolute;margin-left:.75pt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378631D0" w14:textId="77777777" w:rsidR="00A33516" w:rsidRDefault="00A33516" w:rsidP="00A33516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45C9A5CD" w14:textId="2D5A8889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738B63CA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</w:t>
                            </w:r>
                            <w:r w:rsidR="00A24D06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738B63CA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</w:t>
                      </w:r>
                      <w:r w:rsidR="00A24D06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237261A2" w14:textId="7618555F" w:rsidR="00FA3CB4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380C82">
        <w:rPr>
          <w:rFonts w:asciiTheme="minorHAnsi" w:hAnsiTheme="minorHAnsi"/>
          <w:b/>
          <w:color w:val="000000" w:themeColor="text1"/>
          <w:szCs w:val="16"/>
        </w:rPr>
        <w:t>10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17A8E010" w14:textId="44A8716C" w:rsidR="00FA3CB4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380C82">
        <w:t>85</w:t>
      </w:r>
      <w:r>
        <w:t xml:space="preserve"> minut.</w:t>
      </w:r>
    </w:p>
    <w:p w14:paraId="7B24A1D8" w14:textId="25EA3F99" w:rsidR="00D90058" w:rsidRDefault="00D90058" w:rsidP="00092B8A">
      <w:pPr>
        <w:pStyle w:val="D-normln"/>
      </w:pPr>
      <w:r>
        <w:t xml:space="preserve">Rozdejte </w:t>
      </w:r>
      <w:r w:rsidR="00A24D06">
        <w:t>zadání</w:t>
      </w:r>
      <w:r>
        <w:t xml:space="preserve">. </w:t>
      </w:r>
    </w:p>
    <w:p w14:paraId="2EE87499" w14:textId="21848943" w:rsidR="005E3373" w:rsidRDefault="00380C82" w:rsidP="00240337">
      <w:pPr>
        <w:pStyle w:val="D-normln"/>
      </w:pPr>
      <w:r>
        <w:t>Tato aktivita je shrnutím předchozí</w:t>
      </w:r>
      <w:r w:rsidR="00FA3CB4">
        <w:t>ch</w:t>
      </w:r>
      <w:r>
        <w:t xml:space="preserve"> znalostí a jedná se o komplexní aktivity,</w:t>
      </w:r>
      <w:r w:rsidR="0005211E">
        <w:t xml:space="preserve"> </w:t>
      </w:r>
      <w:r w:rsidR="00FA3CB4">
        <w:t xml:space="preserve">kde prověříte získané znalosti. </w:t>
      </w:r>
    </w:p>
    <w:p w14:paraId="74929B50" w14:textId="516B3C78" w:rsidR="00FA3CB4" w:rsidRDefault="00FA3CB4" w:rsidP="00240337">
      <w:pPr>
        <w:pStyle w:val="D-normln"/>
      </w:pPr>
      <w:r>
        <w:t xml:space="preserve">Program lze vytvořit několika způsoby a není pouze jediné řešení. Splněné zadání je tehdy, pokud je program plně funkční, tedy pokud dochází k převodu zadaného čísla v desítkové soustavě na číslo v soustavě dvojkové a šestnáctkové. </w:t>
      </w:r>
    </w:p>
    <w:p w14:paraId="19FBB3F1" w14:textId="350EE84F" w:rsidR="00FA3CB4" w:rsidRDefault="00FA3CB4" w:rsidP="00240337">
      <w:pPr>
        <w:pStyle w:val="D-normln"/>
      </w:pPr>
      <w:r>
        <w:t xml:space="preserve">V případě, že by žáci nevěděli, jak postupovat program, lze jim napovědět těmito kroky: </w:t>
      </w:r>
    </w:p>
    <w:p w14:paraId="17F2E6DC" w14:textId="35488FDB" w:rsidR="00FA3CB4" w:rsidRDefault="00FA3CB4" w:rsidP="00FA3CB4">
      <w:pPr>
        <w:pStyle w:val="D-normln"/>
        <w:numPr>
          <w:ilvl w:val="0"/>
          <w:numId w:val="43"/>
        </w:numPr>
      </w:pPr>
      <w:r>
        <w:t>zapisovat do proměnného pole číslo, které upravujeme stiskem tlačítek,</w:t>
      </w:r>
    </w:p>
    <w:p w14:paraId="3BC3A73D" w14:textId="2A41FA07" w:rsidR="00FA3CB4" w:rsidRDefault="0070299B" w:rsidP="00FA3CB4">
      <w:pPr>
        <w:pStyle w:val="D-normln"/>
        <w:numPr>
          <w:ilvl w:val="0"/>
          <w:numId w:val="43"/>
        </w:numPr>
      </w:pPr>
      <w:r>
        <w:t>provést převod,</w:t>
      </w:r>
    </w:p>
    <w:p w14:paraId="4A8CB804" w14:textId="3FAD713F" w:rsidR="00FA3CB4" w:rsidRPr="00240337" w:rsidRDefault="0070299B" w:rsidP="00240337">
      <w:pPr>
        <w:pStyle w:val="D-normln"/>
        <w:numPr>
          <w:ilvl w:val="0"/>
          <w:numId w:val="43"/>
        </w:numPr>
      </w:pPr>
      <w:r>
        <w:t>vypsat na displeje jednotlivá čísla.</w:t>
      </w:r>
    </w:p>
    <w:sectPr w:rsidR="00FA3CB4" w:rsidRPr="00240337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52C84"/>
    <w:multiLevelType w:val="hybridMultilevel"/>
    <w:tmpl w:val="1C704430"/>
    <w:lvl w:ilvl="0" w:tplc="FDC03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92781"/>
    <w:multiLevelType w:val="hybridMultilevel"/>
    <w:tmpl w:val="4E4AE8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265E1"/>
    <w:multiLevelType w:val="multilevel"/>
    <w:tmpl w:val="ACDACDB6"/>
    <w:numStyleLink w:val="slovnkapitolzvrenprce"/>
  </w:abstractNum>
  <w:abstractNum w:abstractNumId="20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1" w15:restartNumberingAfterBreak="0">
    <w:nsid w:val="449F50B1"/>
    <w:multiLevelType w:val="hybridMultilevel"/>
    <w:tmpl w:val="AD784D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4E375AEA"/>
    <w:multiLevelType w:val="multilevel"/>
    <w:tmpl w:val="0A48D9CC"/>
    <w:numStyleLink w:val="slovnzvrenprce"/>
  </w:abstractNum>
  <w:abstractNum w:abstractNumId="24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51A5B72"/>
    <w:multiLevelType w:val="multilevel"/>
    <w:tmpl w:val="0A48D9CC"/>
    <w:numStyleLink w:val="slovnzvrenprce"/>
  </w:abstractNum>
  <w:abstractNum w:abstractNumId="27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8" w15:restartNumberingAfterBreak="0">
    <w:nsid w:val="69965AD5"/>
    <w:multiLevelType w:val="multilevel"/>
    <w:tmpl w:val="0A48D9CC"/>
    <w:numStyleLink w:val="slovnzvrenprce"/>
  </w:abstractNum>
  <w:abstractNum w:abstractNumId="29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0" w15:restartNumberingAfterBreak="0">
    <w:nsid w:val="70F706F0"/>
    <w:multiLevelType w:val="multilevel"/>
    <w:tmpl w:val="ACDACDB6"/>
    <w:numStyleLink w:val="slovnkapitolzvrenprce"/>
  </w:abstractNum>
  <w:abstractNum w:abstractNumId="31" w15:restartNumberingAfterBreak="0">
    <w:nsid w:val="772474BC"/>
    <w:multiLevelType w:val="multilevel"/>
    <w:tmpl w:val="ACDACDB6"/>
    <w:numStyleLink w:val="slovnkapitolzvrenprce"/>
  </w:abstractNum>
  <w:abstractNum w:abstractNumId="32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 w15:restartNumberingAfterBreak="0">
    <w:nsid w:val="7DDC278D"/>
    <w:multiLevelType w:val="multilevel"/>
    <w:tmpl w:val="0A48D9CC"/>
    <w:numStyleLink w:val="slovnzvrenprce"/>
  </w:abstractNum>
  <w:abstractNum w:abstractNumId="34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7"/>
  </w:num>
  <w:num w:numId="4" w16cid:durableId="1409689319">
    <w:abstractNumId w:val="0"/>
  </w:num>
  <w:num w:numId="5" w16cid:durableId="1281188183">
    <w:abstractNumId w:val="12"/>
  </w:num>
  <w:num w:numId="6" w16cid:durableId="12484923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4"/>
  </w:num>
  <w:num w:numId="9" w16cid:durableId="20279027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5"/>
  </w:num>
  <w:num w:numId="11" w16cid:durableId="17555857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3"/>
  </w:num>
  <w:num w:numId="16" w16cid:durableId="485243722">
    <w:abstractNumId w:val="11"/>
  </w:num>
  <w:num w:numId="17" w16cid:durableId="8597852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6"/>
  </w:num>
  <w:num w:numId="20" w16cid:durableId="1442412275">
    <w:abstractNumId w:val="23"/>
  </w:num>
  <w:num w:numId="21" w16cid:durableId="1809978893">
    <w:abstractNumId w:val="33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31"/>
  </w:num>
  <w:num w:numId="26" w16cid:durableId="1474445476">
    <w:abstractNumId w:val="30"/>
  </w:num>
  <w:num w:numId="27" w16cid:durableId="137889359">
    <w:abstractNumId w:val="3"/>
  </w:num>
  <w:num w:numId="28" w16cid:durableId="1091437379">
    <w:abstractNumId w:val="19"/>
  </w:num>
  <w:num w:numId="29" w16cid:durableId="1492525389">
    <w:abstractNumId w:val="29"/>
  </w:num>
  <w:num w:numId="30" w16cid:durableId="113865411">
    <w:abstractNumId w:val="14"/>
  </w:num>
  <w:num w:numId="31" w16cid:durableId="2086368866">
    <w:abstractNumId w:val="27"/>
  </w:num>
  <w:num w:numId="32" w16cid:durableId="943728334">
    <w:abstractNumId w:val="32"/>
  </w:num>
  <w:num w:numId="33" w16cid:durableId="1772625692">
    <w:abstractNumId w:val="22"/>
  </w:num>
  <w:num w:numId="34" w16cid:durableId="507253749">
    <w:abstractNumId w:val="15"/>
  </w:num>
  <w:num w:numId="35" w16cid:durableId="224797398">
    <w:abstractNumId w:val="18"/>
  </w:num>
  <w:num w:numId="36" w16cid:durableId="888222882">
    <w:abstractNumId w:val="20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4"/>
  </w:num>
  <w:num w:numId="40" w16cid:durableId="948050831">
    <w:abstractNumId w:val="9"/>
  </w:num>
  <w:num w:numId="41" w16cid:durableId="489054025">
    <w:abstractNumId w:val="16"/>
  </w:num>
  <w:num w:numId="42" w16cid:durableId="1387879071">
    <w:abstractNumId w:val="21"/>
  </w:num>
  <w:num w:numId="43" w16cid:durableId="1489439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28673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13489"/>
    <w:rsid w:val="0005211E"/>
    <w:rsid w:val="00092B8A"/>
    <w:rsid w:val="000A1C1A"/>
    <w:rsid w:val="000B3ACD"/>
    <w:rsid w:val="00111F9F"/>
    <w:rsid w:val="00123E2E"/>
    <w:rsid w:val="0017345C"/>
    <w:rsid w:val="001957BB"/>
    <w:rsid w:val="001C1120"/>
    <w:rsid w:val="001D2748"/>
    <w:rsid w:val="00203CA2"/>
    <w:rsid w:val="002048B1"/>
    <w:rsid w:val="00213AEE"/>
    <w:rsid w:val="00222253"/>
    <w:rsid w:val="00240337"/>
    <w:rsid w:val="0026328A"/>
    <w:rsid w:val="00284CD5"/>
    <w:rsid w:val="002D0841"/>
    <w:rsid w:val="0032347A"/>
    <w:rsid w:val="00380C82"/>
    <w:rsid w:val="00390CD6"/>
    <w:rsid w:val="00407F61"/>
    <w:rsid w:val="0045622F"/>
    <w:rsid w:val="004949BB"/>
    <w:rsid w:val="00532697"/>
    <w:rsid w:val="0058269E"/>
    <w:rsid w:val="005975D9"/>
    <w:rsid w:val="005E3373"/>
    <w:rsid w:val="00630050"/>
    <w:rsid w:val="006830D6"/>
    <w:rsid w:val="00694E97"/>
    <w:rsid w:val="0070299B"/>
    <w:rsid w:val="00713310"/>
    <w:rsid w:val="007908FF"/>
    <w:rsid w:val="00794B17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D4036"/>
    <w:rsid w:val="009F5870"/>
    <w:rsid w:val="00A24D06"/>
    <w:rsid w:val="00A33516"/>
    <w:rsid w:val="00AC2F8B"/>
    <w:rsid w:val="00AD3C4D"/>
    <w:rsid w:val="00AF123A"/>
    <w:rsid w:val="00AF1420"/>
    <w:rsid w:val="00BF4A82"/>
    <w:rsid w:val="00C26417"/>
    <w:rsid w:val="00C5651B"/>
    <w:rsid w:val="00C65166"/>
    <w:rsid w:val="00C665BA"/>
    <w:rsid w:val="00CE7FDB"/>
    <w:rsid w:val="00D01B0C"/>
    <w:rsid w:val="00D04474"/>
    <w:rsid w:val="00D27C92"/>
    <w:rsid w:val="00D544C5"/>
    <w:rsid w:val="00D54966"/>
    <w:rsid w:val="00D84950"/>
    <w:rsid w:val="00D90058"/>
    <w:rsid w:val="00DB62CB"/>
    <w:rsid w:val="00DC59F6"/>
    <w:rsid w:val="00DD780F"/>
    <w:rsid w:val="00E32D45"/>
    <w:rsid w:val="00E77DF8"/>
    <w:rsid w:val="00E902BD"/>
    <w:rsid w:val="00EC4EA3"/>
    <w:rsid w:val="00F136A1"/>
    <w:rsid w:val="00F277CC"/>
    <w:rsid w:val="00F46C41"/>
    <w:rsid w:val="00F54707"/>
    <w:rsid w:val="00F634D5"/>
    <w:rsid w:val="00FA3CB4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456</TotalTime>
  <Pages>3</Pages>
  <Words>146</Words>
  <Characters>934</Characters>
  <Application>Microsoft Office Word</Application>
  <DocSecurity>0</DocSecurity>
  <Lines>58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29</cp:revision>
  <cp:lastPrinted>2022-05-04T08:11:00Z</cp:lastPrinted>
  <dcterms:created xsi:type="dcterms:W3CDTF">2022-04-22T12:40:00Z</dcterms:created>
  <dcterms:modified xsi:type="dcterms:W3CDTF">2022-05-21T12:41:00Z</dcterms:modified>
</cp:coreProperties>
</file>