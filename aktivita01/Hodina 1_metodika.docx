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21599" w14:textId="3C9617EF" w:rsidR="00D54966" w:rsidRPr="00E902BD" w:rsidRDefault="001957BB" w:rsidP="00960EC5">
      <w:pPr>
        <w:pStyle w:val="D-normln"/>
        <w:jc w:val="center"/>
        <w:rPr>
          <w:color w:val="0070C0"/>
          <w:sz w:val="40"/>
        </w:rPr>
      </w:pPr>
      <w:r w:rsidRPr="00E902BD">
        <w:rPr>
          <w:noProof/>
          <w:color w:val="0070C0"/>
          <w:sz w:val="40"/>
          <w:lang w:eastAsia="cs-CZ"/>
        </w:rPr>
        <mc:AlternateContent>
          <mc:Choice Requires="wpg">
            <w:drawing>
              <wp:anchor distT="0" distB="0" distL="114300" distR="114300" simplePos="0" relativeHeight="251654656" behindDoc="0" locked="0" layoutInCell="1" allowOverlap="1" wp14:anchorId="2DA123F9" wp14:editId="7A07F424">
                <wp:simplePos x="0" y="0"/>
                <wp:positionH relativeFrom="column">
                  <wp:posOffset>-2016027</wp:posOffset>
                </wp:positionH>
                <wp:positionV relativeFrom="paragraph">
                  <wp:posOffset>-1386306</wp:posOffset>
                </wp:positionV>
                <wp:extent cx="5347862" cy="4478771"/>
                <wp:effectExtent l="0" t="0" r="5715" b="0"/>
                <wp:wrapNone/>
                <wp:docPr id="40" name="Skupina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7862" cy="4478771"/>
                          <a:chOff x="0" y="0"/>
                          <a:chExt cx="5347862" cy="4478771"/>
                        </a:xfrm>
                      </wpg:grpSpPr>
                      <wpg:grpSp>
                        <wpg:cNvPr id="35" name="Skupina 35"/>
                        <wpg:cNvGrpSpPr/>
                        <wpg:grpSpPr>
                          <a:xfrm>
                            <a:off x="712519" y="0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22" name="Šikmý pruh 22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Šikmý pruh 29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Šikmý pruh 34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6" name="Skupina 36"/>
                        <wpg:cNvGrpSpPr/>
                        <wpg:grpSpPr>
                          <a:xfrm>
                            <a:off x="0" y="451263"/>
                            <a:ext cx="4635343" cy="4027508"/>
                            <a:chOff x="0" y="0"/>
                            <a:chExt cx="4635343" cy="4027508"/>
                          </a:xfrm>
                        </wpg:grpSpPr>
                        <wps:wsp>
                          <wps:cNvPr id="37" name="Šikmý pruh 37"/>
                          <wps:cNvSpPr/>
                          <wps:spPr>
                            <a:xfrm rot="5400000">
                              <a:off x="695803" y="-208915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Šikmý pruh 38"/>
                          <wps:cNvSpPr/>
                          <wps:spPr>
                            <a:xfrm rot="5400000">
                              <a:off x="351419" y="-137663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Šikmý pruh 39"/>
                          <wps:cNvSpPr/>
                          <wps:spPr>
                            <a:xfrm rot="5400000">
                              <a:off x="208915" y="87968"/>
                              <a:ext cx="3730625" cy="4148455"/>
                            </a:xfrm>
                            <a:prstGeom prst="diagStripe">
                              <a:avLst>
                                <a:gd name="adj" fmla="val 94242"/>
                              </a:avLst>
                            </a:prstGeom>
                            <a:gradFill>
                              <a:gsLst>
                                <a:gs pos="0">
                                  <a:schemeClr val="bg1"/>
                                </a:gs>
                                <a:gs pos="100000">
                                  <a:schemeClr val="bg1">
                                    <a:lumMod val="50000"/>
                                  </a:schemeClr>
                                </a:gs>
                              </a:gsLst>
                              <a:lin ang="5400000" scaled="1"/>
                            </a:gradFill>
                            <a:ln>
                              <a:noFill/>
                            </a:ln>
                            <a:effectLst/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DD09C18" id="Skupina 40" o:spid="_x0000_s1026" style="position:absolute;margin-left:-158.75pt;margin-top:-109.15pt;width:421.1pt;height:352.65pt;z-index:251654656" coordsize="53478,447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">
                <v:group id="Skupina 35" o:spid="_x0000_s1027" style="position:absolute;left:7125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shape id="Šikmý pruh 22" o:spid="_x0000_s1028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29" o:spid="_x0000_s1029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4" o:spid="_x0000_s1030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  <v:group id="Skupina 36" o:spid="_x0000_s1031" style="position:absolute;top:4512;width:46353;height:40275" coordsize="46353,40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shape id="Šikmý pruh 37" o:spid="_x0000_s1032" style="position:absolute;left:6958;top:-2090;width:37306;height:41485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8" o:spid="_x0000_s1033" style="position:absolute;left:3514;top:-1377;width:37306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  <v:shape id="Šikmý pruh 39" o:spid="_x0000_s1034" style="position:absolute;left:2088;top:880;width:37307;height:41484;rotation:90;visibility:visible;mso-wrap-style:square;v-text-anchor:middle" coordsize="3730625,4148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" path="m,3909587l3515816,r214809,l,4148455,,3909587xe" fillcolor="white [3212]" stroked="f" strokeweight="1pt">
                    <v:fill color2="#7f7f7f [1612]" focus="100%" type="gradient"/>
                    <v:stroke joinstyle="miter"/>
                    <v:path arrowok="t" o:connecttype="custom" o:connectlocs="0,3909587;3515816,0;3730625,0;0,4148455;0,3909587" o:connectangles="0,0,0,0,0"/>
                  </v:shape>
                </v:group>
              </v:group>
            </w:pict>
          </mc:Fallback>
        </mc:AlternateContent>
      </w:r>
    </w:p>
    <w:p w14:paraId="0F268D4C" w14:textId="0D6109FB" w:rsidR="00D54966" w:rsidRDefault="00D27C92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0DE435DA" wp14:editId="1E2DEFF5">
                <wp:simplePos x="0" y="0"/>
                <wp:positionH relativeFrom="margin">
                  <wp:align>left</wp:align>
                </wp:positionH>
                <wp:positionV relativeFrom="paragraph">
                  <wp:posOffset>4316730</wp:posOffset>
                </wp:positionV>
                <wp:extent cx="5581015" cy="878205"/>
                <wp:effectExtent l="0" t="0" r="19685" b="17145"/>
                <wp:wrapNone/>
                <wp:docPr id="3" name="Skupina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78205"/>
                          <a:chOff x="0" y="0"/>
                          <a:chExt cx="5581015" cy="878205"/>
                        </a:xfrm>
                      </wpg:grpSpPr>
                      <wps:wsp>
                        <wps:cNvPr id="27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18"/>
                            <a:ext cx="4838699" cy="8216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36E7F507" w14:textId="4DACF9C0" w:rsidR="00D27C92" w:rsidRPr="00D27C92" w:rsidRDefault="00D27C92" w:rsidP="00D27C92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Seznámení se s výukovým </w:t>
                              </w:r>
                              <w:proofErr w:type="spellStart"/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>kitem</w:t>
                              </w:r>
                              <w:proofErr w:type="spellEnd"/>
                              <w:r w:rsidRPr="00D27C92">
                                <w:rPr>
                                  <w:rFonts w:asciiTheme="minorHAnsi" w:hAnsiTheme="minorHAnsi"/>
                                  <w:color w:val="FFFFFF" w:themeColor="background1"/>
                                  <w:sz w:val="48"/>
                                  <w:szCs w:val="48"/>
                                </w:rPr>
                                <w:t xml:space="preserve"> TinyLab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E435DA" id="Skupina 3" o:spid="_x0000_s1026" style="position:absolute;margin-left:0;margin-top:339.9pt;width:439.45pt;height:69.15pt;z-index:251658752;mso-position-horizontal:left;mso-position-horizontal-relative:margin;mso-height-relative:margin" coordsize="55810,8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">
                <v:shape id="_x0000_s1027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800;top:356;width:48387;height:82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" filled="f" stroked="f">
                  <v:textbox>
                    <w:txbxContent>
                      <w:p w14:paraId="36E7F507" w14:textId="4DACF9C0" w:rsidR="00D27C92" w:rsidRPr="00D27C92" w:rsidRDefault="00D27C92" w:rsidP="00D27C92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</w:pPr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 xml:space="preserve">Seznámení se s výukovým </w:t>
                        </w:r>
                        <w:proofErr w:type="spellStart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kitem</w:t>
                        </w:r>
                        <w:proofErr w:type="spellEnd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 xml:space="preserve"> </w:t>
                        </w:r>
                        <w:proofErr w:type="spellStart"/>
                        <w:r w:rsidRPr="00D27C92">
                          <w:rPr>
                            <w:rFonts w:asciiTheme="minorHAnsi" w:hAnsiTheme="minorHAnsi"/>
                            <w:color w:val="FFFFFF" w:themeColor="background1"/>
                            <w:sz w:val="48"/>
                            <w:szCs w:val="48"/>
                          </w:rPr>
                          <w:t>TinyLab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E902BD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5E5D8182" wp14:editId="635B4C9D">
                <wp:simplePos x="0" y="0"/>
                <wp:positionH relativeFrom="column">
                  <wp:posOffset>2158365</wp:posOffset>
                </wp:positionH>
                <wp:positionV relativeFrom="paragraph">
                  <wp:posOffset>6391011</wp:posOffset>
                </wp:positionV>
                <wp:extent cx="3977005" cy="1404620"/>
                <wp:effectExtent l="0" t="0" r="4445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770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CAC83FE" w14:textId="39876F31" w:rsidR="00D54966" w:rsidRPr="00DC59F6" w:rsidRDefault="00D54966" w:rsidP="00D54966">
                            <w:pPr>
                              <w:jc w:val="right"/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</w:pPr>
                            <w:r w:rsidRPr="00DC59F6">
                              <w:rPr>
                                <w:rFonts w:asciiTheme="minorHAnsi" w:hAnsiTheme="minorHAnsi"/>
                                <w:color w:val="808080" w:themeColor="background1" w:themeShade="80"/>
                                <w:sz w:val="96"/>
                                <w14:glow w14:rad="101600">
                                  <w14:schemeClr w14:val="accent3">
                                    <w14:alpha w14:val="60000"/>
                                    <w14:satMod w14:val="175000"/>
                                  </w14:schemeClr>
                                </w14:glow>
                                <w14:reflection w14:blurRad="76200" w14:stA="5000" w14:stPos="0" w14:endA="0" w14:endPos="55000" w14:dist="12700" w14:dir="5400000" w14:fadeDir="5400000" w14:sx="100000" w14:sy="-100000" w14:kx="0" w14:ky="0" w14:algn="bl"/>
                              </w:rPr>
                              <w:t>Vývojový kit TinyLab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5D8182" id="Textové pole 2" o:spid="_x0000_s1029" type="#_x0000_t202" style="position:absolute;margin-left:169.95pt;margin-top:503.25pt;width:313.15pt;height:110.6pt;z-index:2516536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" stroked="f">
                <v:textbox style="mso-fit-shape-to-text:t">
                  <w:txbxContent>
                    <w:p w14:paraId="6CAC83FE" w14:textId="39876F31" w:rsidR="00D54966" w:rsidRPr="00DC59F6" w:rsidRDefault="00D54966" w:rsidP="00D54966">
                      <w:pPr>
                        <w:jc w:val="right"/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</w:pPr>
                      <w:r w:rsidRPr="00DC59F6">
                        <w:rPr>
                          <w:rFonts w:asciiTheme="minorHAnsi" w:hAnsiTheme="minorHAnsi"/>
                          <w:color w:val="808080" w:themeColor="background1" w:themeShade="80"/>
                          <w:sz w:val="96"/>
                          <w14:glow w14:rad="101600">
                            <w14:schemeClr w14:val="accent3">
                              <w14:alpha w14:val="60000"/>
                              <w14:satMod w14:val="175000"/>
                            </w14:schemeClr>
                          </w14:glow>
                          <w14:reflection w14:blurRad="76200" w14:stA="5000" w14:stPos="0" w14:endA="0" w14:endPos="55000" w14:dist="12700" w14:dir="5400000" w14:fadeDir="5400000" w14:sx="100000" w14:sy="-100000" w14:kx="0" w14:ky="0" w14:algn="bl"/>
                        </w:rPr>
                        <w:t>Vývojový kit TinyLab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957BB" w:rsidRPr="00E902BD">
        <w:rPr>
          <w:rFonts w:asciiTheme="minorHAnsi" w:hAnsiTheme="minorHAnsi"/>
          <w:noProof/>
          <w:color w:val="0070C0"/>
          <w:sz w:val="40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anchorId="1204EB8E" wp14:editId="40970F3B">
                <wp:simplePos x="0" y="0"/>
                <wp:positionH relativeFrom="column">
                  <wp:posOffset>85857</wp:posOffset>
                </wp:positionH>
                <wp:positionV relativeFrom="paragraph">
                  <wp:posOffset>3321190</wp:posOffset>
                </wp:positionV>
                <wp:extent cx="5581015" cy="880176"/>
                <wp:effectExtent l="0" t="0" r="19685" b="15240"/>
                <wp:wrapNone/>
                <wp:docPr id="43" name="Skupina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1015" cy="880176"/>
                          <a:chOff x="0" y="0"/>
                          <a:chExt cx="5581015" cy="880176"/>
                        </a:xfrm>
                      </wpg:grpSpPr>
                      <wps:wsp>
                        <wps:cNvPr id="42" name="Obdélník se zakulacenými rohy na opačné straně 42"/>
                        <wps:cNvSpPr/>
                        <wps:spPr>
                          <a:xfrm>
                            <a:off x="0" y="0"/>
                            <a:ext cx="5581015" cy="878205"/>
                          </a:xfrm>
                          <a:prstGeom prst="round2DiagRect">
                            <a:avLst>
                              <a:gd name="adj1" fmla="val 50000"/>
                              <a:gd name="adj2" fmla="val 0"/>
                            </a:avLst>
                          </a:prstGeom>
                          <a:solidFill>
                            <a:schemeClr val="bg1">
                              <a:lumMod val="5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ové pole 2"/>
                        <wps:cNvSpPr txBox="1">
                          <a:spLocks noChangeArrowheads="1"/>
                        </wps:cNvSpPr>
                        <wps:spPr bwMode="auto">
                          <a:xfrm>
                            <a:off x="380010" y="35626"/>
                            <a:ext cx="4838700" cy="844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wps:spPr>
                        <wps:txbx>
                          <w:txbxContent>
                            <w:p w14:paraId="68F7F323" w14:textId="465820FB" w:rsidR="00D54966" w:rsidRPr="001957BB" w:rsidRDefault="00D27C92" w:rsidP="00D54966">
                              <w:pPr>
                                <w:jc w:val="center"/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t>Hodina 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204EB8E" id="Skupina 43" o:spid="_x0000_s1030" style="position:absolute;margin-left:6.75pt;margin-top:261.5pt;width:439.45pt;height:69.3pt;z-index:251655680" coordsize="55810,88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">
                <v:shape id="_x0000_s1031" style="position:absolute;width:55810;height:8782;visibility:visible;mso-wrap-style:square;v-text-anchor:middle" coordsize="5581015,878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" path="m439103,l5581015,r,l5581015,439103v,242510,-196593,439103,-439103,439103l,878205r,l,439103c,196593,196593,,439103,xe" fillcolor="#7f7f7f [1612]" strokecolor="#1f4d78 [1604]" strokeweight="1pt">
                  <v:stroke joinstyle="miter"/>
                  <v:path arrowok="t" o:connecttype="custom" o:connectlocs="439103,0;5581015,0;5581015,0;5581015,439103;5141912,878206;0,878205;0,878205;0,439103;439103,0" o:connectangles="0,0,0,0,0,0,0,0,0"/>
                </v:shape>
                <v:shape id="_x0000_s1032" type="#_x0000_t202" style="position:absolute;left:3800;top:356;width:48387;height:8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14:paraId="68F7F323" w14:textId="465820FB" w:rsidR="00D54966" w:rsidRPr="001957BB" w:rsidRDefault="00D27C92" w:rsidP="00D54966">
                        <w:pPr>
                          <w:jc w:val="center"/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</w:pPr>
                        <w:r>
                          <w:rPr>
                            <w:rFonts w:asciiTheme="minorHAnsi" w:hAnsiTheme="minorHAnsi"/>
                            <w:color w:val="FFFFFF" w:themeColor="background1"/>
                            <w:sz w:val="96"/>
                            <w:szCs w:val="96"/>
                          </w:rPr>
                          <w:t>Hodina 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54966" w:rsidRPr="00E902BD">
        <w:rPr>
          <w:rFonts w:asciiTheme="minorHAnsi" w:hAnsiTheme="minorHAnsi"/>
          <w:color w:val="0070C0"/>
          <w:sz w:val="40"/>
        </w:rPr>
        <w:br w:type="page"/>
      </w:r>
    </w:p>
    <w:p w14:paraId="1F9D87B0" w14:textId="67A95229" w:rsidR="00C665BA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61824" behindDoc="0" locked="0" layoutInCell="1" allowOverlap="1" wp14:anchorId="26717CEA" wp14:editId="4C02E42A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3BECB2" w14:textId="77777777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budou žáci dělat: </w:t>
                            </w:r>
                          </w:p>
                          <w:p w14:paraId="12FBB106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17CEA" id="Obdélník se zakulacenými rohy na opačné straně 42" o:spid="_x0000_s1033" style="position:absolute;margin-left:0;margin-top:30pt;width:439.35pt;height:39.1pt;z-index:25166182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093BECB2" w14:textId="77777777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budou žáci dělat: </w:t>
                      </w:r>
                    </w:p>
                    <w:p w14:paraId="12FBB106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 w:rsidRPr="00092B8A">
        <w:rPr>
          <w:rFonts w:asciiTheme="minorHAnsi" w:hAnsiTheme="minorHAnsi"/>
          <w:b/>
          <w:color w:val="000000" w:themeColor="text1"/>
          <w:szCs w:val="16"/>
        </w:rPr>
        <w:t>Časová dotace: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1 vyučovací hodina</w:t>
      </w:r>
    </w:p>
    <w:p w14:paraId="56D1DBDE" w14:textId="510E2C7C" w:rsidR="00C665BA" w:rsidRDefault="00C665BA" w:rsidP="00092B8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prozkoumávat výukový kit TinyLab, </w:t>
      </w:r>
    </w:p>
    <w:p w14:paraId="15E8030D" w14:textId="3EDD4200" w:rsidR="00C665BA" w:rsidRPr="00C665BA" w:rsidRDefault="00092B8A" w:rsidP="00C665BA">
      <w:pPr>
        <w:pStyle w:val="Odstavecseseznamem"/>
        <w:numPr>
          <w:ilvl w:val="0"/>
          <w:numId w:val="39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3872" behindDoc="0" locked="0" layoutInCell="1" allowOverlap="1" wp14:anchorId="72F0B67D" wp14:editId="04125A4B">
                <wp:simplePos x="0" y="0"/>
                <wp:positionH relativeFrom="margin">
                  <wp:align>left</wp:align>
                </wp:positionH>
                <wp:positionV relativeFrom="paragraph">
                  <wp:posOffset>381000</wp:posOffset>
                </wp:positionV>
                <wp:extent cx="5580000" cy="496800"/>
                <wp:effectExtent l="0" t="0" r="20955" b="17780"/>
                <wp:wrapTopAndBottom/>
                <wp:docPr id="5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0000" cy="49680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9C173" w14:textId="761EDF5D" w:rsidR="00092B8A" w:rsidRPr="00092B8A" w:rsidRDefault="00092B8A" w:rsidP="00092B8A">
                            <w:pPr>
                              <w:spacing w:after="160" w:line="360" w:lineRule="auto"/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</w:pP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Co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se žák naučí:</w:t>
                            </w:r>
                          </w:p>
                          <w:p w14:paraId="3E6F3DA2" w14:textId="77777777" w:rsidR="00092B8A" w:rsidRDefault="00092B8A" w:rsidP="00092B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0B67D" id="_x0000_s1034" style="position:absolute;left:0;text-align:left;margin-left:0;margin-top:30pt;width:439.35pt;height:39.1pt;z-index:251663872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80000,4968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" adj="-11796480,,5400" path="m248400,l5580000,r,l5580000,248400v,137188,-111212,248400,-248400,248400l,496800r,l,248400c,111212,111212,,248400,xe" fillcolor="#7f7f7f [1612]" strokecolor="#1f4d78 [1604]" strokeweight="1pt">
                <v:stroke joinstyle="miter"/>
                <v:formulas/>
                <v:path arrowok="t" o:connecttype="custom" o:connectlocs="248400,0;5580000,0;5580000,0;5580000,248400;5331600,496800;0,496800;0,496800;0,248400;248400,0" o:connectangles="0,0,0,0,0,0,0,0,0" textboxrect="0,0,5580000,496800"/>
                <v:textbox>
                  <w:txbxContent>
                    <w:p w14:paraId="4FA9C173" w14:textId="761EDF5D" w:rsidR="00092B8A" w:rsidRPr="00092B8A" w:rsidRDefault="00092B8A" w:rsidP="00092B8A">
                      <w:pPr>
                        <w:spacing w:after="160" w:line="360" w:lineRule="auto"/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</w:pP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Co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se žák naučí:</w:t>
                      </w:r>
                    </w:p>
                    <w:p w14:paraId="3E6F3DA2" w14:textId="77777777" w:rsidR="00092B8A" w:rsidRDefault="00092B8A" w:rsidP="00092B8A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665BA">
        <w:rPr>
          <w:rFonts w:asciiTheme="minorHAnsi" w:hAnsiTheme="minorHAnsi"/>
          <w:color w:val="000000" w:themeColor="text1"/>
          <w:szCs w:val="16"/>
        </w:rPr>
        <w:t>spouště</w:t>
      </w:r>
      <w:r>
        <w:rPr>
          <w:rFonts w:asciiTheme="minorHAnsi" w:hAnsiTheme="minorHAnsi"/>
          <w:color w:val="000000" w:themeColor="text1"/>
          <w:szCs w:val="16"/>
        </w:rPr>
        <w:t>t</w:t>
      </w:r>
      <w:r w:rsidR="00C665BA">
        <w:rPr>
          <w:rFonts w:asciiTheme="minorHAnsi" w:hAnsiTheme="minorHAnsi"/>
          <w:color w:val="000000" w:themeColor="text1"/>
          <w:szCs w:val="16"/>
        </w:rPr>
        <w:t xml:space="preserve"> program. </w:t>
      </w:r>
    </w:p>
    <w:p w14:paraId="5777F672" w14:textId="6856E49D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orientace na desce výukového kitu TinyLab, </w:t>
      </w:r>
    </w:p>
    <w:p w14:paraId="688D401C" w14:textId="4A48458D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vyhledání podstatných informací potřebných k programování, </w:t>
      </w:r>
    </w:p>
    <w:p w14:paraId="51A10CCF" w14:textId="3C725E1B" w:rsidR="00D27C92" w:rsidRDefault="00D27C92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instalace a nastavení softwaru Arduino, </w:t>
      </w:r>
    </w:p>
    <w:p w14:paraId="0A90F5C6" w14:textId="58DEEA2E" w:rsidR="00D27C92" w:rsidRDefault="00092B8A" w:rsidP="00D27C92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5920" behindDoc="0" locked="0" layoutInCell="1" allowOverlap="1" wp14:anchorId="754C3A7E" wp14:editId="7CBB469C">
                <wp:simplePos x="0" y="0"/>
                <wp:positionH relativeFrom="margin">
                  <wp:align>left</wp:align>
                </wp:positionH>
                <wp:positionV relativeFrom="paragraph">
                  <wp:posOffset>377190</wp:posOffset>
                </wp:positionV>
                <wp:extent cx="5579745" cy="496570"/>
                <wp:effectExtent l="0" t="0" r="20955" b="17780"/>
                <wp:wrapSquare wrapText="bothSides"/>
                <wp:docPr id="6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46407" w14:textId="31792954" w:rsidR="00092B8A" w:rsidRDefault="00092B8A" w:rsidP="00092B8A"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Aktivity </w:t>
                            </w:r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ve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 xml:space="preserve"> vyučovací hodině: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C3A7E" id="_x0000_s1035" style="position:absolute;left:0;text-align:left;margin-left:0;margin-top:29.7pt;width:439.35pt;height:39.1pt;z-index:251665920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/0a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09046407" w14:textId="31792954" w:rsidR="00092B8A" w:rsidRDefault="00092B8A" w:rsidP="00092B8A"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Aktivity </w:t>
                      </w:r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ve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 xml:space="preserve"> vyučovací hodině: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27C92">
        <w:rPr>
          <w:rFonts w:asciiTheme="minorHAnsi" w:hAnsiTheme="minorHAnsi"/>
          <w:color w:val="000000" w:themeColor="text1"/>
          <w:szCs w:val="16"/>
        </w:rPr>
        <w:t xml:space="preserve">kompilace a spuštění programu. </w:t>
      </w:r>
    </w:p>
    <w:p w14:paraId="47736600" w14:textId="731F55EF" w:rsidR="00092B8A" w:rsidRDefault="00C665B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 </w:t>
      </w:r>
    </w:p>
    <w:p w14:paraId="7AC0FA81" w14:textId="065E90A1" w:rsidR="00092B8A" w:rsidRDefault="00092B8A" w:rsidP="00092B8A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134C70C9" w14:textId="29AC4D99" w:rsidR="00C665BA" w:rsidRPr="00092B8A" w:rsidRDefault="00C665BA" w:rsidP="00092B8A">
      <w:pPr>
        <w:pStyle w:val="Odstavecseseznamem"/>
        <w:numPr>
          <w:ilvl w:val="0"/>
          <w:numId w:val="38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 w:rsidRPr="00092B8A">
        <w:rPr>
          <w:rFonts w:asciiTheme="minorHAnsi" w:hAnsiTheme="minorHAnsi"/>
          <w:color w:val="000000" w:themeColor="text1"/>
          <w:szCs w:val="16"/>
        </w:rPr>
        <w:t xml:space="preserve">aktivita 1.1 – Seznámení se s komponenty výukového kitu TinyLab, </w:t>
      </w:r>
    </w:p>
    <w:p w14:paraId="0017481D" w14:textId="14D8E993" w:rsidR="00C665BA" w:rsidRDefault="00C665BA" w:rsidP="00C665BA">
      <w:pPr>
        <w:pStyle w:val="Odstavecseseznamem"/>
        <w:numPr>
          <w:ilvl w:val="0"/>
          <w:numId w:val="40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1.2 – Připojení kitu TinyLab, </w:t>
      </w:r>
    </w:p>
    <w:p w14:paraId="34EFC345" w14:textId="7EED6872" w:rsidR="00C665BA" w:rsidRPr="00C665BA" w:rsidRDefault="00C665BA" w:rsidP="00C665BA">
      <w:pPr>
        <w:pStyle w:val="Odstavecseseznamem"/>
        <w:numPr>
          <w:ilvl w:val="0"/>
          <w:numId w:val="40"/>
        </w:num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aktivita 1.3 – Úprava programu. </w:t>
      </w:r>
    </w:p>
    <w:bookmarkStart w:id="0" w:name="_Hlk102672932"/>
    <w:p w14:paraId="24472705" w14:textId="7ACAD620" w:rsidR="00092B8A" w:rsidRDefault="00425ACB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70016" behindDoc="0" locked="0" layoutInCell="1" allowOverlap="1" wp14:anchorId="244A85EF" wp14:editId="52858DA6">
                <wp:simplePos x="0" y="0"/>
                <wp:positionH relativeFrom="margin">
                  <wp:align>left</wp:align>
                </wp:positionH>
                <wp:positionV relativeFrom="paragraph">
                  <wp:posOffset>8653</wp:posOffset>
                </wp:positionV>
                <wp:extent cx="5579745" cy="496570"/>
                <wp:effectExtent l="0" t="0" r="20955" b="17780"/>
                <wp:wrapSquare wrapText="bothSides"/>
                <wp:docPr id="1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9FDC06" w14:textId="6892AAE9" w:rsidR="00425ACB" w:rsidRDefault="00F77EF0" w:rsidP="00425ACB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Dostupné materiály</w:t>
                            </w:r>
                            <w:r w:rsidR="00425ACB"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4A85EF" id="_x0000_s1036" style="position:absolute;margin-left:0;margin-top:.7pt;width:439.35pt;height:39.1pt;z-index:251670016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Ms5Cgr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139FDC06" w14:textId="6892AAE9" w:rsidR="00425ACB" w:rsidRDefault="00F77EF0" w:rsidP="00425ACB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Dostupné materiály</w:t>
                      </w:r>
                      <w:r w:rsidR="00425ACB"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8A8207E" w14:textId="6CDFE199" w:rsidR="00425ACB" w:rsidRDefault="00425ACB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</w:p>
    <w:p w14:paraId="67250F6E" w14:textId="67717708" w:rsidR="00425ACB" w:rsidRDefault="00425ACB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Dostupné materiály: </w:t>
      </w:r>
    </w:p>
    <w:p w14:paraId="06F064AC" w14:textId="6D409A69" w:rsidR="00801D05" w:rsidRDefault="00801D05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E30BBC">
        <w:rPr>
          <w:rFonts w:asciiTheme="minorHAnsi" w:hAnsiTheme="minorHAnsi"/>
          <w:b/>
          <w:color w:val="000000" w:themeColor="text1"/>
          <w:szCs w:val="16"/>
        </w:rPr>
        <w:t>https://jirinoska.github.io/tinylab/aktivita1</w:t>
      </w:r>
    </w:p>
    <w:p w14:paraId="033D7803" w14:textId="2D7D11B5" w:rsidR="00801D05" w:rsidRDefault="00801D05">
      <w:pPr>
        <w:spacing w:after="160" w:line="259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br w:type="page"/>
      </w:r>
    </w:p>
    <w:p w14:paraId="61B18682" w14:textId="6B28BE78" w:rsidR="00425ACB" w:rsidRDefault="00801D05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w:lastRenderedPageBreak/>
        <mc:AlternateContent>
          <mc:Choice Requires="wps">
            <w:drawing>
              <wp:anchor distT="107950" distB="107950" distL="114300" distR="114300" simplePos="0" relativeHeight="251672064" behindDoc="0" locked="0" layoutInCell="1" allowOverlap="1" wp14:anchorId="57FDB20E" wp14:editId="5EF31D93">
                <wp:simplePos x="0" y="0"/>
                <wp:positionH relativeFrom="margin">
                  <wp:align>left</wp:align>
                </wp:positionH>
                <wp:positionV relativeFrom="margin">
                  <wp:align>top</wp:align>
                </wp:positionV>
                <wp:extent cx="5579745" cy="496570"/>
                <wp:effectExtent l="0" t="0" r="20955" b="17780"/>
                <wp:wrapSquare wrapText="bothSides"/>
                <wp:docPr id="12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08E7C" w14:textId="68FE247A" w:rsidR="00C32927" w:rsidRDefault="00C32927" w:rsidP="00C32927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Legenda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FDB20E" id="_x0000_s1037" style="position:absolute;margin-left:0;margin-top:0;width:439.35pt;height:39.1pt;z-index:251672064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top;mso-position-vertical-relative:margin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1B608E7C" w14:textId="68FE247A" w:rsidR="00C32927" w:rsidRDefault="00C32927" w:rsidP="00C32927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Legenda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004E2D3C" w14:textId="30186C42" w:rsidR="00C32927" w:rsidRDefault="00C32927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96"/>
        <w:gridCol w:w="8040"/>
      </w:tblGrid>
      <w:tr w:rsidR="00C32927" w14:paraId="7FD051E5" w14:textId="77777777" w:rsidTr="00DD7BE8">
        <w:tc>
          <w:tcPr>
            <w:tcW w:w="1696" w:type="dxa"/>
            <w:vAlign w:val="center"/>
          </w:tcPr>
          <w:p w14:paraId="0D92620F" w14:textId="77777777" w:rsidR="00C32927" w:rsidRDefault="00C32927" w:rsidP="00DD7BE8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011D80C3" wp14:editId="63E16D5D">
                  <wp:extent cx="360000" cy="360000"/>
                  <wp:effectExtent l="0" t="0" r="2540" b="2540"/>
                  <wp:docPr id="4" name="Obráze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43C88CDA" w14:textId="77777777" w:rsidR="00C32927" w:rsidRDefault="00C32927" w:rsidP="00DD7BE8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informace pro žáky</w:t>
            </w:r>
          </w:p>
        </w:tc>
      </w:tr>
      <w:tr w:rsidR="00C32927" w14:paraId="6D41DFE4" w14:textId="77777777" w:rsidTr="00DD7BE8">
        <w:tc>
          <w:tcPr>
            <w:tcW w:w="1696" w:type="dxa"/>
            <w:vAlign w:val="center"/>
          </w:tcPr>
          <w:p w14:paraId="75E2C210" w14:textId="77777777" w:rsidR="00C32927" w:rsidRDefault="00C32927" w:rsidP="00DD7BE8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5A2D6F49" wp14:editId="1C133B68">
                  <wp:extent cx="360000" cy="360000"/>
                  <wp:effectExtent l="0" t="0" r="2540" b="2540"/>
                  <wp:docPr id="8" name="Obráze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173BD407" w14:textId="77777777" w:rsidR="00C32927" w:rsidRDefault="00C32927" w:rsidP="00DD7BE8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zapamatuj si</w:t>
            </w:r>
          </w:p>
        </w:tc>
      </w:tr>
      <w:tr w:rsidR="00C32927" w14:paraId="70A342DE" w14:textId="77777777" w:rsidTr="00DD7BE8">
        <w:tc>
          <w:tcPr>
            <w:tcW w:w="1696" w:type="dxa"/>
            <w:vAlign w:val="center"/>
          </w:tcPr>
          <w:p w14:paraId="13371562" w14:textId="77777777" w:rsidR="00C32927" w:rsidRDefault="00C32927" w:rsidP="00DD7BE8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28DAD03C" wp14:editId="6D736443">
                  <wp:extent cx="360000" cy="360000"/>
                  <wp:effectExtent l="0" t="0" r="2540" b="2540"/>
                  <wp:docPr id="9" name="Obráze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433C0547" w14:textId="77777777" w:rsidR="00C32927" w:rsidRDefault="00C32927" w:rsidP="00DD7BE8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vypracuj úlohu</w:t>
            </w:r>
          </w:p>
        </w:tc>
      </w:tr>
      <w:tr w:rsidR="00C32927" w14:paraId="008804CE" w14:textId="77777777" w:rsidTr="00DD7BE8">
        <w:tc>
          <w:tcPr>
            <w:tcW w:w="1696" w:type="dxa"/>
            <w:vAlign w:val="center"/>
          </w:tcPr>
          <w:p w14:paraId="424922D4" w14:textId="77777777" w:rsidR="00C32927" w:rsidRDefault="00C32927" w:rsidP="00DD7BE8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7EDA4FB4" wp14:editId="1830A5DA">
                  <wp:extent cx="360000" cy="360000"/>
                  <wp:effectExtent l="0" t="0" r="2540" b="2540"/>
                  <wp:docPr id="10" name="Obrázek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0AC9F350" w14:textId="77777777" w:rsidR="00C32927" w:rsidRDefault="00C32927" w:rsidP="00DD7BE8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naprogramuj</w:t>
            </w:r>
          </w:p>
        </w:tc>
      </w:tr>
      <w:tr w:rsidR="00C32927" w14:paraId="58BA60B9" w14:textId="77777777" w:rsidTr="00DD7BE8">
        <w:tc>
          <w:tcPr>
            <w:tcW w:w="1696" w:type="dxa"/>
            <w:vAlign w:val="center"/>
          </w:tcPr>
          <w:p w14:paraId="7D2D03E9" w14:textId="77777777" w:rsidR="00C32927" w:rsidRDefault="00C32927" w:rsidP="00DD7BE8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b/>
                <w:noProof/>
                <w:color w:val="000000" w:themeColor="text1"/>
                <w:szCs w:val="16"/>
              </w:rPr>
              <w:drawing>
                <wp:inline distT="0" distB="0" distL="0" distR="0" wp14:anchorId="1D57609B" wp14:editId="3C21EDEE">
                  <wp:extent cx="360000" cy="360000"/>
                  <wp:effectExtent l="0" t="0" r="2540" b="2540"/>
                  <wp:docPr id="11" name="Obráze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0000" cy="3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0" w:type="dxa"/>
            <w:vAlign w:val="center"/>
          </w:tcPr>
          <w:p w14:paraId="42FC00E0" w14:textId="77777777" w:rsidR="00C32927" w:rsidRDefault="00C32927" w:rsidP="00DD7BE8">
            <w:pPr>
              <w:spacing w:after="160" w:line="360" w:lineRule="auto"/>
              <w:rPr>
                <w:rFonts w:asciiTheme="minorHAnsi" w:hAnsiTheme="minorHAnsi"/>
                <w:color w:val="000000" w:themeColor="text1"/>
                <w:szCs w:val="16"/>
              </w:rPr>
            </w:pPr>
            <w:r>
              <w:rPr>
                <w:rFonts w:asciiTheme="minorHAnsi" w:hAnsiTheme="minorHAnsi"/>
                <w:color w:val="000000" w:themeColor="text1"/>
                <w:szCs w:val="16"/>
              </w:rPr>
              <w:t>odpověz na otázku</w:t>
            </w:r>
          </w:p>
        </w:tc>
      </w:tr>
    </w:tbl>
    <w:p w14:paraId="3ABC1114" w14:textId="77777777" w:rsidR="00C32927" w:rsidRDefault="00C32927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</w:p>
    <w:bookmarkEnd w:id="0"/>
    <w:p w14:paraId="5CE460DF" w14:textId="73FC360F" w:rsidR="00425ACB" w:rsidRDefault="00425ACB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noProof/>
          <w:color w:val="000000" w:themeColor="text1"/>
          <w:szCs w:val="16"/>
        </w:rPr>
        <mc:AlternateContent>
          <mc:Choice Requires="wps">
            <w:drawing>
              <wp:anchor distT="107950" distB="107950" distL="114300" distR="114300" simplePos="0" relativeHeight="251667968" behindDoc="0" locked="0" layoutInCell="1" allowOverlap="1" wp14:anchorId="079BB561" wp14:editId="2DB2DE7A">
                <wp:simplePos x="0" y="0"/>
                <wp:positionH relativeFrom="margin">
                  <wp:align>left</wp:align>
                </wp:positionH>
                <wp:positionV relativeFrom="paragraph">
                  <wp:posOffset>11031</wp:posOffset>
                </wp:positionV>
                <wp:extent cx="5579745" cy="496570"/>
                <wp:effectExtent l="0" t="0" r="20955" b="17780"/>
                <wp:wrapSquare wrapText="bothSides"/>
                <wp:docPr id="7" name="Obdélník se zakulacenými rohy na opačné straně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5" cy="496570"/>
                        </a:xfrm>
                        <a:prstGeom prst="round2DiagRect">
                          <a:avLst>
                            <a:gd name="adj1" fmla="val 50000"/>
                            <a:gd name="adj2" fmla="val 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5E01D2" w14:textId="4F1EAF11" w:rsidR="00092B8A" w:rsidRDefault="00092B8A" w:rsidP="00092B8A">
                            <w:r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Metodika</w:t>
                            </w:r>
                            <w:r w:rsidRPr="00092B8A">
                              <w:rPr>
                                <w:rFonts w:asciiTheme="minorHAnsi" w:hAnsiTheme="minorHAnsi"/>
                                <w:color w:val="FFFFFF" w:themeColor="background1"/>
                                <w:sz w:val="32"/>
                                <w:szCs w:val="16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BB561" id="_x0000_s1037" style="position:absolute;margin-left:0;margin-top:.85pt;width:439.35pt;height:39.1pt;z-index:251667968;visibility:visible;mso-wrap-style:square;mso-width-percent:0;mso-height-percent:0;mso-wrap-distance-left:9pt;mso-wrap-distance-top:8.5pt;mso-wrap-distance-right:9pt;mso-wrap-distance-bottom:8.5pt;mso-position-horizontal:left;mso-position-horizontal-relative:margin;mso-position-vertical:absolute;mso-position-vertical-relative:text;mso-width-percent:0;mso-height-percent:0;mso-width-relative:margin;mso-height-relative:margin;v-text-anchor:middle" coordsize="5579745,49657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" adj="-11796480,,5400" path="m248285,l5579745,r,l5579745,248285v,137124,-111161,248285,-248285,248285l,496570r,l,248285c,111161,111161,,248285,xe" fillcolor="#7f7f7f [1612]" strokecolor="#1f4d78 [1604]" strokeweight="1pt">
                <v:stroke joinstyle="miter"/>
                <v:formulas/>
                <v:path arrowok="t" o:connecttype="custom" o:connectlocs="248285,0;5579745,0;5579745,0;5579745,248285;5331460,496570;0,496570;0,496570;0,248285;248285,0" o:connectangles="0,0,0,0,0,0,0,0,0" textboxrect="0,0,5579745,496570"/>
                <v:textbox>
                  <w:txbxContent>
                    <w:p w14:paraId="685E01D2" w14:textId="4F1EAF11" w:rsidR="00092B8A" w:rsidRDefault="00092B8A" w:rsidP="00092B8A">
                      <w:r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Metodika</w:t>
                      </w:r>
                      <w:r w:rsidRPr="00092B8A">
                        <w:rPr>
                          <w:rFonts w:asciiTheme="minorHAnsi" w:hAnsiTheme="minorHAnsi"/>
                          <w:color w:val="FFFFFF" w:themeColor="background1"/>
                          <w:sz w:val="32"/>
                          <w:szCs w:val="16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BBFC2D9" w14:textId="77777777" w:rsidR="00C32927" w:rsidRDefault="00C32927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</w:p>
    <w:p w14:paraId="5ECCC54E" w14:textId="43BEDA0B" w:rsidR="0058269E" w:rsidRPr="00092B8A" w:rsidRDefault="00092B8A" w:rsidP="00D27C92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 w:rsidRPr="00092B8A">
        <w:rPr>
          <w:rFonts w:asciiTheme="minorHAnsi" w:hAnsiTheme="minorHAnsi"/>
          <w:b/>
          <w:color w:val="000000" w:themeColor="text1"/>
          <w:szCs w:val="16"/>
        </w:rPr>
        <w:t>Aktivita 1.1</w:t>
      </w:r>
    </w:p>
    <w:p w14:paraId="7472A641" w14:textId="0D7D3457" w:rsidR="0045622F" w:rsidRDefault="0045622F" w:rsidP="00092B8A">
      <w:pPr>
        <w:pStyle w:val="D-normln"/>
      </w:pPr>
      <w:r w:rsidRPr="0045622F">
        <w:rPr>
          <w:b/>
        </w:rPr>
        <w:t>Odhadovaný čas aktivity:</w:t>
      </w:r>
      <w:r>
        <w:t xml:space="preserve"> 25 minut.</w:t>
      </w:r>
    </w:p>
    <w:p w14:paraId="174D9FF6" w14:textId="60DA00F0" w:rsidR="00801D05" w:rsidRPr="0045622F" w:rsidRDefault="00801D05" w:rsidP="00092B8A">
      <w:pPr>
        <w:pStyle w:val="D-normln"/>
      </w:pPr>
      <w:r>
        <w:t xml:space="preserve">Rozdejte pracovní listy. </w:t>
      </w:r>
    </w:p>
    <w:p w14:paraId="6504025D" w14:textId="57AA8734" w:rsidR="00092B8A" w:rsidRDefault="00092B8A" w:rsidP="00092B8A">
      <w:pPr>
        <w:pStyle w:val="D-normln"/>
      </w:pPr>
      <w:r>
        <w:t xml:space="preserve">V rámci této aktivity žáci prozkoumají výukový kit TinyLab, kdy v rámci vyplnění pracovního listu získají potřebné informace k jednotlivým komponentám výukového kitu TinyLab. Tato aktivita může proběhnout samostatně, kdy žáci budou sami objevovat jednotlivé komponenty nebo </w:t>
      </w:r>
      <w:r w:rsidR="00801D05">
        <w:t xml:space="preserve">s nimi diskutujte a navádějte žáky </w:t>
      </w:r>
      <w:r>
        <w:t xml:space="preserve">na jednotlivé komponenty. </w:t>
      </w:r>
    </w:p>
    <w:p w14:paraId="0E46B08B" w14:textId="1B4C5C8C" w:rsidR="00092B8A" w:rsidRPr="00D27C92" w:rsidRDefault="00092B8A" w:rsidP="00D27C92">
      <w:pPr>
        <w:spacing w:after="160" w:line="360" w:lineRule="auto"/>
        <w:rPr>
          <w:rFonts w:asciiTheme="minorHAnsi" w:hAnsiTheme="minorHAnsi"/>
          <w:color w:val="000000" w:themeColor="text1"/>
          <w:szCs w:val="16"/>
        </w:rPr>
      </w:pPr>
      <w:r>
        <w:rPr>
          <w:rFonts w:asciiTheme="minorHAnsi" w:hAnsiTheme="minorHAnsi"/>
          <w:color w:val="000000" w:themeColor="text1"/>
          <w:szCs w:val="16"/>
        </w:rPr>
        <w:t xml:space="preserve">V tomto dokumentu jsou znázorněné jednotlivé komponenty kitu a dále popis základní desky </w:t>
      </w:r>
      <w:proofErr w:type="spellStart"/>
      <w:r>
        <w:rPr>
          <w:rFonts w:asciiTheme="minorHAnsi" w:hAnsiTheme="minorHAnsi"/>
          <w:color w:val="000000" w:themeColor="text1"/>
          <w:szCs w:val="16"/>
        </w:rPr>
        <w:t>TinyLabu</w:t>
      </w:r>
      <w:proofErr w:type="spellEnd"/>
      <w:r>
        <w:rPr>
          <w:rFonts w:asciiTheme="minorHAnsi" w:hAnsiTheme="minorHAnsi"/>
          <w:color w:val="000000" w:themeColor="text1"/>
          <w:szCs w:val="16"/>
        </w:rPr>
        <w:t xml:space="preserve">. Tento dokument slouží jako pomocný materiál při diskusi o jednotlivých komponentech. </w:t>
      </w:r>
    </w:p>
    <w:p w14:paraId="5016FB04" w14:textId="77777777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1.2</w:t>
      </w:r>
    </w:p>
    <w:p w14:paraId="74FE4F81" w14:textId="5CBBF97C" w:rsid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10 minut.</w:t>
      </w:r>
    </w:p>
    <w:p w14:paraId="10362268" w14:textId="4E35B0A7" w:rsidR="007F1AC2" w:rsidRDefault="007F1AC2" w:rsidP="007F1AC2">
      <w:pPr>
        <w:pStyle w:val="D-normln"/>
      </w:pPr>
      <w:r>
        <w:t>Žáci této aktivitě připoj</w:t>
      </w:r>
      <w:r w:rsidR="001C7BB7">
        <w:t xml:space="preserve">í </w:t>
      </w:r>
      <w:r>
        <w:t>TinyLab k počítači, nastav</w:t>
      </w:r>
      <w:r w:rsidR="001C7BB7">
        <w:t>í</w:t>
      </w:r>
      <w:r>
        <w:t xml:space="preserve"> software a </w:t>
      </w:r>
      <w:proofErr w:type="gramStart"/>
      <w:r>
        <w:t>vytvoř</w:t>
      </w:r>
      <w:r w:rsidR="001C7BB7">
        <w:t>í</w:t>
      </w:r>
      <w:proofErr w:type="gramEnd"/>
      <w:r>
        <w:t xml:space="preserve"> program. Nastavení lze provádět formou explorace. Žáci </w:t>
      </w:r>
      <w:r w:rsidR="001C7BB7">
        <w:t xml:space="preserve">zkoumají možnosti </w:t>
      </w:r>
      <w:r>
        <w:t>softwar</w:t>
      </w:r>
      <w:r w:rsidR="001C7BB7">
        <w:t>u</w:t>
      </w:r>
      <w:r>
        <w:t xml:space="preserve"> a urč</w:t>
      </w:r>
      <w:r w:rsidR="001C7BB7">
        <w:t>ují</w:t>
      </w:r>
      <w:r>
        <w:t xml:space="preserve">, jak nastavit kit TinyLab. </w:t>
      </w:r>
      <w:r w:rsidR="001C7BB7">
        <w:lastRenderedPageBreak/>
        <w:t xml:space="preserve">V případě, že nebudou vědět, napovězte </w:t>
      </w:r>
      <w:r>
        <w:t xml:space="preserve">otázkami s akcentem na slovo </w:t>
      </w:r>
      <w:r w:rsidRPr="007F1AC2">
        <w:rPr>
          <w:i/>
        </w:rPr>
        <w:t>nástroje</w:t>
      </w:r>
      <w:r w:rsidR="00694E97">
        <w:t xml:space="preserve"> nebo jim zad</w:t>
      </w:r>
      <w:r w:rsidR="001C7BB7">
        <w:t>ejte</w:t>
      </w:r>
      <w:r w:rsidR="00694E97">
        <w:t xml:space="preserve">, že musí nastavit desku a port. Poté by v rámci explorace již měli vyhledat vše potřebné. </w:t>
      </w:r>
    </w:p>
    <w:p w14:paraId="30D0338D" w14:textId="5185A012" w:rsidR="00694E97" w:rsidRDefault="00694E97" w:rsidP="007F1AC2">
      <w:pPr>
        <w:pStyle w:val="D-normln"/>
      </w:pPr>
      <w:r>
        <w:t>Pro vytvoření programu rozsvícení diody L1 mají zadané 3 příkazy, které musí použít. Po vytvoření programu s žáky diskut</w:t>
      </w:r>
      <w:r w:rsidR="00AF402F">
        <w:t>ujte</w:t>
      </w:r>
      <w:r>
        <w:t xml:space="preserve"> o umístění jednotlivých příkazů. </w:t>
      </w:r>
    </w:p>
    <w:p w14:paraId="405C437B" w14:textId="5AD1ECC4" w:rsidR="0045622F" w:rsidRDefault="0045622F" w:rsidP="0045622F">
      <w:pPr>
        <w:spacing w:after="160" w:line="360" w:lineRule="auto"/>
        <w:rPr>
          <w:rFonts w:asciiTheme="minorHAnsi" w:hAnsiTheme="minorHAnsi"/>
          <w:b/>
          <w:color w:val="000000" w:themeColor="text1"/>
          <w:szCs w:val="16"/>
        </w:rPr>
      </w:pPr>
      <w:r>
        <w:rPr>
          <w:rFonts w:asciiTheme="minorHAnsi" w:hAnsiTheme="minorHAnsi"/>
          <w:b/>
          <w:color w:val="000000" w:themeColor="text1"/>
          <w:szCs w:val="16"/>
        </w:rPr>
        <w:t>Aktivita 1.3</w:t>
      </w:r>
    </w:p>
    <w:p w14:paraId="2E95A9B7" w14:textId="276698C3" w:rsidR="0045622F" w:rsidRPr="0045622F" w:rsidRDefault="0045622F" w:rsidP="0045622F">
      <w:pPr>
        <w:spacing w:after="160" w:line="360" w:lineRule="auto"/>
      </w:pPr>
      <w:r w:rsidRPr="0045622F">
        <w:rPr>
          <w:b/>
        </w:rPr>
        <w:t>Odhadovaný čas aktivity:</w:t>
      </w:r>
      <w:r>
        <w:t xml:space="preserve"> 5 minut.</w:t>
      </w:r>
    </w:p>
    <w:p w14:paraId="49150595" w14:textId="4683EF62" w:rsidR="00AF402F" w:rsidRPr="00694E97" w:rsidRDefault="00694E97" w:rsidP="00694E97">
      <w:pPr>
        <w:pStyle w:val="D-normln"/>
      </w:pPr>
      <w:r>
        <w:t xml:space="preserve">Poslední aktivitou je rozsvícení odlišné diody než L1. Zde musí žáci změnit konstantu, která se rovná pinu dané LED diody. </w:t>
      </w:r>
    </w:p>
    <w:sectPr w:rsidR="00AF402F" w:rsidRPr="00694E97" w:rsidSect="00222253">
      <w:footerReference w:type="even" r:id="rId13"/>
      <w:footerReference w:type="default" r:id="rId14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1EE03B" w14:textId="77777777" w:rsidR="00222253" w:rsidRDefault="00222253" w:rsidP="00222253">
      <w:r>
        <w:separator/>
      </w:r>
    </w:p>
  </w:endnote>
  <w:endnote w:type="continuationSeparator" w:id="0">
    <w:p w14:paraId="63F06BAC" w14:textId="77777777" w:rsidR="00222253" w:rsidRDefault="00222253" w:rsidP="0022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E15F" w14:textId="54711F70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2CFFC02" wp14:editId="69B8DA16">
              <wp:simplePos x="0" y="0"/>
              <wp:positionH relativeFrom="page">
                <wp:posOffset>-38100</wp:posOffset>
              </wp:positionH>
              <wp:positionV relativeFrom="paragraph">
                <wp:posOffset>-47321</wp:posOffset>
              </wp:positionV>
              <wp:extent cx="779393" cy="800183"/>
              <wp:effectExtent l="0" t="0" r="20955" b="0"/>
              <wp:wrapNone/>
              <wp:docPr id="54" name="Skupina 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5" name="Slza 55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6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E7335" w14:textId="2A74BEB8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2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12CFFC02" id="Skupina 54" o:spid="_x0000_s1037" style="position:absolute;margin-left:-3pt;margin-top:-3.75pt;width:61.35pt;height:63pt;flip:x;z-index:251661312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">
              <v:shape id="Slza 55" o:spid="_x0000_s1038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" filled="f" stroked="f">
                <v:textbox>
                  <w:txbxContent>
                    <w:p w14:paraId="5AAE7335" w14:textId="2A74BEB8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2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E6ED6" w14:textId="58EC6D69" w:rsidR="00222253" w:rsidRDefault="00222253">
    <w:pPr>
      <w:pStyle w:val="Zpat"/>
    </w:pPr>
    <w:r>
      <w:rPr>
        <w:rFonts w:asciiTheme="minorHAnsi" w:hAnsiTheme="minorHAnsi"/>
        <w:noProof/>
        <w:color w:val="0070C0"/>
        <w:sz w:val="4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12E41B8" wp14:editId="78E89BCB">
              <wp:simplePos x="0" y="0"/>
              <wp:positionH relativeFrom="page">
                <wp:posOffset>6832931</wp:posOffset>
              </wp:positionH>
              <wp:positionV relativeFrom="paragraph">
                <wp:posOffset>-61595</wp:posOffset>
              </wp:positionV>
              <wp:extent cx="779393" cy="800183"/>
              <wp:effectExtent l="0" t="0" r="1905" b="0"/>
              <wp:wrapNone/>
              <wp:docPr id="53" name="Skupina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393" cy="800183"/>
                        <a:chOff x="0" y="0"/>
                        <a:chExt cx="779393" cy="800183"/>
                      </a:xfrm>
                    </wpg:grpSpPr>
                    <wps:wsp>
                      <wps:cNvPr id="51" name="Slza 51"/>
                      <wps:cNvSpPr/>
                      <wps:spPr>
                        <a:xfrm rot="5400000">
                          <a:off x="0" y="0"/>
                          <a:ext cx="752475" cy="752475"/>
                        </a:xfrm>
                        <a:prstGeom prst="teardrop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Textové pole 2"/>
                      <wps:cNvSpPr txBox="1">
                        <a:spLocks noChangeArrowheads="1"/>
                      </wps:cNvSpPr>
                      <wps:spPr bwMode="auto">
                        <a:xfrm>
                          <a:off x="23854" y="31805"/>
                          <a:ext cx="755539" cy="76837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9F39FB" w14:textId="3BF8AB53" w:rsidR="00222253" w:rsidRPr="00222253" w:rsidRDefault="00222253" w:rsidP="00222253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begin"/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instrText xml:space="preserve"> PAGE  \* Arabic  \* MERGEFORMAT </w:instrTex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separate"/>
                            </w:r>
                            <w:r w:rsidR="00987BBD">
                              <w:rPr>
                                <w:rFonts w:asciiTheme="minorHAnsi" w:hAnsiTheme="minorHAnsi" w:cstheme="minorHAnsi"/>
                                <w:noProof/>
                                <w:color w:val="000000" w:themeColor="text1"/>
                                <w:sz w:val="72"/>
                                <w:szCs w:val="72"/>
                              </w:rPr>
                              <w:t>3</w:t>
                            </w:r>
                            <w:r w:rsidRPr="00222253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72"/>
                                <w:szCs w:val="72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2E41B8" id="Skupina 53" o:spid="_x0000_s1040" style="position:absolute;margin-left:538.05pt;margin-top:-4.85pt;width:61.35pt;height:63pt;z-index:251659264;mso-position-horizontal-relative:page;mso-width-relative:margin" coordsize="7793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">
              <v:shape id="Slza 51" o:spid="_x0000_s1041" style="position:absolute;width:7524;height:7524;rotation:90;visibility:visible;mso-wrap-style:square;v-text-anchor:middle" coordsize="752475,752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" path="m,376238c,168447,168447,,376238,l752475,r,376238c752475,584029,584028,752476,376237,752476,168446,752476,-1,584029,-1,376238r1,xe" fillcolor="#a5a5a5 [3206]" strokecolor="#525252 [1606]" strokeweight="1pt">
                <v:stroke joinstyle="miter"/>
                <v:path arrowok="t" o:connecttype="custom" o:connectlocs="0,376238;376238,0;752475,0;752475,376238;376237,752476;-1,376238;0,376238" o:connectangles="0,0,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2" type="#_x0000_t202" style="position:absolute;left:238;top:318;width:7555;height:76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FfV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" filled="f" stroked="f">
                <v:textbox>
                  <w:txbxContent>
                    <w:p w14:paraId="579F39FB" w14:textId="3BF8AB53" w:rsidR="00222253" w:rsidRPr="00222253" w:rsidRDefault="00222253" w:rsidP="00222253">
                      <w:pPr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</w:pP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begin"/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instrText xml:space="preserve"> PAGE  \* Arabic  \* MERGEFORMAT </w:instrTex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separate"/>
                      </w:r>
                      <w:r w:rsidR="00987BBD">
                        <w:rPr>
                          <w:rFonts w:asciiTheme="minorHAnsi" w:hAnsiTheme="minorHAnsi" w:cstheme="minorHAnsi"/>
                          <w:noProof/>
                          <w:color w:val="000000" w:themeColor="text1"/>
                          <w:sz w:val="72"/>
                          <w:szCs w:val="72"/>
                        </w:rPr>
                        <w:t>3</w:t>
                      </w:r>
                      <w:r w:rsidRPr="00222253">
                        <w:rPr>
                          <w:rFonts w:asciiTheme="minorHAnsi" w:hAnsiTheme="minorHAnsi" w:cstheme="minorHAnsi"/>
                          <w:color w:val="000000" w:themeColor="text1"/>
                          <w:sz w:val="72"/>
                          <w:szCs w:val="72"/>
                        </w:rPr>
                        <w:fldChar w:fldCharType="end"/>
                      </w:r>
                    </w:p>
                  </w:txbxContent>
                </v:textbox>
              </v:shape>
              <w10:wrap anchorx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3F07E8" w14:textId="77777777" w:rsidR="00222253" w:rsidRDefault="00222253" w:rsidP="00222253">
      <w:r>
        <w:separator/>
      </w:r>
    </w:p>
  </w:footnote>
  <w:footnote w:type="continuationSeparator" w:id="0">
    <w:p w14:paraId="3378F12B" w14:textId="77777777" w:rsidR="00222253" w:rsidRDefault="00222253" w:rsidP="00222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E0DC6"/>
    <w:multiLevelType w:val="hybridMultilevel"/>
    <w:tmpl w:val="2CB22D6E"/>
    <w:lvl w:ilvl="0" w:tplc="0616C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652F7"/>
    <w:multiLevelType w:val="hybridMultilevel"/>
    <w:tmpl w:val="4F1C4988"/>
    <w:lvl w:ilvl="0" w:tplc="6B7E5A56">
      <w:start w:val="1"/>
      <w:numFmt w:val="ordinal"/>
      <w:pStyle w:val="D-slovanseznam"/>
      <w:lvlText w:val="%1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7E66E0"/>
    <w:multiLevelType w:val="multilevel"/>
    <w:tmpl w:val="81808F60"/>
    <w:styleLink w:val="Styl1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00A0091"/>
    <w:multiLevelType w:val="multilevel"/>
    <w:tmpl w:val="ACDACDB6"/>
    <w:numStyleLink w:val="slovnkapitolzvrenprce"/>
  </w:abstractNum>
  <w:abstractNum w:abstractNumId="4" w15:restartNumberingAfterBreak="0">
    <w:nsid w:val="13C75AAB"/>
    <w:multiLevelType w:val="multilevel"/>
    <w:tmpl w:val="ACDACDB6"/>
    <w:styleLink w:val="slovnkapitolzvrenpr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37" w:hanging="73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91" w:hanging="1191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2155"/>
        </w:tabs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2495"/>
        </w:tabs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2835"/>
        </w:tabs>
        <w:ind w:left="0" w:firstLine="0"/>
      </w:pPr>
      <w:rPr>
        <w:rFonts w:hint="default"/>
      </w:rPr>
    </w:lvl>
  </w:abstractNum>
  <w:abstractNum w:abstractNumId="5" w15:restartNumberingAfterBreak="0">
    <w:nsid w:val="181C1A13"/>
    <w:multiLevelType w:val="hybridMultilevel"/>
    <w:tmpl w:val="FFECCF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B7CE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10440D"/>
    <w:multiLevelType w:val="hybridMultilevel"/>
    <w:tmpl w:val="DB0E222A"/>
    <w:lvl w:ilvl="0" w:tplc="08225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0F5D8B"/>
    <w:multiLevelType w:val="hybridMultilevel"/>
    <w:tmpl w:val="4482B50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E04BD"/>
    <w:multiLevelType w:val="hybridMultilevel"/>
    <w:tmpl w:val="F3EC47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E249A"/>
    <w:multiLevelType w:val="multilevel"/>
    <w:tmpl w:val="0A48D9CC"/>
    <w:styleLink w:val="slovnzvrenprce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624" w:hanging="624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077" w:hanging="107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74" w:hanging="147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71" w:hanging="1871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A636322"/>
    <w:multiLevelType w:val="multilevel"/>
    <w:tmpl w:val="0660EA6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2AAB2C65"/>
    <w:multiLevelType w:val="multilevel"/>
    <w:tmpl w:val="D2C6AAF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2B6C103D"/>
    <w:multiLevelType w:val="multilevel"/>
    <w:tmpl w:val="41DCF79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32954A70"/>
    <w:multiLevelType w:val="hybridMultilevel"/>
    <w:tmpl w:val="FA1EF612"/>
    <w:lvl w:ilvl="0" w:tplc="DC809408">
      <w:start w:val="1"/>
      <w:numFmt w:val="bullet"/>
      <w:pStyle w:val="D-odrkovsezna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B00B0B"/>
    <w:multiLevelType w:val="multilevel"/>
    <w:tmpl w:val="F6E668D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9D27BFF"/>
    <w:multiLevelType w:val="hybridMultilevel"/>
    <w:tmpl w:val="7E10B7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8265E1"/>
    <w:multiLevelType w:val="multilevel"/>
    <w:tmpl w:val="ACDACDB6"/>
    <w:numStyleLink w:val="slovnkapitolzvrenprce"/>
  </w:abstractNum>
  <w:abstractNum w:abstractNumId="18" w15:restartNumberingAfterBreak="0">
    <w:nsid w:val="434331B1"/>
    <w:multiLevelType w:val="hybridMultilevel"/>
    <w:tmpl w:val="95FE9FEC"/>
    <w:lvl w:ilvl="0" w:tplc="D486CA6E">
      <w:start w:val="1"/>
      <w:numFmt w:val="ordinal"/>
      <w:lvlText w:val="%1"/>
      <w:lvlJc w:val="left"/>
      <w:pPr>
        <w:ind w:left="814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894" w:hanging="360"/>
      </w:pPr>
    </w:lvl>
    <w:lvl w:ilvl="2" w:tplc="0405001B" w:tentative="1">
      <w:start w:val="1"/>
      <w:numFmt w:val="lowerRoman"/>
      <w:lvlText w:val="%3."/>
      <w:lvlJc w:val="right"/>
      <w:pPr>
        <w:ind w:left="2614" w:hanging="180"/>
      </w:pPr>
    </w:lvl>
    <w:lvl w:ilvl="3" w:tplc="0405000F" w:tentative="1">
      <w:start w:val="1"/>
      <w:numFmt w:val="decimal"/>
      <w:lvlText w:val="%4."/>
      <w:lvlJc w:val="left"/>
      <w:pPr>
        <w:ind w:left="3334" w:hanging="360"/>
      </w:pPr>
    </w:lvl>
    <w:lvl w:ilvl="4" w:tplc="04050019" w:tentative="1">
      <w:start w:val="1"/>
      <w:numFmt w:val="lowerLetter"/>
      <w:lvlText w:val="%5."/>
      <w:lvlJc w:val="left"/>
      <w:pPr>
        <w:ind w:left="4054" w:hanging="360"/>
      </w:pPr>
    </w:lvl>
    <w:lvl w:ilvl="5" w:tplc="0405001B" w:tentative="1">
      <w:start w:val="1"/>
      <w:numFmt w:val="lowerRoman"/>
      <w:lvlText w:val="%6."/>
      <w:lvlJc w:val="right"/>
      <w:pPr>
        <w:ind w:left="4774" w:hanging="180"/>
      </w:pPr>
    </w:lvl>
    <w:lvl w:ilvl="6" w:tplc="0405000F" w:tentative="1">
      <w:start w:val="1"/>
      <w:numFmt w:val="decimal"/>
      <w:lvlText w:val="%7."/>
      <w:lvlJc w:val="left"/>
      <w:pPr>
        <w:ind w:left="5494" w:hanging="360"/>
      </w:pPr>
    </w:lvl>
    <w:lvl w:ilvl="7" w:tplc="04050019" w:tentative="1">
      <w:start w:val="1"/>
      <w:numFmt w:val="lowerLetter"/>
      <w:lvlText w:val="%8."/>
      <w:lvlJc w:val="left"/>
      <w:pPr>
        <w:ind w:left="6214" w:hanging="360"/>
      </w:pPr>
    </w:lvl>
    <w:lvl w:ilvl="8" w:tplc="0405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9" w15:restartNumberingAfterBreak="0">
    <w:nsid w:val="481A5C32"/>
    <w:multiLevelType w:val="hybridMultilevel"/>
    <w:tmpl w:val="77D6BABE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0" w15:restartNumberingAfterBreak="0">
    <w:nsid w:val="4E375AEA"/>
    <w:multiLevelType w:val="multilevel"/>
    <w:tmpl w:val="0A48D9CC"/>
    <w:numStyleLink w:val="slovnzvrenprce"/>
  </w:abstractNum>
  <w:abstractNum w:abstractNumId="21" w15:restartNumberingAfterBreak="0">
    <w:nsid w:val="5FEE751B"/>
    <w:multiLevelType w:val="multilevel"/>
    <w:tmpl w:val="108E9C8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2" w15:restartNumberingAfterBreak="0">
    <w:nsid w:val="64AF4753"/>
    <w:multiLevelType w:val="multilevel"/>
    <w:tmpl w:val="D4707B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651A5B72"/>
    <w:multiLevelType w:val="multilevel"/>
    <w:tmpl w:val="0A48D9CC"/>
    <w:numStyleLink w:val="slovnzvrenprce"/>
  </w:abstractNum>
  <w:abstractNum w:abstractNumId="24" w15:restartNumberingAfterBreak="0">
    <w:nsid w:val="689A39FD"/>
    <w:multiLevelType w:val="hybridMultilevel"/>
    <w:tmpl w:val="A732D376"/>
    <w:lvl w:ilvl="0" w:tplc="E7040C36">
      <w:start w:val="1"/>
      <w:numFmt w:val="decimal"/>
      <w:lvlText w:val="%1)"/>
      <w:lvlJc w:val="left"/>
      <w:pPr>
        <w:ind w:left="1817" w:hanging="360"/>
      </w:pPr>
    </w:lvl>
    <w:lvl w:ilvl="1" w:tplc="04050019" w:tentative="1">
      <w:start w:val="1"/>
      <w:numFmt w:val="lowerLetter"/>
      <w:lvlText w:val="%2."/>
      <w:lvlJc w:val="left"/>
      <w:pPr>
        <w:ind w:left="2537" w:hanging="360"/>
      </w:pPr>
    </w:lvl>
    <w:lvl w:ilvl="2" w:tplc="0405001B" w:tentative="1">
      <w:start w:val="1"/>
      <w:numFmt w:val="lowerRoman"/>
      <w:lvlText w:val="%3."/>
      <w:lvlJc w:val="right"/>
      <w:pPr>
        <w:ind w:left="3257" w:hanging="180"/>
      </w:pPr>
    </w:lvl>
    <w:lvl w:ilvl="3" w:tplc="0405000F" w:tentative="1">
      <w:start w:val="1"/>
      <w:numFmt w:val="decimal"/>
      <w:lvlText w:val="%4."/>
      <w:lvlJc w:val="left"/>
      <w:pPr>
        <w:ind w:left="3977" w:hanging="360"/>
      </w:pPr>
    </w:lvl>
    <w:lvl w:ilvl="4" w:tplc="04050019" w:tentative="1">
      <w:start w:val="1"/>
      <w:numFmt w:val="lowerLetter"/>
      <w:lvlText w:val="%5."/>
      <w:lvlJc w:val="left"/>
      <w:pPr>
        <w:ind w:left="4697" w:hanging="360"/>
      </w:pPr>
    </w:lvl>
    <w:lvl w:ilvl="5" w:tplc="0405001B" w:tentative="1">
      <w:start w:val="1"/>
      <w:numFmt w:val="lowerRoman"/>
      <w:lvlText w:val="%6."/>
      <w:lvlJc w:val="right"/>
      <w:pPr>
        <w:ind w:left="5417" w:hanging="180"/>
      </w:pPr>
    </w:lvl>
    <w:lvl w:ilvl="6" w:tplc="0405000F" w:tentative="1">
      <w:start w:val="1"/>
      <w:numFmt w:val="decimal"/>
      <w:lvlText w:val="%7."/>
      <w:lvlJc w:val="left"/>
      <w:pPr>
        <w:ind w:left="6137" w:hanging="360"/>
      </w:pPr>
    </w:lvl>
    <w:lvl w:ilvl="7" w:tplc="04050019" w:tentative="1">
      <w:start w:val="1"/>
      <w:numFmt w:val="lowerLetter"/>
      <w:lvlText w:val="%8."/>
      <w:lvlJc w:val="left"/>
      <w:pPr>
        <w:ind w:left="6857" w:hanging="360"/>
      </w:pPr>
    </w:lvl>
    <w:lvl w:ilvl="8" w:tplc="0405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25" w15:restartNumberingAfterBreak="0">
    <w:nsid w:val="69965AD5"/>
    <w:multiLevelType w:val="multilevel"/>
    <w:tmpl w:val="0A48D9CC"/>
    <w:numStyleLink w:val="slovnzvrenprce"/>
  </w:abstractNum>
  <w:abstractNum w:abstractNumId="26" w15:restartNumberingAfterBreak="0">
    <w:nsid w:val="6ABC0A7D"/>
    <w:multiLevelType w:val="hybridMultilevel"/>
    <w:tmpl w:val="D340C236"/>
    <w:lvl w:ilvl="0" w:tplc="85128A58">
      <w:start w:val="1"/>
      <w:numFmt w:val="bullet"/>
      <w:lvlText w:val=""/>
      <w:lvlJc w:val="left"/>
      <w:pPr>
        <w:ind w:left="81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27" w15:restartNumberingAfterBreak="0">
    <w:nsid w:val="70F706F0"/>
    <w:multiLevelType w:val="multilevel"/>
    <w:tmpl w:val="ACDACDB6"/>
    <w:numStyleLink w:val="slovnkapitolzvrenprce"/>
  </w:abstractNum>
  <w:abstractNum w:abstractNumId="28" w15:restartNumberingAfterBreak="0">
    <w:nsid w:val="772474BC"/>
    <w:multiLevelType w:val="multilevel"/>
    <w:tmpl w:val="ACDACDB6"/>
    <w:numStyleLink w:val="slovnkapitolzvrenprce"/>
  </w:abstractNum>
  <w:abstractNum w:abstractNumId="29" w15:restartNumberingAfterBreak="0">
    <w:nsid w:val="77B07281"/>
    <w:multiLevelType w:val="hybridMultilevel"/>
    <w:tmpl w:val="31D41770"/>
    <w:lvl w:ilvl="0" w:tplc="0405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0" w15:restartNumberingAfterBreak="0">
    <w:nsid w:val="7DDC278D"/>
    <w:multiLevelType w:val="multilevel"/>
    <w:tmpl w:val="0A48D9CC"/>
    <w:numStyleLink w:val="slovnzvrenprce"/>
  </w:abstractNum>
  <w:abstractNum w:abstractNumId="31" w15:restartNumberingAfterBreak="0">
    <w:nsid w:val="7F7F076E"/>
    <w:multiLevelType w:val="hybridMultilevel"/>
    <w:tmpl w:val="15885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2150121">
    <w:abstractNumId w:val="8"/>
  </w:num>
  <w:num w:numId="2" w16cid:durableId="232201596">
    <w:abstractNumId w:val="7"/>
  </w:num>
  <w:num w:numId="3" w16cid:durableId="840243870">
    <w:abstractNumId w:val="15"/>
  </w:num>
  <w:num w:numId="4" w16cid:durableId="206992334">
    <w:abstractNumId w:val="0"/>
  </w:num>
  <w:num w:numId="5" w16cid:durableId="1885752124">
    <w:abstractNumId w:val="11"/>
  </w:num>
  <w:num w:numId="6" w16cid:durableId="108357434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5493702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51845998">
    <w:abstractNumId w:val="21"/>
  </w:num>
  <w:num w:numId="9" w16cid:durableId="180114264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36870742">
    <w:abstractNumId w:val="22"/>
  </w:num>
  <w:num w:numId="11" w16cid:durableId="165290058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500999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65602540">
    <w:abstractNumId w:val="2"/>
  </w:num>
  <w:num w:numId="14" w16cid:durableId="6505274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21293288">
    <w:abstractNumId w:val="12"/>
  </w:num>
  <w:num w:numId="16" w16cid:durableId="743530061">
    <w:abstractNumId w:val="10"/>
  </w:num>
  <w:num w:numId="17" w16cid:durableId="138622144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71094304">
    <w:abstractNumId w:val="25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lvlRestart w:val="0"/>
        <w:lvlText w:val="%1.%2"/>
        <w:lvlJc w:val="left"/>
        <w:pPr>
          <w:ind w:left="624" w:hanging="624"/>
        </w:pPr>
        <w:rPr>
          <w:rFonts w:hint="default"/>
        </w:rPr>
      </w:lvl>
    </w:lvlOverride>
    <w:lvlOverride w:ilvl="2">
      <w:lvl w:ilvl="2">
        <w:start w:val="1"/>
        <w:numFmt w:val="decimal"/>
        <w:lvlRestart w:val="0"/>
        <w:lvlText w:val="%1.%2.%3"/>
        <w:lvlJc w:val="left"/>
        <w:pPr>
          <w:ind w:left="1077" w:hanging="107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474" w:hanging="1474"/>
        </w:pPr>
        <w:rPr>
          <w:rFonts w:hint="default"/>
        </w:rPr>
      </w:lvl>
    </w:lvlOverride>
  </w:num>
  <w:num w:numId="19" w16cid:durableId="1880436141">
    <w:abstractNumId w:val="23"/>
  </w:num>
  <w:num w:numId="20" w16cid:durableId="1471168211">
    <w:abstractNumId w:val="20"/>
  </w:num>
  <w:num w:numId="21" w16cid:durableId="225576273">
    <w:abstractNumId w:val="30"/>
  </w:num>
  <w:num w:numId="22" w16cid:durableId="928586276">
    <w:abstractNumId w:val="6"/>
  </w:num>
  <w:num w:numId="23" w16cid:durableId="868759528">
    <w:abstractNumId w:val="4"/>
  </w:num>
  <w:num w:numId="24" w16cid:durableId="6576528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80567371">
    <w:abstractNumId w:val="28"/>
  </w:num>
  <w:num w:numId="26" w16cid:durableId="143088961">
    <w:abstractNumId w:val="27"/>
  </w:num>
  <w:num w:numId="27" w16cid:durableId="1047267207">
    <w:abstractNumId w:val="3"/>
  </w:num>
  <w:num w:numId="28" w16cid:durableId="1992588279">
    <w:abstractNumId w:val="17"/>
  </w:num>
  <w:num w:numId="29" w16cid:durableId="1188298781">
    <w:abstractNumId w:val="26"/>
  </w:num>
  <w:num w:numId="30" w16cid:durableId="2085567898">
    <w:abstractNumId w:val="13"/>
  </w:num>
  <w:num w:numId="31" w16cid:durableId="2137796228">
    <w:abstractNumId w:val="24"/>
  </w:num>
  <w:num w:numId="32" w16cid:durableId="1618680630">
    <w:abstractNumId w:val="29"/>
  </w:num>
  <w:num w:numId="33" w16cid:durableId="775516391">
    <w:abstractNumId w:val="19"/>
  </w:num>
  <w:num w:numId="34" w16cid:durableId="1272396217">
    <w:abstractNumId w:val="14"/>
  </w:num>
  <w:num w:numId="35" w16cid:durableId="348607197">
    <w:abstractNumId w:val="16"/>
  </w:num>
  <w:num w:numId="36" w16cid:durableId="167405179">
    <w:abstractNumId w:val="18"/>
  </w:num>
  <w:num w:numId="37" w16cid:durableId="575942250">
    <w:abstractNumId w:val="1"/>
  </w:num>
  <w:num w:numId="38" w16cid:durableId="338050176">
    <w:abstractNumId w:val="5"/>
  </w:num>
  <w:num w:numId="39" w16cid:durableId="1763796006">
    <w:abstractNumId w:val="31"/>
  </w:num>
  <w:num w:numId="40" w16cid:durableId="5703098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isplayBackgroundShape/>
  <w:proofState w:spelling="clean" w:grammar="clean"/>
  <w:attachedTemplate r:id="rId1"/>
  <w:linkStyles/>
  <w:defaultTabStop w:val="708"/>
  <w:hyphenationZone w:val="425"/>
  <w:evenAndOddHeaders/>
  <w:characterSpacingControl w:val="doNotCompress"/>
  <w:hdrShapeDefaults>
    <o:shapedefaults v:ext="edit" spidmax="12289">
      <o:colormenu v:ext="edit" fillcolor="none [3204]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981"/>
    <w:rsid w:val="00007AF5"/>
    <w:rsid w:val="0001031B"/>
    <w:rsid w:val="00092B8A"/>
    <w:rsid w:val="000B3ACD"/>
    <w:rsid w:val="00123E2E"/>
    <w:rsid w:val="0017345C"/>
    <w:rsid w:val="001957BB"/>
    <w:rsid w:val="001C7BB7"/>
    <w:rsid w:val="002048B1"/>
    <w:rsid w:val="00222253"/>
    <w:rsid w:val="00407F61"/>
    <w:rsid w:val="00425ACB"/>
    <w:rsid w:val="0045622F"/>
    <w:rsid w:val="00532697"/>
    <w:rsid w:val="0058269E"/>
    <w:rsid w:val="006830D6"/>
    <w:rsid w:val="00694E97"/>
    <w:rsid w:val="007F1AC2"/>
    <w:rsid w:val="00801D05"/>
    <w:rsid w:val="008F4981"/>
    <w:rsid w:val="00960EC5"/>
    <w:rsid w:val="00987BBD"/>
    <w:rsid w:val="009A2098"/>
    <w:rsid w:val="00AF123A"/>
    <w:rsid w:val="00AF402F"/>
    <w:rsid w:val="00C26417"/>
    <w:rsid w:val="00C32927"/>
    <w:rsid w:val="00C5651B"/>
    <w:rsid w:val="00C665BA"/>
    <w:rsid w:val="00D01B0C"/>
    <w:rsid w:val="00D27C92"/>
    <w:rsid w:val="00D54966"/>
    <w:rsid w:val="00DC59F6"/>
    <w:rsid w:val="00E30BBC"/>
    <w:rsid w:val="00E902BD"/>
    <w:rsid w:val="00F136A1"/>
    <w:rsid w:val="00F7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6D9FCD32"/>
  <w15:chartTrackingRefBased/>
  <w15:docId w15:val="{C6745A5B-E569-4C76-AFF0-4DEF38D78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 w:qFormat="1"/>
    <w:lsdException w:name="heading 6" w:semiHidden="1" w:uiPriority="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rsid w:val="00987BB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adpis1">
    <w:name w:val="heading 1"/>
    <w:aliases w:val="D-nadpis 1"/>
    <w:basedOn w:val="D-normln"/>
    <w:next w:val="D-normln"/>
    <w:link w:val="Nadpis1Char"/>
    <w:qFormat/>
    <w:rsid w:val="00987BBD"/>
    <w:pPr>
      <w:keepNext/>
      <w:pageBreakBefore/>
      <w:numPr>
        <w:numId w:val="30"/>
      </w:numPr>
      <w:outlineLvl w:val="0"/>
    </w:pPr>
    <w:rPr>
      <w:rFonts w:asciiTheme="majorHAnsi" w:hAnsiTheme="majorHAnsi"/>
      <w:b/>
      <w:smallCaps/>
      <w:sz w:val="28"/>
    </w:rPr>
  </w:style>
  <w:style w:type="paragraph" w:styleId="Nadpis2">
    <w:name w:val="heading 2"/>
    <w:aliases w:val="D-nadpis 2"/>
    <w:basedOn w:val="D-normln"/>
    <w:next w:val="D-normln"/>
    <w:link w:val="Nadpis2Char"/>
    <w:uiPriority w:val="1"/>
    <w:unhideWhenUsed/>
    <w:qFormat/>
    <w:rsid w:val="00987BBD"/>
    <w:pPr>
      <w:keepNext/>
      <w:numPr>
        <w:ilvl w:val="1"/>
        <w:numId w:val="30"/>
      </w:numPr>
      <w:ind w:left="578" w:hanging="578"/>
      <w:outlineLvl w:val="1"/>
    </w:pPr>
    <w:rPr>
      <w:rFonts w:asciiTheme="majorHAnsi" w:hAnsiTheme="majorHAnsi"/>
      <w:smallCaps/>
      <w:sz w:val="28"/>
    </w:rPr>
  </w:style>
  <w:style w:type="paragraph" w:styleId="Nadpis3">
    <w:name w:val="heading 3"/>
    <w:aliases w:val="D-nadpis 3"/>
    <w:basedOn w:val="D-normln"/>
    <w:next w:val="D-normln"/>
    <w:link w:val="Nadpis3Char"/>
    <w:uiPriority w:val="2"/>
    <w:unhideWhenUsed/>
    <w:qFormat/>
    <w:rsid w:val="00987BBD"/>
    <w:pPr>
      <w:keepNext/>
      <w:numPr>
        <w:ilvl w:val="2"/>
        <w:numId w:val="30"/>
      </w:numPr>
      <w:outlineLvl w:val="2"/>
    </w:pPr>
    <w:rPr>
      <w:rFonts w:asciiTheme="majorHAnsi" w:hAnsiTheme="majorHAnsi"/>
      <w:b/>
      <w:smallCaps/>
    </w:rPr>
  </w:style>
  <w:style w:type="paragraph" w:styleId="Nadpis4">
    <w:name w:val="heading 4"/>
    <w:aliases w:val="D-nadpis 4"/>
    <w:basedOn w:val="D-normln"/>
    <w:next w:val="D-normln"/>
    <w:link w:val="Nadpis4Char"/>
    <w:uiPriority w:val="3"/>
    <w:unhideWhenUsed/>
    <w:rsid w:val="00987BBD"/>
    <w:pPr>
      <w:keepNext/>
      <w:numPr>
        <w:ilvl w:val="3"/>
        <w:numId w:val="30"/>
      </w:numPr>
      <w:ind w:left="862" w:hanging="862"/>
      <w:outlineLvl w:val="3"/>
    </w:pPr>
  </w:style>
  <w:style w:type="paragraph" w:styleId="Nadpis5">
    <w:name w:val="heading 5"/>
    <w:aliases w:val="D-nadpis 5"/>
    <w:basedOn w:val="D-normln"/>
    <w:next w:val="D-normln"/>
    <w:link w:val="Nadpis5Char"/>
    <w:uiPriority w:val="4"/>
    <w:unhideWhenUsed/>
    <w:rsid w:val="00987BBD"/>
    <w:pPr>
      <w:keepNext/>
      <w:numPr>
        <w:ilvl w:val="4"/>
        <w:numId w:val="30"/>
      </w:numPr>
      <w:ind w:left="1009" w:hanging="1009"/>
      <w:outlineLvl w:val="4"/>
    </w:pPr>
    <w:rPr>
      <w:rFonts w:asciiTheme="majorHAnsi" w:hAnsiTheme="majorHAnsi"/>
    </w:rPr>
  </w:style>
  <w:style w:type="paragraph" w:styleId="Nadpis6">
    <w:name w:val="heading 6"/>
    <w:aliases w:val="D-nadpis 6"/>
    <w:basedOn w:val="Normln"/>
    <w:next w:val="Normln"/>
    <w:link w:val="Nadpis6Char"/>
    <w:uiPriority w:val="5"/>
    <w:unhideWhenUsed/>
    <w:rsid w:val="00987BBD"/>
    <w:pPr>
      <w:keepNext/>
      <w:keepLines/>
      <w:numPr>
        <w:ilvl w:val="5"/>
        <w:numId w:val="30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rsid w:val="00987BBD"/>
    <w:pPr>
      <w:keepNext/>
      <w:keepLines/>
      <w:numPr>
        <w:ilvl w:val="6"/>
        <w:numId w:val="30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87BBD"/>
    <w:pPr>
      <w:keepNext/>
      <w:keepLines/>
      <w:numPr>
        <w:ilvl w:val="7"/>
        <w:numId w:val="30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87BBD"/>
    <w:pPr>
      <w:keepNext/>
      <w:keepLines/>
      <w:numPr>
        <w:ilvl w:val="8"/>
        <w:numId w:val="30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rsid w:val="00987BBD"/>
    <w:pPr>
      <w:ind w:left="720"/>
      <w:contextualSpacing/>
    </w:pPr>
  </w:style>
  <w:style w:type="table" w:styleId="Mkatabulky">
    <w:name w:val="Table Grid"/>
    <w:basedOn w:val="Normlntabulka"/>
    <w:uiPriority w:val="39"/>
    <w:rsid w:val="000B3A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bubliny">
    <w:name w:val="Balloon Text"/>
    <w:basedOn w:val="Normln"/>
    <w:link w:val="TextbublinyChar"/>
    <w:uiPriority w:val="99"/>
    <w:semiHidden/>
    <w:unhideWhenUsed/>
    <w:rsid w:val="00987BBD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87BBD"/>
    <w:rPr>
      <w:rFonts w:ascii="Tahoma" w:eastAsia="Times New Roman" w:hAnsi="Tahoma" w:cs="Tahoma"/>
      <w:sz w:val="16"/>
      <w:szCs w:val="16"/>
      <w:lang w:eastAsia="cs-CZ"/>
    </w:rPr>
  </w:style>
  <w:style w:type="character" w:customStyle="1" w:styleId="Nadpis1Char">
    <w:name w:val="Nadpis 1 Char"/>
    <w:aliases w:val="D-nadpis 1 Char"/>
    <w:basedOn w:val="Standardnpsmoodstavce"/>
    <w:link w:val="Nadpis1"/>
    <w:rsid w:val="00987BBD"/>
    <w:rPr>
      <w:rFonts w:asciiTheme="majorHAnsi" w:hAnsiTheme="majorHAnsi"/>
      <w:b/>
      <w:smallCaps/>
      <w:sz w:val="28"/>
    </w:rPr>
  </w:style>
  <w:style w:type="character" w:customStyle="1" w:styleId="Nadpis2Char">
    <w:name w:val="Nadpis 2 Char"/>
    <w:aliases w:val="D-nadpis 2 Char"/>
    <w:basedOn w:val="Standardnpsmoodstavce"/>
    <w:link w:val="Nadpis2"/>
    <w:uiPriority w:val="1"/>
    <w:rsid w:val="00987BBD"/>
    <w:rPr>
      <w:rFonts w:asciiTheme="majorHAnsi" w:hAnsiTheme="majorHAnsi"/>
      <w:smallCaps/>
      <w:sz w:val="28"/>
    </w:rPr>
  </w:style>
  <w:style w:type="character" w:customStyle="1" w:styleId="Nadpis3Char">
    <w:name w:val="Nadpis 3 Char"/>
    <w:aliases w:val="D-nadpis 3 Char"/>
    <w:basedOn w:val="Standardnpsmoodstavce"/>
    <w:link w:val="Nadpis3"/>
    <w:uiPriority w:val="2"/>
    <w:rsid w:val="00987BBD"/>
    <w:rPr>
      <w:rFonts w:asciiTheme="majorHAnsi" w:hAnsiTheme="majorHAnsi"/>
      <w:b/>
      <w:smallCaps/>
      <w:sz w:val="24"/>
    </w:rPr>
  </w:style>
  <w:style w:type="character" w:customStyle="1" w:styleId="Nadpis4Char">
    <w:name w:val="Nadpis 4 Char"/>
    <w:aliases w:val="D-nadpis 4 Char"/>
    <w:basedOn w:val="Standardnpsmoodstavce"/>
    <w:link w:val="Nadpis4"/>
    <w:uiPriority w:val="3"/>
    <w:rsid w:val="00987BBD"/>
    <w:rPr>
      <w:sz w:val="24"/>
    </w:rPr>
  </w:style>
  <w:style w:type="character" w:customStyle="1" w:styleId="Nadpis5Char">
    <w:name w:val="Nadpis 5 Char"/>
    <w:aliases w:val="D-nadpis 5 Char"/>
    <w:basedOn w:val="Standardnpsmoodstavce"/>
    <w:link w:val="Nadpis5"/>
    <w:uiPriority w:val="4"/>
    <w:rsid w:val="00987BBD"/>
    <w:rPr>
      <w:rFonts w:asciiTheme="majorHAnsi" w:hAnsiTheme="majorHAnsi"/>
      <w:sz w:val="24"/>
    </w:rPr>
  </w:style>
  <w:style w:type="character" w:customStyle="1" w:styleId="Nadpis6Char">
    <w:name w:val="Nadpis 6 Char"/>
    <w:aliases w:val="D-nadpis 6 Char"/>
    <w:basedOn w:val="Standardnpsmoodstavce"/>
    <w:link w:val="Nadpis6"/>
    <w:uiPriority w:val="5"/>
    <w:rsid w:val="00987BBD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cs-CZ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cs-CZ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87BB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cs-CZ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87BB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cs-CZ"/>
    </w:rPr>
  </w:style>
  <w:style w:type="paragraph" w:customStyle="1" w:styleId="D-normln">
    <w:name w:val="D-normální"/>
    <w:link w:val="D-normlnChar"/>
    <w:uiPriority w:val="9"/>
    <w:qFormat/>
    <w:rsid w:val="00987BBD"/>
    <w:pPr>
      <w:spacing w:after="120" w:line="360" w:lineRule="auto"/>
      <w:jc w:val="both"/>
    </w:pPr>
    <w:rPr>
      <w:sz w:val="24"/>
    </w:rPr>
  </w:style>
  <w:style w:type="character" w:customStyle="1" w:styleId="D-normlnChar">
    <w:name w:val="D-normální Char"/>
    <w:basedOn w:val="Standardnpsmoodstavce"/>
    <w:link w:val="D-normln"/>
    <w:uiPriority w:val="9"/>
    <w:rsid w:val="00987BBD"/>
    <w:rPr>
      <w:sz w:val="24"/>
    </w:rPr>
  </w:style>
  <w:style w:type="paragraph" w:styleId="Obsah1">
    <w:name w:val="toc 1"/>
    <w:basedOn w:val="Normln"/>
    <w:next w:val="Normln"/>
    <w:uiPriority w:val="39"/>
    <w:unhideWhenUsed/>
    <w:rsid w:val="00987BBD"/>
    <w:pPr>
      <w:tabs>
        <w:tab w:val="left" w:pos="284"/>
        <w:tab w:val="right" w:leader="dot" w:pos="8777"/>
      </w:tabs>
      <w:spacing w:before="20"/>
    </w:pPr>
    <w:rPr>
      <w:rFonts w:asciiTheme="minorHAnsi" w:hAnsiTheme="minorHAnsi"/>
      <w:bCs/>
      <w:smallCaps/>
      <w:noProof/>
      <w:sz w:val="22"/>
      <w:szCs w:val="20"/>
    </w:rPr>
  </w:style>
  <w:style w:type="character" w:styleId="Hypertextovodkaz">
    <w:name w:val="Hyperlink"/>
    <w:basedOn w:val="Standardnpsmoodstavce"/>
    <w:uiPriority w:val="99"/>
    <w:unhideWhenUsed/>
    <w:rsid w:val="00987BBD"/>
    <w:rPr>
      <w:color w:val="0563C1" w:themeColor="hyperlink"/>
      <w:u w:val="single"/>
    </w:rPr>
  </w:style>
  <w:style w:type="paragraph" w:styleId="Zhlav">
    <w:name w:val="header"/>
    <w:basedOn w:val="Normln"/>
    <w:link w:val="Zhlav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  <w:smallCaps/>
    </w:rPr>
  </w:style>
  <w:style w:type="character" w:customStyle="1" w:styleId="ZhlavChar">
    <w:name w:val="Záhlaví Char"/>
    <w:basedOn w:val="Standardnpsmoodstavce"/>
    <w:link w:val="Zhlav"/>
    <w:uiPriority w:val="99"/>
    <w:rsid w:val="00987BBD"/>
    <w:rPr>
      <w:rFonts w:asciiTheme="majorHAnsi" w:eastAsia="Times New Roman" w:hAnsiTheme="majorHAnsi" w:cs="Times New Roman"/>
      <w:smallCaps/>
      <w:sz w:val="24"/>
      <w:szCs w:val="24"/>
      <w:lang w:eastAsia="cs-CZ"/>
    </w:rPr>
  </w:style>
  <w:style w:type="paragraph" w:styleId="Zpat">
    <w:name w:val="footer"/>
    <w:basedOn w:val="Normln"/>
    <w:link w:val="ZpatChar"/>
    <w:uiPriority w:val="99"/>
    <w:unhideWhenUsed/>
    <w:rsid w:val="00987BBD"/>
    <w:pPr>
      <w:tabs>
        <w:tab w:val="center" w:pos="4536"/>
        <w:tab w:val="right" w:pos="9072"/>
      </w:tabs>
    </w:pPr>
    <w:rPr>
      <w:rFonts w:asciiTheme="majorHAnsi" w:hAnsiTheme="majorHAnsi"/>
    </w:rPr>
  </w:style>
  <w:style w:type="character" w:customStyle="1" w:styleId="ZpatChar">
    <w:name w:val="Zápatí Char"/>
    <w:basedOn w:val="Standardnpsmoodstavce"/>
    <w:link w:val="Zpat"/>
    <w:uiPriority w:val="99"/>
    <w:rsid w:val="00987BBD"/>
    <w:rPr>
      <w:rFonts w:asciiTheme="majorHAnsi" w:eastAsia="Times New Roman" w:hAnsiTheme="majorHAnsi" w:cs="Times New Roman"/>
      <w:sz w:val="24"/>
      <w:szCs w:val="24"/>
      <w:lang w:eastAsia="cs-CZ"/>
    </w:rPr>
  </w:style>
  <w:style w:type="paragraph" w:styleId="Obsah2">
    <w:name w:val="toc 2"/>
    <w:basedOn w:val="Normln"/>
    <w:next w:val="Normln"/>
    <w:uiPriority w:val="39"/>
    <w:unhideWhenUsed/>
    <w:rsid w:val="00987BBD"/>
    <w:pPr>
      <w:tabs>
        <w:tab w:val="left" w:pos="720"/>
        <w:tab w:val="right" w:leader="dot" w:pos="8777"/>
      </w:tabs>
      <w:spacing w:before="20"/>
      <w:ind w:left="284"/>
    </w:pPr>
    <w:rPr>
      <w:rFonts w:asciiTheme="minorHAnsi" w:hAnsiTheme="minorHAnsi"/>
      <w:smallCaps/>
      <w:noProof/>
      <w:sz w:val="22"/>
      <w:szCs w:val="20"/>
    </w:rPr>
  </w:style>
  <w:style w:type="paragraph" w:styleId="Obsah3">
    <w:name w:val="toc 3"/>
    <w:basedOn w:val="Normln"/>
    <w:next w:val="Normln"/>
    <w:uiPriority w:val="39"/>
    <w:unhideWhenUsed/>
    <w:rsid w:val="00987BBD"/>
    <w:pPr>
      <w:tabs>
        <w:tab w:val="left" w:pos="1361"/>
        <w:tab w:val="right" w:leader="dot" w:pos="8777"/>
      </w:tabs>
      <w:spacing w:before="20"/>
      <w:ind w:left="720"/>
    </w:pPr>
    <w:rPr>
      <w:rFonts w:asciiTheme="minorHAnsi" w:hAnsiTheme="minorHAnsi"/>
      <w:iCs/>
      <w:sz w:val="22"/>
      <w:szCs w:val="20"/>
    </w:rPr>
  </w:style>
  <w:style w:type="character" w:styleId="Zstupntext">
    <w:name w:val="Placeholder Text"/>
    <w:basedOn w:val="Standardnpsmoodstavce"/>
    <w:uiPriority w:val="99"/>
    <w:semiHidden/>
    <w:rsid w:val="00987BBD"/>
    <w:rPr>
      <w:color w:val="808080"/>
    </w:rPr>
  </w:style>
  <w:style w:type="paragraph" w:styleId="Obsah4">
    <w:name w:val="toc 4"/>
    <w:basedOn w:val="Normln"/>
    <w:next w:val="Normln"/>
    <w:autoRedefine/>
    <w:uiPriority w:val="39"/>
    <w:unhideWhenUsed/>
    <w:rsid w:val="00987BBD"/>
    <w:pPr>
      <w:ind w:left="720"/>
    </w:pPr>
    <w:rPr>
      <w:rFonts w:asciiTheme="minorHAnsi" w:hAnsiTheme="minorHAnsi"/>
      <w:sz w:val="20"/>
      <w:szCs w:val="18"/>
    </w:rPr>
  </w:style>
  <w:style w:type="paragraph" w:styleId="Bibliografie">
    <w:name w:val="Bibliography"/>
    <w:basedOn w:val="Normln"/>
    <w:next w:val="Normln"/>
    <w:uiPriority w:val="37"/>
    <w:unhideWhenUsed/>
    <w:rsid w:val="00987BBD"/>
    <w:pPr>
      <w:spacing w:after="60"/>
      <w:jc w:val="both"/>
    </w:pPr>
    <w:rPr>
      <w:rFonts w:asciiTheme="minorHAnsi" w:hAnsiTheme="minorHAnsi"/>
    </w:rPr>
  </w:style>
  <w:style w:type="paragraph" w:styleId="Nadpisobsahu">
    <w:name w:val="TOC Heading"/>
    <w:basedOn w:val="Nadpis1"/>
    <w:next w:val="Normln"/>
    <w:uiPriority w:val="39"/>
    <w:semiHidden/>
    <w:qFormat/>
    <w:rsid w:val="00987BBD"/>
    <w:pPr>
      <w:spacing w:line="276" w:lineRule="auto"/>
      <w:ind w:left="0" w:firstLine="0"/>
      <w:outlineLvl w:val="9"/>
    </w:pPr>
  </w:style>
  <w:style w:type="paragraph" w:styleId="Obsah5">
    <w:name w:val="toc 5"/>
    <w:basedOn w:val="Normln"/>
    <w:next w:val="Normln"/>
    <w:autoRedefine/>
    <w:uiPriority w:val="39"/>
    <w:unhideWhenUsed/>
    <w:rsid w:val="00987BBD"/>
    <w:pPr>
      <w:tabs>
        <w:tab w:val="left" w:pos="1871"/>
        <w:tab w:val="right" w:leader="dot" w:pos="8777"/>
      </w:tabs>
      <w:ind w:left="958"/>
    </w:pPr>
    <w:rPr>
      <w:rFonts w:asciiTheme="minorHAnsi" w:hAnsiTheme="minorHAnsi"/>
      <w:sz w:val="20"/>
      <w:szCs w:val="18"/>
    </w:rPr>
  </w:style>
  <w:style w:type="paragraph" w:styleId="Obsah6">
    <w:name w:val="toc 6"/>
    <w:basedOn w:val="Normln"/>
    <w:next w:val="Normln"/>
    <w:autoRedefine/>
    <w:uiPriority w:val="39"/>
    <w:unhideWhenUsed/>
    <w:rsid w:val="00987BBD"/>
    <w:pPr>
      <w:ind w:left="1200"/>
    </w:pPr>
    <w:rPr>
      <w:rFonts w:asciiTheme="minorHAnsi" w:hAnsiTheme="minorHAnsi"/>
      <w:sz w:val="18"/>
      <w:szCs w:val="18"/>
    </w:rPr>
  </w:style>
  <w:style w:type="paragraph" w:styleId="Obsah7">
    <w:name w:val="toc 7"/>
    <w:basedOn w:val="Normln"/>
    <w:next w:val="Normln"/>
    <w:autoRedefine/>
    <w:uiPriority w:val="39"/>
    <w:unhideWhenUsed/>
    <w:rsid w:val="00987BBD"/>
    <w:pPr>
      <w:ind w:left="1440"/>
    </w:pPr>
    <w:rPr>
      <w:rFonts w:asciiTheme="minorHAnsi" w:hAnsiTheme="minorHAnsi"/>
      <w:sz w:val="18"/>
      <w:szCs w:val="18"/>
    </w:rPr>
  </w:style>
  <w:style w:type="paragraph" w:styleId="Obsah8">
    <w:name w:val="toc 8"/>
    <w:basedOn w:val="Normln"/>
    <w:next w:val="Normln"/>
    <w:autoRedefine/>
    <w:uiPriority w:val="39"/>
    <w:unhideWhenUsed/>
    <w:rsid w:val="00987BBD"/>
    <w:pPr>
      <w:ind w:left="1680"/>
    </w:pPr>
    <w:rPr>
      <w:rFonts w:asciiTheme="minorHAnsi" w:hAnsiTheme="minorHAnsi"/>
      <w:sz w:val="18"/>
      <w:szCs w:val="18"/>
    </w:rPr>
  </w:style>
  <w:style w:type="paragraph" w:styleId="Obsah9">
    <w:name w:val="toc 9"/>
    <w:basedOn w:val="Normln"/>
    <w:next w:val="Normln"/>
    <w:autoRedefine/>
    <w:uiPriority w:val="39"/>
    <w:unhideWhenUsed/>
    <w:rsid w:val="00987BBD"/>
    <w:pPr>
      <w:ind w:left="1920"/>
    </w:pPr>
    <w:rPr>
      <w:rFonts w:asciiTheme="minorHAnsi" w:hAnsiTheme="minorHAnsi"/>
      <w:sz w:val="18"/>
      <w:szCs w:val="18"/>
    </w:rPr>
  </w:style>
  <w:style w:type="paragraph" w:customStyle="1" w:styleId="D-Inertnistyl">
    <w:name w:val="D-Inertni styl"/>
    <w:basedOn w:val="Normln"/>
    <w:next w:val="D-normln"/>
    <w:semiHidden/>
    <w:rsid w:val="00987BBD"/>
    <w:pPr>
      <w:tabs>
        <w:tab w:val="left" w:pos="480"/>
        <w:tab w:val="right" w:leader="dot" w:pos="8777"/>
      </w:tabs>
      <w:spacing w:after="120" w:line="360" w:lineRule="auto"/>
    </w:pPr>
    <w:rPr>
      <w:rFonts w:asciiTheme="majorHAnsi" w:hAnsiTheme="majorHAnsi"/>
      <w:b/>
      <w:smallCaps/>
      <w:sz w:val="28"/>
      <w:szCs w:val="28"/>
    </w:rPr>
  </w:style>
  <w:style w:type="paragraph" w:customStyle="1" w:styleId="D-Zdrojovkd">
    <w:name w:val="D-Zdrojový kód"/>
    <w:basedOn w:val="D-normln"/>
    <w:next w:val="D-normln"/>
    <w:uiPriority w:val="12"/>
    <w:qFormat/>
    <w:rsid w:val="00987BBD"/>
    <w:pPr>
      <w:spacing w:after="240" w:line="240" w:lineRule="auto"/>
      <w:ind w:left="1418" w:hanging="1418"/>
      <w:contextualSpacing/>
      <w:jc w:val="left"/>
    </w:pPr>
    <w:rPr>
      <w:rFonts w:ascii="Courier New" w:hAnsi="Courier New"/>
      <w:sz w:val="18"/>
    </w:rPr>
  </w:style>
  <w:style w:type="character" w:customStyle="1" w:styleId="D-inertnstyl">
    <w:name w:val="D-inertní styl"/>
    <w:basedOn w:val="Standardnpsmoodstavce"/>
    <w:uiPriority w:val="1"/>
    <w:semiHidden/>
    <w:qFormat/>
    <w:rsid w:val="00987BBD"/>
  </w:style>
  <w:style w:type="paragraph" w:styleId="Titulek">
    <w:name w:val="caption"/>
    <w:basedOn w:val="Normln"/>
    <w:next w:val="D-normln"/>
    <w:uiPriority w:val="35"/>
    <w:unhideWhenUsed/>
    <w:qFormat/>
    <w:rsid w:val="00987BBD"/>
    <w:pPr>
      <w:spacing w:after="200"/>
      <w:jc w:val="center"/>
    </w:pPr>
    <w:rPr>
      <w:rFonts w:asciiTheme="majorHAnsi" w:hAnsiTheme="majorHAnsi"/>
      <w:bCs/>
      <w:sz w:val="20"/>
      <w:szCs w:val="18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987BBD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987BBD"/>
    <w:rPr>
      <w:rFonts w:ascii="Times New Roman" w:eastAsia="Times New Roman" w:hAnsi="Times New Roman" w:cs="Times New Roman"/>
      <w:sz w:val="20"/>
      <w:szCs w:val="20"/>
      <w:lang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987BBD"/>
    <w:rPr>
      <w:vertAlign w:val="superscript"/>
    </w:rPr>
  </w:style>
  <w:style w:type="paragraph" w:styleId="Seznamobrzk">
    <w:name w:val="table of figures"/>
    <w:basedOn w:val="Normln"/>
    <w:next w:val="Normln"/>
    <w:uiPriority w:val="99"/>
    <w:unhideWhenUsed/>
    <w:rsid w:val="00987BBD"/>
    <w:pPr>
      <w:spacing w:after="20"/>
    </w:pPr>
  </w:style>
  <w:style w:type="numbering" w:customStyle="1" w:styleId="Styl1">
    <w:name w:val="Styl1"/>
    <w:uiPriority w:val="99"/>
    <w:rsid w:val="00987BBD"/>
    <w:pPr>
      <w:numPr>
        <w:numId w:val="13"/>
      </w:numPr>
    </w:pPr>
  </w:style>
  <w:style w:type="numbering" w:customStyle="1" w:styleId="slovnzvrenprce">
    <w:name w:val="Číslování závěrečné práce"/>
    <w:uiPriority w:val="99"/>
    <w:rsid w:val="00987BBD"/>
    <w:pPr>
      <w:numPr>
        <w:numId w:val="16"/>
      </w:numPr>
    </w:pPr>
  </w:style>
  <w:style w:type="numbering" w:customStyle="1" w:styleId="slovnkapitolzvrenprce">
    <w:name w:val="Číslování kapitol závěrečné práce"/>
    <w:uiPriority w:val="99"/>
    <w:rsid w:val="00987BBD"/>
    <w:pPr>
      <w:numPr>
        <w:numId w:val="23"/>
      </w:numPr>
    </w:pPr>
  </w:style>
  <w:style w:type="paragraph" w:customStyle="1" w:styleId="D-odrkovseznam">
    <w:name w:val="D-odrážkový seznam"/>
    <w:basedOn w:val="D-normln"/>
    <w:uiPriority w:val="10"/>
    <w:qFormat/>
    <w:rsid w:val="00987BBD"/>
    <w:pPr>
      <w:numPr>
        <w:numId w:val="34"/>
      </w:numPr>
      <w:spacing w:line="240" w:lineRule="auto"/>
      <w:ind w:left="811" w:hanging="357"/>
    </w:pPr>
  </w:style>
  <w:style w:type="paragraph" w:customStyle="1" w:styleId="D-slovanseznam">
    <w:name w:val="D-číslovaný seznam"/>
    <w:basedOn w:val="D-normln"/>
    <w:uiPriority w:val="11"/>
    <w:qFormat/>
    <w:rsid w:val="00987BBD"/>
    <w:pPr>
      <w:numPr>
        <w:numId w:val="37"/>
      </w:numPr>
      <w:spacing w:line="240" w:lineRule="auto"/>
      <w:ind w:left="811" w:hanging="357"/>
    </w:pPr>
  </w:style>
  <w:style w:type="paragraph" w:customStyle="1" w:styleId="D-nadpis1neslovan">
    <w:name w:val="D-nadpis 1 nečíslovaný"/>
    <w:basedOn w:val="Nadpis1"/>
    <w:semiHidden/>
    <w:rsid w:val="00987BBD"/>
    <w:pPr>
      <w:numPr>
        <w:numId w:val="0"/>
      </w:numPr>
    </w:pPr>
  </w:style>
  <w:style w:type="character" w:styleId="Nevyeenzmnka">
    <w:name w:val="Unresolved Mention"/>
    <w:basedOn w:val="Standardnpsmoodstavce"/>
    <w:uiPriority w:val="99"/>
    <w:semiHidden/>
    <w:unhideWhenUsed/>
    <w:rsid w:val="00425A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1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n304450\AppData\Roaming\Microsoft\&#352;ablony\&#353;ablona-DP.dotx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– první prvek a datum" Version="1987"/>
</file>

<file path=customXml/itemProps1.xml><?xml version="1.0" encoding="utf-8"?>
<ds:datastoreItem xmlns:ds="http://schemas.openxmlformats.org/officeDocument/2006/customXml" ds:itemID="{D648A17E-F6B4-4446-B743-AE6F8BEA2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šablona-DP.dotx</Template>
  <TotalTime>250</TotalTime>
  <Pages>4</Pages>
  <Words>280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Policie ČR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NOSKA Jiří</dc:creator>
  <cp:keywords/>
  <dc:description/>
  <cp:lastModifiedBy>Jiří Noska</cp:lastModifiedBy>
  <cp:revision>19</cp:revision>
  <cp:lastPrinted>2022-05-04T08:11:00Z</cp:lastPrinted>
  <dcterms:created xsi:type="dcterms:W3CDTF">2022-04-22T12:40:00Z</dcterms:created>
  <dcterms:modified xsi:type="dcterms:W3CDTF">2022-05-14T12:13:00Z</dcterms:modified>
</cp:coreProperties>
</file>