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2DA123F9" wp14:editId="4E36732E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1C5691" id="Skupina 40" o:spid="_x0000_s1026" style="position:absolute;margin-left:-158.75pt;margin-top:-109.15pt;width:421.1pt;height:352.65pt;z-index:251656704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880DAC8" w14:textId="77777777" w:rsidR="00C80404" w:rsidRDefault="00E902BD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E5D8182" wp14:editId="19ED819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D818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204EB8E" wp14:editId="4790EAC0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048083E2" w:rsidR="00D54966" w:rsidRPr="001957BB" w:rsidRDefault="00D54966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</w:t>
                              </w:r>
                              <w:r w:rsidR="00D242F9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27" style="position:absolute;margin-left:6.75pt;margin-top:261.5pt;width:439.45pt;height:69.3pt;z-index:251657728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lTDg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048083E2" w:rsidR="00D54966" w:rsidRPr="001957BB" w:rsidRDefault="00D54966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</w:t>
                        </w:r>
                        <w:r w:rsidR="00D242F9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457C35E6" w14:textId="77777777" w:rsidR="00C80404" w:rsidRDefault="00C80404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FA26B39" w14:textId="77777777" w:rsidR="00C80404" w:rsidRDefault="00C80404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63C85D95" w14:textId="5FD71470" w:rsidR="00C80404" w:rsidRDefault="005F749C">
      <w:pPr>
        <w:spacing w:after="160" w:line="259" w:lineRule="auto"/>
        <w:rPr>
          <w:rFonts w:asciiTheme="minorHAnsi" w:hAnsiTheme="minorHAnsi"/>
          <w:color w:val="0070C0"/>
          <w:sz w:val="40"/>
        </w:rPr>
      </w:pPr>
      <w:r>
        <w:rPr>
          <w:i/>
          <w:iCs/>
          <w:noProof/>
          <w:color w:val="767171" w:themeColor="background2" w:themeShade="80"/>
          <w:sz w:val="40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9F5FA11" wp14:editId="5148B291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719455" cy="719455"/>
                <wp:effectExtent l="19050" t="19050" r="23495" b="23495"/>
                <wp:wrapSquare wrapText="bothSides"/>
                <wp:docPr id="11" name="Skupin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455" cy="719455"/>
                          <a:chOff x="0" y="0"/>
                          <a:chExt cx="720000" cy="720000"/>
                        </a:xfrm>
                      </wpg:grpSpPr>
                      <wps:wsp>
                        <wps:cNvPr id="1" name="Ovál 1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Obrázek 1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32" y="69661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2B16A4" id="Skupina 11" o:spid="_x0000_s1026" style="position:absolute;margin-left:0;margin-top:21.75pt;width:56.65pt;height:56.65pt;z-index:251676160;mso-position-horizontal:left;mso-position-horizontal-relative:margin" coordsize="7200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">
                <v:oval id="Ovál 1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" fillcolor="#f2f2f2 [3052]" strokecolor="gray [1629]" strokeweight="2.25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ek 10" o:spid="_x0000_s1028" type="#_x0000_t75" style="position:absolute;left:901;top:696;width:5397;height:5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">
                  <v:imagedata r:id="rId7" o:title=""/>
                </v:shape>
                <w10:wrap type="square" anchorx="margin"/>
              </v:group>
            </w:pict>
          </mc:Fallback>
        </mc:AlternateContent>
      </w:r>
    </w:p>
    <w:p w14:paraId="6AFDF30A" w14:textId="25C709FE" w:rsidR="00D242F9" w:rsidRDefault="00D242F9" w:rsidP="00D242F9">
      <w:pPr>
        <w:pStyle w:val="D-normln"/>
        <w:rPr>
          <w:i/>
          <w:iCs/>
          <w:color w:val="767171" w:themeColor="background2" w:themeShade="80"/>
          <w:sz w:val="40"/>
        </w:rPr>
      </w:pPr>
      <w:r w:rsidRPr="00D242F9">
        <w:rPr>
          <w:i/>
          <w:iCs/>
          <w:color w:val="767171" w:themeColor="background2" w:themeShade="80"/>
          <w:sz w:val="40"/>
        </w:rPr>
        <w:t xml:space="preserve">Rozsviť jinou diodu než L1. </w:t>
      </w:r>
    </w:p>
    <w:p w14:paraId="24C91111" w14:textId="3AC0A302" w:rsidR="005F749C" w:rsidRDefault="005F749C" w:rsidP="00D242F9">
      <w:pPr>
        <w:pStyle w:val="D-normln"/>
        <w:rPr>
          <w:i/>
          <w:iCs/>
          <w:color w:val="767171" w:themeColor="background2" w:themeShade="80"/>
          <w:sz w:val="40"/>
        </w:rPr>
      </w:pPr>
      <w:r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2324EABD" wp14:editId="0B3A4538">
                <wp:simplePos x="0" y="0"/>
                <wp:positionH relativeFrom="margin">
                  <wp:align>left</wp:align>
                </wp:positionH>
                <wp:positionV relativeFrom="paragraph">
                  <wp:posOffset>532083</wp:posOffset>
                </wp:positionV>
                <wp:extent cx="720000" cy="720000"/>
                <wp:effectExtent l="19050" t="19050" r="23495" b="23495"/>
                <wp:wrapSquare wrapText="bothSides"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720000"/>
                          <a:chOff x="0" y="0"/>
                          <a:chExt cx="720000" cy="720000"/>
                        </a:xfrm>
                      </wpg:grpSpPr>
                      <wps:wsp>
                        <wps:cNvPr id="13" name="Ovál 13"/>
                        <wps:cNvSpPr/>
                        <wps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Obrázek 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33" y="83308"/>
                            <a:ext cx="53975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8AF90F" id="Skupina 15" o:spid="_x0000_s1026" style="position:absolute;margin-left:0;margin-top:41.9pt;width:56.7pt;height:56.7pt;z-index:251678208;mso-position-horizontal:left;mso-position-horizontal-relative:margin" coordsize="7200,7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">
                <v:oval id="Ovál 13" o:spid="_x0000_s102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" fillcolor="#f2f2f2 [3052]" strokecolor="gray [1629]" strokeweight="2.25pt">
                  <v:stroke joinstyle="miter"/>
                </v:oval>
                <v:shape id="Obrázek 4" o:spid="_x0000_s1028" type="#_x0000_t75" style="position:absolute;left:901;top:833;width:5397;height:5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">
                  <v:imagedata r:id="rId9" o:title=""/>
                </v:shape>
                <w10:wrap type="square" anchorx="margin"/>
              </v:group>
            </w:pict>
          </mc:Fallback>
        </mc:AlternateContent>
      </w:r>
    </w:p>
    <w:p w14:paraId="606C390B" w14:textId="20215B84" w:rsidR="00D242F9" w:rsidRDefault="00D242F9" w:rsidP="00D242F9">
      <w:pPr>
        <w:pStyle w:val="D-normln"/>
        <w:rPr>
          <w:i/>
          <w:iCs/>
          <w:color w:val="767171" w:themeColor="background2" w:themeShade="80"/>
          <w:sz w:val="40"/>
        </w:rPr>
      </w:pPr>
      <w:r>
        <w:rPr>
          <w:i/>
          <w:iCs/>
          <w:noProof/>
          <w:color w:val="E7E6E6" w:themeColor="background2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70152683" wp14:editId="2E7E869D">
                <wp:simplePos x="0" y="0"/>
                <wp:positionH relativeFrom="margin">
                  <wp:posOffset>562448</wp:posOffset>
                </wp:positionH>
                <wp:positionV relativeFrom="paragraph">
                  <wp:posOffset>455516</wp:posOffset>
                </wp:positionV>
                <wp:extent cx="4948555" cy="1736090"/>
                <wp:effectExtent l="0" t="0" r="23495" b="16510"/>
                <wp:wrapNone/>
                <wp:docPr id="192" name="Skupina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555" cy="1736090"/>
                          <a:chOff x="0" y="0"/>
                          <a:chExt cx="4948555" cy="1736449"/>
                        </a:xfrm>
                      </wpg:grpSpPr>
                      <wpg:grpSp>
                        <wpg:cNvPr id="58" name="Skupina 58"/>
                        <wpg:cNvGrpSpPr/>
                        <wpg:grpSpPr>
                          <a:xfrm>
                            <a:off x="0" y="572494"/>
                            <a:ext cx="4948555" cy="1163955"/>
                            <a:chOff x="0" y="0"/>
                            <a:chExt cx="3336877" cy="786118"/>
                          </a:xfrm>
                        </wpg:grpSpPr>
                        <wps:wsp>
                          <wps:cNvPr id="53" name="Obdélník 53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ál 54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ál 56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ál 57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Ovál 50"/>
                        <wps:cNvSpPr/>
                        <wps:spPr>
                          <a:xfrm>
                            <a:off x="421419" y="906449"/>
                            <a:ext cx="495867" cy="495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Přímá spojnice 51"/>
                        <wps:cNvCnPr/>
                        <wps:spPr>
                          <a:xfrm flipH="1">
                            <a:off x="365760" y="898498"/>
                            <a:ext cx="564543" cy="56443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Přímá spojnice 52"/>
                        <wps:cNvCnPr/>
                        <wps:spPr>
                          <a:xfrm flipH="1" flipV="1">
                            <a:off x="413468" y="890546"/>
                            <a:ext cx="516835" cy="5731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5920" y="0"/>
                            <a:ext cx="42926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5AE8A" w14:textId="0584C396" w:rsidR="00D242F9" w:rsidRPr="00D242F9" w:rsidRDefault="00D242F9">
                              <w:pPr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</w:pPr>
                              <w:r w:rsidRPr="00D242F9"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372" y="0"/>
                            <a:ext cx="42926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269DD" w14:textId="77777777" w:rsidR="00D242F9" w:rsidRPr="00D242F9" w:rsidRDefault="00D242F9" w:rsidP="00D242F9">
                              <w:pPr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</w:pPr>
                              <w:r w:rsidRPr="00D242F9"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86971" y="0"/>
                            <a:ext cx="429260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55E1C" w14:textId="77777777" w:rsidR="00D242F9" w:rsidRPr="00D242F9" w:rsidRDefault="00D242F9" w:rsidP="00D242F9">
                              <w:pPr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</w:pPr>
                              <w:r w:rsidRPr="00D242F9">
                                <w:rPr>
                                  <w:rFonts w:asciiTheme="minorHAnsi" w:hAnsiTheme="minorHAnsi" w:cstheme="minorHAnsi"/>
                                  <w:sz w:val="7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52683" id="Skupina 192" o:spid="_x0000_s1030" style="position:absolute;left:0;text-align:left;margin-left:44.3pt;margin-top:35.85pt;width:389.65pt;height:136.7pt;z-index:251674112;mso-position-horizontal-relative:margin" coordsize="49485,17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">
                <v:group id="Skupina 58" o:spid="_x0000_s1031" style="position:absolute;top:5724;width:49485;height:11640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Obdélník 53" o:spid="_x0000_s1032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<v:oval id="Ovál 54" o:spid="_x0000_s1033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<v:stroke joinstyle="miter"/>
                  </v:oval>
                  <v:oval id="Ovál 56" o:spid="_x0000_s1034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<v:stroke joinstyle="miter"/>
                  </v:oval>
                  <v:oval id="Ovál 57" o:spid="_x0000_s1035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<v:stroke joinstyle="miter"/>
                  </v:oval>
                </v:group>
                <v:oval id="Ovál 50" o:spid="_x0000_s1036" style="position:absolute;left:4214;top:9064;width:4958;height:4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" fillcolor="black [3213]" strokecolor="red" strokeweight="1pt">
                  <v:stroke joinstyle="miter"/>
                </v:oval>
                <v:line id="Přímá spojnice 51" o:spid="_x0000_s1037" style="position:absolute;flip:x;visibility:visible;mso-wrap-style:square" from="3657,8984" to="9303,1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" strokecolor="red" strokeweight="2.25pt">
                  <v:stroke joinstyle="miter"/>
                </v:line>
                <v:line id="Přímá spojnice 52" o:spid="_x0000_s1038" style="position:absolute;flip:x y;visibility:visible;mso-wrap-style:square" from="4134,8905" to="9303,1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" strokecolor="red" strokeweight="2.25pt">
                  <v:stroke joinstyle="miter"/>
                </v:line>
                <v:shape id="_x0000_s1039" type="#_x0000_t202" style="position:absolute;left:16459;width:4292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3dl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zJfw/yX9AL3+AwAA//8DAFBLAQItABQABgAIAAAAIQDb4fbL7gAAAIUBAAATAAAAAAAAAAAAAAAA&#10;AAAAAABbQ29udGVudF9UeXBlc10ueG1sUEsBAi0AFAAGAAgAAAAhAFr0LFu/AAAAFQEAAAsAAAAA&#10;AAAAAAAAAAAAHwEAAF9yZWxzLy5yZWxzUEsBAi0AFAAGAAgAAAAhAM3Td2XBAAAA2wAAAA8AAAAA&#10;AAAAAAAAAAAABwIAAGRycy9kb3ducmV2LnhtbFBLBQYAAAAAAwADALcAAAD1AgAAAAA=&#10;" filled="f" stroked="f">
                  <v:textbox style="mso-fit-shape-to-text:t">
                    <w:txbxContent>
                      <w:p w14:paraId="1445AE8A" w14:textId="0584C396" w:rsidR="00D242F9" w:rsidRPr="00D242F9" w:rsidRDefault="00D242F9">
                        <w:pPr>
                          <w:rPr>
                            <w:rFonts w:asciiTheme="minorHAnsi" w:hAnsiTheme="minorHAnsi" w:cstheme="minorHAnsi"/>
                            <w:sz w:val="72"/>
                          </w:rPr>
                        </w:pPr>
                        <w:r w:rsidRPr="00D242F9">
                          <w:rPr>
                            <w:rFonts w:asciiTheme="minorHAnsi" w:hAnsiTheme="minorHAnsi" w:cstheme="minorHAnsi"/>
                            <w:sz w:val="72"/>
                          </w:rPr>
                          <w:t>?</w:t>
                        </w:r>
                      </w:p>
                    </w:txbxContent>
                  </v:textbox>
                </v:shape>
                <v:shape id="_x0000_s1040" type="#_x0000_t202" style="position:absolute;left:28783;width:4293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14:paraId="779269DD" w14:textId="77777777" w:rsidR="00D242F9" w:rsidRPr="00D242F9" w:rsidRDefault="00D242F9" w:rsidP="00D242F9">
                        <w:pPr>
                          <w:rPr>
                            <w:rFonts w:asciiTheme="minorHAnsi" w:hAnsiTheme="minorHAnsi" w:cstheme="minorHAnsi"/>
                            <w:sz w:val="72"/>
                          </w:rPr>
                        </w:pPr>
                        <w:r w:rsidRPr="00D242F9">
                          <w:rPr>
                            <w:rFonts w:asciiTheme="minorHAnsi" w:hAnsiTheme="minorHAnsi" w:cstheme="minorHAnsi"/>
                            <w:sz w:val="72"/>
                          </w:rPr>
                          <w:t>?</w:t>
                        </w:r>
                      </w:p>
                    </w:txbxContent>
                  </v:textbox>
                </v:shape>
                <v:shape id="_x0000_s1041" type="#_x0000_t202" style="position:absolute;left:40869;width:4293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14:paraId="30B55E1C" w14:textId="77777777" w:rsidR="00D242F9" w:rsidRPr="00D242F9" w:rsidRDefault="00D242F9" w:rsidP="00D242F9">
                        <w:pPr>
                          <w:rPr>
                            <w:rFonts w:asciiTheme="minorHAnsi" w:hAnsiTheme="minorHAnsi" w:cstheme="minorHAnsi"/>
                            <w:sz w:val="72"/>
                          </w:rPr>
                        </w:pPr>
                        <w:r w:rsidRPr="00D242F9">
                          <w:rPr>
                            <w:rFonts w:asciiTheme="minorHAnsi" w:hAnsiTheme="minorHAnsi" w:cstheme="minorHAnsi"/>
                            <w:sz w:val="72"/>
                          </w:rPr>
                          <w:t>?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5BDD7C" w14:textId="77777777" w:rsidR="005F749C" w:rsidRDefault="005F749C" w:rsidP="00D242F9">
      <w:pPr>
        <w:pStyle w:val="D-normln"/>
        <w:rPr>
          <w:i/>
          <w:iCs/>
          <w:color w:val="767171" w:themeColor="background2" w:themeShade="80"/>
          <w:sz w:val="40"/>
        </w:rPr>
      </w:pPr>
    </w:p>
    <w:p w14:paraId="0F268D4C" w14:textId="11E752B0" w:rsidR="00D54966" w:rsidRPr="00D242F9" w:rsidRDefault="00C80404" w:rsidP="00D242F9">
      <w:pPr>
        <w:pStyle w:val="D-normln"/>
        <w:rPr>
          <w:i/>
          <w:iCs/>
          <w:color w:val="767171" w:themeColor="background2" w:themeShade="8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B499C28" wp14:editId="6891649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0911DC0" w14:textId="08F5812D" w:rsidR="00C80404" w:rsidRPr="001957BB" w:rsidRDefault="00C80404" w:rsidP="00C80404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1.</w:t>
                              </w:r>
                              <w:r w:rsidR="00D242F9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99C28" id="Skupina 3" o:spid="_x0000_s1042" style="position:absolute;left:0;text-align:left;margin-left:0;margin-top:0;width:439.45pt;height:69.3pt;z-index:251659776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+eDQQAAMs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">
                <v:shape id="Obdélník se zakulacenými rohy na opačné straně 27" o:spid="_x0000_s1043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44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40911DC0" w14:textId="08F5812D" w:rsidR="00C80404" w:rsidRPr="001957BB" w:rsidRDefault="00C80404" w:rsidP="00C80404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1.</w:t>
                        </w:r>
                        <w:r w:rsidR="00D242F9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D54966" w:rsidRPr="00D242F9" w:rsidSect="00E902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 w16cid:durableId="77481540">
    <w:abstractNumId w:val="7"/>
  </w:num>
  <w:num w:numId="2" w16cid:durableId="1835217683">
    <w:abstractNumId w:val="6"/>
  </w:num>
  <w:num w:numId="3" w16cid:durableId="1389064375">
    <w:abstractNumId w:val="13"/>
  </w:num>
  <w:num w:numId="4" w16cid:durableId="1452020610">
    <w:abstractNumId w:val="0"/>
  </w:num>
  <w:num w:numId="5" w16cid:durableId="1853371946">
    <w:abstractNumId w:val="9"/>
  </w:num>
  <w:num w:numId="6" w16cid:durableId="652744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79146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89019858">
    <w:abstractNumId w:val="19"/>
  </w:num>
  <w:num w:numId="9" w16cid:durableId="13267813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71284189">
    <w:abstractNumId w:val="20"/>
  </w:num>
  <w:num w:numId="11" w16cid:durableId="194615908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94991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883691">
    <w:abstractNumId w:val="2"/>
  </w:num>
  <w:num w:numId="14" w16cid:durableId="18463614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585940">
    <w:abstractNumId w:val="10"/>
  </w:num>
  <w:num w:numId="16" w16cid:durableId="1999074667">
    <w:abstractNumId w:val="8"/>
  </w:num>
  <w:num w:numId="17" w16cid:durableId="148904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13284053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131367344">
    <w:abstractNumId w:val="21"/>
  </w:num>
  <w:num w:numId="20" w16cid:durableId="1898584968">
    <w:abstractNumId w:val="18"/>
  </w:num>
  <w:num w:numId="21" w16cid:durableId="1457521977">
    <w:abstractNumId w:val="28"/>
  </w:num>
  <w:num w:numId="22" w16cid:durableId="962081240">
    <w:abstractNumId w:val="5"/>
  </w:num>
  <w:num w:numId="23" w16cid:durableId="646321860">
    <w:abstractNumId w:val="4"/>
  </w:num>
  <w:num w:numId="24" w16cid:durableId="14635706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11235371">
    <w:abstractNumId w:val="26"/>
  </w:num>
  <w:num w:numId="26" w16cid:durableId="1009021257">
    <w:abstractNumId w:val="25"/>
  </w:num>
  <w:num w:numId="27" w16cid:durableId="2118210433">
    <w:abstractNumId w:val="3"/>
  </w:num>
  <w:num w:numId="28" w16cid:durableId="1640381002">
    <w:abstractNumId w:val="15"/>
  </w:num>
  <w:num w:numId="29" w16cid:durableId="120879755">
    <w:abstractNumId w:val="24"/>
  </w:num>
  <w:num w:numId="30" w16cid:durableId="1828470341">
    <w:abstractNumId w:val="11"/>
  </w:num>
  <w:num w:numId="31" w16cid:durableId="455682597">
    <w:abstractNumId w:val="22"/>
  </w:num>
  <w:num w:numId="32" w16cid:durableId="170217287">
    <w:abstractNumId w:val="27"/>
  </w:num>
  <w:num w:numId="33" w16cid:durableId="414476508">
    <w:abstractNumId w:val="17"/>
  </w:num>
  <w:num w:numId="34" w16cid:durableId="2080518072">
    <w:abstractNumId w:val="12"/>
  </w:num>
  <w:num w:numId="35" w16cid:durableId="683943396">
    <w:abstractNumId w:val="14"/>
  </w:num>
  <w:num w:numId="36" w16cid:durableId="598566441">
    <w:abstractNumId w:val="16"/>
  </w:num>
  <w:num w:numId="37" w16cid:durableId="76507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7345C"/>
    <w:rsid w:val="001957BB"/>
    <w:rsid w:val="002048B1"/>
    <w:rsid w:val="00266429"/>
    <w:rsid w:val="00407F61"/>
    <w:rsid w:val="00532697"/>
    <w:rsid w:val="005F749C"/>
    <w:rsid w:val="006830D6"/>
    <w:rsid w:val="008F4981"/>
    <w:rsid w:val="00960EC5"/>
    <w:rsid w:val="009A2098"/>
    <w:rsid w:val="00AF123A"/>
    <w:rsid w:val="00C26417"/>
    <w:rsid w:val="00C5651B"/>
    <w:rsid w:val="00C80404"/>
    <w:rsid w:val="00D01B0C"/>
    <w:rsid w:val="00D242F9"/>
    <w:rsid w:val="00D54966"/>
    <w:rsid w:val="00DC59F6"/>
    <w:rsid w:val="00E902BD"/>
    <w:rsid w:val="00F1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C804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C80404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C80404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C80404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C80404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C80404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C80404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C80404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0404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0404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C80404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8040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80404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C80404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C80404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C80404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C80404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C80404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C8040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04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04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04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C80404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C80404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C80404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8040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80404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C80404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C80404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C80404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C80404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C80404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C80404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C80404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C80404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C80404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C80404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C80404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C80404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C80404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C80404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C80404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C80404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C80404"/>
  </w:style>
  <w:style w:type="paragraph" w:styleId="Titulek">
    <w:name w:val="caption"/>
    <w:basedOn w:val="Normln"/>
    <w:next w:val="D-normln"/>
    <w:uiPriority w:val="35"/>
    <w:unhideWhenUsed/>
    <w:qFormat/>
    <w:rsid w:val="00C80404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80404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80404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80404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C80404"/>
    <w:pPr>
      <w:spacing w:after="20"/>
    </w:pPr>
  </w:style>
  <w:style w:type="numbering" w:customStyle="1" w:styleId="Styl1">
    <w:name w:val="Styl1"/>
    <w:uiPriority w:val="99"/>
    <w:rsid w:val="00C80404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C80404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C80404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C80404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C80404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C80404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1980DA7E-157D-4D26-A2B6-4375C9CC0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14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5</cp:revision>
  <cp:lastPrinted>2022-05-04T08:41:00Z</cp:lastPrinted>
  <dcterms:created xsi:type="dcterms:W3CDTF">2022-05-04T08:36:00Z</dcterms:created>
  <dcterms:modified xsi:type="dcterms:W3CDTF">2022-05-14T11:47:00Z</dcterms:modified>
</cp:coreProperties>
</file>