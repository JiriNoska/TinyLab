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DA123F9" wp14:editId="368F7E9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AB0407" id="Skupina 40" o:spid="_x0000_s1026" style="position:absolute;margin-left:-158.75pt;margin-top:-109.15pt;width:421.1pt;height:352.65pt;z-index:25165568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880DAC8" w14:textId="77777777" w:rsidR="00C80404" w:rsidRDefault="00E902BD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E5D8182" wp14:editId="39F87EE3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D818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204EB8E" wp14:editId="0D289300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20B6138" w:rsidR="00D54966" w:rsidRPr="001957BB" w:rsidRDefault="00D54966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 w:rsidR="00C8040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27" style="position:absolute;margin-left:6.75pt;margin-top:261.5pt;width:439.45pt;height:69.3pt;z-index:251656704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lTDg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20B6138" w:rsidR="00D54966" w:rsidRPr="001957BB" w:rsidRDefault="00D54966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 w:rsidR="00C8040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5DC921E" w14:textId="52A48B4D" w:rsidR="00F2679B" w:rsidRPr="00F2679B" w:rsidRDefault="00F2679B" w:rsidP="00C80404">
      <w:pPr>
        <w:pStyle w:val="D-normln"/>
        <w:rPr>
          <w:b/>
          <w:i/>
          <w:iCs/>
          <w:color w:val="767171" w:themeColor="background2" w:themeShade="80"/>
          <w:sz w:val="40"/>
        </w:rPr>
      </w:pPr>
      <w:r w:rsidRPr="00E902BD">
        <w:rPr>
          <w:noProof/>
          <w:color w:val="0070C0"/>
          <w:sz w:val="40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D80F89F" wp14:editId="689C13E1">
                <wp:simplePos x="0" y="0"/>
                <wp:positionH relativeFrom="margin">
                  <wp:align>center</wp:align>
                </wp:positionH>
                <wp:positionV relativeFrom="margin">
                  <wp:posOffset>-161925</wp:posOffset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549E2955" w14:textId="77777777" w:rsidR="00F2679B" w:rsidRPr="001957BB" w:rsidRDefault="00F2679B" w:rsidP="00F2679B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0F89F" id="Skupina 3" o:spid="_x0000_s1030" style="position:absolute;left:0;text-align:left;margin-left:0;margin-top:-12.75pt;width:439.45pt;height:69.3pt;z-index:251662848;mso-position-horizontal:center;mso-position-horizontal-relative:margin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549E2955" w14:textId="77777777" w:rsidR="00F2679B" w:rsidRPr="001957BB" w:rsidRDefault="00F2679B" w:rsidP="00F2679B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C718F8C" w14:textId="77777777" w:rsidR="00F2679B" w:rsidRDefault="00F2679B" w:rsidP="00C80404">
      <w:pPr>
        <w:pStyle w:val="D-normln"/>
        <w:rPr>
          <w:i/>
          <w:iCs/>
          <w:color w:val="767171" w:themeColor="background2" w:themeShade="80"/>
          <w:sz w:val="40"/>
        </w:rPr>
      </w:pPr>
    </w:p>
    <w:p w14:paraId="5C36B809" w14:textId="49DE33AF" w:rsidR="00C80404" w:rsidRDefault="00F2679B" w:rsidP="00C80404">
      <w:pPr>
        <w:pStyle w:val="D-norml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FFFCDCF" wp14:editId="46B3975F">
                <wp:simplePos x="0" y="0"/>
                <wp:positionH relativeFrom="margin">
                  <wp:posOffset>317652</wp:posOffset>
                </wp:positionH>
                <wp:positionV relativeFrom="paragraph">
                  <wp:posOffset>1167130</wp:posOffset>
                </wp:positionV>
                <wp:extent cx="4948649" cy="1164566"/>
                <wp:effectExtent l="0" t="0" r="23495" b="17145"/>
                <wp:wrapTopAndBottom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649" cy="1164566"/>
                          <a:chOff x="0" y="0"/>
                          <a:chExt cx="3336877" cy="786118"/>
                        </a:xfrm>
                      </wpg:grpSpPr>
                      <wps:wsp>
                        <wps:cNvPr id="53" name="Obdélník 53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ál 54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ál 55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ál 56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ál 57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6B5E9" id="Skupina 58" o:spid="_x0000_s1026" style="position:absolute;margin-left:25pt;margin-top:91.9pt;width:389.65pt;height:91.7pt;z-index:251660800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">
                <v:rect id="Obdélník 53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<v:oval id="Ovál 54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<v:stroke joinstyle="miter"/>
                </v:oval>
                <v:oval id="Ovál 55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<v:stroke joinstyle="miter"/>
                </v:oval>
                <v:oval id="Ovál 56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<v:stroke joinstyle="miter"/>
                </v:oval>
                <v:oval id="Ovál 57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C80404" w:rsidRPr="00C80404">
        <w:rPr>
          <w:i/>
          <w:iCs/>
          <w:color w:val="767171" w:themeColor="background2" w:themeShade="80"/>
          <w:sz w:val="40"/>
        </w:rPr>
        <w:t xml:space="preserve">Připoj </w:t>
      </w:r>
      <w:proofErr w:type="spellStart"/>
      <w:r w:rsidR="00C80404" w:rsidRPr="00C80404">
        <w:rPr>
          <w:i/>
          <w:iCs/>
          <w:color w:val="767171" w:themeColor="background2" w:themeShade="80"/>
          <w:sz w:val="40"/>
        </w:rPr>
        <w:t>TinyLab</w:t>
      </w:r>
      <w:proofErr w:type="spellEnd"/>
      <w:r w:rsidR="00C80404" w:rsidRPr="00C80404">
        <w:rPr>
          <w:i/>
          <w:iCs/>
          <w:color w:val="767171" w:themeColor="background2" w:themeShade="80"/>
          <w:sz w:val="40"/>
        </w:rPr>
        <w:t xml:space="preserve"> k počítači, nastav software a pomocí programu r</w:t>
      </w:r>
      <w:r w:rsidR="00C80404" w:rsidRPr="00953931">
        <w:rPr>
          <w:i/>
          <w:iCs/>
          <w:color w:val="767171" w:themeColor="background2" w:themeShade="80"/>
          <w:sz w:val="40"/>
        </w:rPr>
        <w:t>ozsviť diodu L1.</w:t>
      </w:r>
      <w:r w:rsidR="00C80404" w:rsidRPr="00C80404">
        <w:rPr>
          <w:color w:val="767171" w:themeColor="background2" w:themeShade="80"/>
          <w:sz w:val="40"/>
        </w:rPr>
        <w:t xml:space="preserve"> </w:t>
      </w:r>
    </w:p>
    <w:p w14:paraId="1FF427A6" w14:textId="3361F0EE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</w:p>
    <w:p w14:paraId="7BB954FB" w14:textId="1F78642E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</w:p>
    <w:p w14:paraId="2284AE06" w14:textId="59E5929A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color w:val="767171" w:themeColor="background2" w:themeShade="80"/>
          <w:sz w:val="40"/>
          <w:szCs w:val="22"/>
          <w:lang w:eastAsia="en-US"/>
        </w:rPr>
        <w:t>Použité příkazy:</w:t>
      </w:r>
    </w:p>
    <w:p w14:paraId="35A4C404" w14:textId="19FBEE8D" w:rsidR="00F2679B" w:rsidRDefault="00F2679B" w:rsidP="00F2679B">
      <w:pPr>
        <w:pStyle w:val="kody-podbarv"/>
        <w:rPr>
          <w:lang w:val="en-US"/>
        </w:rPr>
      </w:pPr>
    </w:p>
    <w:p w14:paraId="6CD6DD26" w14:textId="582E590C" w:rsidR="00F2679B" w:rsidRDefault="00F2679B" w:rsidP="00F2679B">
      <w:pPr>
        <w:pStyle w:val="kody-podbarv"/>
        <w:rPr>
          <w:lang w:val="en-US"/>
        </w:rPr>
      </w:pPr>
    </w:p>
    <w:p w14:paraId="6BC2EC2C" w14:textId="573603EC" w:rsidR="00F2679B" w:rsidRPr="00F2679B" w:rsidRDefault="00F2679B" w:rsidP="00F2679B">
      <w:pPr>
        <w:pStyle w:val="D-normln"/>
        <w:rPr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43DC96" wp14:editId="15CB4FB1">
                <wp:simplePos x="0" y="0"/>
                <wp:positionH relativeFrom="margin">
                  <wp:posOffset>227330</wp:posOffset>
                </wp:positionH>
                <wp:positionV relativeFrom="paragraph">
                  <wp:posOffset>71120</wp:posOffset>
                </wp:positionV>
                <wp:extent cx="5581015" cy="619125"/>
                <wp:effectExtent l="0" t="0" r="19685" b="28575"/>
                <wp:wrapNone/>
                <wp:docPr id="2" name="Obdélník se zakulacenými rohy na opačné straně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6191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02F49" w14:textId="77777777" w:rsidR="00F2679B" w:rsidRPr="00F2679B" w:rsidRDefault="00F2679B" w:rsidP="00F2679B">
                            <w:pPr>
                              <w:pStyle w:val="kody-podbarv"/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LED = 13;</w:t>
                            </w:r>
                          </w:p>
                          <w:p w14:paraId="5BACB656" w14:textId="77777777" w:rsidR="00F2679B" w:rsidRPr="00F2679B" w:rsidRDefault="00F2679B" w:rsidP="00F2679B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DC96" id="Obdélník se zakulacenými rohy na opačné straně 2" o:spid="_x0000_s1033" style="position:absolute;left:0;text-align:left;margin-left:17.9pt;margin-top:5.6pt;width:439.45pt;height:48.75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8101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" adj="-11796480,,5400" path="m309563,l5581015,r,l5581015,309563v,170967,-138596,309563,-309563,309563l,619125r,l,309563c,138596,138596,,309563,xe" filled="f" strokecolor="#1f4d78 [1604]" strokeweight="1pt">
                <v:stroke joinstyle="miter"/>
                <v:formulas/>
                <v:path arrowok="t" o:connecttype="custom" o:connectlocs="309563,0;5581015,0;5581015,0;5581015,309563;5271452,619126;0,619125;0,619125;0,309563;309563,0" o:connectangles="0,0,0,0,0,0,0,0,0" textboxrect="0,0,5581015,619125"/>
                <v:textbox>
                  <w:txbxContent>
                    <w:p w14:paraId="0E702F49" w14:textId="77777777" w:rsidR="00F2679B" w:rsidRPr="00F2679B" w:rsidRDefault="00F2679B" w:rsidP="00F2679B">
                      <w:pPr>
                        <w:pStyle w:val="kody-podbarv"/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</w:pPr>
                      <w:proofErr w:type="spellStart"/>
                      <w:proofErr w:type="gramStart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 </w:t>
                      </w:r>
                      <w:proofErr w:type="spellStart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>int</w:t>
                      </w:r>
                      <w:proofErr w:type="spellEnd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 LED = 13;</w:t>
                      </w:r>
                    </w:p>
                    <w:p w14:paraId="5BACB656" w14:textId="77777777" w:rsidR="00F2679B" w:rsidRPr="00F2679B" w:rsidRDefault="00F2679B" w:rsidP="00F2679B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DC349" w14:textId="183BACFC" w:rsidR="00F2679B" w:rsidRDefault="00F2679B" w:rsidP="00F2679B">
      <w:pPr>
        <w:pStyle w:val="D-normln"/>
        <w:rPr>
          <w:lang w:val="en-US"/>
        </w:rPr>
      </w:pPr>
    </w:p>
    <w:p w14:paraId="2C9B3001" w14:textId="463B2743" w:rsidR="00F2679B" w:rsidRPr="00F2679B" w:rsidRDefault="00F2679B" w:rsidP="00F2679B">
      <w:pPr>
        <w:pStyle w:val="D-normln"/>
        <w:rPr>
          <w:lang w:val="en-US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670A40" wp14:editId="33BCE8CE">
                <wp:simplePos x="0" y="0"/>
                <wp:positionH relativeFrom="margin">
                  <wp:posOffset>227330</wp:posOffset>
                </wp:positionH>
                <wp:positionV relativeFrom="paragraph">
                  <wp:posOffset>243205</wp:posOffset>
                </wp:positionV>
                <wp:extent cx="5581015" cy="619125"/>
                <wp:effectExtent l="0" t="0" r="19685" b="28575"/>
                <wp:wrapNone/>
                <wp:docPr id="5" name="Obdélník se zakulacenými rohy na opačné straně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6191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6FD8" w14:textId="66711A85" w:rsidR="00F2679B" w:rsidRPr="00F2679B" w:rsidRDefault="00F2679B" w:rsidP="00F2679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44"/>
                              </w:rPr>
                            </w:pPr>
                            <w:r w:rsidRPr="00F2679B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267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lang w:val="en-US"/>
                              </w:rPr>
                              <w:t>pinMode</w:t>
                            </w:r>
                            <w:proofErr w:type="spellEnd"/>
                            <w:proofErr w:type="gramEnd"/>
                            <w:r w:rsidRPr="00F2679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(LED, OUTPUT);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A40" id="Obdélník se zakulacenými rohy na opačné straně 5" o:spid="_x0000_s1034" style="position:absolute;left:0;text-align:left;margin-left:17.9pt;margin-top:19.15pt;width:439.45pt;height:48.75pt;z-index:25166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8101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" adj="-11796480,,5400" path="m309563,l5581015,r,l5581015,309563v,170967,-138596,309563,-309563,309563l,619125r,l,309563c,138596,138596,,309563,xe" filled="f" strokecolor="#1f4d78 [1604]" strokeweight="1pt">
                <v:stroke joinstyle="miter"/>
                <v:formulas/>
                <v:path arrowok="t" o:connecttype="custom" o:connectlocs="309563,0;5581015,0;5581015,0;5581015,309563;5271452,619126;0,619125;0,619125;0,309563;309563,0" o:connectangles="0,0,0,0,0,0,0,0,0" textboxrect="0,0,5581015,619125"/>
                <v:textbox>
                  <w:txbxContent>
                    <w:p w14:paraId="40E76FD8" w14:textId="66711A85" w:rsidR="00F2679B" w:rsidRPr="00F2679B" w:rsidRDefault="00F2679B" w:rsidP="00F2679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144"/>
                        </w:rPr>
                      </w:pPr>
                      <w:r w:rsidRPr="00F2679B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F2679B">
                        <w:rPr>
                          <w:rFonts w:asciiTheme="minorHAnsi" w:hAnsiTheme="minorHAnsi" w:cstheme="minorHAnsi"/>
                          <w:color w:val="000000" w:themeColor="text1"/>
                          <w:sz w:val="40"/>
                          <w:lang w:val="en-US"/>
                        </w:rPr>
                        <w:t>pinMode</w:t>
                      </w:r>
                      <w:proofErr w:type="spellEnd"/>
                      <w:proofErr w:type="gramEnd"/>
                      <w:r w:rsidRPr="00F2679B">
                        <w:rPr>
                          <w:rFonts w:asciiTheme="minorHAnsi" w:hAnsiTheme="minorHAnsi" w:cstheme="minorHAnsi"/>
                          <w:color w:val="000000" w:themeColor="text1"/>
                          <w:sz w:val="40"/>
                          <w:lang w:val="en-US"/>
                        </w:rPr>
                        <w:t xml:space="preserve"> (LED, OUTPUT);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215D3" w14:textId="0ADA980A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</w:p>
    <w:p w14:paraId="4A4D97C3" w14:textId="6E162898" w:rsidR="00F2679B" w:rsidRDefault="00F2679B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AE87E7" wp14:editId="713C06D1">
                <wp:simplePos x="0" y="0"/>
                <wp:positionH relativeFrom="margin">
                  <wp:posOffset>227330</wp:posOffset>
                </wp:positionH>
                <wp:positionV relativeFrom="paragraph">
                  <wp:posOffset>385445</wp:posOffset>
                </wp:positionV>
                <wp:extent cx="5581015" cy="619125"/>
                <wp:effectExtent l="0" t="0" r="19685" b="28575"/>
                <wp:wrapNone/>
                <wp:docPr id="6" name="Obdélník se zakulacenými rohy na opačné straně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61912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B6158" w14:textId="77777777" w:rsidR="00F2679B" w:rsidRPr="00F2679B" w:rsidRDefault="00F2679B" w:rsidP="00F2679B">
                            <w:pPr>
                              <w:pStyle w:val="kody-podbarv"/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>digitalWrite</w:t>
                            </w:r>
                            <w:proofErr w:type="spellEnd"/>
                            <w:proofErr w:type="gramEnd"/>
                            <w:r w:rsidRPr="00F2679B">
                              <w:rPr>
                                <w:rFonts w:asciiTheme="minorHAnsi" w:hAnsiTheme="minorHAnsi" w:cstheme="minorHAnsi"/>
                                <w:i w:val="0"/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 (LED, HIGH);</w:t>
                            </w:r>
                          </w:p>
                          <w:p w14:paraId="5FD690CC" w14:textId="00C5585C" w:rsidR="00F2679B" w:rsidRPr="00F2679B" w:rsidRDefault="00F2679B" w:rsidP="00F2679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87E7" id="Obdélník se zakulacenými rohy na opačné straně 6" o:spid="_x0000_s1035" style="position:absolute;margin-left:17.9pt;margin-top:30.35pt;width:439.45pt;height:48.75pt;z-index:25167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558101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" adj="-11796480,,5400" path="m309563,l5581015,r,l5581015,309563v,170967,-138596,309563,-309563,309563l,619125r,l,309563c,138596,138596,,309563,xe" filled="f" strokecolor="#1f4d78 [1604]" strokeweight="1pt">
                <v:stroke joinstyle="miter"/>
                <v:formulas/>
                <v:path arrowok="t" o:connecttype="custom" o:connectlocs="309563,0;5581015,0;5581015,0;5581015,309563;5271452,619126;0,619125;0,619125;0,309563;309563,0" o:connectangles="0,0,0,0,0,0,0,0,0" textboxrect="0,0,5581015,619125"/>
                <v:textbox>
                  <w:txbxContent>
                    <w:p w14:paraId="2DDB6158" w14:textId="77777777" w:rsidR="00F2679B" w:rsidRPr="00F2679B" w:rsidRDefault="00F2679B" w:rsidP="00F2679B">
                      <w:pPr>
                        <w:pStyle w:val="kody-podbarv"/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</w:pPr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>digitalWrite</w:t>
                      </w:r>
                      <w:proofErr w:type="spellEnd"/>
                      <w:proofErr w:type="gramEnd"/>
                      <w:r w:rsidRPr="00F2679B">
                        <w:rPr>
                          <w:rFonts w:asciiTheme="minorHAnsi" w:hAnsiTheme="minorHAnsi" w:cstheme="minorHAnsi"/>
                          <w:i w:val="0"/>
                          <w:color w:val="000000" w:themeColor="text1"/>
                          <w:sz w:val="40"/>
                          <w:lang w:val="en-US"/>
                        </w:rPr>
                        <w:t xml:space="preserve"> (LED, HIGH);</w:t>
                      </w:r>
                    </w:p>
                    <w:p w14:paraId="5FD690CC" w14:textId="00C5585C" w:rsidR="00F2679B" w:rsidRPr="00F2679B" w:rsidRDefault="00F2679B" w:rsidP="00F2679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68D4C" w14:textId="007D9DAA" w:rsidR="00D54966" w:rsidRPr="00E902BD" w:rsidRDefault="00D54966">
      <w:pPr>
        <w:spacing w:after="160" w:line="259" w:lineRule="auto"/>
        <w:rPr>
          <w:rFonts w:asciiTheme="minorHAnsi" w:eastAsiaTheme="minorHAnsi" w:hAnsiTheme="minorHAnsi" w:cstheme="minorBidi"/>
          <w:color w:val="0070C0"/>
          <w:sz w:val="40"/>
          <w:szCs w:val="22"/>
          <w:lang w:eastAsia="en-US"/>
        </w:rPr>
      </w:pPr>
      <w:bookmarkStart w:id="0" w:name="_GoBack"/>
      <w:bookmarkEnd w:id="0"/>
    </w:p>
    <w:sectPr w:rsidR="00D54966" w:rsidRPr="00E902BD" w:rsidSect="00E902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7345C"/>
    <w:rsid w:val="001957BB"/>
    <w:rsid w:val="002048B1"/>
    <w:rsid w:val="00407F61"/>
    <w:rsid w:val="00532697"/>
    <w:rsid w:val="006830D6"/>
    <w:rsid w:val="008F4981"/>
    <w:rsid w:val="00953931"/>
    <w:rsid w:val="00960EC5"/>
    <w:rsid w:val="009A2098"/>
    <w:rsid w:val="00AF123A"/>
    <w:rsid w:val="00C26417"/>
    <w:rsid w:val="00C5651B"/>
    <w:rsid w:val="00C80404"/>
    <w:rsid w:val="00D01B0C"/>
    <w:rsid w:val="00D54966"/>
    <w:rsid w:val="00DC59F6"/>
    <w:rsid w:val="00E902BD"/>
    <w:rsid w:val="00F136A1"/>
    <w:rsid w:val="00F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F267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F2679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F2679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F2679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F2679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F2679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F2679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F2679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2679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2679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F2679B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F2679B"/>
  </w:style>
  <w:style w:type="paragraph" w:styleId="Odstavecseseznamem">
    <w:name w:val="List Paragraph"/>
    <w:basedOn w:val="Normln"/>
    <w:uiPriority w:val="34"/>
    <w:rsid w:val="00F2679B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267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2679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F2679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F2679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F2679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F2679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F2679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F2679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2679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267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267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F2679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F2679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F2679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F2679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2679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F2679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2679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F2679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F2679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F2679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F2679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F2679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F2679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F2679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F2679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2679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2679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2679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2679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F2679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F2679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F2679B"/>
  </w:style>
  <w:style w:type="paragraph" w:styleId="Titulek">
    <w:name w:val="caption"/>
    <w:basedOn w:val="Normln"/>
    <w:next w:val="D-normln"/>
    <w:uiPriority w:val="35"/>
    <w:unhideWhenUsed/>
    <w:qFormat/>
    <w:rsid w:val="00F2679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679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679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F2679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F2679B"/>
    <w:pPr>
      <w:spacing w:after="20"/>
    </w:pPr>
  </w:style>
  <w:style w:type="numbering" w:customStyle="1" w:styleId="Styl1">
    <w:name w:val="Styl1"/>
    <w:uiPriority w:val="99"/>
    <w:rsid w:val="00F2679B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F2679B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F2679B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F2679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F2679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F2679B"/>
    <w:pPr>
      <w:numPr>
        <w:numId w:val="0"/>
      </w:numPr>
    </w:pPr>
  </w:style>
  <w:style w:type="paragraph" w:customStyle="1" w:styleId="kody-podbarv">
    <w:name w:val="kody - podbarv"/>
    <w:basedOn w:val="D-Zdrojovkd"/>
    <w:next w:val="D-normln"/>
    <w:link w:val="kody-podbarvChar"/>
    <w:qFormat/>
    <w:rsid w:val="00F2679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F2679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32EAAB55-4762-488A-9E66-859FC521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114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14</cp:revision>
  <cp:lastPrinted>2022-05-04T08:11:00Z</cp:lastPrinted>
  <dcterms:created xsi:type="dcterms:W3CDTF">2022-04-22T12:40:00Z</dcterms:created>
  <dcterms:modified xsi:type="dcterms:W3CDTF">2022-05-05T06:04:00Z</dcterms:modified>
</cp:coreProperties>
</file>